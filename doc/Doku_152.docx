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428D0" w14:textId="77777777" w:rsidR="00433630" w:rsidRPr="0042636F" w:rsidRDefault="00433630" w:rsidP="00433630">
      <w:pPr>
        <w:jc w:val="center"/>
        <w:rPr>
          <w:rFonts w:ascii="Arial" w:hAnsi="Arial" w:cs="Arial"/>
          <w:lang w:val="de-CH"/>
        </w:rPr>
      </w:pPr>
    </w:p>
    <w:p w14:paraId="66735F22" w14:textId="77777777" w:rsidR="00433630" w:rsidRPr="0042636F" w:rsidRDefault="00433630" w:rsidP="00433630">
      <w:pPr>
        <w:jc w:val="center"/>
        <w:rPr>
          <w:rFonts w:ascii="Arial" w:hAnsi="Arial" w:cs="Arial"/>
          <w:lang w:val="de-CH"/>
        </w:rPr>
      </w:pPr>
    </w:p>
    <w:p w14:paraId="1A433EB5" w14:textId="77777777" w:rsidR="00433630" w:rsidRPr="0042636F" w:rsidRDefault="00433630" w:rsidP="00433630">
      <w:pPr>
        <w:jc w:val="center"/>
        <w:rPr>
          <w:rFonts w:ascii="Arial" w:hAnsi="Arial" w:cs="Arial"/>
          <w:lang w:val="de-CH"/>
        </w:rPr>
      </w:pPr>
    </w:p>
    <w:p w14:paraId="68AD2FE1" w14:textId="77777777" w:rsidR="00433630" w:rsidRPr="0042636F" w:rsidRDefault="00433630" w:rsidP="00433630">
      <w:pPr>
        <w:jc w:val="center"/>
        <w:rPr>
          <w:rFonts w:ascii="Arial" w:hAnsi="Arial" w:cs="Arial"/>
          <w:lang w:val="de-CH"/>
        </w:rPr>
      </w:pPr>
    </w:p>
    <w:p w14:paraId="7F28F907" w14:textId="61E680FF" w:rsidR="00433630" w:rsidRPr="0042636F" w:rsidRDefault="00433630" w:rsidP="00D102C8">
      <w:pPr>
        <w:rPr>
          <w:rFonts w:ascii="Arial" w:hAnsi="Arial" w:cs="Arial"/>
          <w:lang w:val="de-CH"/>
        </w:rPr>
      </w:pPr>
    </w:p>
    <w:p w14:paraId="06C34433" w14:textId="0C1BFB26" w:rsidR="00433630" w:rsidRPr="0042636F" w:rsidRDefault="00433630" w:rsidP="00433630">
      <w:pPr>
        <w:jc w:val="center"/>
        <w:rPr>
          <w:rFonts w:ascii="Arial" w:hAnsi="Arial" w:cs="Arial"/>
          <w:lang w:val="de-CH"/>
        </w:rPr>
      </w:pPr>
    </w:p>
    <w:p w14:paraId="06DAC200" w14:textId="77777777" w:rsidR="00433630" w:rsidRPr="0042636F" w:rsidRDefault="00433630" w:rsidP="00433630">
      <w:pPr>
        <w:jc w:val="center"/>
        <w:rPr>
          <w:rFonts w:ascii="Arial" w:hAnsi="Arial" w:cs="Arial"/>
          <w:lang w:val="de-CH"/>
        </w:rPr>
      </w:pPr>
    </w:p>
    <w:p w14:paraId="507C2549" w14:textId="47DA89CB" w:rsidR="00D50851" w:rsidRPr="0042636F" w:rsidRDefault="00D50851" w:rsidP="00433630">
      <w:pPr>
        <w:pBdr>
          <w:top w:val="single" w:sz="4" w:space="1" w:color="auto"/>
        </w:pBdr>
        <w:jc w:val="center"/>
        <w:rPr>
          <w:rFonts w:ascii="Arial" w:hAnsi="Arial" w:cs="Arial"/>
          <w:lang w:val="de-CH"/>
        </w:rPr>
      </w:pPr>
      <w:r w:rsidRPr="0042636F">
        <w:rPr>
          <w:rFonts w:ascii="Arial" w:hAnsi="Arial" w:cs="Arial"/>
          <w:lang w:val="de-CH"/>
        </w:rPr>
        <w:t>Modul: 1</w:t>
      </w:r>
      <w:r w:rsidR="0093544D" w:rsidRPr="0042636F">
        <w:rPr>
          <w:rFonts w:ascii="Arial" w:hAnsi="Arial" w:cs="Arial"/>
          <w:lang w:val="de-CH"/>
        </w:rPr>
        <w:t>52</w:t>
      </w:r>
    </w:p>
    <w:p w14:paraId="55CCC279" w14:textId="28A7CEB2" w:rsidR="00D50851" w:rsidRPr="0042636F" w:rsidRDefault="00D50851" w:rsidP="00D50851">
      <w:pPr>
        <w:spacing w:after="0"/>
        <w:jc w:val="center"/>
        <w:rPr>
          <w:rFonts w:ascii="Arial" w:hAnsi="Arial" w:cs="Arial"/>
          <w:lang w:val="de-CH"/>
        </w:rPr>
      </w:pPr>
      <w:r w:rsidRPr="0042636F">
        <w:rPr>
          <w:rFonts w:ascii="Arial" w:hAnsi="Arial" w:cs="Arial"/>
          <w:lang w:val="de-CH"/>
        </w:rPr>
        <w:t>Auftrag:</w:t>
      </w:r>
    </w:p>
    <w:p w14:paraId="5E3B9504" w14:textId="63132896" w:rsidR="0093544D" w:rsidRPr="0042636F" w:rsidRDefault="0093544D" w:rsidP="00433630">
      <w:pPr>
        <w:pBdr>
          <w:bottom w:val="single" w:sz="4" w:space="1" w:color="auto"/>
        </w:pBdr>
        <w:spacing w:after="0" w:line="240" w:lineRule="auto"/>
        <w:jc w:val="center"/>
        <w:rPr>
          <w:rFonts w:ascii="Arial" w:hAnsi="Arial" w:cs="Arial"/>
          <w:lang w:val="de-CH"/>
        </w:rPr>
      </w:pPr>
      <w:r w:rsidRPr="0042636F">
        <w:rPr>
          <w:rFonts w:ascii="Arial" w:hAnsi="Arial" w:cs="Arial"/>
          <w:lang w:val="de-CH"/>
        </w:rPr>
        <w:t>Eigene Website Erstelle</w:t>
      </w:r>
      <w:r w:rsidR="00983D68" w:rsidRPr="0042636F">
        <w:rPr>
          <w:rFonts w:ascii="Arial" w:hAnsi="Arial" w:cs="Arial"/>
          <w:lang w:val="de-CH"/>
        </w:rPr>
        <w:t>n mit</w:t>
      </w:r>
    </w:p>
    <w:p w14:paraId="7108F461" w14:textId="32479232" w:rsidR="00983D68" w:rsidRPr="0042636F" w:rsidRDefault="00983D68" w:rsidP="00433630">
      <w:pPr>
        <w:pBdr>
          <w:bottom w:val="single" w:sz="4" w:space="1" w:color="auto"/>
        </w:pBdr>
        <w:spacing w:after="0" w:line="240" w:lineRule="auto"/>
        <w:jc w:val="center"/>
        <w:rPr>
          <w:rFonts w:ascii="Arial" w:hAnsi="Arial" w:cs="Arial"/>
          <w:lang w:val="de-CH"/>
        </w:rPr>
      </w:pPr>
      <w:proofErr w:type="spellStart"/>
      <w:r w:rsidRPr="0042636F">
        <w:rPr>
          <w:rFonts w:ascii="Arial" w:hAnsi="Arial" w:cs="Arial"/>
          <w:lang w:val="de-CH"/>
        </w:rPr>
        <w:t>multimedia</w:t>
      </w:r>
      <w:proofErr w:type="spellEnd"/>
    </w:p>
    <w:p w14:paraId="16C105C9" w14:textId="77777777" w:rsidR="0093544D" w:rsidRPr="0042636F" w:rsidRDefault="0093544D" w:rsidP="00433630">
      <w:pPr>
        <w:pBdr>
          <w:bottom w:val="single" w:sz="4" w:space="1" w:color="auto"/>
        </w:pBdr>
        <w:spacing w:after="0" w:line="240" w:lineRule="auto"/>
        <w:jc w:val="center"/>
        <w:rPr>
          <w:rFonts w:ascii="Arial" w:hAnsi="Arial" w:cs="Arial"/>
          <w:lang w:val="de-CH"/>
        </w:rPr>
      </w:pPr>
    </w:p>
    <w:p w14:paraId="43FF1F09" w14:textId="25E5069E" w:rsidR="00D50851" w:rsidRPr="0042636F" w:rsidRDefault="00433630" w:rsidP="00433630">
      <w:pPr>
        <w:pBdr>
          <w:bottom w:val="single" w:sz="4" w:space="1" w:color="auto"/>
        </w:pBdr>
        <w:spacing w:after="0" w:line="240" w:lineRule="auto"/>
        <w:jc w:val="center"/>
        <w:rPr>
          <w:rFonts w:ascii="Arial" w:hAnsi="Arial" w:cs="Arial"/>
          <w:lang w:val="de-CH"/>
        </w:rPr>
      </w:pPr>
      <w:r w:rsidRPr="0042636F">
        <w:rPr>
          <w:rFonts w:ascii="Arial" w:hAnsi="Arial" w:cs="Arial"/>
          <w:lang w:val="de-CH"/>
        </w:rPr>
        <w:t>Auftrags</w:t>
      </w:r>
      <w:r w:rsidR="00D50851" w:rsidRPr="0042636F">
        <w:rPr>
          <w:rFonts w:ascii="Arial" w:hAnsi="Arial" w:cs="Arial"/>
          <w:lang w:val="de-CH"/>
        </w:rPr>
        <w:t xml:space="preserve"> Leiter/</w:t>
      </w:r>
      <w:r w:rsidRPr="0042636F">
        <w:rPr>
          <w:rFonts w:ascii="Arial" w:hAnsi="Arial" w:cs="Arial"/>
          <w:lang w:val="de-CH"/>
        </w:rPr>
        <w:t>Planer/Entwickler:</w:t>
      </w:r>
    </w:p>
    <w:p w14:paraId="198B72E8" w14:textId="22791BF1" w:rsidR="00433630" w:rsidRPr="0042636F" w:rsidRDefault="00433630" w:rsidP="00433630">
      <w:pPr>
        <w:pBdr>
          <w:bottom w:val="single" w:sz="4" w:space="1" w:color="auto"/>
        </w:pBdr>
        <w:spacing w:after="0"/>
        <w:jc w:val="center"/>
        <w:rPr>
          <w:rFonts w:ascii="Arial" w:hAnsi="Arial" w:cs="Arial"/>
          <w:lang w:val="de-CH"/>
        </w:rPr>
      </w:pPr>
      <w:r w:rsidRPr="0042636F">
        <w:rPr>
          <w:rFonts w:ascii="Arial" w:hAnsi="Arial" w:cs="Arial"/>
          <w:lang w:val="de-CH"/>
        </w:rPr>
        <w:t>Joao Manuel Ribeiro Correia</w:t>
      </w:r>
    </w:p>
    <w:p w14:paraId="580BBF8A" w14:textId="24A6A7DD" w:rsidR="00B85196" w:rsidRPr="0042636F" w:rsidRDefault="00B85196" w:rsidP="00B85196">
      <w:pPr>
        <w:rPr>
          <w:rFonts w:ascii="Arial" w:hAnsi="Arial" w:cs="Arial"/>
          <w:lang w:val="de-CH"/>
        </w:rPr>
      </w:pPr>
      <w:r w:rsidRPr="0042636F">
        <w:rPr>
          <w:rFonts w:ascii="Arial" w:hAnsi="Arial" w:cs="Arial"/>
          <w:lang w:val="de-CH"/>
        </w:rPr>
        <w:br w:type="page"/>
      </w:r>
    </w:p>
    <w:p w14:paraId="288282FB" w14:textId="31E7ABC7" w:rsidR="00C00E6B" w:rsidRPr="0042636F" w:rsidRDefault="00C00E6B" w:rsidP="00C00E6B">
      <w:pPr>
        <w:pStyle w:val="berschrift1"/>
        <w:rPr>
          <w:rFonts w:ascii="Arial" w:hAnsi="Arial" w:cs="Arial"/>
          <w:lang w:val="de-CH"/>
        </w:rPr>
      </w:pPr>
      <w:bookmarkStart w:id="1" w:name="_Toc88897417"/>
      <w:bookmarkStart w:id="2" w:name="_Toc97469981"/>
      <w:r w:rsidRPr="0042636F">
        <w:rPr>
          <w:rStyle w:val="berschrift1Zchn"/>
          <w:rFonts w:ascii="Arial" w:hAnsi="Arial" w:cs="Arial"/>
        </w:rPr>
        <w:lastRenderedPageBreak/>
        <w:t>Inhaltsverzeichnis</w:t>
      </w:r>
      <w:bookmarkEnd w:id="1"/>
      <w:bookmarkEnd w:id="2"/>
    </w:p>
    <w:sdt>
      <w:sdtPr>
        <w:rPr>
          <w:rFonts w:ascii="Arial" w:hAnsi="Arial" w:cs="Arial"/>
          <w:b w:val="0"/>
          <w:lang w:val="de-CH"/>
        </w:rPr>
        <w:id w:val="-127531852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5B0AFBA" w14:textId="49E33727" w:rsidR="0042636F" w:rsidRPr="0042636F" w:rsidRDefault="00B85196">
          <w:pPr>
            <w:pStyle w:val="Verzeichnis1"/>
            <w:rPr>
              <w:rFonts w:ascii="Arial" w:eastAsiaTheme="minorEastAsia" w:hAnsi="Arial" w:cs="Arial"/>
              <w:b w:val="0"/>
              <w:noProof/>
              <w:lang w:val="de-CH" w:eastAsia="de-CH"/>
            </w:rPr>
          </w:pPr>
          <w:r w:rsidRPr="0042636F">
            <w:rPr>
              <w:rFonts w:ascii="Arial" w:hAnsi="Arial" w:cs="Arial"/>
              <w:lang w:val="de-CH"/>
            </w:rPr>
            <w:fldChar w:fldCharType="begin"/>
          </w:r>
          <w:r w:rsidRPr="0042636F">
            <w:rPr>
              <w:rFonts w:ascii="Arial" w:hAnsi="Arial" w:cs="Arial"/>
              <w:lang w:val="de-CH"/>
            </w:rPr>
            <w:instrText xml:space="preserve"> TOC \o "1-3" \h \z \u </w:instrText>
          </w:r>
          <w:r w:rsidRPr="0042636F">
            <w:rPr>
              <w:rFonts w:ascii="Arial" w:hAnsi="Arial" w:cs="Arial"/>
              <w:lang w:val="de-CH"/>
            </w:rPr>
            <w:fldChar w:fldCharType="separate"/>
          </w:r>
          <w:hyperlink w:anchor="_Toc97469981" w:history="1">
            <w:r w:rsidR="0042636F" w:rsidRPr="0042636F">
              <w:rPr>
                <w:rStyle w:val="Hyperlink"/>
                <w:rFonts w:ascii="Arial" w:hAnsi="Arial" w:cs="Arial"/>
                <w:noProof/>
                <w:lang w:val="de-CH"/>
              </w:rPr>
              <w:t>1</w:t>
            </w:r>
            <w:r w:rsidR="0042636F" w:rsidRPr="0042636F">
              <w:rPr>
                <w:rFonts w:ascii="Arial" w:eastAsiaTheme="minorEastAsia" w:hAnsi="Arial" w:cs="Arial"/>
                <w:b w:val="0"/>
                <w:noProof/>
                <w:lang w:val="de-CH" w:eastAsia="de-CH"/>
              </w:rPr>
              <w:tab/>
            </w:r>
            <w:r w:rsidR="0042636F" w:rsidRPr="0042636F">
              <w:rPr>
                <w:rStyle w:val="Hyperlink"/>
                <w:rFonts w:ascii="Arial" w:hAnsi="Arial" w:cs="Arial"/>
                <w:noProof/>
                <w:lang w:val="de-CH"/>
              </w:rPr>
              <w:t>Inhaltsverzeichnis</w:t>
            </w:r>
            <w:r w:rsidR="0042636F" w:rsidRPr="0042636F">
              <w:rPr>
                <w:rFonts w:ascii="Arial" w:hAnsi="Arial" w:cs="Arial"/>
                <w:noProof/>
                <w:webHidden/>
              </w:rPr>
              <w:tab/>
            </w:r>
            <w:r w:rsidR="0042636F" w:rsidRPr="0042636F">
              <w:rPr>
                <w:rFonts w:ascii="Arial" w:hAnsi="Arial" w:cs="Arial"/>
                <w:noProof/>
                <w:webHidden/>
              </w:rPr>
              <w:fldChar w:fldCharType="begin"/>
            </w:r>
            <w:r w:rsidR="0042636F" w:rsidRPr="0042636F">
              <w:rPr>
                <w:rFonts w:ascii="Arial" w:hAnsi="Arial" w:cs="Arial"/>
                <w:noProof/>
                <w:webHidden/>
              </w:rPr>
              <w:instrText xml:space="preserve"> PAGEREF _Toc97469981 \h </w:instrText>
            </w:r>
            <w:r w:rsidR="0042636F" w:rsidRPr="0042636F">
              <w:rPr>
                <w:rFonts w:ascii="Arial" w:hAnsi="Arial" w:cs="Arial"/>
                <w:noProof/>
                <w:webHidden/>
              </w:rPr>
            </w:r>
            <w:r w:rsidR="0042636F" w:rsidRPr="0042636F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42636F" w:rsidRPr="0042636F">
              <w:rPr>
                <w:rFonts w:ascii="Arial" w:hAnsi="Arial" w:cs="Arial"/>
                <w:noProof/>
                <w:webHidden/>
              </w:rPr>
              <w:t>1</w:t>
            </w:r>
            <w:r w:rsidR="0042636F" w:rsidRPr="0042636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65230FD" w14:textId="24FB519E" w:rsidR="0042636F" w:rsidRPr="0042636F" w:rsidRDefault="00A346FE">
          <w:pPr>
            <w:pStyle w:val="Verzeichnis1"/>
            <w:rPr>
              <w:rFonts w:ascii="Arial" w:eastAsiaTheme="minorEastAsia" w:hAnsi="Arial" w:cs="Arial"/>
              <w:b w:val="0"/>
              <w:noProof/>
              <w:lang w:val="de-CH" w:eastAsia="de-CH"/>
            </w:rPr>
          </w:pPr>
          <w:hyperlink w:anchor="_Toc97469982" w:history="1">
            <w:r w:rsidR="0042636F" w:rsidRPr="0042636F">
              <w:rPr>
                <w:rStyle w:val="Hyperlink"/>
                <w:rFonts w:ascii="Arial" w:hAnsi="Arial" w:cs="Arial"/>
                <w:noProof/>
                <w:lang w:val="de-CH"/>
              </w:rPr>
              <w:t>2</w:t>
            </w:r>
            <w:r w:rsidR="0042636F" w:rsidRPr="0042636F">
              <w:rPr>
                <w:rFonts w:ascii="Arial" w:eastAsiaTheme="minorEastAsia" w:hAnsi="Arial" w:cs="Arial"/>
                <w:b w:val="0"/>
                <w:noProof/>
                <w:lang w:val="de-CH" w:eastAsia="de-CH"/>
              </w:rPr>
              <w:tab/>
            </w:r>
            <w:r w:rsidR="0042636F" w:rsidRPr="0042636F">
              <w:rPr>
                <w:rStyle w:val="Hyperlink"/>
                <w:rFonts w:ascii="Arial" w:hAnsi="Arial" w:cs="Arial"/>
                <w:noProof/>
                <w:lang w:val="de-CH"/>
              </w:rPr>
              <w:t>Vorwort</w:t>
            </w:r>
            <w:r w:rsidR="0042636F" w:rsidRPr="0042636F">
              <w:rPr>
                <w:rFonts w:ascii="Arial" w:hAnsi="Arial" w:cs="Arial"/>
                <w:noProof/>
                <w:webHidden/>
              </w:rPr>
              <w:tab/>
            </w:r>
            <w:r w:rsidR="0042636F" w:rsidRPr="0042636F">
              <w:rPr>
                <w:rFonts w:ascii="Arial" w:hAnsi="Arial" w:cs="Arial"/>
                <w:noProof/>
                <w:webHidden/>
              </w:rPr>
              <w:fldChar w:fldCharType="begin"/>
            </w:r>
            <w:r w:rsidR="0042636F" w:rsidRPr="0042636F">
              <w:rPr>
                <w:rFonts w:ascii="Arial" w:hAnsi="Arial" w:cs="Arial"/>
                <w:noProof/>
                <w:webHidden/>
              </w:rPr>
              <w:instrText xml:space="preserve"> PAGEREF _Toc97469982 \h </w:instrText>
            </w:r>
            <w:r w:rsidR="0042636F" w:rsidRPr="0042636F">
              <w:rPr>
                <w:rFonts w:ascii="Arial" w:hAnsi="Arial" w:cs="Arial"/>
                <w:noProof/>
                <w:webHidden/>
              </w:rPr>
            </w:r>
            <w:r w:rsidR="0042636F" w:rsidRPr="0042636F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42636F" w:rsidRPr="0042636F">
              <w:rPr>
                <w:rFonts w:ascii="Arial" w:hAnsi="Arial" w:cs="Arial"/>
                <w:noProof/>
                <w:webHidden/>
              </w:rPr>
              <w:t>2</w:t>
            </w:r>
            <w:r w:rsidR="0042636F" w:rsidRPr="0042636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A2E1927" w14:textId="312742C0" w:rsidR="0042636F" w:rsidRPr="0042636F" w:rsidRDefault="00A346FE">
          <w:pPr>
            <w:pStyle w:val="Verzeichnis2"/>
            <w:rPr>
              <w:rFonts w:ascii="Arial" w:eastAsiaTheme="minorEastAsia" w:hAnsi="Arial" w:cs="Arial"/>
              <w:noProof/>
              <w:lang w:val="de-CH" w:eastAsia="de-CH"/>
            </w:rPr>
          </w:pPr>
          <w:hyperlink w:anchor="_Toc97469983" w:history="1">
            <w:r w:rsidR="0042636F" w:rsidRPr="0042636F">
              <w:rPr>
                <w:rStyle w:val="Hyperlink"/>
                <w:rFonts w:ascii="Arial" w:hAnsi="Arial" w:cs="Arial"/>
                <w:noProof/>
                <w:lang w:val="de-CH"/>
              </w:rPr>
              <w:t>2.1</w:t>
            </w:r>
            <w:r w:rsidR="0042636F" w:rsidRPr="0042636F">
              <w:rPr>
                <w:rFonts w:ascii="Arial" w:eastAsiaTheme="minorEastAsia" w:hAnsi="Arial" w:cs="Arial"/>
                <w:noProof/>
                <w:lang w:val="de-CH" w:eastAsia="de-CH"/>
              </w:rPr>
              <w:tab/>
            </w:r>
            <w:r w:rsidR="0042636F" w:rsidRPr="0042636F">
              <w:rPr>
                <w:rStyle w:val="Hyperlink"/>
                <w:rFonts w:ascii="Arial" w:hAnsi="Arial" w:cs="Arial"/>
                <w:noProof/>
                <w:lang w:val="de-CH"/>
              </w:rPr>
              <w:t>Zielpublikum/ Voraussetzungen</w:t>
            </w:r>
            <w:r w:rsidR="0042636F" w:rsidRPr="0042636F">
              <w:rPr>
                <w:rFonts w:ascii="Arial" w:hAnsi="Arial" w:cs="Arial"/>
                <w:noProof/>
                <w:webHidden/>
              </w:rPr>
              <w:tab/>
            </w:r>
            <w:r w:rsidR="0042636F" w:rsidRPr="0042636F">
              <w:rPr>
                <w:rFonts w:ascii="Arial" w:hAnsi="Arial" w:cs="Arial"/>
                <w:noProof/>
                <w:webHidden/>
              </w:rPr>
              <w:fldChar w:fldCharType="begin"/>
            </w:r>
            <w:r w:rsidR="0042636F" w:rsidRPr="0042636F">
              <w:rPr>
                <w:rFonts w:ascii="Arial" w:hAnsi="Arial" w:cs="Arial"/>
                <w:noProof/>
                <w:webHidden/>
              </w:rPr>
              <w:instrText xml:space="preserve"> PAGEREF _Toc97469983 \h </w:instrText>
            </w:r>
            <w:r w:rsidR="0042636F" w:rsidRPr="0042636F">
              <w:rPr>
                <w:rFonts w:ascii="Arial" w:hAnsi="Arial" w:cs="Arial"/>
                <w:noProof/>
                <w:webHidden/>
              </w:rPr>
            </w:r>
            <w:r w:rsidR="0042636F" w:rsidRPr="0042636F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42636F" w:rsidRPr="0042636F">
              <w:rPr>
                <w:rFonts w:ascii="Arial" w:hAnsi="Arial" w:cs="Arial"/>
                <w:noProof/>
                <w:webHidden/>
              </w:rPr>
              <w:t>2</w:t>
            </w:r>
            <w:r w:rsidR="0042636F" w:rsidRPr="0042636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587AC54" w14:textId="26A462D1" w:rsidR="0042636F" w:rsidRPr="0042636F" w:rsidRDefault="00A346FE">
          <w:pPr>
            <w:pStyle w:val="Verzeichnis2"/>
            <w:rPr>
              <w:rFonts w:ascii="Arial" w:eastAsiaTheme="minorEastAsia" w:hAnsi="Arial" w:cs="Arial"/>
              <w:noProof/>
              <w:lang w:val="de-CH" w:eastAsia="de-CH"/>
            </w:rPr>
          </w:pPr>
          <w:hyperlink w:anchor="_Toc97469984" w:history="1">
            <w:r w:rsidR="0042636F" w:rsidRPr="0042636F">
              <w:rPr>
                <w:rStyle w:val="Hyperlink"/>
                <w:rFonts w:ascii="Arial" w:hAnsi="Arial" w:cs="Arial"/>
                <w:noProof/>
                <w:lang w:val="de-CH"/>
              </w:rPr>
              <w:t>2.2</w:t>
            </w:r>
            <w:r w:rsidR="0042636F" w:rsidRPr="0042636F">
              <w:rPr>
                <w:rFonts w:ascii="Arial" w:eastAsiaTheme="minorEastAsia" w:hAnsi="Arial" w:cs="Arial"/>
                <w:noProof/>
                <w:lang w:val="de-CH" w:eastAsia="de-CH"/>
              </w:rPr>
              <w:tab/>
            </w:r>
            <w:r w:rsidR="0042636F" w:rsidRPr="0042636F">
              <w:rPr>
                <w:rStyle w:val="Hyperlink"/>
                <w:rFonts w:ascii="Arial" w:hAnsi="Arial" w:cs="Arial"/>
                <w:noProof/>
                <w:lang w:val="de-CH"/>
              </w:rPr>
              <w:t>Anforderungen</w:t>
            </w:r>
            <w:r w:rsidR="0042636F" w:rsidRPr="0042636F">
              <w:rPr>
                <w:rFonts w:ascii="Arial" w:hAnsi="Arial" w:cs="Arial"/>
                <w:noProof/>
                <w:webHidden/>
              </w:rPr>
              <w:tab/>
            </w:r>
            <w:r w:rsidR="0042636F" w:rsidRPr="0042636F">
              <w:rPr>
                <w:rFonts w:ascii="Arial" w:hAnsi="Arial" w:cs="Arial"/>
                <w:noProof/>
                <w:webHidden/>
              </w:rPr>
              <w:fldChar w:fldCharType="begin"/>
            </w:r>
            <w:r w:rsidR="0042636F" w:rsidRPr="0042636F">
              <w:rPr>
                <w:rFonts w:ascii="Arial" w:hAnsi="Arial" w:cs="Arial"/>
                <w:noProof/>
                <w:webHidden/>
              </w:rPr>
              <w:instrText xml:space="preserve"> PAGEREF _Toc97469984 \h </w:instrText>
            </w:r>
            <w:r w:rsidR="0042636F" w:rsidRPr="0042636F">
              <w:rPr>
                <w:rFonts w:ascii="Arial" w:hAnsi="Arial" w:cs="Arial"/>
                <w:noProof/>
                <w:webHidden/>
              </w:rPr>
            </w:r>
            <w:r w:rsidR="0042636F" w:rsidRPr="0042636F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42636F" w:rsidRPr="0042636F">
              <w:rPr>
                <w:rFonts w:ascii="Arial" w:hAnsi="Arial" w:cs="Arial"/>
                <w:noProof/>
                <w:webHidden/>
              </w:rPr>
              <w:t>2</w:t>
            </w:r>
            <w:r w:rsidR="0042636F" w:rsidRPr="0042636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0EB1770" w14:textId="7A26BF9F" w:rsidR="0042636F" w:rsidRPr="0042636F" w:rsidRDefault="00A346FE">
          <w:pPr>
            <w:pStyle w:val="Verzeichnis1"/>
            <w:rPr>
              <w:rFonts w:ascii="Arial" w:eastAsiaTheme="minorEastAsia" w:hAnsi="Arial" w:cs="Arial"/>
              <w:b w:val="0"/>
              <w:noProof/>
              <w:lang w:val="de-CH" w:eastAsia="de-CH"/>
            </w:rPr>
          </w:pPr>
          <w:hyperlink w:anchor="_Toc97469985" w:history="1">
            <w:r w:rsidR="0042636F" w:rsidRPr="0042636F">
              <w:rPr>
                <w:rStyle w:val="Hyperlink"/>
                <w:rFonts w:ascii="Arial" w:hAnsi="Arial" w:cs="Arial"/>
                <w:noProof/>
                <w:lang w:val="de-CH"/>
              </w:rPr>
              <w:t>3</w:t>
            </w:r>
            <w:r w:rsidR="0042636F" w:rsidRPr="0042636F">
              <w:rPr>
                <w:rFonts w:ascii="Arial" w:eastAsiaTheme="minorEastAsia" w:hAnsi="Arial" w:cs="Arial"/>
                <w:b w:val="0"/>
                <w:noProof/>
                <w:lang w:val="de-CH" w:eastAsia="de-CH"/>
              </w:rPr>
              <w:tab/>
            </w:r>
            <w:r w:rsidR="0042636F" w:rsidRPr="0042636F">
              <w:rPr>
                <w:rStyle w:val="Hyperlink"/>
                <w:rFonts w:ascii="Arial" w:hAnsi="Arial" w:cs="Arial"/>
                <w:noProof/>
                <w:lang w:val="de-CH"/>
              </w:rPr>
              <w:t>Änderung Verzeichnis</w:t>
            </w:r>
            <w:r w:rsidR="0042636F" w:rsidRPr="0042636F">
              <w:rPr>
                <w:rFonts w:ascii="Arial" w:hAnsi="Arial" w:cs="Arial"/>
                <w:noProof/>
                <w:webHidden/>
              </w:rPr>
              <w:tab/>
            </w:r>
            <w:r w:rsidR="0042636F" w:rsidRPr="0042636F">
              <w:rPr>
                <w:rFonts w:ascii="Arial" w:hAnsi="Arial" w:cs="Arial"/>
                <w:noProof/>
                <w:webHidden/>
              </w:rPr>
              <w:fldChar w:fldCharType="begin"/>
            </w:r>
            <w:r w:rsidR="0042636F" w:rsidRPr="0042636F">
              <w:rPr>
                <w:rFonts w:ascii="Arial" w:hAnsi="Arial" w:cs="Arial"/>
                <w:noProof/>
                <w:webHidden/>
              </w:rPr>
              <w:instrText xml:space="preserve"> PAGEREF _Toc97469985 \h </w:instrText>
            </w:r>
            <w:r w:rsidR="0042636F" w:rsidRPr="0042636F">
              <w:rPr>
                <w:rFonts w:ascii="Arial" w:hAnsi="Arial" w:cs="Arial"/>
                <w:noProof/>
                <w:webHidden/>
              </w:rPr>
            </w:r>
            <w:r w:rsidR="0042636F" w:rsidRPr="0042636F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42636F" w:rsidRPr="0042636F">
              <w:rPr>
                <w:rFonts w:ascii="Arial" w:hAnsi="Arial" w:cs="Arial"/>
                <w:noProof/>
                <w:webHidden/>
              </w:rPr>
              <w:t>4</w:t>
            </w:r>
            <w:r w:rsidR="0042636F" w:rsidRPr="0042636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5EF0686" w14:textId="53A73D56" w:rsidR="0042636F" w:rsidRPr="0042636F" w:rsidRDefault="00A346FE">
          <w:pPr>
            <w:pStyle w:val="Verzeichnis1"/>
            <w:rPr>
              <w:rFonts w:ascii="Arial" w:eastAsiaTheme="minorEastAsia" w:hAnsi="Arial" w:cs="Arial"/>
              <w:b w:val="0"/>
              <w:noProof/>
              <w:lang w:val="de-CH" w:eastAsia="de-CH"/>
            </w:rPr>
          </w:pPr>
          <w:hyperlink w:anchor="_Toc97469986" w:history="1">
            <w:r w:rsidR="0042636F" w:rsidRPr="0042636F">
              <w:rPr>
                <w:rStyle w:val="Hyperlink"/>
                <w:rFonts w:ascii="Arial" w:hAnsi="Arial" w:cs="Arial"/>
                <w:noProof/>
                <w:lang w:val="de-CH"/>
              </w:rPr>
              <w:t>4</w:t>
            </w:r>
            <w:r w:rsidR="0042636F" w:rsidRPr="0042636F">
              <w:rPr>
                <w:rFonts w:ascii="Arial" w:eastAsiaTheme="minorEastAsia" w:hAnsi="Arial" w:cs="Arial"/>
                <w:b w:val="0"/>
                <w:noProof/>
                <w:lang w:val="de-CH" w:eastAsia="de-CH"/>
              </w:rPr>
              <w:tab/>
            </w:r>
            <w:r w:rsidR="0042636F" w:rsidRPr="0042636F">
              <w:rPr>
                <w:rStyle w:val="Hyperlink"/>
                <w:rFonts w:ascii="Arial" w:hAnsi="Arial" w:cs="Arial"/>
                <w:noProof/>
                <w:lang w:val="de-CH"/>
              </w:rPr>
              <w:t>Styleguide</w:t>
            </w:r>
            <w:r w:rsidR="0042636F" w:rsidRPr="0042636F">
              <w:rPr>
                <w:rFonts w:ascii="Arial" w:hAnsi="Arial" w:cs="Arial"/>
                <w:noProof/>
                <w:webHidden/>
              </w:rPr>
              <w:tab/>
            </w:r>
            <w:r w:rsidR="0042636F" w:rsidRPr="0042636F">
              <w:rPr>
                <w:rFonts w:ascii="Arial" w:hAnsi="Arial" w:cs="Arial"/>
                <w:noProof/>
                <w:webHidden/>
              </w:rPr>
              <w:fldChar w:fldCharType="begin"/>
            </w:r>
            <w:r w:rsidR="0042636F" w:rsidRPr="0042636F">
              <w:rPr>
                <w:rFonts w:ascii="Arial" w:hAnsi="Arial" w:cs="Arial"/>
                <w:noProof/>
                <w:webHidden/>
              </w:rPr>
              <w:instrText xml:space="preserve"> PAGEREF _Toc97469986 \h </w:instrText>
            </w:r>
            <w:r w:rsidR="0042636F" w:rsidRPr="0042636F">
              <w:rPr>
                <w:rFonts w:ascii="Arial" w:hAnsi="Arial" w:cs="Arial"/>
                <w:noProof/>
                <w:webHidden/>
              </w:rPr>
            </w:r>
            <w:r w:rsidR="0042636F" w:rsidRPr="0042636F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42636F" w:rsidRPr="0042636F">
              <w:rPr>
                <w:rFonts w:ascii="Arial" w:hAnsi="Arial" w:cs="Arial"/>
                <w:noProof/>
                <w:webHidden/>
              </w:rPr>
              <w:t>5</w:t>
            </w:r>
            <w:r w:rsidR="0042636F" w:rsidRPr="0042636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DD9E645" w14:textId="21139A14" w:rsidR="0042636F" w:rsidRPr="0042636F" w:rsidRDefault="00A346FE">
          <w:pPr>
            <w:pStyle w:val="Verzeichnis2"/>
            <w:rPr>
              <w:rFonts w:ascii="Arial" w:eastAsiaTheme="minorEastAsia" w:hAnsi="Arial" w:cs="Arial"/>
              <w:noProof/>
              <w:lang w:val="de-CH" w:eastAsia="de-CH"/>
            </w:rPr>
          </w:pPr>
          <w:hyperlink w:anchor="_Toc97469987" w:history="1">
            <w:r w:rsidR="0042636F" w:rsidRPr="0042636F">
              <w:rPr>
                <w:rStyle w:val="Hyperlink"/>
                <w:rFonts w:ascii="Arial" w:hAnsi="Arial" w:cs="Arial"/>
                <w:noProof/>
                <w:lang w:val="de-CH"/>
              </w:rPr>
              <w:t>4.1</w:t>
            </w:r>
            <w:r w:rsidR="0042636F" w:rsidRPr="0042636F">
              <w:rPr>
                <w:rFonts w:ascii="Arial" w:eastAsiaTheme="minorEastAsia" w:hAnsi="Arial" w:cs="Arial"/>
                <w:noProof/>
                <w:lang w:val="de-CH" w:eastAsia="de-CH"/>
              </w:rPr>
              <w:tab/>
            </w:r>
            <w:r w:rsidR="0042636F" w:rsidRPr="0042636F">
              <w:rPr>
                <w:rStyle w:val="Hyperlink"/>
                <w:rFonts w:ascii="Arial" w:hAnsi="Arial" w:cs="Arial"/>
                <w:noProof/>
                <w:lang w:val="de-CH"/>
              </w:rPr>
              <w:t>Schriftart</w:t>
            </w:r>
            <w:r w:rsidR="0042636F" w:rsidRPr="0042636F">
              <w:rPr>
                <w:rFonts w:ascii="Arial" w:hAnsi="Arial" w:cs="Arial"/>
                <w:noProof/>
                <w:webHidden/>
              </w:rPr>
              <w:tab/>
            </w:r>
            <w:r w:rsidR="0042636F" w:rsidRPr="0042636F">
              <w:rPr>
                <w:rFonts w:ascii="Arial" w:hAnsi="Arial" w:cs="Arial"/>
                <w:noProof/>
                <w:webHidden/>
              </w:rPr>
              <w:fldChar w:fldCharType="begin"/>
            </w:r>
            <w:r w:rsidR="0042636F" w:rsidRPr="0042636F">
              <w:rPr>
                <w:rFonts w:ascii="Arial" w:hAnsi="Arial" w:cs="Arial"/>
                <w:noProof/>
                <w:webHidden/>
              </w:rPr>
              <w:instrText xml:space="preserve"> PAGEREF _Toc97469987 \h </w:instrText>
            </w:r>
            <w:r w:rsidR="0042636F" w:rsidRPr="0042636F">
              <w:rPr>
                <w:rFonts w:ascii="Arial" w:hAnsi="Arial" w:cs="Arial"/>
                <w:noProof/>
                <w:webHidden/>
              </w:rPr>
            </w:r>
            <w:r w:rsidR="0042636F" w:rsidRPr="0042636F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42636F" w:rsidRPr="0042636F">
              <w:rPr>
                <w:rFonts w:ascii="Arial" w:hAnsi="Arial" w:cs="Arial"/>
                <w:noProof/>
                <w:webHidden/>
              </w:rPr>
              <w:t>5</w:t>
            </w:r>
            <w:r w:rsidR="0042636F" w:rsidRPr="0042636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B63C99E" w14:textId="348EBEAF" w:rsidR="0042636F" w:rsidRPr="0042636F" w:rsidRDefault="00A346FE">
          <w:pPr>
            <w:pStyle w:val="Verzeichnis2"/>
            <w:rPr>
              <w:rFonts w:ascii="Arial" w:eastAsiaTheme="minorEastAsia" w:hAnsi="Arial" w:cs="Arial"/>
              <w:noProof/>
              <w:lang w:val="de-CH" w:eastAsia="de-CH"/>
            </w:rPr>
          </w:pPr>
          <w:hyperlink w:anchor="_Toc97469988" w:history="1">
            <w:r w:rsidR="0042636F" w:rsidRPr="0042636F">
              <w:rPr>
                <w:rStyle w:val="Hyperlink"/>
                <w:rFonts w:ascii="Arial" w:hAnsi="Arial" w:cs="Arial"/>
                <w:noProof/>
                <w:lang w:val="de-CH"/>
              </w:rPr>
              <w:t>4.2</w:t>
            </w:r>
            <w:r w:rsidR="0042636F" w:rsidRPr="0042636F">
              <w:rPr>
                <w:rFonts w:ascii="Arial" w:eastAsiaTheme="minorEastAsia" w:hAnsi="Arial" w:cs="Arial"/>
                <w:noProof/>
                <w:lang w:val="de-CH" w:eastAsia="de-CH"/>
              </w:rPr>
              <w:tab/>
            </w:r>
            <w:r w:rsidR="0042636F" w:rsidRPr="0042636F">
              <w:rPr>
                <w:rStyle w:val="Hyperlink"/>
                <w:rFonts w:ascii="Arial" w:hAnsi="Arial" w:cs="Arial"/>
                <w:noProof/>
                <w:lang w:val="de-CH"/>
              </w:rPr>
              <w:t>Farben Schema</w:t>
            </w:r>
            <w:r w:rsidR="0042636F" w:rsidRPr="0042636F">
              <w:rPr>
                <w:rFonts w:ascii="Arial" w:hAnsi="Arial" w:cs="Arial"/>
                <w:noProof/>
                <w:webHidden/>
              </w:rPr>
              <w:tab/>
            </w:r>
            <w:r w:rsidR="0042636F" w:rsidRPr="0042636F">
              <w:rPr>
                <w:rFonts w:ascii="Arial" w:hAnsi="Arial" w:cs="Arial"/>
                <w:noProof/>
                <w:webHidden/>
              </w:rPr>
              <w:fldChar w:fldCharType="begin"/>
            </w:r>
            <w:r w:rsidR="0042636F" w:rsidRPr="0042636F">
              <w:rPr>
                <w:rFonts w:ascii="Arial" w:hAnsi="Arial" w:cs="Arial"/>
                <w:noProof/>
                <w:webHidden/>
              </w:rPr>
              <w:instrText xml:space="preserve"> PAGEREF _Toc97469988 \h </w:instrText>
            </w:r>
            <w:r w:rsidR="0042636F" w:rsidRPr="0042636F">
              <w:rPr>
                <w:rFonts w:ascii="Arial" w:hAnsi="Arial" w:cs="Arial"/>
                <w:noProof/>
                <w:webHidden/>
              </w:rPr>
            </w:r>
            <w:r w:rsidR="0042636F" w:rsidRPr="0042636F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42636F" w:rsidRPr="0042636F">
              <w:rPr>
                <w:rFonts w:ascii="Arial" w:hAnsi="Arial" w:cs="Arial"/>
                <w:noProof/>
                <w:webHidden/>
              </w:rPr>
              <w:t>5</w:t>
            </w:r>
            <w:r w:rsidR="0042636F" w:rsidRPr="0042636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E3AA975" w14:textId="1BE62251" w:rsidR="0042636F" w:rsidRPr="0042636F" w:rsidRDefault="00A346FE">
          <w:pPr>
            <w:pStyle w:val="Verzeichnis2"/>
            <w:rPr>
              <w:rFonts w:ascii="Arial" w:eastAsiaTheme="minorEastAsia" w:hAnsi="Arial" w:cs="Arial"/>
              <w:noProof/>
              <w:lang w:val="de-CH" w:eastAsia="de-CH"/>
            </w:rPr>
          </w:pPr>
          <w:hyperlink w:anchor="_Toc97469989" w:history="1">
            <w:r w:rsidR="0042636F" w:rsidRPr="0042636F">
              <w:rPr>
                <w:rStyle w:val="Hyperlink"/>
                <w:rFonts w:ascii="Arial" w:hAnsi="Arial" w:cs="Arial"/>
                <w:noProof/>
                <w:lang w:val="de-CH"/>
              </w:rPr>
              <w:t>4.3</w:t>
            </w:r>
            <w:r w:rsidR="0042636F" w:rsidRPr="0042636F">
              <w:rPr>
                <w:rFonts w:ascii="Arial" w:eastAsiaTheme="minorEastAsia" w:hAnsi="Arial" w:cs="Arial"/>
                <w:noProof/>
                <w:lang w:val="de-CH" w:eastAsia="de-CH"/>
              </w:rPr>
              <w:tab/>
            </w:r>
            <w:r w:rsidR="0042636F" w:rsidRPr="0042636F">
              <w:rPr>
                <w:rStyle w:val="Hyperlink"/>
                <w:rFonts w:ascii="Arial" w:hAnsi="Arial" w:cs="Arial"/>
                <w:noProof/>
                <w:lang w:val="de-CH"/>
              </w:rPr>
              <w:t>Bedienelemente</w:t>
            </w:r>
            <w:r w:rsidR="0042636F" w:rsidRPr="0042636F">
              <w:rPr>
                <w:rFonts w:ascii="Arial" w:hAnsi="Arial" w:cs="Arial"/>
                <w:noProof/>
                <w:webHidden/>
              </w:rPr>
              <w:tab/>
            </w:r>
            <w:r w:rsidR="0042636F" w:rsidRPr="0042636F">
              <w:rPr>
                <w:rFonts w:ascii="Arial" w:hAnsi="Arial" w:cs="Arial"/>
                <w:noProof/>
                <w:webHidden/>
              </w:rPr>
              <w:fldChar w:fldCharType="begin"/>
            </w:r>
            <w:r w:rsidR="0042636F" w:rsidRPr="0042636F">
              <w:rPr>
                <w:rFonts w:ascii="Arial" w:hAnsi="Arial" w:cs="Arial"/>
                <w:noProof/>
                <w:webHidden/>
              </w:rPr>
              <w:instrText xml:space="preserve"> PAGEREF _Toc97469989 \h </w:instrText>
            </w:r>
            <w:r w:rsidR="0042636F" w:rsidRPr="0042636F">
              <w:rPr>
                <w:rFonts w:ascii="Arial" w:hAnsi="Arial" w:cs="Arial"/>
                <w:noProof/>
                <w:webHidden/>
              </w:rPr>
            </w:r>
            <w:r w:rsidR="0042636F" w:rsidRPr="0042636F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42636F" w:rsidRPr="0042636F">
              <w:rPr>
                <w:rFonts w:ascii="Arial" w:hAnsi="Arial" w:cs="Arial"/>
                <w:noProof/>
                <w:webHidden/>
              </w:rPr>
              <w:t>5</w:t>
            </w:r>
            <w:r w:rsidR="0042636F" w:rsidRPr="0042636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B83DF78" w14:textId="20D754EC" w:rsidR="0042636F" w:rsidRPr="0042636F" w:rsidRDefault="00A346FE">
          <w:pPr>
            <w:pStyle w:val="Verzeichnis2"/>
            <w:rPr>
              <w:rFonts w:ascii="Arial" w:eastAsiaTheme="minorEastAsia" w:hAnsi="Arial" w:cs="Arial"/>
              <w:noProof/>
              <w:lang w:val="de-CH" w:eastAsia="de-CH"/>
            </w:rPr>
          </w:pPr>
          <w:hyperlink w:anchor="_Toc97469990" w:history="1">
            <w:r w:rsidR="0042636F" w:rsidRPr="0042636F">
              <w:rPr>
                <w:rStyle w:val="Hyperlink"/>
                <w:rFonts w:ascii="Arial" w:hAnsi="Arial" w:cs="Arial"/>
                <w:noProof/>
                <w:lang w:val="de-CH"/>
              </w:rPr>
              <w:t>4.4</w:t>
            </w:r>
            <w:r w:rsidR="0042636F" w:rsidRPr="0042636F">
              <w:rPr>
                <w:rFonts w:ascii="Arial" w:eastAsiaTheme="minorEastAsia" w:hAnsi="Arial" w:cs="Arial"/>
                <w:noProof/>
                <w:lang w:val="de-CH" w:eastAsia="de-CH"/>
              </w:rPr>
              <w:tab/>
            </w:r>
            <w:r w:rsidR="0042636F" w:rsidRPr="0042636F">
              <w:rPr>
                <w:rStyle w:val="Hyperlink"/>
                <w:rFonts w:ascii="Arial" w:hAnsi="Arial" w:cs="Arial"/>
                <w:noProof/>
                <w:lang w:val="de-CH"/>
              </w:rPr>
              <w:t>Icon und Symbole</w:t>
            </w:r>
            <w:r w:rsidR="0042636F" w:rsidRPr="0042636F">
              <w:rPr>
                <w:rFonts w:ascii="Arial" w:hAnsi="Arial" w:cs="Arial"/>
                <w:noProof/>
                <w:webHidden/>
              </w:rPr>
              <w:tab/>
            </w:r>
            <w:r w:rsidR="0042636F" w:rsidRPr="0042636F">
              <w:rPr>
                <w:rFonts w:ascii="Arial" w:hAnsi="Arial" w:cs="Arial"/>
                <w:noProof/>
                <w:webHidden/>
              </w:rPr>
              <w:fldChar w:fldCharType="begin"/>
            </w:r>
            <w:r w:rsidR="0042636F" w:rsidRPr="0042636F">
              <w:rPr>
                <w:rFonts w:ascii="Arial" w:hAnsi="Arial" w:cs="Arial"/>
                <w:noProof/>
                <w:webHidden/>
              </w:rPr>
              <w:instrText xml:space="preserve"> PAGEREF _Toc97469990 \h </w:instrText>
            </w:r>
            <w:r w:rsidR="0042636F" w:rsidRPr="0042636F">
              <w:rPr>
                <w:rFonts w:ascii="Arial" w:hAnsi="Arial" w:cs="Arial"/>
                <w:noProof/>
                <w:webHidden/>
              </w:rPr>
            </w:r>
            <w:r w:rsidR="0042636F" w:rsidRPr="0042636F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42636F" w:rsidRPr="0042636F">
              <w:rPr>
                <w:rFonts w:ascii="Arial" w:hAnsi="Arial" w:cs="Arial"/>
                <w:noProof/>
                <w:webHidden/>
              </w:rPr>
              <w:t>6</w:t>
            </w:r>
            <w:r w:rsidR="0042636F" w:rsidRPr="0042636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D20E312" w14:textId="70D39124" w:rsidR="0042636F" w:rsidRPr="0042636F" w:rsidRDefault="00A346FE">
          <w:pPr>
            <w:pStyle w:val="Verzeichnis1"/>
            <w:rPr>
              <w:rFonts w:ascii="Arial" w:eastAsiaTheme="minorEastAsia" w:hAnsi="Arial" w:cs="Arial"/>
              <w:b w:val="0"/>
              <w:noProof/>
              <w:lang w:val="de-CH" w:eastAsia="de-CH"/>
            </w:rPr>
          </w:pPr>
          <w:hyperlink w:anchor="_Toc97469991" w:history="1">
            <w:r w:rsidR="0042636F" w:rsidRPr="0042636F">
              <w:rPr>
                <w:rStyle w:val="Hyperlink"/>
                <w:rFonts w:ascii="Arial" w:hAnsi="Arial" w:cs="Arial"/>
                <w:noProof/>
                <w:lang w:val="de-CH"/>
              </w:rPr>
              <w:t>5</w:t>
            </w:r>
            <w:r w:rsidR="0042636F" w:rsidRPr="0042636F">
              <w:rPr>
                <w:rFonts w:ascii="Arial" w:eastAsiaTheme="minorEastAsia" w:hAnsi="Arial" w:cs="Arial"/>
                <w:b w:val="0"/>
                <w:noProof/>
                <w:lang w:val="de-CH" w:eastAsia="de-CH"/>
              </w:rPr>
              <w:tab/>
            </w:r>
            <w:r w:rsidR="0042636F" w:rsidRPr="0042636F">
              <w:rPr>
                <w:rStyle w:val="Hyperlink"/>
                <w:rFonts w:ascii="Arial" w:hAnsi="Arial" w:cs="Arial"/>
                <w:noProof/>
                <w:lang w:val="de-CH"/>
              </w:rPr>
              <w:t>Storyboard</w:t>
            </w:r>
            <w:r w:rsidR="0042636F" w:rsidRPr="0042636F">
              <w:rPr>
                <w:rFonts w:ascii="Arial" w:hAnsi="Arial" w:cs="Arial"/>
                <w:noProof/>
                <w:webHidden/>
              </w:rPr>
              <w:tab/>
            </w:r>
            <w:r w:rsidR="0042636F" w:rsidRPr="0042636F">
              <w:rPr>
                <w:rFonts w:ascii="Arial" w:hAnsi="Arial" w:cs="Arial"/>
                <w:noProof/>
                <w:webHidden/>
              </w:rPr>
              <w:fldChar w:fldCharType="begin"/>
            </w:r>
            <w:r w:rsidR="0042636F" w:rsidRPr="0042636F">
              <w:rPr>
                <w:rFonts w:ascii="Arial" w:hAnsi="Arial" w:cs="Arial"/>
                <w:noProof/>
                <w:webHidden/>
              </w:rPr>
              <w:instrText xml:space="preserve"> PAGEREF _Toc97469991 \h </w:instrText>
            </w:r>
            <w:r w:rsidR="0042636F" w:rsidRPr="0042636F">
              <w:rPr>
                <w:rFonts w:ascii="Arial" w:hAnsi="Arial" w:cs="Arial"/>
                <w:noProof/>
                <w:webHidden/>
              </w:rPr>
            </w:r>
            <w:r w:rsidR="0042636F" w:rsidRPr="0042636F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42636F" w:rsidRPr="0042636F">
              <w:rPr>
                <w:rFonts w:ascii="Arial" w:hAnsi="Arial" w:cs="Arial"/>
                <w:noProof/>
                <w:webHidden/>
              </w:rPr>
              <w:t>0</w:t>
            </w:r>
            <w:r w:rsidR="0042636F" w:rsidRPr="0042636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1B419A2" w14:textId="089FB2F1" w:rsidR="0042636F" w:rsidRPr="0042636F" w:rsidRDefault="00A346FE">
          <w:pPr>
            <w:pStyle w:val="Verzeichnis2"/>
            <w:rPr>
              <w:rFonts w:ascii="Arial" w:eastAsiaTheme="minorEastAsia" w:hAnsi="Arial" w:cs="Arial"/>
              <w:noProof/>
              <w:lang w:val="de-CH" w:eastAsia="de-CH"/>
            </w:rPr>
          </w:pPr>
          <w:hyperlink w:anchor="_Toc97469992" w:history="1">
            <w:r w:rsidR="0042636F" w:rsidRPr="0042636F">
              <w:rPr>
                <w:rStyle w:val="Hyperlink"/>
                <w:rFonts w:ascii="Arial" w:hAnsi="Arial" w:cs="Arial"/>
                <w:noProof/>
                <w:lang w:val="de-CH"/>
              </w:rPr>
              <w:t>5.1</w:t>
            </w:r>
            <w:r w:rsidR="0042636F" w:rsidRPr="0042636F">
              <w:rPr>
                <w:rFonts w:ascii="Arial" w:eastAsiaTheme="minorEastAsia" w:hAnsi="Arial" w:cs="Arial"/>
                <w:noProof/>
                <w:lang w:val="de-CH" w:eastAsia="de-CH"/>
              </w:rPr>
              <w:tab/>
            </w:r>
            <w:r w:rsidR="0042636F" w:rsidRPr="0042636F">
              <w:rPr>
                <w:rStyle w:val="Hyperlink"/>
                <w:rFonts w:ascii="Arial" w:hAnsi="Arial" w:cs="Arial"/>
                <w:noProof/>
                <w:lang w:val="de-CH"/>
              </w:rPr>
              <w:t>Startbildschirm</w:t>
            </w:r>
            <w:r w:rsidR="0042636F" w:rsidRPr="0042636F">
              <w:rPr>
                <w:rFonts w:ascii="Arial" w:hAnsi="Arial" w:cs="Arial"/>
                <w:noProof/>
                <w:webHidden/>
              </w:rPr>
              <w:tab/>
            </w:r>
            <w:r w:rsidR="0042636F" w:rsidRPr="0042636F">
              <w:rPr>
                <w:rFonts w:ascii="Arial" w:hAnsi="Arial" w:cs="Arial"/>
                <w:noProof/>
                <w:webHidden/>
              </w:rPr>
              <w:fldChar w:fldCharType="begin"/>
            </w:r>
            <w:r w:rsidR="0042636F" w:rsidRPr="0042636F">
              <w:rPr>
                <w:rFonts w:ascii="Arial" w:hAnsi="Arial" w:cs="Arial"/>
                <w:noProof/>
                <w:webHidden/>
              </w:rPr>
              <w:instrText xml:space="preserve"> PAGEREF _Toc97469992 \h </w:instrText>
            </w:r>
            <w:r w:rsidR="0042636F" w:rsidRPr="0042636F">
              <w:rPr>
                <w:rFonts w:ascii="Arial" w:hAnsi="Arial" w:cs="Arial"/>
                <w:noProof/>
                <w:webHidden/>
              </w:rPr>
            </w:r>
            <w:r w:rsidR="0042636F" w:rsidRPr="0042636F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42636F" w:rsidRPr="0042636F">
              <w:rPr>
                <w:rFonts w:ascii="Arial" w:hAnsi="Arial" w:cs="Arial"/>
                <w:noProof/>
                <w:webHidden/>
              </w:rPr>
              <w:t>0</w:t>
            </w:r>
            <w:r w:rsidR="0042636F" w:rsidRPr="0042636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5482B81" w14:textId="0A44B600" w:rsidR="0042636F" w:rsidRPr="0042636F" w:rsidRDefault="00A346FE">
          <w:pPr>
            <w:pStyle w:val="Verzeichnis2"/>
            <w:rPr>
              <w:rFonts w:ascii="Arial" w:eastAsiaTheme="minorEastAsia" w:hAnsi="Arial" w:cs="Arial"/>
              <w:noProof/>
              <w:lang w:val="de-CH" w:eastAsia="de-CH"/>
            </w:rPr>
          </w:pPr>
          <w:hyperlink w:anchor="_Toc97469993" w:history="1">
            <w:r w:rsidR="0042636F" w:rsidRPr="0042636F">
              <w:rPr>
                <w:rStyle w:val="Hyperlink"/>
                <w:rFonts w:ascii="Arial" w:hAnsi="Arial" w:cs="Arial"/>
                <w:noProof/>
                <w:lang w:val="de-CH"/>
              </w:rPr>
              <w:t>5.2</w:t>
            </w:r>
            <w:r w:rsidR="0042636F" w:rsidRPr="0042636F">
              <w:rPr>
                <w:rFonts w:ascii="Arial" w:eastAsiaTheme="minorEastAsia" w:hAnsi="Arial" w:cs="Arial"/>
                <w:noProof/>
                <w:lang w:val="de-CH" w:eastAsia="de-CH"/>
              </w:rPr>
              <w:tab/>
            </w:r>
            <w:r w:rsidR="0042636F" w:rsidRPr="0042636F">
              <w:rPr>
                <w:rStyle w:val="Hyperlink"/>
                <w:rFonts w:ascii="Arial" w:hAnsi="Arial" w:cs="Arial"/>
                <w:noProof/>
                <w:lang w:val="de-CH"/>
              </w:rPr>
              <w:t>Login Bildschirm</w:t>
            </w:r>
            <w:r w:rsidR="0042636F" w:rsidRPr="0042636F">
              <w:rPr>
                <w:rFonts w:ascii="Arial" w:hAnsi="Arial" w:cs="Arial"/>
                <w:noProof/>
                <w:webHidden/>
              </w:rPr>
              <w:tab/>
            </w:r>
            <w:r w:rsidR="0042636F" w:rsidRPr="0042636F">
              <w:rPr>
                <w:rFonts w:ascii="Arial" w:hAnsi="Arial" w:cs="Arial"/>
                <w:noProof/>
                <w:webHidden/>
              </w:rPr>
              <w:fldChar w:fldCharType="begin"/>
            </w:r>
            <w:r w:rsidR="0042636F" w:rsidRPr="0042636F">
              <w:rPr>
                <w:rFonts w:ascii="Arial" w:hAnsi="Arial" w:cs="Arial"/>
                <w:noProof/>
                <w:webHidden/>
              </w:rPr>
              <w:instrText xml:space="preserve"> PAGEREF _Toc97469993 \h </w:instrText>
            </w:r>
            <w:r w:rsidR="0042636F" w:rsidRPr="0042636F">
              <w:rPr>
                <w:rFonts w:ascii="Arial" w:hAnsi="Arial" w:cs="Arial"/>
                <w:noProof/>
                <w:webHidden/>
              </w:rPr>
            </w:r>
            <w:r w:rsidR="0042636F" w:rsidRPr="0042636F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42636F" w:rsidRPr="0042636F">
              <w:rPr>
                <w:rFonts w:ascii="Arial" w:hAnsi="Arial" w:cs="Arial"/>
                <w:noProof/>
                <w:webHidden/>
              </w:rPr>
              <w:t>1</w:t>
            </w:r>
            <w:r w:rsidR="0042636F" w:rsidRPr="0042636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CB9AA90" w14:textId="734795AC" w:rsidR="0042636F" w:rsidRPr="0042636F" w:rsidRDefault="00A346FE">
          <w:pPr>
            <w:pStyle w:val="Verzeichnis2"/>
            <w:rPr>
              <w:rFonts w:ascii="Arial" w:eastAsiaTheme="minorEastAsia" w:hAnsi="Arial" w:cs="Arial"/>
              <w:noProof/>
              <w:lang w:val="de-CH" w:eastAsia="de-CH"/>
            </w:rPr>
          </w:pPr>
          <w:hyperlink w:anchor="_Toc97469994" w:history="1">
            <w:r w:rsidR="0042636F" w:rsidRPr="0042636F">
              <w:rPr>
                <w:rStyle w:val="Hyperlink"/>
                <w:rFonts w:ascii="Arial" w:hAnsi="Arial" w:cs="Arial"/>
                <w:noProof/>
                <w:lang w:val="de-CH"/>
              </w:rPr>
              <w:t>5.3</w:t>
            </w:r>
            <w:r w:rsidR="0042636F" w:rsidRPr="0042636F">
              <w:rPr>
                <w:rFonts w:ascii="Arial" w:eastAsiaTheme="minorEastAsia" w:hAnsi="Arial" w:cs="Arial"/>
                <w:noProof/>
                <w:lang w:val="de-CH" w:eastAsia="de-CH"/>
              </w:rPr>
              <w:tab/>
            </w:r>
            <w:r w:rsidR="0042636F" w:rsidRPr="0042636F">
              <w:rPr>
                <w:rStyle w:val="Hyperlink"/>
                <w:rFonts w:ascii="Arial" w:hAnsi="Arial" w:cs="Arial"/>
                <w:noProof/>
                <w:lang w:val="de-CH"/>
              </w:rPr>
              <w:t>Registrierung</w:t>
            </w:r>
            <w:r w:rsidR="0042636F" w:rsidRPr="0042636F">
              <w:rPr>
                <w:rFonts w:ascii="Arial" w:hAnsi="Arial" w:cs="Arial"/>
                <w:noProof/>
                <w:webHidden/>
              </w:rPr>
              <w:tab/>
            </w:r>
            <w:r w:rsidR="0042636F" w:rsidRPr="0042636F">
              <w:rPr>
                <w:rFonts w:ascii="Arial" w:hAnsi="Arial" w:cs="Arial"/>
                <w:noProof/>
                <w:webHidden/>
              </w:rPr>
              <w:fldChar w:fldCharType="begin"/>
            </w:r>
            <w:r w:rsidR="0042636F" w:rsidRPr="0042636F">
              <w:rPr>
                <w:rFonts w:ascii="Arial" w:hAnsi="Arial" w:cs="Arial"/>
                <w:noProof/>
                <w:webHidden/>
              </w:rPr>
              <w:instrText xml:space="preserve"> PAGEREF _Toc97469994 \h </w:instrText>
            </w:r>
            <w:r w:rsidR="0042636F" w:rsidRPr="0042636F">
              <w:rPr>
                <w:rFonts w:ascii="Arial" w:hAnsi="Arial" w:cs="Arial"/>
                <w:noProof/>
                <w:webHidden/>
              </w:rPr>
            </w:r>
            <w:r w:rsidR="0042636F" w:rsidRPr="0042636F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42636F" w:rsidRPr="0042636F">
              <w:rPr>
                <w:rFonts w:ascii="Arial" w:hAnsi="Arial" w:cs="Arial"/>
                <w:noProof/>
                <w:webHidden/>
              </w:rPr>
              <w:t>2</w:t>
            </w:r>
            <w:r w:rsidR="0042636F" w:rsidRPr="0042636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9D120B7" w14:textId="4B9A11FD" w:rsidR="0042636F" w:rsidRPr="0042636F" w:rsidRDefault="00A346FE">
          <w:pPr>
            <w:pStyle w:val="Verzeichnis2"/>
            <w:rPr>
              <w:rFonts w:ascii="Arial" w:eastAsiaTheme="minorEastAsia" w:hAnsi="Arial" w:cs="Arial"/>
              <w:noProof/>
              <w:lang w:val="de-CH" w:eastAsia="de-CH"/>
            </w:rPr>
          </w:pPr>
          <w:hyperlink w:anchor="_Toc97469995" w:history="1">
            <w:r w:rsidR="0042636F" w:rsidRPr="0042636F">
              <w:rPr>
                <w:rStyle w:val="Hyperlink"/>
                <w:rFonts w:ascii="Arial" w:hAnsi="Arial" w:cs="Arial"/>
                <w:noProof/>
                <w:lang w:val="de-CH"/>
              </w:rPr>
              <w:t>5.4</w:t>
            </w:r>
            <w:r w:rsidR="0042636F" w:rsidRPr="0042636F">
              <w:rPr>
                <w:rFonts w:ascii="Arial" w:eastAsiaTheme="minorEastAsia" w:hAnsi="Arial" w:cs="Arial"/>
                <w:noProof/>
                <w:lang w:val="de-CH" w:eastAsia="de-CH"/>
              </w:rPr>
              <w:tab/>
            </w:r>
            <w:r w:rsidR="0042636F" w:rsidRPr="0042636F">
              <w:rPr>
                <w:rStyle w:val="Hyperlink"/>
                <w:rFonts w:ascii="Arial" w:hAnsi="Arial" w:cs="Arial"/>
                <w:noProof/>
                <w:lang w:val="de-CH"/>
              </w:rPr>
              <w:t>Anleitung</w:t>
            </w:r>
            <w:r w:rsidR="0042636F" w:rsidRPr="0042636F">
              <w:rPr>
                <w:rFonts w:ascii="Arial" w:hAnsi="Arial" w:cs="Arial"/>
                <w:noProof/>
                <w:webHidden/>
              </w:rPr>
              <w:tab/>
            </w:r>
            <w:r w:rsidR="0042636F" w:rsidRPr="0042636F">
              <w:rPr>
                <w:rFonts w:ascii="Arial" w:hAnsi="Arial" w:cs="Arial"/>
                <w:noProof/>
                <w:webHidden/>
              </w:rPr>
              <w:fldChar w:fldCharType="begin"/>
            </w:r>
            <w:r w:rsidR="0042636F" w:rsidRPr="0042636F">
              <w:rPr>
                <w:rFonts w:ascii="Arial" w:hAnsi="Arial" w:cs="Arial"/>
                <w:noProof/>
                <w:webHidden/>
              </w:rPr>
              <w:instrText xml:space="preserve"> PAGEREF _Toc97469995 \h </w:instrText>
            </w:r>
            <w:r w:rsidR="0042636F" w:rsidRPr="0042636F">
              <w:rPr>
                <w:rFonts w:ascii="Arial" w:hAnsi="Arial" w:cs="Arial"/>
                <w:noProof/>
                <w:webHidden/>
              </w:rPr>
            </w:r>
            <w:r w:rsidR="0042636F" w:rsidRPr="0042636F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42636F" w:rsidRPr="0042636F">
              <w:rPr>
                <w:rFonts w:ascii="Arial" w:hAnsi="Arial" w:cs="Arial"/>
                <w:noProof/>
                <w:webHidden/>
              </w:rPr>
              <w:t>3</w:t>
            </w:r>
            <w:r w:rsidR="0042636F" w:rsidRPr="0042636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6E0F47A" w14:textId="53DB312D" w:rsidR="0042636F" w:rsidRPr="0042636F" w:rsidRDefault="00A346FE">
          <w:pPr>
            <w:pStyle w:val="Verzeichnis2"/>
            <w:rPr>
              <w:rFonts w:ascii="Arial" w:eastAsiaTheme="minorEastAsia" w:hAnsi="Arial" w:cs="Arial"/>
              <w:noProof/>
              <w:lang w:val="de-CH" w:eastAsia="de-CH"/>
            </w:rPr>
          </w:pPr>
          <w:hyperlink w:anchor="_Toc97469996" w:history="1">
            <w:r w:rsidR="0042636F" w:rsidRPr="0042636F">
              <w:rPr>
                <w:rStyle w:val="Hyperlink"/>
                <w:rFonts w:ascii="Arial" w:hAnsi="Arial" w:cs="Arial"/>
                <w:noProof/>
                <w:lang w:val="de-CH"/>
              </w:rPr>
              <w:t>5.5</w:t>
            </w:r>
            <w:r w:rsidR="0042636F" w:rsidRPr="0042636F">
              <w:rPr>
                <w:rFonts w:ascii="Arial" w:eastAsiaTheme="minorEastAsia" w:hAnsi="Arial" w:cs="Arial"/>
                <w:noProof/>
                <w:lang w:val="de-CH" w:eastAsia="de-CH"/>
              </w:rPr>
              <w:tab/>
            </w:r>
            <w:r w:rsidR="0042636F" w:rsidRPr="0042636F">
              <w:rPr>
                <w:rStyle w:val="Hyperlink"/>
                <w:rFonts w:ascii="Arial" w:hAnsi="Arial" w:cs="Arial"/>
                <w:noProof/>
                <w:lang w:val="de-CH"/>
              </w:rPr>
              <w:t>Startbildschirm (angemeldet)</w:t>
            </w:r>
            <w:r w:rsidR="0042636F" w:rsidRPr="0042636F">
              <w:rPr>
                <w:rFonts w:ascii="Arial" w:hAnsi="Arial" w:cs="Arial"/>
                <w:noProof/>
                <w:webHidden/>
              </w:rPr>
              <w:tab/>
            </w:r>
            <w:r w:rsidR="0042636F" w:rsidRPr="0042636F">
              <w:rPr>
                <w:rFonts w:ascii="Arial" w:hAnsi="Arial" w:cs="Arial"/>
                <w:noProof/>
                <w:webHidden/>
              </w:rPr>
              <w:fldChar w:fldCharType="begin"/>
            </w:r>
            <w:r w:rsidR="0042636F" w:rsidRPr="0042636F">
              <w:rPr>
                <w:rFonts w:ascii="Arial" w:hAnsi="Arial" w:cs="Arial"/>
                <w:noProof/>
                <w:webHidden/>
              </w:rPr>
              <w:instrText xml:space="preserve"> PAGEREF _Toc97469996 \h </w:instrText>
            </w:r>
            <w:r w:rsidR="0042636F" w:rsidRPr="0042636F">
              <w:rPr>
                <w:rFonts w:ascii="Arial" w:hAnsi="Arial" w:cs="Arial"/>
                <w:noProof/>
                <w:webHidden/>
              </w:rPr>
            </w:r>
            <w:r w:rsidR="0042636F" w:rsidRPr="0042636F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42636F" w:rsidRPr="0042636F">
              <w:rPr>
                <w:rFonts w:ascii="Arial" w:hAnsi="Arial" w:cs="Arial"/>
                <w:noProof/>
                <w:webHidden/>
              </w:rPr>
              <w:t>4</w:t>
            </w:r>
            <w:r w:rsidR="0042636F" w:rsidRPr="0042636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F0FF105" w14:textId="1659812B" w:rsidR="0042636F" w:rsidRPr="0042636F" w:rsidRDefault="00A346FE">
          <w:pPr>
            <w:pStyle w:val="Verzeichnis2"/>
            <w:rPr>
              <w:rFonts w:ascii="Arial" w:eastAsiaTheme="minorEastAsia" w:hAnsi="Arial" w:cs="Arial"/>
              <w:noProof/>
              <w:lang w:val="de-CH" w:eastAsia="de-CH"/>
            </w:rPr>
          </w:pPr>
          <w:hyperlink w:anchor="_Toc97469997" w:history="1">
            <w:r w:rsidR="0042636F" w:rsidRPr="0042636F">
              <w:rPr>
                <w:rStyle w:val="Hyperlink"/>
                <w:rFonts w:ascii="Arial" w:hAnsi="Arial" w:cs="Arial"/>
                <w:noProof/>
                <w:lang w:val="de-CH"/>
              </w:rPr>
              <w:t>5.6</w:t>
            </w:r>
            <w:r w:rsidR="0042636F" w:rsidRPr="0042636F">
              <w:rPr>
                <w:rFonts w:ascii="Arial" w:eastAsiaTheme="minorEastAsia" w:hAnsi="Arial" w:cs="Arial"/>
                <w:noProof/>
                <w:lang w:val="de-CH" w:eastAsia="de-CH"/>
              </w:rPr>
              <w:tab/>
            </w:r>
            <w:r w:rsidR="0042636F" w:rsidRPr="0042636F">
              <w:rPr>
                <w:rStyle w:val="Hyperlink"/>
                <w:rFonts w:ascii="Arial" w:hAnsi="Arial" w:cs="Arial"/>
                <w:noProof/>
                <w:lang w:val="de-CH"/>
              </w:rPr>
              <w:t>Posten</w:t>
            </w:r>
            <w:r w:rsidR="0042636F" w:rsidRPr="0042636F">
              <w:rPr>
                <w:rFonts w:ascii="Arial" w:hAnsi="Arial" w:cs="Arial"/>
                <w:noProof/>
                <w:webHidden/>
              </w:rPr>
              <w:tab/>
            </w:r>
            <w:r w:rsidR="0042636F" w:rsidRPr="0042636F">
              <w:rPr>
                <w:rFonts w:ascii="Arial" w:hAnsi="Arial" w:cs="Arial"/>
                <w:noProof/>
                <w:webHidden/>
              </w:rPr>
              <w:fldChar w:fldCharType="begin"/>
            </w:r>
            <w:r w:rsidR="0042636F" w:rsidRPr="0042636F">
              <w:rPr>
                <w:rFonts w:ascii="Arial" w:hAnsi="Arial" w:cs="Arial"/>
                <w:noProof/>
                <w:webHidden/>
              </w:rPr>
              <w:instrText xml:space="preserve"> PAGEREF _Toc97469997 \h </w:instrText>
            </w:r>
            <w:r w:rsidR="0042636F" w:rsidRPr="0042636F">
              <w:rPr>
                <w:rFonts w:ascii="Arial" w:hAnsi="Arial" w:cs="Arial"/>
                <w:noProof/>
                <w:webHidden/>
              </w:rPr>
            </w:r>
            <w:r w:rsidR="0042636F" w:rsidRPr="0042636F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42636F" w:rsidRPr="0042636F">
              <w:rPr>
                <w:rFonts w:ascii="Arial" w:hAnsi="Arial" w:cs="Arial"/>
                <w:noProof/>
                <w:webHidden/>
              </w:rPr>
              <w:t>5</w:t>
            </w:r>
            <w:r w:rsidR="0042636F" w:rsidRPr="0042636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19E1AAC" w14:textId="778EEB5C" w:rsidR="0042636F" w:rsidRPr="0042636F" w:rsidRDefault="00A346FE">
          <w:pPr>
            <w:pStyle w:val="Verzeichnis1"/>
            <w:rPr>
              <w:rFonts w:ascii="Arial" w:eastAsiaTheme="minorEastAsia" w:hAnsi="Arial" w:cs="Arial"/>
              <w:b w:val="0"/>
              <w:noProof/>
              <w:lang w:val="de-CH" w:eastAsia="de-CH"/>
            </w:rPr>
          </w:pPr>
          <w:hyperlink w:anchor="_Toc97469998" w:history="1">
            <w:r w:rsidR="0042636F" w:rsidRPr="0042636F">
              <w:rPr>
                <w:rStyle w:val="Hyperlink"/>
                <w:rFonts w:ascii="Arial" w:hAnsi="Arial" w:cs="Arial"/>
                <w:noProof/>
                <w:lang w:val="de-CH"/>
              </w:rPr>
              <w:t>6</w:t>
            </w:r>
            <w:r w:rsidR="0042636F" w:rsidRPr="0042636F">
              <w:rPr>
                <w:rFonts w:ascii="Arial" w:eastAsiaTheme="minorEastAsia" w:hAnsi="Arial" w:cs="Arial"/>
                <w:b w:val="0"/>
                <w:noProof/>
                <w:lang w:val="de-CH" w:eastAsia="de-CH"/>
              </w:rPr>
              <w:tab/>
            </w:r>
            <w:r w:rsidR="0042636F" w:rsidRPr="0042636F">
              <w:rPr>
                <w:rStyle w:val="Hyperlink"/>
                <w:rFonts w:ascii="Arial" w:hAnsi="Arial" w:cs="Arial"/>
                <w:noProof/>
                <w:lang w:val="de-CH"/>
              </w:rPr>
              <w:t>Arbeit Journal</w:t>
            </w:r>
            <w:r w:rsidR="0042636F" w:rsidRPr="0042636F">
              <w:rPr>
                <w:rFonts w:ascii="Arial" w:hAnsi="Arial" w:cs="Arial"/>
                <w:noProof/>
                <w:webHidden/>
              </w:rPr>
              <w:tab/>
            </w:r>
            <w:r w:rsidR="0042636F" w:rsidRPr="0042636F">
              <w:rPr>
                <w:rFonts w:ascii="Arial" w:hAnsi="Arial" w:cs="Arial"/>
                <w:noProof/>
                <w:webHidden/>
              </w:rPr>
              <w:fldChar w:fldCharType="begin"/>
            </w:r>
            <w:r w:rsidR="0042636F" w:rsidRPr="0042636F">
              <w:rPr>
                <w:rFonts w:ascii="Arial" w:hAnsi="Arial" w:cs="Arial"/>
                <w:noProof/>
                <w:webHidden/>
              </w:rPr>
              <w:instrText xml:space="preserve"> PAGEREF _Toc97469998 \h </w:instrText>
            </w:r>
            <w:r w:rsidR="0042636F" w:rsidRPr="0042636F">
              <w:rPr>
                <w:rFonts w:ascii="Arial" w:hAnsi="Arial" w:cs="Arial"/>
                <w:noProof/>
                <w:webHidden/>
              </w:rPr>
            </w:r>
            <w:r w:rsidR="0042636F" w:rsidRPr="0042636F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42636F" w:rsidRPr="0042636F">
              <w:rPr>
                <w:rFonts w:ascii="Arial" w:hAnsi="Arial" w:cs="Arial"/>
                <w:noProof/>
                <w:webHidden/>
              </w:rPr>
              <w:t>0</w:t>
            </w:r>
            <w:r w:rsidR="0042636F" w:rsidRPr="0042636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971E164" w14:textId="17A4101D" w:rsidR="0042636F" w:rsidRPr="0042636F" w:rsidRDefault="00A346FE">
          <w:pPr>
            <w:pStyle w:val="Verzeichnis2"/>
            <w:rPr>
              <w:rFonts w:ascii="Arial" w:eastAsiaTheme="minorEastAsia" w:hAnsi="Arial" w:cs="Arial"/>
              <w:noProof/>
              <w:lang w:val="de-CH" w:eastAsia="de-CH"/>
            </w:rPr>
          </w:pPr>
          <w:hyperlink w:anchor="_Toc97469999" w:history="1">
            <w:r w:rsidR="0042636F" w:rsidRPr="0042636F">
              <w:rPr>
                <w:rStyle w:val="Hyperlink"/>
                <w:rFonts w:ascii="Arial" w:hAnsi="Arial" w:cs="Arial"/>
                <w:noProof/>
                <w:lang w:val="de-CH"/>
              </w:rPr>
              <w:t>6.1</w:t>
            </w:r>
            <w:r w:rsidR="0042636F" w:rsidRPr="0042636F">
              <w:rPr>
                <w:rFonts w:ascii="Arial" w:eastAsiaTheme="minorEastAsia" w:hAnsi="Arial" w:cs="Arial"/>
                <w:noProof/>
                <w:lang w:val="de-CH" w:eastAsia="de-CH"/>
              </w:rPr>
              <w:tab/>
            </w:r>
            <w:r w:rsidR="0042636F" w:rsidRPr="0042636F">
              <w:rPr>
                <w:rStyle w:val="Hyperlink"/>
                <w:rFonts w:ascii="Arial" w:hAnsi="Arial" w:cs="Arial"/>
                <w:noProof/>
                <w:lang w:val="de-CH"/>
              </w:rPr>
              <w:t>Tabellen Verzeichnis</w:t>
            </w:r>
            <w:r w:rsidR="0042636F" w:rsidRPr="0042636F">
              <w:rPr>
                <w:rFonts w:ascii="Arial" w:hAnsi="Arial" w:cs="Arial"/>
                <w:noProof/>
                <w:webHidden/>
              </w:rPr>
              <w:tab/>
            </w:r>
            <w:r w:rsidR="0042636F" w:rsidRPr="0042636F">
              <w:rPr>
                <w:rFonts w:ascii="Arial" w:hAnsi="Arial" w:cs="Arial"/>
                <w:noProof/>
                <w:webHidden/>
              </w:rPr>
              <w:fldChar w:fldCharType="begin"/>
            </w:r>
            <w:r w:rsidR="0042636F" w:rsidRPr="0042636F">
              <w:rPr>
                <w:rFonts w:ascii="Arial" w:hAnsi="Arial" w:cs="Arial"/>
                <w:noProof/>
                <w:webHidden/>
              </w:rPr>
              <w:instrText xml:space="preserve"> PAGEREF _Toc97469999 \h </w:instrText>
            </w:r>
            <w:r w:rsidR="0042636F" w:rsidRPr="0042636F">
              <w:rPr>
                <w:rFonts w:ascii="Arial" w:hAnsi="Arial" w:cs="Arial"/>
                <w:noProof/>
                <w:webHidden/>
              </w:rPr>
            </w:r>
            <w:r w:rsidR="0042636F" w:rsidRPr="0042636F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42636F" w:rsidRPr="0042636F">
              <w:rPr>
                <w:rFonts w:ascii="Arial" w:hAnsi="Arial" w:cs="Arial"/>
                <w:noProof/>
                <w:webHidden/>
              </w:rPr>
              <w:t>7</w:t>
            </w:r>
            <w:r w:rsidR="0042636F" w:rsidRPr="0042636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0E0C047" w14:textId="2C2B3318" w:rsidR="0042636F" w:rsidRPr="0042636F" w:rsidRDefault="00A346FE">
          <w:pPr>
            <w:pStyle w:val="Verzeichnis2"/>
            <w:rPr>
              <w:rFonts w:ascii="Arial" w:eastAsiaTheme="minorEastAsia" w:hAnsi="Arial" w:cs="Arial"/>
              <w:noProof/>
              <w:lang w:val="de-CH" w:eastAsia="de-CH"/>
            </w:rPr>
          </w:pPr>
          <w:hyperlink w:anchor="_Toc97470000" w:history="1">
            <w:r w:rsidR="0042636F" w:rsidRPr="0042636F">
              <w:rPr>
                <w:rStyle w:val="Hyperlink"/>
                <w:rFonts w:ascii="Arial" w:hAnsi="Arial" w:cs="Arial"/>
                <w:noProof/>
                <w:lang w:val="de-CH"/>
              </w:rPr>
              <w:t>6.2</w:t>
            </w:r>
            <w:r w:rsidR="0042636F" w:rsidRPr="0042636F">
              <w:rPr>
                <w:rFonts w:ascii="Arial" w:eastAsiaTheme="minorEastAsia" w:hAnsi="Arial" w:cs="Arial"/>
                <w:noProof/>
                <w:lang w:val="de-CH" w:eastAsia="de-CH"/>
              </w:rPr>
              <w:tab/>
            </w:r>
            <w:r w:rsidR="0042636F" w:rsidRPr="0042636F">
              <w:rPr>
                <w:rStyle w:val="Hyperlink"/>
                <w:rFonts w:ascii="Arial" w:hAnsi="Arial" w:cs="Arial"/>
                <w:noProof/>
                <w:lang w:val="de-CH"/>
              </w:rPr>
              <w:t>Abbildungsverzeichnis</w:t>
            </w:r>
            <w:r w:rsidR="0042636F" w:rsidRPr="0042636F">
              <w:rPr>
                <w:rFonts w:ascii="Arial" w:hAnsi="Arial" w:cs="Arial"/>
                <w:noProof/>
                <w:webHidden/>
              </w:rPr>
              <w:tab/>
            </w:r>
            <w:r w:rsidR="0042636F" w:rsidRPr="0042636F">
              <w:rPr>
                <w:rFonts w:ascii="Arial" w:hAnsi="Arial" w:cs="Arial"/>
                <w:noProof/>
                <w:webHidden/>
              </w:rPr>
              <w:fldChar w:fldCharType="begin"/>
            </w:r>
            <w:r w:rsidR="0042636F" w:rsidRPr="0042636F">
              <w:rPr>
                <w:rFonts w:ascii="Arial" w:hAnsi="Arial" w:cs="Arial"/>
                <w:noProof/>
                <w:webHidden/>
              </w:rPr>
              <w:instrText xml:space="preserve"> PAGEREF _Toc97470000 \h </w:instrText>
            </w:r>
            <w:r w:rsidR="0042636F" w:rsidRPr="0042636F">
              <w:rPr>
                <w:rFonts w:ascii="Arial" w:hAnsi="Arial" w:cs="Arial"/>
                <w:noProof/>
                <w:webHidden/>
              </w:rPr>
            </w:r>
            <w:r w:rsidR="0042636F" w:rsidRPr="0042636F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42636F" w:rsidRPr="0042636F">
              <w:rPr>
                <w:rFonts w:ascii="Arial" w:hAnsi="Arial" w:cs="Arial"/>
                <w:noProof/>
                <w:webHidden/>
              </w:rPr>
              <w:t>7</w:t>
            </w:r>
            <w:r w:rsidR="0042636F" w:rsidRPr="0042636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6B69572" w14:textId="693D1C83" w:rsidR="00B85196" w:rsidRPr="0042636F" w:rsidRDefault="00B85196" w:rsidP="00B85196">
          <w:pPr>
            <w:rPr>
              <w:rFonts w:ascii="Arial" w:hAnsi="Arial" w:cs="Arial"/>
              <w:lang w:val="de-CH"/>
            </w:rPr>
          </w:pPr>
          <w:r w:rsidRPr="0042636F">
            <w:rPr>
              <w:rFonts w:ascii="Arial" w:hAnsi="Arial" w:cs="Arial"/>
              <w:b/>
              <w:bCs/>
              <w:lang w:val="de-CH"/>
            </w:rPr>
            <w:fldChar w:fldCharType="end"/>
          </w:r>
        </w:p>
      </w:sdtContent>
    </w:sdt>
    <w:p w14:paraId="45900217" w14:textId="77777777" w:rsidR="00B85196" w:rsidRPr="0042636F" w:rsidRDefault="00B85196" w:rsidP="00B85196">
      <w:pPr>
        <w:rPr>
          <w:rFonts w:ascii="Arial" w:hAnsi="Arial" w:cs="Arial"/>
          <w:lang w:val="de-CH"/>
        </w:rPr>
      </w:pPr>
      <w:r w:rsidRPr="0042636F">
        <w:rPr>
          <w:rFonts w:ascii="Arial" w:hAnsi="Arial" w:cs="Arial"/>
          <w:lang w:val="de-CH"/>
        </w:rPr>
        <w:br w:type="page"/>
      </w:r>
    </w:p>
    <w:p w14:paraId="40AD17BA" w14:textId="19D358F0" w:rsidR="00B85196" w:rsidRPr="0042636F" w:rsidRDefault="00B85196" w:rsidP="00B85196">
      <w:pPr>
        <w:pStyle w:val="berschrift1"/>
        <w:rPr>
          <w:rFonts w:ascii="Arial" w:hAnsi="Arial" w:cs="Arial"/>
          <w:lang w:val="de-CH"/>
        </w:rPr>
      </w:pPr>
      <w:bookmarkStart w:id="3" w:name="_Toc97469982"/>
      <w:r w:rsidRPr="0042636F">
        <w:rPr>
          <w:rFonts w:ascii="Arial" w:hAnsi="Arial" w:cs="Arial"/>
          <w:lang w:val="de-CH"/>
        </w:rPr>
        <w:lastRenderedPageBreak/>
        <w:t>Vorwort</w:t>
      </w:r>
      <w:bookmarkEnd w:id="3"/>
    </w:p>
    <w:p w14:paraId="11AE61D8" w14:textId="74C7AC4D" w:rsidR="00B42E87" w:rsidRPr="0042636F" w:rsidRDefault="00433630" w:rsidP="00D50851">
      <w:pPr>
        <w:rPr>
          <w:rFonts w:ascii="Arial" w:hAnsi="Arial" w:cs="Arial"/>
          <w:lang w:val="de-CH"/>
        </w:rPr>
      </w:pPr>
      <w:r w:rsidRPr="0042636F">
        <w:rPr>
          <w:rFonts w:ascii="Arial" w:hAnsi="Arial" w:cs="Arial"/>
          <w:lang w:val="de-CH"/>
        </w:rPr>
        <w:t>In diesem Dokument sind Planung, Konzepte, Design und weiteres enthalten</w:t>
      </w:r>
      <w:r w:rsidR="0022188E" w:rsidRPr="0042636F">
        <w:rPr>
          <w:rFonts w:ascii="Arial" w:hAnsi="Arial" w:cs="Arial"/>
          <w:lang w:val="de-CH"/>
        </w:rPr>
        <w:t>,</w:t>
      </w:r>
      <w:r w:rsidRPr="0042636F">
        <w:rPr>
          <w:rFonts w:ascii="Arial" w:hAnsi="Arial" w:cs="Arial"/>
          <w:lang w:val="de-CH"/>
        </w:rPr>
        <w:t xml:space="preserve"> die «soll» und «ist» vorgibt die bei der Website durchgeführt werden müssen/müsste </w:t>
      </w:r>
      <w:r w:rsidR="0022188E" w:rsidRPr="0042636F">
        <w:rPr>
          <w:rFonts w:ascii="Arial" w:hAnsi="Arial" w:cs="Arial"/>
          <w:lang w:val="de-CH"/>
        </w:rPr>
        <w:t xml:space="preserve">damit das fertige Produkt entsteht. </w:t>
      </w:r>
    </w:p>
    <w:p w14:paraId="6166B590" w14:textId="77777777" w:rsidR="009978FE" w:rsidRPr="0042636F" w:rsidRDefault="009978FE" w:rsidP="00D50851">
      <w:pPr>
        <w:rPr>
          <w:rFonts w:ascii="Arial" w:hAnsi="Arial" w:cs="Arial"/>
          <w:lang w:val="de-CH"/>
        </w:rPr>
      </w:pPr>
    </w:p>
    <w:p w14:paraId="2C2B661C" w14:textId="51B34C44" w:rsidR="00946D01" w:rsidRPr="0042636F" w:rsidRDefault="008E0720" w:rsidP="0086457F">
      <w:pPr>
        <w:pStyle w:val="berschrift2"/>
        <w:rPr>
          <w:rFonts w:ascii="Arial" w:hAnsi="Arial" w:cs="Arial"/>
          <w:lang w:val="de-CH"/>
        </w:rPr>
      </w:pPr>
      <w:bookmarkStart w:id="4" w:name="_Toc97469983"/>
      <w:r w:rsidRPr="0042636F">
        <w:rPr>
          <w:rFonts w:ascii="Arial" w:hAnsi="Arial" w:cs="Arial"/>
          <w:lang w:val="de-CH"/>
        </w:rPr>
        <w:t>Zielpublikum</w:t>
      </w:r>
      <w:r w:rsidR="0086457F" w:rsidRPr="0042636F">
        <w:rPr>
          <w:rFonts w:ascii="Arial" w:hAnsi="Arial" w:cs="Arial"/>
          <w:lang w:val="de-CH"/>
        </w:rPr>
        <w:t>/ Voraussetzungen</w:t>
      </w:r>
      <w:bookmarkEnd w:id="4"/>
    </w:p>
    <w:p w14:paraId="63A3B13D" w14:textId="196D3880" w:rsidR="00D50851" w:rsidRPr="0042636F" w:rsidRDefault="00D50851" w:rsidP="00946D01">
      <w:pPr>
        <w:ind w:left="718"/>
        <w:rPr>
          <w:rFonts w:ascii="Arial" w:hAnsi="Arial" w:cs="Arial"/>
          <w:lang w:val="de-CH"/>
        </w:rPr>
      </w:pPr>
    </w:p>
    <w:p w14:paraId="165ABA1F" w14:textId="086CBE3D" w:rsidR="0086457F" w:rsidRPr="0042636F" w:rsidRDefault="0086457F" w:rsidP="0086457F">
      <w:pPr>
        <w:pStyle w:val="berschrift2"/>
        <w:rPr>
          <w:rFonts w:ascii="Arial" w:hAnsi="Arial" w:cs="Arial"/>
          <w:lang w:val="de-CH"/>
        </w:rPr>
      </w:pPr>
      <w:bookmarkStart w:id="5" w:name="_Toc97469984"/>
      <w:r w:rsidRPr="0042636F">
        <w:rPr>
          <w:rFonts w:ascii="Arial" w:hAnsi="Arial" w:cs="Arial"/>
          <w:lang w:val="de-CH"/>
        </w:rPr>
        <w:t>Anforderungen</w:t>
      </w:r>
      <w:bookmarkEnd w:id="5"/>
    </w:p>
    <w:p w14:paraId="628BC0CF" w14:textId="7BB92610" w:rsidR="0063766A" w:rsidRPr="0042636F" w:rsidRDefault="0063766A" w:rsidP="0063766A">
      <w:pPr>
        <w:spacing w:after="0"/>
        <w:ind w:left="718"/>
        <w:rPr>
          <w:rFonts w:ascii="Arial" w:hAnsi="Arial" w:cs="Arial"/>
          <w:lang w:val="de-CH"/>
        </w:rPr>
      </w:pPr>
      <w:r w:rsidRPr="0042636F">
        <w:rPr>
          <w:rFonts w:ascii="Arial" w:hAnsi="Arial" w:cs="Arial"/>
          <w:lang w:val="de-CH"/>
        </w:rPr>
        <w:t>In folgender Tabelle werden alle Anforderungen definiert und ihren Status.</w:t>
      </w:r>
      <w:r w:rsidR="00E66202" w:rsidRPr="0042636F">
        <w:rPr>
          <w:rFonts w:ascii="Arial" w:hAnsi="Arial" w:cs="Arial"/>
          <w:lang w:val="de-CH"/>
        </w:rPr>
        <w:t xml:space="preserve"> Die Reihenfolge ist vom wichtigsten zu dem am wenig wichtigsten</w:t>
      </w:r>
    </w:p>
    <w:p w14:paraId="5F55DD15" w14:textId="323F9E1F" w:rsidR="0063766A" w:rsidRPr="0042636F" w:rsidRDefault="0063766A" w:rsidP="0063766A">
      <w:pPr>
        <w:ind w:left="718"/>
        <w:rPr>
          <w:rFonts w:ascii="Arial" w:hAnsi="Arial" w:cs="Arial"/>
          <w:lang w:val="de-CH"/>
        </w:rPr>
      </w:pPr>
      <w:r w:rsidRPr="0042636F">
        <w:rPr>
          <w:rFonts w:ascii="Arial" w:hAnsi="Arial" w:cs="Arial"/>
          <w:lang w:val="de-CH"/>
        </w:rPr>
        <w:t>Wenn Sie mehr ins Detail gehen wollen bei den Anforderungen, wenden Sie</w:t>
      </w:r>
      <w:r w:rsidR="0093544D" w:rsidRPr="0042636F">
        <w:rPr>
          <w:rFonts w:ascii="Arial" w:hAnsi="Arial" w:cs="Arial"/>
          <w:lang w:val="de-CH"/>
        </w:rPr>
        <w:t xml:space="preserve"> sich</w:t>
      </w:r>
      <w:r w:rsidRPr="0042636F">
        <w:rPr>
          <w:rFonts w:ascii="Arial" w:hAnsi="Arial" w:cs="Arial"/>
          <w:lang w:val="de-CH"/>
        </w:rPr>
        <w:t xml:space="preserve"> zu Kapitel 3 </w:t>
      </w:r>
    </w:p>
    <w:p w14:paraId="7232EAB1" w14:textId="61B566E9" w:rsidR="002F214D" w:rsidRPr="0042636F" w:rsidRDefault="00517009" w:rsidP="0063766A">
      <w:pPr>
        <w:ind w:left="718"/>
        <w:rPr>
          <w:rFonts w:ascii="Arial" w:hAnsi="Arial" w:cs="Arial"/>
          <w:lang w:val="de-CH"/>
        </w:rPr>
      </w:pPr>
      <w:r w:rsidRPr="0042636F">
        <w:rPr>
          <w:rFonts w:ascii="Arial" w:hAnsi="Arial" w:cs="Arial"/>
          <w:lang w:val="de-CH"/>
        </w:rPr>
        <w:t>Allgemeine</w:t>
      </w:r>
      <w:r w:rsidR="007A2648" w:rsidRPr="0042636F">
        <w:rPr>
          <w:rFonts w:ascii="Arial" w:hAnsi="Arial" w:cs="Arial"/>
          <w:lang w:val="de-CH"/>
        </w:rPr>
        <w:t xml:space="preserve"> Voraussetzungen</w:t>
      </w:r>
    </w:p>
    <w:tbl>
      <w:tblPr>
        <w:tblStyle w:val="Tabellenraster"/>
        <w:tblW w:w="8165" w:type="dxa"/>
        <w:tblInd w:w="718" w:type="dxa"/>
        <w:tblLook w:val="04A0" w:firstRow="1" w:lastRow="0" w:firstColumn="1" w:lastColumn="0" w:noHBand="0" w:noVBand="1"/>
      </w:tblPr>
      <w:tblGrid>
        <w:gridCol w:w="540"/>
        <w:gridCol w:w="6226"/>
        <w:gridCol w:w="1399"/>
      </w:tblGrid>
      <w:tr w:rsidR="00DC4D55" w:rsidRPr="0042636F" w14:paraId="4D63C7E0" w14:textId="77777777" w:rsidTr="007A6891">
        <w:trPr>
          <w:trHeight w:val="344"/>
        </w:trPr>
        <w:tc>
          <w:tcPr>
            <w:tcW w:w="8165" w:type="dxa"/>
            <w:gridSpan w:val="3"/>
            <w:shd w:val="clear" w:color="auto" w:fill="BFBFBF" w:themeFill="background1" w:themeFillShade="BF"/>
          </w:tcPr>
          <w:p w14:paraId="03CF93BF" w14:textId="75C52ABC" w:rsidR="00DC4D55" w:rsidRPr="0042636F" w:rsidRDefault="00DC4D55" w:rsidP="00946D01">
            <w:pPr>
              <w:rPr>
                <w:rFonts w:ascii="Arial" w:hAnsi="Arial" w:cs="Arial"/>
                <w:lang w:val="de-CH"/>
              </w:rPr>
            </w:pPr>
            <w:r w:rsidRPr="0042636F">
              <w:rPr>
                <w:rFonts w:ascii="Arial" w:hAnsi="Arial" w:cs="Arial"/>
                <w:lang w:val="de-CH"/>
              </w:rPr>
              <w:t>Anforderungen</w:t>
            </w:r>
          </w:p>
        </w:tc>
      </w:tr>
      <w:tr w:rsidR="0063766A" w:rsidRPr="0042636F" w14:paraId="269FC670" w14:textId="77777777" w:rsidTr="007A6891">
        <w:trPr>
          <w:trHeight w:val="344"/>
        </w:trPr>
        <w:tc>
          <w:tcPr>
            <w:tcW w:w="540" w:type="dxa"/>
            <w:shd w:val="clear" w:color="auto" w:fill="BFBFBF" w:themeFill="background1" w:themeFillShade="BF"/>
          </w:tcPr>
          <w:p w14:paraId="0896E912" w14:textId="4C699308" w:rsidR="0063766A" w:rsidRPr="0042636F" w:rsidRDefault="0063766A" w:rsidP="00946D01">
            <w:pPr>
              <w:rPr>
                <w:rFonts w:ascii="Arial" w:hAnsi="Arial" w:cs="Arial"/>
                <w:lang w:val="de-CH"/>
              </w:rPr>
            </w:pPr>
            <w:r w:rsidRPr="0042636F">
              <w:rPr>
                <w:rFonts w:ascii="Arial" w:hAnsi="Arial" w:cs="Arial"/>
                <w:lang w:val="de-CH"/>
              </w:rPr>
              <w:t>Nr.</w:t>
            </w:r>
          </w:p>
        </w:tc>
        <w:tc>
          <w:tcPr>
            <w:tcW w:w="6226" w:type="dxa"/>
            <w:shd w:val="clear" w:color="auto" w:fill="BFBFBF" w:themeFill="background1" w:themeFillShade="BF"/>
          </w:tcPr>
          <w:p w14:paraId="01561787" w14:textId="409CD1DF" w:rsidR="0063766A" w:rsidRPr="0042636F" w:rsidRDefault="0063766A" w:rsidP="00946D01">
            <w:pPr>
              <w:rPr>
                <w:rFonts w:ascii="Arial" w:hAnsi="Arial" w:cs="Arial"/>
                <w:lang w:val="de-CH"/>
              </w:rPr>
            </w:pPr>
            <w:r w:rsidRPr="0042636F">
              <w:rPr>
                <w:rFonts w:ascii="Arial" w:hAnsi="Arial" w:cs="Arial"/>
                <w:lang w:val="de-CH"/>
              </w:rPr>
              <w:t>Name</w:t>
            </w:r>
          </w:p>
        </w:tc>
        <w:tc>
          <w:tcPr>
            <w:tcW w:w="1399" w:type="dxa"/>
            <w:shd w:val="clear" w:color="auto" w:fill="BFBFBF" w:themeFill="background1" w:themeFillShade="BF"/>
          </w:tcPr>
          <w:p w14:paraId="20780A0B" w14:textId="402B435D" w:rsidR="0063766A" w:rsidRPr="0042636F" w:rsidRDefault="0063766A" w:rsidP="00946D01">
            <w:pPr>
              <w:rPr>
                <w:rFonts w:ascii="Arial" w:hAnsi="Arial" w:cs="Arial"/>
                <w:lang w:val="de-CH"/>
              </w:rPr>
            </w:pPr>
            <w:r w:rsidRPr="0042636F">
              <w:rPr>
                <w:rFonts w:ascii="Arial" w:hAnsi="Arial" w:cs="Arial"/>
                <w:lang w:val="de-CH"/>
              </w:rPr>
              <w:t>Status (y/n)</w:t>
            </w:r>
          </w:p>
        </w:tc>
      </w:tr>
      <w:tr w:rsidR="0063766A" w:rsidRPr="0042636F" w14:paraId="0696D627" w14:textId="77777777" w:rsidTr="000A5566">
        <w:trPr>
          <w:trHeight w:val="358"/>
        </w:trPr>
        <w:tc>
          <w:tcPr>
            <w:tcW w:w="540" w:type="dxa"/>
          </w:tcPr>
          <w:p w14:paraId="02F4A6D8" w14:textId="3287EB63" w:rsidR="0063766A" w:rsidRPr="0042636F" w:rsidRDefault="0063766A" w:rsidP="00946D01">
            <w:pPr>
              <w:rPr>
                <w:rFonts w:ascii="Arial" w:hAnsi="Arial" w:cs="Arial"/>
                <w:lang w:val="de-CH"/>
              </w:rPr>
            </w:pPr>
            <w:r w:rsidRPr="0042636F">
              <w:rPr>
                <w:rFonts w:ascii="Arial" w:hAnsi="Arial" w:cs="Arial"/>
                <w:lang w:val="de-CH"/>
              </w:rPr>
              <w:t>1</w:t>
            </w:r>
          </w:p>
        </w:tc>
        <w:tc>
          <w:tcPr>
            <w:tcW w:w="6226" w:type="dxa"/>
          </w:tcPr>
          <w:p w14:paraId="23D93436" w14:textId="785F5CC2" w:rsidR="0063766A" w:rsidRPr="0042636F" w:rsidRDefault="00517009" w:rsidP="00946D01">
            <w:pPr>
              <w:rPr>
                <w:rFonts w:ascii="Arial" w:hAnsi="Arial" w:cs="Arial"/>
                <w:lang w:val="de-CH"/>
              </w:rPr>
            </w:pPr>
            <w:r w:rsidRPr="0042636F">
              <w:rPr>
                <w:rFonts w:ascii="Arial" w:hAnsi="Arial" w:cs="Arial"/>
                <w:lang w:val="de-CH"/>
              </w:rPr>
              <w:t>Website funktioniert</w:t>
            </w:r>
          </w:p>
        </w:tc>
        <w:tc>
          <w:tcPr>
            <w:tcW w:w="1399" w:type="dxa"/>
          </w:tcPr>
          <w:p w14:paraId="7EB1633D" w14:textId="635BA5CD" w:rsidR="0063766A" w:rsidRPr="0042636F" w:rsidRDefault="00BA13EF" w:rsidP="00946D01">
            <w:pPr>
              <w:rPr>
                <w:rFonts w:ascii="Arial" w:hAnsi="Arial" w:cs="Arial"/>
                <w:lang w:val="de-CH"/>
              </w:rPr>
            </w:pPr>
            <w:r>
              <w:rPr>
                <w:rFonts w:ascii="Arial" w:hAnsi="Arial" w:cs="Arial"/>
                <w:lang w:val="de-CH"/>
              </w:rPr>
              <w:t>Y</w:t>
            </w:r>
          </w:p>
        </w:tc>
      </w:tr>
      <w:tr w:rsidR="0063766A" w:rsidRPr="0042636F" w14:paraId="4DBB7212" w14:textId="77777777" w:rsidTr="000A5566">
        <w:trPr>
          <w:trHeight w:val="344"/>
        </w:trPr>
        <w:tc>
          <w:tcPr>
            <w:tcW w:w="540" w:type="dxa"/>
          </w:tcPr>
          <w:p w14:paraId="20FC2DAC" w14:textId="50A5CCB5" w:rsidR="0063766A" w:rsidRPr="0042636F" w:rsidRDefault="0063766A" w:rsidP="00946D01">
            <w:pPr>
              <w:rPr>
                <w:rFonts w:ascii="Arial" w:hAnsi="Arial" w:cs="Arial"/>
                <w:lang w:val="de-CH"/>
              </w:rPr>
            </w:pPr>
            <w:r w:rsidRPr="0042636F">
              <w:rPr>
                <w:rFonts w:ascii="Arial" w:hAnsi="Arial" w:cs="Arial"/>
                <w:lang w:val="de-CH"/>
              </w:rPr>
              <w:t>2</w:t>
            </w:r>
          </w:p>
        </w:tc>
        <w:tc>
          <w:tcPr>
            <w:tcW w:w="6226" w:type="dxa"/>
          </w:tcPr>
          <w:p w14:paraId="0570D9C8" w14:textId="1A89EB4B" w:rsidR="0063766A" w:rsidRPr="0042636F" w:rsidRDefault="00517009" w:rsidP="00946D01">
            <w:pPr>
              <w:rPr>
                <w:rFonts w:ascii="Arial" w:hAnsi="Arial" w:cs="Arial"/>
                <w:lang w:val="de-CH"/>
              </w:rPr>
            </w:pPr>
            <w:r w:rsidRPr="0042636F">
              <w:rPr>
                <w:rFonts w:ascii="Arial" w:hAnsi="Arial" w:cs="Arial"/>
                <w:lang w:val="de-CH"/>
              </w:rPr>
              <w:t>Benutzerfre</w:t>
            </w:r>
            <w:r w:rsidR="00837A1F" w:rsidRPr="0042636F">
              <w:rPr>
                <w:rFonts w:ascii="Arial" w:hAnsi="Arial" w:cs="Arial"/>
                <w:lang w:val="de-CH"/>
              </w:rPr>
              <w:t>u</w:t>
            </w:r>
            <w:r w:rsidRPr="0042636F">
              <w:rPr>
                <w:rFonts w:ascii="Arial" w:hAnsi="Arial" w:cs="Arial"/>
                <w:lang w:val="de-CH"/>
              </w:rPr>
              <w:t>n</w:t>
            </w:r>
            <w:r w:rsidR="00837A1F" w:rsidRPr="0042636F">
              <w:rPr>
                <w:rFonts w:ascii="Arial" w:hAnsi="Arial" w:cs="Arial"/>
                <w:lang w:val="de-CH"/>
              </w:rPr>
              <w:t>d</w:t>
            </w:r>
            <w:r w:rsidRPr="0042636F">
              <w:rPr>
                <w:rFonts w:ascii="Arial" w:hAnsi="Arial" w:cs="Arial"/>
                <w:lang w:val="de-CH"/>
              </w:rPr>
              <w:t>lich</w:t>
            </w:r>
          </w:p>
        </w:tc>
        <w:tc>
          <w:tcPr>
            <w:tcW w:w="1399" w:type="dxa"/>
          </w:tcPr>
          <w:p w14:paraId="555F8D45" w14:textId="403101BF" w:rsidR="0063766A" w:rsidRPr="0042636F" w:rsidRDefault="00B2358A" w:rsidP="00946D01">
            <w:pPr>
              <w:rPr>
                <w:rFonts w:ascii="Arial" w:hAnsi="Arial" w:cs="Arial"/>
                <w:lang w:val="de-CH"/>
              </w:rPr>
            </w:pPr>
            <w:r>
              <w:rPr>
                <w:rFonts w:ascii="Arial" w:hAnsi="Arial" w:cs="Arial"/>
                <w:lang w:val="de-CH"/>
              </w:rPr>
              <w:t>Y</w:t>
            </w:r>
          </w:p>
        </w:tc>
      </w:tr>
      <w:tr w:rsidR="00E66202" w:rsidRPr="0042636F" w14:paraId="798964B1" w14:textId="77777777" w:rsidTr="000A5566">
        <w:trPr>
          <w:trHeight w:val="344"/>
        </w:trPr>
        <w:tc>
          <w:tcPr>
            <w:tcW w:w="540" w:type="dxa"/>
          </w:tcPr>
          <w:p w14:paraId="50F747D2" w14:textId="5520FBE6" w:rsidR="00E66202" w:rsidRPr="0042636F" w:rsidRDefault="00517009" w:rsidP="00946D01">
            <w:pPr>
              <w:rPr>
                <w:rFonts w:ascii="Arial" w:hAnsi="Arial" w:cs="Arial"/>
                <w:lang w:val="de-CH"/>
              </w:rPr>
            </w:pPr>
            <w:r w:rsidRPr="0042636F">
              <w:rPr>
                <w:rFonts w:ascii="Arial" w:hAnsi="Arial" w:cs="Arial"/>
                <w:lang w:val="de-CH"/>
              </w:rPr>
              <w:t>3</w:t>
            </w:r>
          </w:p>
        </w:tc>
        <w:tc>
          <w:tcPr>
            <w:tcW w:w="6226" w:type="dxa"/>
          </w:tcPr>
          <w:p w14:paraId="398B22AC" w14:textId="583FBB9E" w:rsidR="00E66202" w:rsidRPr="0042636F" w:rsidRDefault="00517009" w:rsidP="00946D01">
            <w:pPr>
              <w:rPr>
                <w:rFonts w:ascii="Arial" w:hAnsi="Arial" w:cs="Arial"/>
                <w:lang w:val="de-CH"/>
              </w:rPr>
            </w:pPr>
            <w:r w:rsidRPr="0042636F">
              <w:rPr>
                <w:rFonts w:ascii="Arial" w:hAnsi="Arial" w:cs="Arial"/>
                <w:lang w:val="de-CH"/>
              </w:rPr>
              <w:t xml:space="preserve">Eingaben werden </w:t>
            </w:r>
            <w:r w:rsidR="00837A1F" w:rsidRPr="0042636F">
              <w:rPr>
                <w:rFonts w:ascii="Arial" w:hAnsi="Arial" w:cs="Arial"/>
                <w:lang w:val="de-CH"/>
              </w:rPr>
              <w:t>validiert</w:t>
            </w:r>
            <w:r w:rsidRPr="0042636F">
              <w:rPr>
                <w:rFonts w:ascii="Arial" w:hAnsi="Arial" w:cs="Arial"/>
                <w:lang w:val="de-CH"/>
              </w:rPr>
              <w:t xml:space="preserve"> und </w:t>
            </w:r>
            <w:r w:rsidR="00837A1F" w:rsidRPr="0042636F">
              <w:rPr>
                <w:rFonts w:ascii="Arial" w:hAnsi="Arial" w:cs="Arial"/>
                <w:lang w:val="de-CH"/>
              </w:rPr>
              <w:t>Fehler</w:t>
            </w:r>
            <w:r w:rsidRPr="0042636F">
              <w:rPr>
                <w:rFonts w:ascii="Arial" w:hAnsi="Arial" w:cs="Arial"/>
                <w:lang w:val="de-CH"/>
              </w:rPr>
              <w:t xml:space="preserve"> werden angeben</w:t>
            </w:r>
          </w:p>
        </w:tc>
        <w:tc>
          <w:tcPr>
            <w:tcW w:w="1399" w:type="dxa"/>
          </w:tcPr>
          <w:p w14:paraId="29BE0317" w14:textId="331CDD6C" w:rsidR="00E66202" w:rsidRPr="0042636F" w:rsidRDefault="00B2358A" w:rsidP="00946D01">
            <w:pPr>
              <w:rPr>
                <w:rFonts w:ascii="Arial" w:hAnsi="Arial" w:cs="Arial"/>
                <w:lang w:val="de-CH"/>
              </w:rPr>
            </w:pPr>
            <w:r>
              <w:rPr>
                <w:rFonts w:ascii="Arial" w:hAnsi="Arial" w:cs="Arial"/>
                <w:lang w:val="de-CH"/>
              </w:rPr>
              <w:t>Y</w:t>
            </w:r>
          </w:p>
        </w:tc>
      </w:tr>
      <w:tr w:rsidR="00E66202" w:rsidRPr="0042636F" w14:paraId="40D7C6C8" w14:textId="77777777" w:rsidTr="000A5566">
        <w:trPr>
          <w:trHeight w:val="344"/>
        </w:trPr>
        <w:tc>
          <w:tcPr>
            <w:tcW w:w="540" w:type="dxa"/>
          </w:tcPr>
          <w:p w14:paraId="30C50FAE" w14:textId="7A88A631" w:rsidR="00E66202" w:rsidRPr="0042636F" w:rsidRDefault="00517009" w:rsidP="00946D01">
            <w:pPr>
              <w:rPr>
                <w:rFonts w:ascii="Arial" w:hAnsi="Arial" w:cs="Arial"/>
                <w:lang w:val="de-CH"/>
              </w:rPr>
            </w:pPr>
            <w:r w:rsidRPr="0042636F">
              <w:rPr>
                <w:rFonts w:ascii="Arial" w:hAnsi="Arial" w:cs="Arial"/>
                <w:lang w:val="de-CH"/>
              </w:rPr>
              <w:t>4</w:t>
            </w:r>
          </w:p>
        </w:tc>
        <w:tc>
          <w:tcPr>
            <w:tcW w:w="6226" w:type="dxa"/>
          </w:tcPr>
          <w:p w14:paraId="12F75CD5" w14:textId="3FD009DD" w:rsidR="000A5566" w:rsidRPr="0042636F" w:rsidRDefault="00517009" w:rsidP="00946D01">
            <w:pPr>
              <w:rPr>
                <w:rFonts w:ascii="Arial" w:hAnsi="Arial" w:cs="Arial"/>
                <w:lang w:val="de-CH"/>
              </w:rPr>
            </w:pPr>
            <w:r w:rsidRPr="0042636F">
              <w:rPr>
                <w:rFonts w:ascii="Arial" w:hAnsi="Arial" w:cs="Arial"/>
                <w:lang w:val="de-CH"/>
              </w:rPr>
              <w:t xml:space="preserve">Website hat ein logo </w:t>
            </w:r>
            <w:r w:rsidR="00837A1F" w:rsidRPr="0042636F">
              <w:rPr>
                <w:rFonts w:ascii="Arial" w:hAnsi="Arial" w:cs="Arial"/>
                <w:lang w:val="de-CH"/>
              </w:rPr>
              <w:t>mit optimaler Auflösung</w:t>
            </w:r>
          </w:p>
        </w:tc>
        <w:tc>
          <w:tcPr>
            <w:tcW w:w="1399" w:type="dxa"/>
          </w:tcPr>
          <w:p w14:paraId="36B109F5" w14:textId="6386CE46" w:rsidR="00E66202" w:rsidRPr="0042636F" w:rsidRDefault="0066134F" w:rsidP="00946D01">
            <w:pPr>
              <w:rPr>
                <w:rFonts w:ascii="Arial" w:hAnsi="Arial" w:cs="Arial"/>
                <w:lang w:val="de-CH"/>
              </w:rPr>
            </w:pPr>
            <w:r>
              <w:rPr>
                <w:rFonts w:ascii="Arial" w:hAnsi="Arial" w:cs="Arial"/>
                <w:lang w:val="de-CH"/>
              </w:rPr>
              <w:t>Y</w:t>
            </w:r>
          </w:p>
        </w:tc>
      </w:tr>
      <w:tr w:rsidR="000A5566" w:rsidRPr="0042636F" w14:paraId="5B0751CC" w14:textId="77777777" w:rsidTr="000A5566">
        <w:trPr>
          <w:trHeight w:val="344"/>
        </w:trPr>
        <w:tc>
          <w:tcPr>
            <w:tcW w:w="540" w:type="dxa"/>
          </w:tcPr>
          <w:p w14:paraId="3BB79477" w14:textId="66485DE7" w:rsidR="000A5566" w:rsidRPr="0042636F" w:rsidRDefault="00517009" w:rsidP="00946D01">
            <w:pPr>
              <w:rPr>
                <w:rFonts w:ascii="Arial" w:hAnsi="Arial" w:cs="Arial"/>
                <w:lang w:val="de-CH"/>
              </w:rPr>
            </w:pPr>
            <w:r w:rsidRPr="0042636F">
              <w:rPr>
                <w:rFonts w:ascii="Arial" w:hAnsi="Arial" w:cs="Arial"/>
                <w:lang w:val="de-CH"/>
              </w:rPr>
              <w:t>5</w:t>
            </w:r>
          </w:p>
        </w:tc>
        <w:tc>
          <w:tcPr>
            <w:tcW w:w="6226" w:type="dxa"/>
          </w:tcPr>
          <w:p w14:paraId="0CC76583" w14:textId="49285347" w:rsidR="000A5566" w:rsidRPr="0042636F" w:rsidRDefault="00517009" w:rsidP="00946D01">
            <w:pPr>
              <w:rPr>
                <w:rFonts w:ascii="Arial" w:hAnsi="Arial" w:cs="Arial"/>
                <w:lang w:val="de-CH"/>
              </w:rPr>
            </w:pPr>
            <w:r w:rsidRPr="0042636F">
              <w:rPr>
                <w:rFonts w:ascii="Arial" w:hAnsi="Arial" w:cs="Arial"/>
                <w:lang w:val="de-CH"/>
              </w:rPr>
              <w:t>Falls nicht mit IE kompatibel</w:t>
            </w:r>
            <w:r w:rsidR="007A6891">
              <w:rPr>
                <w:rFonts w:ascii="Arial" w:hAnsi="Arial" w:cs="Arial"/>
                <w:lang w:val="de-CH"/>
              </w:rPr>
              <w:t xml:space="preserve"> anzeigen</w:t>
            </w:r>
            <w:r w:rsidRPr="0042636F">
              <w:rPr>
                <w:rFonts w:ascii="Arial" w:hAnsi="Arial" w:cs="Arial"/>
                <w:lang w:val="de-CH"/>
              </w:rPr>
              <w:t>, unterstutzen</w:t>
            </w:r>
          </w:p>
        </w:tc>
        <w:tc>
          <w:tcPr>
            <w:tcW w:w="1399" w:type="dxa"/>
          </w:tcPr>
          <w:p w14:paraId="588E029E" w14:textId="5E39B85A" w:rsidR="000A5566" w:rsidRPr="0042636F" w:rsidRDefault="000A5566" w:rsidP="00946D01">
            <w:pPr>
              <w:rPr>
                <w:rFonts w:ascii="Arial" w:hAnsi="Arial" w:cs="Arial"/>
                <w:lang w:val="de-CH"/>
              </w:rPr>
            </w:pPr>
          </w:p>
        </w:tc>
      </w:tr>
    </w:tbl>
    <w:p w14:paraId="54597BCB" w14:textId="1FDBCC99" w:rsidR="00946D01" w:rsidRPr="0042636F" w:rsidRDefault="00946D01" w:rsidP="00946D01">
      <w:pPr>
        <w:ind w:left="718"/>
        <w:rPr>
          <w:rFonts w:ascii="Arial" w:hAnsi="Arial" w:cs="Arial"/>
          <w:lang w:val="de-CH"/>
        </w:rPr>
      </w:pPr>
    </w:p>
    <w:p w14:paraId="4E44CC58" w14:textId="5AA538DE" w:rsidR="007A2648" w:rsidRPr="0042636F" w:rsidRDefault="00837A1F" w:rsidP="00946D01">
      <w:pPr>
        <w:ind w:left="718"/>
        <w:rPr>
          <w:rFonts w:ascii="Arial" w:hAnsi="Arial" w:cs="Arial"/>
          <w:lang w:val="de-CH"/>
        </w:rPr>
      </w:pPr>
      <w:r w:rsidRPr="0042636F">
        <w:rPr>
          <w:rFonts w:ascii="Arial" w:hAnsi="Arial" w:cs="Arial"/>
          <w:lang w:val="de-CH"/>
        </w:rPr>
        <w:t>Planung</w:t>
      </w:r>
      <w:r w:rsidR="007A2648" w:rsidRPr="0042636F">
        <w:rPr>
          <w:rFonts w:ascii="Arial" w:hAnsi="Arial" w:cs="Arial"/>
          <w:lang w:val="de-CH"/>
        </w:rPr>
        <w:t xml:space="preserve"> </w:t>
      </w:r>
      <w:r w:rsidR="00EB704E" w:rsidRPr="0042636F">
        <w:rPr>
          <w:rFonts w:ascii="Arial" w:hAnsi="Arial" w:cs="Arial"/>
          <w:lang w:val="de-CH"/>
        </w:rPr>
        <w:t>Anforderungen</w:t>
      </w:r>
    </w:p>
    <w:tbl>
      <w:tblPr>
        <w:tblStyle w:val="Tabellenraster"/>
        <w:tblW w:w="8165" w:type="dxa"/>
        <w:tblInd w:w="718" w:type="dxa"/>
        <w:tblLook w:val="04A0" w:firstRow="1" w:lastRow="0" w:firstColumn="1" w:lastColumn="0" w:noHBand="0" w:noVBand="1"/>
      </w:tblPr>
      <w:tblGrid>
        <w:gridCol w:w="540"/>
        <w:gridCol w:w="6226"/>
        <w:gridCol w:w="1399"/>
      </w:tblGrid>
      <w:tr w:rsidR="007A2648" w:rsidRPr="0042636F" w14:paraId="2B3EA589" w14:textId="77777777" w:rsidTr="007A6891">
        <w:trPr>
          <w:trHeight w:val="344"/>
        </w:trPr>
        <w:tc>
          <w:tcPr>
            <w:tcW w:w="8165" w:type="dxa"/>
            <w:gridSpan w:val="3"/>
            <w:shd w:val="clear" w:color="auto" w:fill="BFBFBF" w:themeFill="background1" w:themeFillShade="BF"/>
          </w:tcPr>
          <w:p w14:paraId="483B6FD9" w14:textId="77777777" w:rsidR="007A2648" w:rsidRPr="0042636F" w:rsidRDefault="007A2648" w:rsidP="00060BA1">
            <w:pPr>
              <w:rPr>
                <w:rFonts w:ascii="Arial" w:hAnsi="Arial" w:cs="Arial"/>
                <w:lang w:val="de-CH"/>
              </w:rPr>
            </w:pPr>
            <w:r w:rsidRPr="0042636F">
              <w:rPr>
                <w:rFonts w:ascii="Arial" w:hAnsi="Arial" w:cs="Arial"/>
                <w:lang w:val="de-CH"/>
              </w:rPr>
              <w:t>Anforderungen</w:t>
            </w:r>
          </w:p>
        </w:tc>
      </w:tr>
      <w:tr w:rsidR="007A2648" w:rsidRPr="0042636F" w14:paraId="21B74658" w14:textId="77777777" w:rsidTr="007A6891">
        <w:trPr>
          <w:trHeight w:val="344"/>
        </w:trPr>
        <w:tc>
          <w:tcPr>
            <w:tcW w:w="540" w:type="dxa"/>
            <w:shd w:val="clear" w:color="auto" w:fill="BFBFBF" w:themeFill="background1" w:themeFillShade="BF"/>
          </w:tcPr>
          <w:p w14:paraId="1D613A1C" w14:textId="77777777" w:rsidR="007A2648" w:rsidRPr="0042636F" w:rsidRDefault="007A2648" w:rsidP="00060BA1">
            <w:pPr>
              <w:rPr>
                <w:rFonts w:ascii="Arial" w:hAnsi="Arial" w:cs="Arial"/>
                <w:lang w:val="de-CH"/>
              </w:rPr>
            </w:pPr>
            <w:r w:rsidRPr="0042636F">
              <w:rPr>
                <w:rFonts w:ascii="Arial" w:hAnsi="Arial" w:cs="Arial"/>
                <w:lang w:val="de-CH"/>
              </w:rPr>
              <w:t>Nr.</w:t>
            </w:r>
          </w:p>
        </w:tc>
        <w:tc>
          <w:tcPr>
            <w:tcW w:w="6226" w:type="dxa"/>
            <w:shd w:val="clear" w:color="auto" w:fill="BFBFBF" w:themeFill="background1" w:themeFillShade="BF"/>
          </w:tcPr>
          <w:p w14:paraId="35FF06A2" w14:textId="77777777" w:rsidR="007A2648" w:rsidRPr="0042636F" w:rsidRDefault="007A2648" w:rsidP="00060BA1">
            <w:pPr>
              <w:rPr>
                <w:rFonts w:ascii="Arial" w:hAnsi="Arial" w:cs="Arial"/>
                <w:lang w:val="de-CH"/>
              </w:rPr>
            </w:pPr>
            <w:r w:rsidRPr="0042636F">
              <w:rPr>
                <w:rFonts w:ascii="Arial" w:hAnsi="Arial" w:cs="Arial"/>
                <w:lang w:val="de-CH"/>
              </w:rPr>
              <w:t>Name</w:t>
            </w:r>
          </w:p>
        </w:tc>
        <w:tc>
          <w:tcPr>
            <w:tcW w:w="1399" w:type="dxa"/>
            <w:shd w:val="clear" w:color="auto" w:fill="BFBFBF" w:themeFill="background1" w:themeFillShade="BF"/>
          </w:tcPr>
          <w:p w14:paraId="13AE531D" w14:textId="77777777" w:rsidR="007A2648" w:rsidRPr="0042636F" w:rsidRDefault="007A2648" w:rsidP="00060BA1">
            <w:pPr>
              <w:rPr>
                <w:rFonts w:ascii="Arial" w:hAnsi="Arial" w:cs="Arial"/>
                <w:lang w:val="de-CH"/>
              </w:rPr>
            </w:pPr>
            <w:r w:rsidRPr="0042636F">
              <w:rPr>
                <w:rFonts w:ascii="Arial" w:hAnsi="Arial" w:cs="Arial"/>
                <w:lang w:val="de-CH"/>
              </w:rPr>
              <w:t>Status (y/n)</w:t>
            </w:r>
          </w:p>
        </w:tc>
      </w:tr>
      <w:tr w:rsidR="007A2648" w:rsidRPr="0042636F" w14:paraId="34643659" w14:textId="77777777" w:rsidTr="00060BA1">
        <w:trPr>
          <w:trHeight w:val="358"/>
        </w:trPr>
        <w:tc>
          <w:tcPr>
            <w:tcW w:w="540" w:type="dxa"/>
          </w:tcPr>
          <w:p w14:paraId="0F126A66" w14:textId="77777777" w:rsidR="007A2648" w:rsidRPr="0042636F" w:rsidRDefault="007A2648" w:rsidP="00060BA1">
            <w:pPr>
              <w:rPr>
                <w:rFonts w:ascii="Arial" w:hAnsi="Arial" w:cs="Arial"/>
                <w:lang w:val="de-CH"/>
              </w:rPr>
            </w:pPr>
            <w:r w:rsidRPr="0042636F">
              <w:rPr>
                <w:rFonts w:ascii="Arial" w:hAnsi="Arial" w:cs="Arial"/>
                <w:lang w:val="de-CH"/>
              </w:rPr>
              <w:t>1</w:t>
            </w:r>
          </w:p>
        </w:tc>
        <w:tc>
          <w:tcPr>
            <w:tcW w:w="6226" w:type="dxa"/>
          </w:tcPr>
          <w:p w14:paraId="50888905" w14:textId="4D57DAB1" w:rsidR="007A2648" w:rsidRPr="0042636F" w:rsidRDefault="00517009" w:rsidP="00060BA1">
            <w:pPr>
              <w:rPr>
                <w:rFonts w:ascii="Arial" w:hAnsi="Arial" w:cs="Arial"/>
                <w:lang w:val="de-CH"/>
              </w:rPr>
            </w:pPr>
            <w:r w:rsidRPr="0042636F">
              <w:rPr>
                <w:rFonts w:ascii="Arial" w:hAnsi="Arial" w:cs="Arial"/>
                <w:lang w:val="de-CH"/>
              </w:rPr>
              <w:t>Vollständiges Storyboard vorhanden</w:t>
            </w:r>
          </w:p>
        </w:tc>
        <w:tc>
          <w:tcPr>
            <w:tcW w:w="1399" w:type="dxa"/>
          </w:tcPr>
          <w:p w14:paraId="20FD66FA" w14:textId="157F20DE" w:rsidR="007A2648" w:rsidRPr="0042636F" w:rsidRDefault="00832F94" w:rsidP="00060BA1">
            <w:pPr>
              <w:rPr>
                <w:rFonts w:ascii="Arial" w:hAnsi="Arial" w:cs="Arial"/>
                <w:lang w:val="de-CH"/>
              </w:rPr>
            </w:pPr>
            <w:r>
              <w:rPr>
                <w:rFonts w:ascii="Arial" w:hAnsi="Arial" w:cs="Arial"/>
                <w:lang w:val="de-CH"/>
              </w:rPr>
              <w:t>Y</w:t>
            </w:r>
          </w:p>
        </w:tc>
      </w:tr>
      <w:tr w:rsidR="007A2648" w:rsidRPr="0042636F" w14:paraId="0492AD44" w14:textId="77777777" w:rsidTr="00060BA1">
        <w:trPr>
          <w:trHeight w:val="358"/>
        </w:trPr>
        <w:tc>
          <w:tcPr>
            <w:tcW w:w="540" w:type="dxa"/>
          </w:tcPr>
          <w:p w14:paraId="060ED858" w14:textId="64FD1F5C" w:rsidR="007A2648" w:rsidRPr="0042636F" w:rsidRDefault="00A23B16" w:rsidP="00060BA1">
            <w:pPr>
              <w:rPr>
                <w:rFonts w:ascii="Arial" w:hAnsi="Arial" w:cs="Arial"/>
                <w:lang w:val="de-CH"/>
              </w:rPr>
            </w:pPr>
            <w:r w:rsidRPr="0042636F">
              <w:rPr>
                <w:rFonts w:ascii="Arial" w:hAnsi="Arial" w:cs="Arial"/>
                <w:lang w:val="de-CH"/>
              </w:rPr>
              <w:t>2</w:t>
            </w:r>
          </w:p>
        </w:tc>
        <w:tc>
          <w:tcPr>
            <w:tcW w:w="6226" w:type="dxa"/>
          </w:tcPr>
          <w:p w14:paraId="028E5FA5" w14:textId="51176055" w:rsidR="007A2648" w:rsidRPr="0042636F" w:rsidRDefault="00517009" w:rsidP="0093544D">
            <w:pPr>
              <w:rPr>
                <w:rFonts w:ascii="Arial" w:hAnsi="Arial" w:cs="Arial"/>
                <w:lang w:val="de-CH"/>
              </w:rPr>
            </w:pPr>
            <w:r w:rsidRPr="0042636F">
              <w:rPr>
                <w:rFonts w:ascii="Arial" w:hAnsi="Arial" w:cs="Arial"/>
                <w:lang w:val="de-CH"/>
              </w:rPr>
              <w:t xml:space="preserve">Storyboard zeigt </w:t>
            </w:r>
            <w:r w:rsidR="00837A1F" w:rsidRPr="0042636F">
              <w:rPr>
                <w:rFonts w:ascii="Arial" w:hAnsi="Arial" w:cs="Arial"/>
                <w:lang w:val="de-CH"/>
              </w:rPr>
              <w:t>Funktionen</w:t>
            </w:r>
            <w:r w:rsidRPr="0042636F">
              <w:rPr>
                <w:rFonts w:ascii="Arial" w:hAnsi="Arial" w:cs="Arial"/>
                <w:lang w:val="de-CH"/>
              </w:rPr>
              <w:t xml:space="preserve"> an</w:t>
            </w:r>
          </w:p>
        </w:tc>
        <w:tc>
          <w:tcPr>
            <w:tcW w:w="1399" w:type="dxa"/>
          </w:tcPr>
          <w:p w14:paraId="2AF7EED8" w14:textId="67ABE4D0" w:rsidR="007A2648" w:rsidRPr="0042636F" w:rsidRDefault="00832F94" w:rsidP="00060BA1">
            <w:pPr>
              <w:rPr>
                <w:rFonts w:ascii="Arial" w:hAnsi="Arial" w:cs="Arial"/>
                <w:lang w:val="de-CH"/>
              </w:rPr>
            </w:pPr>
            <w:r>
              <w:rPr>
                <w:rFonts w:ascii="Arial" w:hAnsi="Arial" w:cs="Arial"/>
                <w:lang w:val="de-CH"/>
              </w:rPr>
              <w:t>Y</w:t>
            </w:r>
          </w:p>
        </w:tc>
      </w:tr>
      <w:tr w:rsidR="00A23B16" w:rsidRPr="0042636F" w14:paraId="2D2EA347" w14:textId="77777777" w:rsidTr="00060BA1">
        <w:trPr>
          <w:trHeight w:val="358"/>
        </w:trPr>
        <w:tc>
          <w:tcPr>
            <w:tcW w:w="540" w:type="dxa"/>
          </w:tcPr>
          <w:p w14:paraId="0C187C6D" w14:textId="1EDA5825" w:rsidR="00A23B16" w:rsidRPr="0042636F" w:rsidRDefault="00A23B16" w:rsidP="00060BA1">
            <w:pPr>
              <w:rPr>
                <w:rFonts w:ascii="Arial" w:hAnsi="Arial" w:cs="Arial"/>
                <w:lang w:val="de-CH"/>
              </w:rPr>
            </w:pPr>
            <w:r w:rsidRPr="0042636F">
              <w:rPr>
                <w:rFonts w:ascii="Arial" w:hAnsi="Arial" w:cs="Arial"/>
                <w:lang w:val="de-CH"/>
              </w:rPr>
              <w:t>3</w:t>
            </w:r>
          </w:p>
        </w:tc>
        <w:tc>
          <w:tcPr>
            <w:tcW w:w="6226" w:type="dxa"/>
          </w:tcPr>
          <w:p w14:paraId="226A16CD" w14:textId="1BC755F6" w:rsidR="00A23B16" w:rsidRPr="0042636F" w:rsidRDefault="00517009" w:rsidP="00060BA1">
            <w:pPr>
              <w:rPr>
                <w:rFonts w:ascii="Arial" w:hAnsi="Arial" w:cs="Arial"/>
                <w:lang w:val="de-CH"/>
              </w:rPr>
            </w:pPr>
            <w:r w:rsidRPr="0042636F">
              <w:rPr>
                <w:rFonts w:ascii="Arial" w:hAnsi="Arial" w:cs="Arial"/>
                <w:lang w:val="de-CH"/>
              </w:rPr>
              <w:t>Storyboard ist verständlich</w:t>
            </w:r>
          </w:p>
        </w:tc>
        <w:tc>
          <w:tcPr>
            <w:tcW w:w="1399" w:type="dxa"/>
          </w:tcPr>
          <w:p w14:paraId="5AF96899" w14:textId="712F9BE4" w:rsidR="00A23B16" w:rsidRPr="0042636F" w:rsidRDefault="00832F94" w:rsidP="00060BA1">
            <w:pPr>
              <w:rPr>
                <w:rFonts w:ascii="Arial" w:hAnsi="Arial" w:cs="Arial"/>
                <w:lang w:val="de-CH"/>
              </w:rPr>
            </w:pPr>
            <w:r>
              <w:rPr>
                <w:rFonts w:ascii="Arial" w:hAnsi="Arial" w:cs="Arial"/>
                <w:lang w:val="de-CH"/>
              </w:rPr>
              <w:t>Y</w:t>
            </w:r>
          </w:p>
        </w:tc>
      </w:tr>
      <w:tr w:rsidR="00A23B16" w:rsidRPr="0042636F" w14:paraId="64FF3E0C" w14:textId="77777777" w:rsidTr="00060BA1">
        <w:trPr>
          <w:trHeight w:val="358"/>
        </w:trPr>
        <w:tc>
          <w:tcPr>
            <w:tcW w:w="540" w:type="dxa"/>
          </w:tcPr>
          <w:p w14:paraId="2A102512" w14:textId="68649246" w:rsidR="00A23B16" w:rsidRPr="0042636F" w:rsidRDefault="00A23B16" w:rsidP="00060BA1">
            <w:pPr>
              <w:rPr>
                <w:rFonts w:ascii="Arial" w:hAnsi="Arial" w:cs="Arial"/>
                <w:lang w:val="de-CH"/>
              </w:rPr>
            </w:pPr>
            <w:r w:rsidRPr="0042636F">
              <w:rPr>
                <w:rFonts w:ascii="Arial" w:hAnsi="Arial" w:cs="Arial"/>
                <w:lang w:val="de-CH"/>
              </w:rPr>
              <w:t>3.2</w:t>
            </w:r>
          </w:p>
        </w:tc>
        <w:tc>
          <w:tcPr>
            <w:tcW w:w="6226" w:type="dxa"/>
          </w:tcPr>
          <w:p w14:paraId="486ADD29" w14:textId="354CF801" w:rsidR="00A23B16" w:rsidRPr="0042636F" w:rsidRDefault="00517009" w:rsidP="00060BA1">
            <w:pPr>
              <w:rPr>
                <w:rFonts w:ascii="Arial" w:hAnsi="Arial" w:cs="Arial"/>
                <w:lang w:val="de-CH"/>
              </w:rPr>
            </w:pPr>
            <w:r w:rsidRPr="0042636F">
              <w:rPr>
                <w:rFonts w:ascii="Arial" w:hAnsi="Arial" w:cs="Arial"/>
                <w:lang w:val="de-CH"/>
              </w:rPr>
              <w:t>Story Bord Version Übersicht</w:t>
            </w:r>
          </w:p>
        </w:tc>
        <w:tc>
          <w:tcPr>
            <w:tcW w:w="1399" w:type="dxa"/>
          </w:tcPr>
          <w:p w14:paraId="46B33B85" w14:textId="7EA9DE5B" w:rsidR="00A23B16" w:rsidRPr="0042636F" w:rsidRDefault="00831543" w:rsidP="00060BA1">
            <w:pPr>
              <w:rPr>
                <w:rFonts w:ascii="Arial" w:hAnsi="Arial" w:cs="Arial"/>
                <w:lang w:val="de-CH"/>
              </w:rPr>
            </w:pPr>
            <w:r w:rsidRPr="0042636F">
              <w:rPr>
                <w:rFonts w:ascii="Arial" w:hAnsi="Arial" w:cs="Arial"/>
                <w:lang w:val="de-CH"/>
              </w:rPr>
              <w:t>Y</w:t>
            </w:r>
          </w:p>
        </w:tc>
      </w:tr>
      <w:tr w:rsidR="007A2648" w:rsidRPr="0042636F" w14:paraId="4B49D561" w14:textId="77777777" w:rsidTr="00060BA1">
        <w:trPr>
          <w:trHeight w:val="358"/>
        </w:trPr>
        <w:tc>
          <w:tcPr>
            <w:tcW w:w="540" w:type="dxa"/>
          </w:tcPr>
          <w:p w14:paraId="514ECD47" w14:textId="0FDA531E" w:rsidR="007A2648" w:rsidRPr="0042636F" w:rsidRDefault="00A23B16" w:rsidP="00060BA1">
            <w:pPr>
              <w:rPr>
                <w:rFonts w:ascii="Arial" w:hAnsi="Arial" w:cs="Arial"/>
                <w:lang w:val="de-CH"/>
              </w:rPr>
            </w:pPr>
            <w:r w:rsidRPr="0042636F">
              <w:rPr>
                <w:rFonts w:ascii="Arial" w:hAnsi="Arial" w:cs="Arial"/>
                <w:lang w:val="de-CH"/>
              </w:rPr>
              <w:t>4</w:t>
            </w:r>
          </w:p>
        </w:tc>
        <w:tc>
          <w:tcPr>
            <w:tcW w:w="6226" w:type="dxa"/>
          </w:tcPr>
          <w:p w14:paraId="5725F5BB" w14:textId="6AC0AF0D" w:rsidR="007A2648" w:rsidRPr="0042636F" w:rsidRDefault="00517009" w:rsidP="00060BA1">
            <w:pPr>
              <w:rPr>
                <w:rFonts w:ascii="Arial" w:hAnsi="Arial" w:cs="Arial"/>
                <w:lang w:val="de-CH"/>
              </w:rPr>
            </w:pPr>
            <w:r w:rsidRPr="0042636F">
              <w:rPr>
                <w:rFonts w:ascii="Arial" w:hAnsi="Arial" w:cs="Arial"/>
                <w:lang w:val="de-CH"/>
              </w:rPr>
              <w:t>Styleguide erstellt.</w:t>
            </w:r>
          </w:p>
        </w:tc>
        <w:tc>
          <w:tcPr>
            <w:tcW w:w="1399" w:type="dxa"/>
          </w:tcPr>
          <w:p w14:paraId="6650F813" w14:textId="6F46C805" w:rsidR="007A2648" w:rsidRPr="0042636F" w:rsidRDefault="00831543" w:rsidP="00060BA1">
            <w:pPr>
              <w:rPr>
                <w:rFonts w:ascii="Arial" w:hAnsi="Arial" w:cs="Arial"/>
                <w:lang w:val="de-CH"/>
              </w:rPr>
            </w:pPr>
            <w:r w:rsidRPr="0042636F">
              <w:rPr>
                <w:rFonts w:ascii="Arial" w:hAnsi="Arial" w:cs="Arial"/>
                <w:lang w:val="de-CH"/>
              </w:rPr>
              <w:t>Y</w:t>
            </w:r>
          </w:p>
        </w:tc>
      </w:tr>
      <w:tr w:rsidR="00A23B16" w:rsidRPr="0042636F" w14:paraId="3DF19999" w14:textId="77777777" w:rsidTr="00060BA1">
        <w:trPr>
          <w:trHeight w:val="358"/>
        </w:trPr>
        <w:tc>
          <w:tcPr>
            <w:tcW w:w="540" w:type="dxa"/>
          </w:tcPr>
          <w:p w14:paraId="386ECB3C" w14:textId="6B0F7E55" w:rsidR="00A23B16" w:rsidRPr="0042636F" w:rsidRDefault="00A23B16" w:rsidP="00060BA1">
            <w:pPr>
              <w:rPr>
                <w:rFonts w:ascii="Arial" w:hAnsi="Arial" w:cs="Arial"/>
                <w:lang w:val="de-CH"/>
              </w:rPr>
            </w:pPr>
            <w:r w:rsidRPr="0042636F">
              <w:rPr>
                <w:rFonts w:ascii="Arial" w:hAnsi="Arial" w:cs="Arial"/>
                <w:lang w:val="de-CH"/>
              </w:rPr>
              <w:t>5</w:t>
            </w:r>
          </w:p>
        </w:tc>
        <w:tc>
          <w:tcPr>
            <w:tcW w:w="6226" w:type="dxa"/>
          </w:tcPr>
          <w:p w14:paraId="0D778BDA" w14:textId="176EAE52" w:rsidR="00A23B16" w:rsidRPr="0042636F" w:rsidRDefault="00517009" w:rsidP="00060BA1">
            <w:pPr>
              <w:rPr>
                <w:rFonts w:ascii="Arial" w:hAnsi="Arial" w:cs="Arial"/>
                <w:lang w:val="de-CH"/>
              </w:rPr>
            </w:pPr>
            <w:r w:rsidRPr="0042636F">
              <w:rPr>
                <w:rFonts w:ascii="Arial" w:hAnsi="Arial" w:cs="Arial"/>
                <w:lang w:val="de-CH"/>
              </w:rPr>
              <w:t xml:space="preserve">Styleguide </w:t>
            </w:r>
            <w:r w:rsidR="00837A1F" w:rsidRPr="0042636F">
              <w:rPr>
                <w:rFonts w:ascii="Arial" w:hAnsi="Arial" w:cs="Arial"/>
                <w:lang w:val="de-CH"/>
              </w:rPr>
              <w:t>verfügt</w:t>
            </w:r>
            <w:r w:rsidRPr="0042636F">
              <w:rPr>
                <w:rFonts w:ascii="Arial" w:hAnsi="Arial" w:cs="Arial"/>
                <w:lang w:val="de-CH"/>
              </w:rPr>
              <w:t xml:space="preserve"> vollständige</w:t>
            </w:r>
            <w:r w:rsidR="00837A1F" w:rsidRPr="0042636F">
              <w:rPr>
                <w:rFonts w:ascii="Arial" w:hAnsi="Arial" w:cs="Arial"/>
                <w:lang w:val="de-CH"/>
              </w:rPr>
              <w:t xml:space="preserve"> Version Übersicht</w:t>
            </w:r>
          </w:p>
        </w:tc>
        <w:tc>
          <w:tcPr>
            <w:tcW w:w="1399" w:type="dxa"/>
          </w:tcPr>
          <w:p w14:paraId="3E3CCF83" w14:textId="1535DEA4" w:rsidR="00A23B16" w:rsidRPr="0042636F" w:rsidRDefault="00831543" w:rsidP="00060BA1">
            <w:pPr>
              <w:rPr>
                <w:rFonts w:ascii="Arial" w:hAnsi="Arial" w:cs="Arial"/>
                <w:lang w:val="de-CH"/>
              </w:rPr>
            </w:pPr>
            <w:r w:rsidRPr="0042636F">
              <w:rPr>
                <w:rFonts w:ascii="Arial" w:hAnsi="Arial" w:cs="Arial"/>
                <w:lang w:val="de-CH"/>
              </w:rPr>
              <w:t>Y</w:t>
            </w:r>
          </w:p>
        </w:tc>
      </w:tr>
      <w:tr w:rsidR="00517009" w:rsidRPr="0042636F" w14:paraId="3CB8ACDE" w14:textId="77777777" w:rsidTr="00060BA1">
        <w:trPr>
          <w:trHeight w:val="358"/>
        </w:trPr>
        <w:tc>
          <w:tcPr>
            <w:tcW w:w="540" w:type="dxa"/>
          </w:tcPr>
          <w:p w14:paraId="71DBDAC5" w14:textId="77777777" w:rsidR="00517009" w:rsidRPr="0042636F" w:rsidRDefault="00517009" w:rsidP="00060BA1">
            <w:pPr>
              <w:rPr>
                <w:rFonts w:ascii="Arial" w:hAnsi="Arial" w:cs="Arial"/>
                <w:lang w:val="de-CH"/>
              </w:rPr>
            </w:pPr>
          </w:p>
        </w:tc>
        <w:tc>
          <w:tcPr>
            <w:tcW w:w="6226" w:type="dxa"/>
          </w:tcPr>
          <w:p w14:paraId="1A649F92" w14:textId="610A3032" w:rsidR="00517009" w:rsidRPr="0042636F" w:rsidRDefault="00517009" w:rsidP="00060BA1">
            <w:pPr>
              <w:rPr>
                <w:rFonts w:ascii="Arial" w:hAnsi="Arial" w:cs="Arial"/>
                <w:lang w:val="de-CH"/>
              </w:rPr>
            </w:pPr>
            <w:r w:rsidRPr="0042636F">
              <w:rPr>
                <w:rFonts w:ascii="Arial" w:hAnsi="Arial" w:cs="Arial"/>
                <w:lang w:val="de-CH"/>
              </w:rPr>
              <w:t xml:space="preserve">Nach </w:t>
            </w:r>
            <w:proofErr w:type="spellStart"/>
            <w:r w:rsidRPr="0042636F">
              <w:rPr>
                <w:rFonts w:ascii="Arial" w:hAnsi="Arial" w:cs="Arial"/>
                <w:lang w:val="de-CH"/>
              </w:rPr>
              <w:t>story</w:t>
            </w:r>
            <w:proofErr w:type="spellEnd"/>
            <w:r w:rsidRPr="0042636F">
              <w:rPr>
                <w:rFonts w:ascii="Arial" w:hAnsi="Arial" w:cs="Arial"/>
                <w:lang w:val="de-CH"/>
              </w:rPr>
              <w:t xml:space="preserve"> </w:t>
            </w:r>
            <w:proofErr w:type="spellStart"/>
            <w:r w:rsidRPr="0042636F">
              <w:rPr>
                <w:rFonts w:ascii="Arial" w:hAnsi="Arial" w:cs="Arial"/>
                <w:lang w:val="de-CH"/>
              </w:rPr>
              <w:t>board</w:t>
            </w:r>
            <w:proofErr w:type="spellEnd"/>
            <w:r w:rsidRPr="0042636F">
              <w:rPr>
                <w:rFonts w:ascii="Arial" w:hAnsi="Arial" w:cs="Arial"/>
                <w:lang w:val="de-CH"/>
              </w:rPr>
              <w:t xml:space="preserve"> und </w:t>
            </w:r>
            <w:r w:rsidR="00837A1F" w:rsidRPr="0042636F">
              <w:rPr>
                <w:rFonts w:ascii="Arial" w:hAnsi="Arial" w:cs="Arial"/>
                <w:lang w:val="de-CH"/>
              </w:rPr>
              <w:t>Styleguide</w:t>
            </w:r>
            <w:r w:rsidRPr="0042636F">
              <w:rPr>
                <w:rFonts w:ascii="Arial" w:hAnsi="Arial" w:cs="Arial"/>
                <w:lang w:val="de-CH"/>
              </w:rPr>
              <w:t xml:space="preserve"> umgesetzt</w:t>
            </w:r>
          </w:p>
        </w:tc>
        <w:tc>
          <w:tcPr>
            <w:tcW w:w="1399" w:type="dxa"/>
          </w:tcPr>
          <w:p w14:paraId="214A5C03" w14:textId="77777777" w:rsidR="00517009" w:rsidRPr="0042636F" w:rsidRDefault="00517009" w:rsidP="00060BA1">
            <w:pPr>
              <w:rPr>
                <w:rFonts w:ascii="Arial" w:hAnsi="Arial" w:cs="Arial"/>
                <w:lang w:val="de-CH"/>
              </w:rPr>
            </w:pPr>
          </w:p>
        </w:tc>
      </w:tr>
      <w:tr w:rsidR="00517009" w:rsidRPr="0042636F" w14:paraId="364D0A50" w14:textId="77777777" w:rsidTr="00060BA1">
        <w:trPr>
          <w:trHeight w:val="358"/>
        </w:trPr>
        <w:tc>
          <w:tcPr>
            <w:tcW w:w="540" w:type="dxa"/>
          </w:tcPr>
          <w:p w14:paraId="3F239898" w14:textId="77777777" w:rsidR="00517009" w:rsidRPr="0042636F" w:rsidRDefault="00517009" w:rsidP="00060BA1">
            <w:pPr>
              <w:rPr>
                <w:rFonts w:ascii="Arial" w:hAnsi="Arial" w:cs="Arial"/>
                <w:lang w:val="de-CH"/>
              </w:rPr>
            </w:pPr>
          </w:p>
        </w:tc>
        <w:tc>
          <w:tcPr>
            <w:tcW w:w="6226" w:type="dxa"/>
          </w:tcPr>
          <w:p w14:paraId="53A1DD67" w14:textId="3DAC3CAD" w:rsidR="00517009" w:rsidRPr="0042636F" w:rsidRDefault="00517009" w:rsidP="00060BA1">
            <w:pPr>
              <w:rPr>
                <w:rFonts w:ascii="Arial" w:hAnsi="Arial" w:cs="Arial"/>
                <w:lang w:val="de-CH"/>
              </w:rPr>
            </w:pPr>
            <w:r w:rsidRPr="0042636F">
              <w:rPr>
                <w:rFonts w:ascii="Arial" w:hAnsi="Arial" w:cs="Arial"/>
                <w:lang w:val="de-CH"/>
              </w:rPr>
              <w:t xml:space="preserve">Tägliche </w:t>
            </w:r>
            <w:proofErr w:type="spellStart"/>
            <w:r w:rsidRPr="0042636F">
              <w:rPr>
                <w:rFonts w:ascii="Arial" w:hAnsi="Arial" w:cs="Arial"/>
                <w:lang w:val="de-CH"/>
              </w:rPr>
              <w:t>git</w:t>
            </w:r>
            <w:proofErr w:type="spellEnd"/>
            <w:r w:rsidRPr="0042636F">
              <w:rPr>
                <w:rFonts w:ascii="Arial" w:hAnsi="Arial" w:cs="Arial"/>
                <w:lang w:val="de-CH"/>
              </w:rPr>
              <w:t xml:space="preserve"> </w:t>
            </w:r>
            <w:proofErr w:type="spellStart"/>
            <w:r w:rsidRPr="0042636F">
              <w:rPr>
                <w:rFonts w:ascii="Arial" w:hAnsi="Arial" w:cs="Arial"/>
                <w:lang w:val="de-CH"/>
              </w:rPr>
              <w:t>commits</w:t>
            </w:r>
            <w:proofErr w:type="spellEnd"/>
          </w:p>
        </w:tc>
        <w:tc>
          <w:tcPr>
            <w:tcW w:w="1399" w:type="dxa"/>
          </w:tcPr>
          <w:p w14:paraId="03B79EA0" w14:textId="3C4D19C6" w:rsidR="00517009" w:rsidRPr="0042636F" w:rsidRDefault="007A6891" w:rsidP="00060BA1">
            <w:pPr>
              <w:rPr>
                <w:rFonts w:ascii="Arial" w:hAnsi="Arial" w:cs="Arial"/>
                <w:lang w:val="de-CH"/>
              </w:rPr>
            </w:pPr>
            <w:r>
              <w:rPr>
                <w:rFonts w:ascii="Arial" w:hAnsi="Arial" w:cs="Arial"/>
                <w:lang w:val="de-CH"/>
              </w:rPr>
              <w:t>y/n</w:t>
            </w:r>
          </w:p>
        </w:tc>
      </w:tr>
      <w:tr w:rsidR="00517009" w:rsidRPr="0042636F" w14:paraId="02443B4F" w14:textId="77777777" w:rsidTr="00060BA1">
        <w:trPr>
          <w:trHeight w:val="358"/>
        </w:trPr>
        <w:tc>
          <w:tcPr>
            <w:tcW w:w="540" w:type="dxa"/>
          </w:tcPr>
          <w:p w14:paraId="23F86EDD" w14:textId="77777777" w:rsidR="00517009" w:rsidRPr="0042636F" w:rsidRDefault="00517009" w:rsidP="00060BA1">
            <w:pPr>
              <w:rPr>
                <w:rFonts w:ascii="Arial" w:hAnsi="Arial" w:cs="Arial"/>
                <w:lang w:val="de-CH"/>
              </w:rPr>
            </w:pPr>
          </w:p>
        </w:tc>
        <w:tc>
          <w:tcPr>
            <w:tcW w:w="6226" w:type="dxa"/>
          </w:tcPr>
          <w:p w14:paraId="0CC1E3A3" w14:textId="452F1F93" w:rsidR="00517009" w:rsidRPr="0042636F" w:rsidRDefault="00837A1F" w:rsidP="00060BA1">
            <w:pPr>
              <w:rPr>
                <w:rFonts w:ascii="Arial" w:hAnsi="Arial" w:cs="Arial"/>
                <w:lang w:val="de-CH"/>
              </w:rPr>
            </w:pPr>
            <w:r w:rsidRPr="0042636F">
              <w:rPr>
                <w:rFonts w:ascii="Arial" w:hAnsi="Arial" w:cs="Arial"/>
                <w:lang w:val="de-CH"/>
              </w:rPr>
              <w:t>Arbeit Journal</w:t>
            </w:r>
            <w:r w:rsidR="00517009" w:rsidRPr="0042636F">
              <w:rPr>
                <w:rFonts w:ascii="Arial" w:hAnsi="Arial" w:cs="Arial"/>
                <w:lang w:val="de-CH"/>
              </w:rPr>
              <w:t xml:space="preserve"> geführt</w:t>
            </w:r>
          </w:p>
        </w:tc>
        <w:tc>
          <w:tcPr>
            <w:tcW w:w="1399" w:type="dxa"/>
          </w:tcPr>
          <w:p w14:paraId="0546A568" w14:textId="77777777" w:rsidR="00517009" w:rsidRPr="0042636F" w:rsidRDefault="00517009" w:rsidP="00060BA1">
            <w:pPr>
              <w:rPr>
                <w:rFonts w:ascii="Arial" w:hAnsi="Arial" w:cs="Arial"/>
                <w:lang w:val="de-CH"/>
              </w:rPr>
            </w:pPr>
          </w:p>
        </w:tc>
      </w:tr>
    </w:tbl>
    <w:p w14:paraId="5D8B3E4F" w14:textId="16547632" w:rsidR="00837A1F" w:rsidRPr="0042636F" w:rsidRDefault="00837A1F" w:rsidP="00946D01">
      <w:pPr>
        <w:ind w:left="718"/>
        <w:rPr>
          <w:rFonts w:ascii="Arial" w:hAnsi="Arial" w:cs="Arial"/>
          <w:lang w:val="de-CH"/>
        </w:rPr>
      </w:pPr>
    </w:p>
    <w:p w14:paraId="41470753" w14:textId="77777777" w:rsidR="00837A1F" w:rsidRPr="0042636F" w:rsidRDefault="00837A1F">
      <w:pPr>
        <w:rPr>
          <w:rFonts w:ascii="Arial" w:hAnsi="Arial" w:cs="Arial"/>
          <w:lang w:val="de-CH"/>
        </w:rPr>
      </w:pPr>
      <w:r w:rsidRPr="0042636F">
        <w:rPr>
          <w:rFonts w:ascii="Arial" w:hAnsi="Arial" w:cs="Arial"/>
          <w:lang w:val="de-CH"/>
        </w:rPr>
        <w:br w:type="page"/>
      </w:r>
    </w:p>
    <w:p w14:paraId="420FE358" w14:textId="768D03FB" w:rsidR="00A23B16" w:rsidRPr="0042636F" w:rsidRDefault="00837A1F" w:rsidP="00946D01">
      <w:pPr>
        <w:ind w:left="718"/>
        <w:rPr>
          <w:rFonts w:ascii="Arial" w:hAnsi="Arial" w:cs="Arial"/>
          <w:lang w:val="de-CH"/>
        </w:rPr>
      </w:pPr>
      <w:r w:rsidRPr="0042636F">
        <w:rPr>
          <w:rFonts w:ascii="Arial" w:hAnsi="Arial" w:cs="Arial"/>
          <w:lang w:val="de-CH"/>
        </w:rPr>
        <w:lastRenderedPageBreak/>
        <w:t>Layout und style</w:t>
      </w:r>
      <w:r w:rsidR="00A23B16" w:rsidRPr="0042636F">
        <w:rPr>
          <w:rFonts w:ascii="Arial" w:hAnsi="Arial" w:cs="Arial"/>
          <w:lang w:val="de-CH"/>
        </w:rPr>
        <w:t xml:space="preserve"> Anforderungen</w:t>
      </w:r>
    </w:p>
    <w:tbl>
      <w:tblPr>
        <w:tblStyle w:val="Tabellenraster"/>
        <w:tblW w:w="8165" w:type="dxa"/>
        <w:tblInd w:w="718" w:type="dxa"/>
        <w:tblLook w:val="04A0" w:firstRow="1" w:lastRow="0" w:firstColumn="1" w:lastColumn="0" w:noHBand="0" w:noVBand="1"/>
      </w:tblPr>
      <w:tblGrid>
        <w:gridCol w:w="540"/>
        <w:gridCol w:w="6226"/>
        <w:gridCol w:w="1399"/>
      </w:tblGrid>
      <w:tr w:rsidR="00A23B16" w:rsidRPr="0042636F" w14:paraId="43D72904" w14:textId="77777777" w:rsidTr="007A6891">
        <w:trPr>
          <w:trHeight w:val="344"/>
        </w:trPr>
        <w:tc>
          <w:tcPr>
            <w:tcW w:w="8165" w:type="dxa"/>
            <w:gridSpan w:val="3"/>
            <w:shd w:val="clear" w:color="auto" w:fill="BFBFBF" w:themeFill="background1" w:themeFillShade="BF"/>
          </w:tcPr>
          <w:p w14:paraId="42DA17FD" w14:textId="77777777" w:rsidR="00A23B16" w:rsidRPr="0042636F" w:rsidRDefault="00A23B16" w:rsidP="00060BA1">
            <w:pPr>
              <w:rPr>
                <w:rFonts w:ascii="Arial" w:hAnsi="Arial" w:cs="Arial"/>
                <w:lang w:val="de-CH"/>
              </w:rPr>
            </w:pPr>
            <w:r w:rsidRPr="0042636F">
              <w:rPr>
                <w:rFonts w:ascii="Arial" w:hAnsi="Arial" w:cs="Arial"/>
                <w:lang w:val="de-CH"/>
              </w:rPr>
              <w:t>Anforderungen</w:t>
            </w:r>
          </w:p>
        </w:tc>
      </w:tr>
      <w:tr w:rsidR="00A23B16" w:rsidRPr="0042636F" w14:paraId="48EB1940" w14:textId="77777777" w:rsidTr="007A6891">
        <w:trPr>
          <w:trHeight w:val="344"/>
        </w:trPr>
        <w:tc>
          <w:tcPr>
            <w:tcW w:w="540" w:type="dxa"/>
            <w:shd w:val="clear" w:color="auto" w:fill="BFBFBF" w:themeFill="background1" w:themeFillShade="BF"/>
          </w:tcPr>
          <w:p w14:paraId="304D62B5" w14:textId="77777777" w:rsidR="00A23B16" w:rsidRPr="0042636F" w:rsidRDefault="00A23B16" w:rsidP="00060BA1">
            <w:pPr>
              <w:rPr>
                <w:rFonts w:ascii="Arial" w:hAnsi="Arial" w:cs="Arial"/>
                <w:lang w:val="de-CH"/>
              </w:rPr>
            </w:pPr>
            <w:r w:rsidRPr="0042636F">
              <w:rPr>
                <w:rFonts w:ascii="Arial" w:hAnsi="Arial" w:cs="Arial"/>
                <w:lang w:val="de-CH"/>
              </w:rPr>
              <w:t>Nr.</w:t>
            </w:r>
          </w:p>
        </w:tc>
        <w:tc>
          <w:tcPr>
            <w:tcW w:w="6226" w:type="dxa"/>
            <w:shd w:val="clear" w:color="auto" w:fill="BFBFBF" w:themeFill="background1" w:themeFillShade="BF"/>
          </w:tcPr>
          <w:p w14:paraId="23D094F2" w14:textId="77777777" w:rsidR="00A23B16" w:rsidRPr="0042636F" w:rsidRDefault="00A23B16" w:rsidP="00060BA1">
            <w:pPr>
              <w:rPr>
                <w:rFonts w:ascii="Arial" w:hAnsi="Arial" w:cs="Arial"/>
                <w:lang w:val="de-CH"/>
              </w:rPr>
            </w:pPr>
            <w:r w:rsidRPr="0042636F">
              <w:rPr>
                <w:rFonts w:ascii="Arial" w:hAnsi="Arial" w:cs="Arial"/>
                <w:lang w:val="de-CH"/>
              </w:rPr>
              <w:t>Name</w:t>
            </w:r>
          </w:p>
        </w:tc>
        <w:tc>
          <w:tcPr>
            <w:tcW w:w="1399" w:type="dxa"/>
            <w:shd w:val="clear" w:color="auto" w:fill="BFBFBF" w:themeFill="background1" w:themeFillShade="BF"/>
          </w:tcPr>
          <w:p w14:paraId="13EEBD91" w14:textId="77777777" w:rsidR="00A23B16" w:rsidRPr="0042636F" w:rsidRDefault="00A23B16" w:rsidP="00060BA1">
            <w:pPr>
              <w:rPr>
                <w:rFonts w:ascii="Arial" w:hAnsi="Arial" w:cs="Arial"/>
                <w:lang w:val="de-CH"/>
              </w:rPr>
            </w:pPr>
            <w:r w:rsidRPr="0042636F">
              <w:rPr>
                <w:rFonts w:ascii="Arial" w:hAnsi="Arial" w:cs="Arial"/>
                <w:lang w:val="de-CH"/>
              </w:rPr>
              <w:t>Status (y/n)</w:t>
            </w:r>
          </w:p>
        </w:tc>
      </w:tr>
      <w:tr w:rsidR="00A23B16" w:rsidRPr="0042636F" w14:paraId="188D54BE" w14:textId="77777777" w:rsidTr="00060BA1">
        <w:trPr>
          <w:trHeight w:val="358"/>
        </w:trPr>
        <w:tc>
          <w:tcPr>
            <w:tcW w:w="540" w:type="dxa"/>
          </w:tcPr>
          <w:p w14:paraId="7E348137" w14:textId="77777777" w:rsidR="00A23B16" w:rsidRPr="0042636F" w:rsidRDefault="00A23B16" w:rsidP="00060BA1">
            <w:pPr>
              <w:rPr>
                <w:rFonts w:ascii="Arial" w:hAnsi="Arial" w:cs="Arial"/>
                <w:lang w:val="de-CH"/>
              </w:rPr>
            </w:pPr>
            <w:r w:rsidRPr="0042636F">
              <w:rPr>
                <w:rFonts w:ascii="Arial" w:hAnsi="Arial" w:cs="Arial"/>
                <w:lang w:val="de-CH"/>
              </w:rPr>
              <w:t>1</w:t>
            </w:r>
          </w:p>
        </w:tc>
        <w:tc>
          <w:tcPr>
            <w:tcW w:w="6226" w:type="dxa"/>
          </w:tcPr>
          <w:p w14:paraId="3F4E1A6F" w14:textId="77ACBAF3" w:rsidR="00A23B16" w:rsidRPr="0042636F" w:rsidRDefault="00837A1F" w:rsidP="00060BA1">
            <w:pPr>
              <w:rPr>
                <w:rFonts w:ascii="Arial" w:hAnsi="Arial" w:cs="Arial"/>
                <w:lang w:val="de-CH"/>
              </w:rPr>
            </w:pPr>
            <w:r w:rsidRPr="0042636F">
              <w:rPr>
                <w:rFonts w:ascii="Arial" w:hAnsi="Arial" w:cs="Arial"/>
                <w:lang w:val="de-CH"/>
              </w:rPr>
              <w:t>Die Webseite ist responsive</w:t>
            </w:r>
          </w:p>
        </w:tc>
        <w:tc>
          <w:tcPr>
            <w:tcW w:w="1399" w:type="dxa"/>
          </w:tcPr>
          <w:p w14:paraId="3258ED1E" w14:textId="4A7C6C8B" w:rsidR="00A23B16" w:rsidRPr="0042636F" w:rsidRDefault="00832F94" w:rsidP="00060BA1">
            <w:pPr>
              <w:rPr>
                <w:rFonts w:ascii="Arial" w:hAnsi="Arial" w:cs="Arial"/>
                <w:lang w:val="de-CH"/>
              </w:rPr>
            </w:pPr>
            <w:r>
              <w:rPr>
                <w:rFonts w:ascii="Arial" w:hAnsi="Arial" w:cs="Arial"/>
                <w:lang w:val="de-CH"/>
              </w:rPr>
              <w:t>Y</w:t>
            </w:r>
          </w:p>
        </w:tc>
      </w:tr>
      <w:tr w:rsidR="00A96FF2" w:rsidRPr="0042636F" w14:paraId="14E23C21" w14:textId="77777777" w:rsidTr="00060BA1">
        <w:trPr>
          <w:trHeight w:val="358"/>
        </w:trPr>
        <w:tc>
          <w:tcPr>
            <w:tcW w:w="540" w:type="dxa"/>
          </w:tcPr>
          <w:p w14:paraId="06FA919A" w14:textId="7F9762AE" w:rsidR="00A96FF2" w:rsidRPr="0042636F" w:rsidRDefault="0015390D" w:rsidP="00060BA1">
            <w:pPr>
              <w:rPr>
                <w:rFonts w:ascii="Arial" w:hAnsi="Arial" w:cs="Arial"/>
                <w:lang w:val="de-CH"/>
              </w:rPr>
            </w:pPr>
            <w:r w:rsidRPr="0042636F">
              <w:rPr>
                <w:rFonts w:ascii="Arial" w:hAnsi="Arial" w:cs="Arial"/>
                <w:lang w:val="de-CH"/>
              </w:rPr>
              <w:t>2</w:t>
            </w:r>
          </w:p>
        </w:tc>
        <w:tc>
          <w:tcPr>
            <w:tcW w:w="6226" w:type="dxa"/>
          </w:tcPr>
          <w:p w14:paraId="55B07997" w14:textId="6CD6E82D" w:rsidR="00A96FF2" w:rsidRPr="0042636F" w:rsidRDefault="00837A1F" w:rsidP="00060BA1">
            <w:pPr>
              <w:rPr>
                <w:rFonts w:ascii="Arial" w:hAnsi="Arial" w:cs="Arial"/>
                <w:lang w:val="de-CH"/>
              </w:rPr>
            </w:pPr>
            <w:r w:rsidRPr="0042636F">
              <w:rPr>
                <w:rFonts w:ascii="Arial" w:hAnsi="Arial" w:cs="Arial"/>
                <w:lang w:val="de-CH"/>
              </w:rPr>
              <w:t>Die Webseite wurde gestylt</w:t>
            </w:r>
          </w:p>
        </w:tc>
        <w:tc>
          <w:tcPr>
            <w:tcW w:w="1399" w:type="dxa"/>
          </w:tcPr>
          <w:p w14:paraId="6E357BFB" w14:textId="18C8ED43" w:rsidR="00A96FF2" w:rsidRPr="0042636F" w:rsidRDefault="007A6891" w:rsidP="00060BA1">
            <w:pPr>
              <w:rPr>
                <w:rFonts w:ascii="Arial" w:hAnsi="Arial" w:cs="Arial"/>
                <w:lang w:val="de-CH"/>
              </w:rPr>
            </w:pPr>
            <w:r>
              <w:rPr>
                <w:rFonts w:ascii="Arial" w:hAnsi="Arial" w:cs="Arial"/>
                <w:lang w:val="de-CH"/>
              </w:rPr>
              <w:t>Y</w:t>
            </w:r>
          </w:p>
        </w:tc>
      </w:tr>
      <w:tr w:rsidR="00A96FF2" w:rsidRPr="0042636F" w14:paraId="4872EA86" w14:textId="77777777" w:rsidTr="00060BA1">
        <w:trPr>
          <w:trHeight w:val="358"/>
        </w:trPr>
        <w:tc>
          <w:tcPr>
            <w:tcW w:w="540" w:type="dxa"/>
          </w:tcPr>
          <w:p w14:paraId="27F291DB" w14:textId="6DB1B68D" w:rsidR="00A96FF2" w:rsidRPr="0042636F" w:rsidRDefault="0015390D" w:rsidP="00060BA1">
            <w:pPr>
              <w:rPr>
                <w:rFonts w:ascii="Arial" w:hAnsi="Arial" w:cs="Arial"/>
                <w:lang w:val="de-CH"/>
              </w:rPr>
            </w:pPr>
            <w:r w:rsidRPr="0042636F">
              <w:rPr>
                <w:rFonts w:ascii="Arial" w:hAnsi="Arial" w:cs="Arial"/>
                <w:lang w:val="de-CH"/>
              </w:rPr>
              <w:t>3</w:t>
            </w:r>
          </w:p>
        </w:tc>
        <w:tc>
          <w:tcPr>
            <w:tcW w:w="6226" w:type="dxa"/>
          </w:tcPr>
          <w:p w14:paraId="1FD258B3" w14:textId="1823EDBF" w:rsidR="00A96FF2" w:rsidRPr="0042636F" w:rsidRDefault="00837A1F" w:rsidP="00060BA1">
            <w:pPr>
              <w:rPr>
                <w:rFonts w:ascii="Arial" w:hAnsi="Arial" w:cs="Arial"/>
                <w:lang w:val="de-CH"/>
              </w:rPr>
            </w:pPr>
            <w:r w:rsidRPr="0042636F">
              <w:rPr>
                <w:rFonts w:ascii="Arial" w:hAnsi="Arial" w:cs="Arial"/>
                <w:lang w:val="de-CH"/>
              </w:rPr>
              <w:t>Das Styleguide wurde angewendet</w:t>
            </w:r>
          </w:p>
        </w:tc>
        <w:tc>
          <w:tcPr>
            <w:tcW w:w="1399" w:type="dxa"/>
          </w:tcPr>
          <w:p w14:paraId="63A19235" w14:textId="56139351" w:rsidR="00A96FF2" w:rsidRPr="0042636F" w:rsidRDefault="00A96FF2" w:rsidP="00060BA1">
            <w:pPr>
              <w:rPr>
                <w:rFonts w:ascii="Arial" w:hAnsi="Arial" w:cs="Arial"/>
                <w:lang w:val="de-CH"/>
              </w:rPr>
            </w:pPr>
          </w:p>
        </w:tc>
      </w:tr>
      <w:tr w:rsidR="00A96FF2" w:rsidRPr="0042636F" w14:paraId="014217C2" w14:textId="77777777" w:rsidTr="00060BA1">
        <w:trPr>
          <w:trHeight w:val="358"/>
        </w:trPr>
        <w:tc>
          <w:tcPr>
            <w:tcW w:w="540" w:type="dxa"/>
          </w:tcPr>
          <w:p w14:paraId="50846AB2" w14:textId="55B53D7A" w:rsidR="00A96FF2" w:rsidRPr="0042636F" w:rsidRDefault="0015390D" w:rsidP="00060BA1">
            <w:pPr>
              <w:rPr>
                <w:rFonts w:ascii="Arial" w:hAnsi="Arial" w:cs="Arial"/>
                <w:lang w:val="de-CH"/>
              </w:rPr>
            </w:pPr>
            <w:r w:rsidRPr="0042636F">
              <w:rPr>
                <w:rFonts w:ascii="Arial" w:hAnsi="Arial" w:cs="Arial"/>
                <w:lang w:val="de-CH"/>
              </w:rPr>
              <w:t>4</w:t>
            </w:r>
          </w:p>
        </w:tc>
        <w:tc>
          <w:tcPr>
            <w:tcW w:w="6226" w:type="dxa"/>
          </w:tcPr>
          <w:p w14:paraId="02FE055C" w14:textId="69E2D0B5" w:rsidR="00A96FF2" w:rsidRPr="0042636F" w:rsidRDefault="00837A1F" w:rsidP="00060BA1">
            <w:pPr>
              <w:rPr>
                <w:rFonts w:ascii="Arial" w:hAnsi="Arial" w:cs="Arial"/>
                <w:lang w:val="de-CH"/>
              </w:rPr>
            </w:pPr>
            <w:r w:rsidRPr="0042636F">
              <w:rPr>
                <w:rFonts w:ascii="Arial" w:hAnsi="Arial" w:cs="Arial"/>
                <w:lang w:val="de-CH"/>
              </w:rPr>
              <w:t>Die Gestaltung der Webseite folgt einem klaren System</w:t>
            </w:r>
          </w:p>
        </w:tc>
        <w:tc>
          <w:tcPr>
            <w:tcW w:w="1399" w:type="dxa"/>
          </w:tcPr>
          <w:p w14:paraId="662053F7" w14:textId="03BF1EF7" w:rsidR="00A96FF2" w:rsidRPr="0042636F" w:rsidRDefault="007A6891" w:rsidP="00060BA1">
            <w:pPr>
              <w:rPr>
                <w:rFonts w:ascii="Arial" w:hAnsi="Arial" w:cs="Arial"/>
                <w:lang w:val="de-CH"/>
              </w:rPr>
            </w:pPr>
            <w:r>
              <w:rPr>
                <w:rFonts w:ascii="Arial" w:hAnsi="Arial" w:cs="Arial"/>
                <w:lang w:val="de-CH"/>
              </w:rPr>
              <w:t>Y</w:t>
            </w:r>
          </w:p>
        </w:tc>
      </w:tr>
    </w:tbl>
    <w:p w14:paraId="60257D15" w14:textId="77777777" w:rsidR="00837A1F" w:rsidRPr="0042636F" w:rsidRDefault="00837A1F" w:rsidP="00837A1F">
      <w:pPr>
        <w:ind w:left="718"/>
        <w:rPr>
          <w:rFonts w:ascii="Arial" w:hAnsi="Arial" w:cs="Arial"/>
          <w:lang w:val="de-CH"/>
        </w:rPr>
      </w:pPr>
    </w:p>
    <w:p w14:paraId="0B9C5E17" w14:textId="33F898AA" w:rsidR="00837A1F" w:rsidRPr="0042636F" w:rsidRDefault="00837A1F" w:rsidP="00837A1F">
      <w:pPr>
        <w:ind w:left="718"/>
        <w:rPr>
          <w:rFonts w:ascii="Arial" w:hAnsi="Arial" w:cs="Arial"/>
          <w:lang w:val="de-CH"/>
        </w:rPr>
      </w:pPr>
      <w:r w:rsidRPr="0042636F">
        <w:rPr>
          <w:rFonts w:ascii="Arial" w:hAnsi="Arial" w:cs="Arial"/>
          <w:lang w:val="de-CH"/>
        </w:rPr>
        <w:t>Bilder und hochlade Anforderungen</w:t>
      </w:r>
    </w:p>
    <w:tbl>
      <w:tblPr>
        <w:tblStyle w:val="Tabellenraster"/>
        <w:tblW w:w="8165" w:type="dxa"/>
        <w:tblInd w:w="718" w:type="dxa"/>
        <w:tblLook w:val="04A0" w:firstRow="1" w:lastRow="0" w:firstColumn="1" w:lastColumn="0" w:noHBand="0" w:noVBand="1"/>
      </w:tblPr>
      <w:tblGrid>
        <w:gridCol w:w="540"/>
        <w:gridCol w:w="6226"/>
        <w:gridCol w:w="1399"/>
      </w:tblGrid>
      <w:tr w:rsidR="00837A1F" w:rsidRPr="0042636F" w14:paraId="04BFD28F" w14:textId="77777777" w:rsidTr="00BE66E4">
        <w:trPr>
          <w:trHeight w:val="344"/>
        </w:trPr>
        <w:tc>
          <w:tcPr>
            <w:tcW w:w="8165" w:type="dxa"/>
            <w:gridSpan w:val="3"/>
            <w:shd w:val="clear" w:color="auto" w:fill="D9D9D9" w:themeFill="background1" w:themeFillShade="D9"/>
          </w:tcPr>
          <w:p w14:paraId="08D23ECC" w14:textId="77777777" w:rsidR="00837A1F" w:rsidRPr="0042636F" w:rsidRDefault="00837A1F" w:rsidP="00BE66E4">
            <w:pPr>
              <w:rPr>
                <w:rFonts w:ascii="Arial" w:hAnsi="Arial" w:cs="Arial"/>
                <w:lang w:val="de-CH"/>
              </w:rPr>
            </w:pPr>
            <w:r w:rsidRPr="0042636F">
              <w:rPr>
                <w:rFonts w:ascii="Arial" w:hAnsi="Arial" w:cs="Arial"/>
                <w:lang w:val="de-CH"/>
              </w:rPr>
              <w:t>Anforderungen</w:t>
            </w:r>
          </w:p>
        </w:tc>
      </w:tr>
      <w:tr w:rsidR="00837A1F" w:rsidRPr="0042636F" w14:paraId="62011B79" w14:textId="77777777" w:rsidTr="00BE66E4">
        <w:trPr>
          <w:trHeight w:val="344"/>
        </w:trPr>
        <w:tc>
          <w:tcPr>
            <w:tcW w:w="540" w:type="dxa"/>
            <w:shd w:val="clear" w:color="auto" w:fill="F2F2F2" w:themeFill="background1" w:themeFillShade="F2"/>
          </w:tcPr>
          <w:p w14:paraId="4DFD5F23" w14:textId="77777777" w:rsidR="00837A1F" w:rsidRPr="0042636F" w:rsidRDefault="00837A1F" w:rsidP="00BE66E4">
            <w:pPr>
              <w:rPr>
                <w:rFonts w:ascii="Arial" w:hAnsi="Arial" w:cs="Arial"/>
                <w:lang w:val="de-CH"/>
              </w:rPr>
            </w:pPr>
            <w:r w:rsidRPr="0042636F">
              <w:rPr>
                <w:rFonts w:ascii="Arial" w:hAnsi="Arial" w:cs="Arial"/>
                <w:lang w:val="de-CH"/>
              </w:rPr>
              <w:t>Nr.</w:t>
            </w:r>
          </w:p>
        </w:tc>
        <w:tc>
          <w:tcPr>
            <w:tcW w:w="6226" w:type="dxa"/>
            <w:shd w:val="clear" w:color="auto" w:fill="F2F2F2" w:themeFill="background1" w:themeFillShade="F2"/>
          </w:tcPr>
          <w:p w14:paraId="0C379B7C" w14:textId="77777777" w:rsidR="00837A1F" w:rsidRPr="0042636F" w:rsidRDefault="00837A1F" w:rsidP="00BE66E4">
            <w:pPr>
              <w:rPr>
                <w:rFonts w:ascii="Arial" w:hAnsi="Arial" w:cs="Arial"/>
                <w:lang w:val="de-CH"/>
              </w:rPr>
            </w:pPr>
            <w:r w:rsidRPr="0042636F">
              <w:rPr>
                <w:rFonts w:ascii="Arial" w:hAnsi="Arial" w:cs="Arial"/>
                <w:lang w:val="de-CH"/>
              </w:rPr>
              <w:t>Name</w:t>
            </w:r>
          </w:p>
        </w:tc>
        <w:tc>
          <w:tcPr>
            <w:tcW w:w="1399" w:type="dxa"/>
            <w:shd w:val="clear" w:color="auto" w:fill="F2F2F2" w:themeFill="background1" w:themeFillShade="F2"/>
          </w:tcPr>
          <w:p w14:paraId="4C548863" w14:textId="77777777" w:rsidR="00837A1F" w:rsidRPr="0042636F" w:rsidRDefault="00837A1F" w:rsidP="00BE66E4">
            <w:pPr>
              <w:rPr>
                <w:rFonts w:ascii="Arial" w:hAnsi="Arial" w:cs="Arial"/>
                <w:lang w:val="de-CH"/>
              </w:rPr>
            </w:pPr>
            <w:r w:rsidRPr="0042636F">
              <w:rPr>
                <w:rFonts w:ascii="Arial" w:hAnsi="Arial" w:cs="Arial"/>
                <w:lang w:val="de-CH"/>
              </w:rPr>
              <w:t>Status (y/n)</w:t>
            </w:r>
          </w:p>
        </w:tc>
      </w:tr>
      <w:tr w:rsidR="00837A1F" w:rsidRPr="0042636F" w14:paraId="0955D909" w14:textId="77777777" w:rsidTr="00BE66E4">
        <w:trPr>
          <w:trHeight w:val="358"/>
        </w:trPr>
        <w:tc>
          <w:tcPr>
            <w:tcW w:w="540" w:type="dxa"/>
          </w:tcPr>
          <w:p w14:paraId="5F87E52B" w14:textId="77777777" w:rsidR="00837A1F" w:rsidRPr="0042636F" w:rsidRDefault="00837A1F" w:rsidP="00BE66E4">
            <w:pPr>
              <w:rPr>
                <w:rFonts w:ascii="Arial" w:hAnsi="Arial" w:cs="Arial"/>
                <w:lang w:val="de-CH"/>
              </w:rPr>
            </w:pPr>
            <w:r w:rsidRPr="0042636F">
              <w:rPr>
                <w:rFonts w:ascii="Arial" w:hAnsi="Arial" w:cs="Arial"/>
                <w:lang w:val="de-CH"/>
              </w:rPr>
              <w:t>1</w:t>
            </w:r>
          </w:p>
        </w:tc>
        <w:tc>
          <w:tcPr>
            <w:tcW w:w="6226" w:type="dxa"/>
          </w:tcPr>
          <w:p w14:paraId="7B6F9841" w14:textId="34645452" w:rsidR="00837A1F" w:rsidRPr="0042636F" w:rsidRDefault="00837A1F" w:rsidP="00BE66E4">
            <w:pPr>
              <w:rPr>
                <w:rFonts w:ascii="Arial" w:hAnsi="Arial" w:cs="Arial"/>
                <w:lang w:val="de-CH"/>
              </w:rPr>
            </w:pPr>
            <w:r w:rsidRPr="0042636F">
              <w:rPr>
                <w:rFonts w:ascii="Arial" w:hAnsi="Arial" w:cs="Arial"/>
                <w:lang w:val="de-CH"/>
              </w:rPr>
              <w:t>Bilder posten</w:t>
            </w:r>
          </w:p>
        </w:tc>
        <w:tc>
          <w:tcPr>
            <w:tcW w:w="1399" w:type="dxa"/>
          </w:tcPr>
          <w:p w14:paraId="0330FC90" w14:textId="225CEDEF" w:rsidR="00837A1F" w:rsidRPr="0042636F" w:rsidRDefault="00832F94" w:rsidP="00BE66E4">
            <w:pPr>
              <w:rPr>
                <w:rFonts w:ascii="Arial" w:hAnsi="Arial" w:cs="Arial"/>
                <w:lang w:val="de-CH"/>
              </w:rPr>
            </w:pPr>
            <w:r>
              <w:rPr>
                <w:rFonts w:ascii="Arial" w:hAnsi="Arial" w:cs="Arial"/>
                <w:lang w:val="de-CH"/>
              </w:rPr>
              <w:t>Y</w:t>
            </w:r>
          </w:p>
        </w:tc>
      </w:tr>
      <w:tr w:rsidR="00837A1F" w:rsidRPr="0042636F" w14:paraId="167E7BB1" w14:textId="77777777" w:rsidTr="00BE66E4">
        <w:trPr>
          <w:trHeight w:val="358"/>
        </w:trPr>
        <w:tc>
          <w:tcPr>
            <w:tcW w:w="540" w:type="dxa"/>
          </w:tcPr>
          <w:p w14:paraId="3D73F501" w14:textId="77777777" w:rsidR="00837A1F" w:rsidRPr="0042636F" w:rsidRDefault="00837A1F" w:rsidP="00BE66E4">
            <w:pPr>
              <w:rPr>
                <w:rFonts w:ascii="Arial" w:hAnsi="Arial" w:cs="Arial"/>
                <w:lang w:val="de-CH"/>
              </w:rPr>
            </w:pPr>
            <w:r w:rsidRPr="0042636F">
              <w:rPr>
                <w:rFonts w:ascii="Arial" w:hAnsi="Arial" w:cs="Arial"/>
                <w:lang w:val="de-CH"/>
              </w:rPr>
              <w:t>2</w:t>
            </w:r>
          </w:p>
        </w:tc>
        <w:tc>
          <w:tcPr>
            <w:tcW w:w="6226" w:type="dxa"/>
          </w:tcPr>
          <w:p w14:paraId="248B03D1" w14:textId="13FEB9D2" w:rsidR="00837A1F" w:rsidRPr="0042636F" w:rsidRDefault="00837A1F" w:rsidP="00BE66E4">
            <w:pPr>
              <w:rPr>
                <w:rFonts w:ascii="Arial" w:hAnsi="Arial" w:cs="Arial"/>
                <w:lang w:val="de-CH"/>
              </w:rPr>
            </w:pPr>
            <w:r w:rsidRPr="0042636F">
              <w:rPr>
                <w:rFonts w:ascii="Arial" w:hAnsi="Arial" w:cs="Arial"/>
                <w:lang w:val="de-CH"/>
              </w:rPr>
              <w:t>Dateiformat der hochgeladenen Bilder</w:t>
            </w:r>
          </w:p>
        </w:tc>
        <w:tc>
          <w:tcPr>
            <w:tcW w:w="1399" w:type="dxa"/>
          </w:tcPr>
          <w:p w14:paraId="041E3907" w14:textId="6220B0B4" w:rsidR="00837A1F" w:rsidRPr="0042636F" w:rsidRDefault="00832F94" w:rsidP="00BE66E4">
            <w:pPr>
              <w:rPr>
                <w:rFonts w:ascii="Arial" w:hAnsi="Arial" w:cs="Arial"/>
                <w:lang w:val="de-CH"/>
              </w:rPr>
            </w:pPr>
            <w:r>
              <w:rPr>
                <w:rFonts w:ascii="Arial" w:hAnsi="Arial" w:cs="Arial"/>
                <w:lang w:val="de-CH"/>
              </w:rPr>
              <w:t>Y</w:t>
            </w:r>
          </w:p>
        </w:tc>
      </w:tr>
      <w:tr w:rsidR="00837A1F" w:rsidRPr="0042636F" w14:paraId="46114CE5" w14:textId="77777777" w:rsidTr="00BE66E4">
        <w:trPr>
          <w:trHeight w:val="358"/>
        </w:trPr>
        <w:tc>
          <w:tcPr>
            <w:tcW w:w="540" w:type="dxa"/>
          </w:tcPr>
          <w:p w14:paraId="28D67E0F" w14:textId="77777777" w:rsidR="00837A1F" w:rsidRPr="0042636F" w:rsidRDefault="00837A1F" w:rsidP="00BE66E4">
            <w:pPr>
              <w:rPr>
                <w:rFonts w:ascii="Arial" w:hAnsi="Arial" w:cs="Arial"/>
                <w:lang w:val="de-CH"/>
              </w:rPr>
            </w:pPr>
          </w:p>
        </w:tc>
        <w:tc>
          <w:tcPr>
            <w:tcW w:w="6226" w:type="dxa"/>
          </w:tcPr>
          <w:p w14:paraId="47AEBB06" w14:textId="1C23BC46" w:rsidR="00837A1F" w:rsidRPr="0042636F" w:rsidRDefault="00837A1F" w:rsidP="00BE66E4">
            <w:pPr>
              <w:rPr>
                <w:rFonts w:ascii="Arial" w:hAnsi="Arial" w:cs="Arial"/>
                <w:lang w:val="de-CH"/>
              </w:rPr>
            </w:pPr>
            <w:r w:rsidRPr="0042636F">
              <w:rPr>
                <w:rFonts w:ascii="Arial" w:hAnsi="Arial" w:cs="Arial"/>
                <w:lang w:val="de-CH"/>
              </w:rPr>
              <w:t>Dateigrösse wird begrenzt</w:t>
            </w:r>
          </w:p>
        </w:tc>
        <w:tc>
          <w:tcPr>
            <w:tcW w:w="1399" w:type="dxa"/>
          </w:tcPr>
          <w:p w14:paraId="1549AA27" w14:textId="77777777" w:rsidR="00837A1F" w:rsidRPr="0042636F" w:rsidRDefault="00837A1F" w:rsidP="00BE66E4">
            <w:pPr>
              <w:rPr>
                <w:rFonts w:ascii="Arial" w:hAnsi="Arial" w:cs="Arial"/>
                <w:lang w:val="de-CH"/>
              </w:rPr>
            </w:pPr>
          </w:p>
        </w:tc>
      </w:tr>
      <w:tr w:rsidR="00837A1F" w:rsidRPr="0042636F" w14:paraId="47CD561E" w14:textId="77777777" w:rsidTr="00BE66E4">
        <w:trPr>
          <w:trHeight w:val="358"/>
        </w:trPr>
        <w:tc>
          <w:tcPr>
            <w:tcW w:w="540" w:type="dxa"/>
          </w:tcPr>
          <w:p w14:paraId="0789ABDE" w14:textId="77777777" w:rsidR="00837A1F" w:rsidRPr="0042636F" w:rsidRDefault="00837A1F" w:rsidP="00BE66E4">
            <w:pPr>
              <w:rPr>
                <w:rFonts w:ascii="Arial" w:hAnsi="Arial" w:cs="Arial"/>
                <w:lang w:val="de-CH"/>
              </w:rPr>
            </w:pPr>
          </w:p>
        </w:tc>
        <w:tc>
          <w:tcPr>
            <w:tcW w:w="6226" w:type="dxa"/>
          </w:tcPr>
          <w:p w14:paraId="4793256F" w14:textId="773D3B16" w:rsidR="00837A1F" w:rsidRPr="0042636F" w:rsidRDefault="00837A1F" w:rsidP="00BE66E4">
            <w:pPr>
              <w:rPr>
                <w:rFonts w:ascii="Arial" w:hAnsi="Arial" w:cs="Arial"/>
                <w:lang w:val="de-CH"/>
              </w:rPr>
            </w:pPr>
            <w:r w:rsidRPr="0042636F">
              <w:rPr>
                <w:rFonts w:ascii="Arial" w:hAnsi="Arial" w:cs="Arial"/>
                <w:lang w:val="de-CH"/>
              </w:rPr>
              <w:t>Die hochgeladenen Bilder werden in einer sinnvollen Ordnerstruktur abgelegt</w:t>
            </w:r>
          </w:p>
        </w:tc>
        <w:tc>
          <w:tcPr>
            <w:tcW w:w="1399" w:type="dxa"/>
          </w:tcPr>
          <w:p w14:paraId="730FFF98" w14:textId="6383CACE" w:rsidR="00837A1F" w:rsidRPr="0042636F" w:rsidRDefault="00832F94" w:rsidP="00BE66E4">
            <w:pPr>
              <w:rPr>
                <w:rFonts w:ascii="Arial" w:hAnsi="Arial" w:cs="Arial"/>
                <w:lang w:val="de-CH"/>
              </w:rPr>
            </w:pPr>
            <w:r>
              <w:rPr>
                <w:rFonts w:ascii="Arial" w:hAnsi="Arial" w:cs="Arial"/>
                <w:lang w:val="de-CH"/>
              </w:rPr>
              <w:t>Y</w:t>
            </w:r>
          </w:p>
        </w:tc>
      </w:tr>
      <w:tr w:rsidR="00837A1F" w:rsidRPr="0042636F" w14:paraId="2FC23C49" w14:textId="77777777" w:rsidTr="00BE66E4">
        <w:trPr>
          <w:trHeight w:val="358"/>
        </w:trPr>
        <w:tc>
          <w:tcPr>
            <w:tcW w:w="540" w:type="dxa"/>
          </w:tcPr>
          <w:p w14:paraId="0415A7E0" w14:textId="77777777" w:rsidR="00837A1F" w:rsidRPr="0042636F" w:rsidRDefault="00837A1F" w:rsidP="00BE66E4">
            <w:pPr>
              <w:rPr>
                <w:rFonts w:ascii="Arial" w:hAnsi="Arial" w:cs="Arial"/>
                <w:lang w:val="de-CH"/>
              </w:rPr>
            </w:pPr>
          </w:p>
        </w:tc>
        <w:tc>
          <w:tcPr>
            <w:tcW w:w="6226" w:type="dxa"/>
          </w:tcPr>
          <w:p w14:paraId="4DD5F758" w14:textId="0B2D94BB" w:rsidR="00837A1F" w:rsidRPr="0042636F" w:rsidRDefault="00837A1F" w:rsidP="00BE66E4">
            <w:pPr>
              <w:rPr>
                <w:rFonts w:ascii="Arial" w:hAnsi="Arial" w:cs="Arial"/>
                <w:lang w:val="de-CH"/>
              </w:rPr>
            </w:pPr>
            <w:r w:rsidRPr="0042636F">
              <w:rPr>
                <w:rFonts w:ascii="Arial" w:hAnsi="Arial" w:cs="Arial"/>
                <w:lang w:val="de-CH"/>
              </w:rPr>
              <w:t>Auswahl der Lizenz beim Hochladen</w:t>
            </w:r>
          </w:p>
        </w:tc>
        <w:tc>
          <w:tcPr>
            <w:tcW w:w="1399" w:type="dxa"/>
          </w:tcPr>
          <w:p w14:paraId="247ECE6F" w14:textId="5208277D" w:rsidR="00837A1F" w:rsidRPr="0042636F" w:rsidRDefault="00832F94" w:rsidP="00BE66E4">
            <w:pPr>
              <w:rPr>
                <w:rFonts w:ascii="Arial" w:hAnsi="Arial" w:cs="Arial"/>
                <w:lang w:val="de-CH"/>
              </w:rPr>
            </w:pPr>
            <w:r>
              <w:rPr>
                <w:rFonts w:ascii="Arial" w:hAnsi="Arial" w:cs="Arial"/>
                <w:lang w:val="de-CH"/>
              </w:rPr>
              <w:t>Y</w:t>
            </w:r>
          </w:p>
        </w:tc>
      </w:tr>
      <w:tr w:rsidR="00837A1F" w:rsidRPr="0042636F" w14:paraId="70CCBF96" w14:textId="77777777" w:rsidTr="00BE66E4">
        <w:trPr>
          <w:trHeight w:val="358"/>
        </w:trPr>
        <w:tc>
          <w:tcPr>
            <w:tcW w:w="540" w:type="dxa"/>
          </w:tcPr>
          <w:p w14:paraId="07D2A13E" w14:textId="77777777" w:rsidR="00837A1F" w:rsidRPr="0042636F" w:rsidRDefault="00837A1F" w:rsidP="00BE66E4">
            <w:pPr>
              <w:rPr>
                <w:rFonts w:ascii="Arial" w:hAnsi="Arial" w:cs="Arial"/>
                <w:lang w:val="de-CH"/>
              </w:rPr>
            </w:pPr>
          </w:p>
        </w:tc>
        <w:tc>
          <w:tcPr>
            <w:tcW w:w="6226" w:type="dxa"/>
          </w:tcPr>
          <w:p w14:paraId="36808D36" w14:textId="0E7FE75D" w:rsidR="00837A1F" w:rsidRPr="0042636F" w:rsidRDefault="00837A1F" w:rsidP="00BE66E4">
            <w:pPr>
              <w:rPr>
                <w:rFonts w:ascii="Arial" w:hAnsi="Arial" w:cs="Arial"/>
                <w:lang w:val="de-CH"/>
              </w:rPr>
            </w:pPr>
            <w:r w:rsidRPr="0042636F">
              <w:rPr>
                <w:rFonts w:ascii="Arial" w:hAnsi="Arial" w:cs="Arial"/>
                <w:lang w:val="de-CH"/>
              </w:rPr>
              <w:t>Thumbnails generieren</w:t>
            </w:r>
          </w:p>
        </w:tc>
        <w:tc>
          <w:tcPr>
            <w:tcW w:w="1399" w:type="dxa"/>
          </w:tcPr>
          <w:p w14:paraId="7CB6183C" w14:textId="77777777" w:rsidR="00837A1F" w:rsidRPr="0042636F" w:rsidRDefault="00837A1F" w:rsidP="00BE66E4">
            <w:pPr>
              <w:rPr>
                <w:rFonts w:ascii="Arial" w:hAnsi="Arial" w:cs="Arial"/>
                <w:lang w:val="de-CH"/>
              </w:rPr>
            </w:pPr>
          </w:p>
        </w:tc>
      </w:tr>
    </w:tbl>
    <w:p w14:paraId="7AE20F96" w14:textId="77777777" w:rsidR="00837A1F" w:rsidRPr="0042636F" w:rsidRDefault="00837A1F" w:rsidP="00837A1F">
      <w:pPr>
        <w:ind w:left="718"/>
        <w:rPr>
          <w:rFonts w:ascii="Arial" w:hAnsi="Arial" w:cs="Arial"/>
          <w:lang w:val="de-CH"/>
        </w:rPr>
      </w:pPr>
    </w:p>
    <w:p w14:paraId="4D7CDE69" w14:textId="323937C6" w:rsidR="00837A1F" w:rsidRPr="0042636F" w:rsidRDefault="00837A1F" w:rsidP="00837A1F">
      <w:pPr>
        <w:ind w:left="718"/>
        <w:rPr>
          <w:rFonts w:ascii="Arial" w:hAnsi="Arial" w:cs="Arial"/>
          <w:lang w:val="de-CH"/>
        </w:rPr>
      </w:pPr>
      <w:r w:rsidRPr="0042636F">
        <w:rPr>
          <w:rFonts w:ascii="Arial" w:hAnsi="Arial" w:cs="Arial"/>
          <w:lang w:val="de-CH"/>
        </w:rPr>
        <w:t>Öffentlichkeit Anforderungen</w:t>
      </w:r>
    </w:p>
    <w:tbl>
      <w:tblPr>
        <w:tblStyle w:val="Tabellenraster"/>
        <w:tblW w:w="8165" w:type="dxa"/>
        <w:tblInd w:w="718" w:type="dxa"/>
        <w:tblLook w:val="04A0" w:firstRow="1" w:lastRow="0" w:firstColumn="1" w:lastColumn="0" w:noHBand="0" w:noVBand="1"/>
      </w:tblPr>
      <w:tblGrid>
        <w:gridCol w:w="540"/>
        <w:gridCol w:w="6226"/>
        <w:gridCol w:w="1399"/>
      </w:tblGrid>
      <w:tr w:rsidR="00837A1F" w:rsidRPr="0042636F" w14:paraId="5A1C15CE" w14:textId="77777777" w:rsidTr="00BE66E4">
        <w:trPr>
          <w:trHeight w:val="344"/>
        </w:trPr>
        <w:tc>
          <w:tcPr>
            <w:tcW w:w="8165" w:type="dxa"/>
            <w:gridSpan w:val="3"/>
            <w:shd w:val="clear" w:color="auto" w:fill="D9D9D9" w:themeFill="background1" w:themeFillShade="D9"/>
          </w:tcPr>
          <w:p w14:paraId="4A6D31CB" w14:textId="77777777" w:rsidR="00837A1F" w:rsidRPr="0042636F" w:rsidRDefault="00837A1F" w:rsidP="00BE66E4">
            <w:pPr>
              <w:rPr>
                <w:rFonts w:ascii="Arial" w:hAnsi="Arial" w:cs="Arial"/>
                <w:lang w:val="de-CH"/>
              </w:rPr>
            </w:pPr>
            <w:r w:rsidRPr="0042636F">
              <w:rPr>
                <w:rFonts w:ascii="Arial" w:hAnsi="Arial" w:cs="Arial"/>
                <w:lang w:val="de-CH"/>
              </w:rPr>
              <w:t>Anforderungen</w:t>
            </w:r>
          </w:p>
        </w:tc>
      </w:tr>
      <w:tr w:rsidR="00837A1F" w:rsidRPr="0042636F" w14:paraId="477E1907" w14:textId="77777777" w:rsidTr="00BE66E4">
        <w:trPr>
          <w:trHeight w:val="344"/>
        </w:trPr>
        <w:tc>
          <w:tcPr>
            <w:tcW w:w="540" w:type="dxa"/>
            <w:shd w:val="clear" w:color="auto" w:fill="F2F2F2" w:themeFill="background1" w:themeFillShade="F2"/>
          </w:tcPr>
          <w:p w14:paraId="027D709B" w14:textId="77777777" w:rsidR="00837A1F" w:rsidRPr="0042636F" w:rsidRDefault="00837A1F" w:rsidP="00BE66E4">
            <w:pPr>
              <w:rPr>
                <w:rFonts w:ascii="Arial" w:hAnsi="Arial" w:cs="Arial"/>
                <w:lang w:val="de-CH"/>
              </w:rPr>
            </w:pPr>
            <w:r w:rsidRPr="0042636F">
              <w:rPr>
                <w:rFonts w:ascii="Arial" w:hAnsi="Arial" w:cs="Arial"/>
                <w:lang w:val="de-CH"/>
              </w:rPr>
              <w:t>Nr.</w:t>
            </w:r>
          </w:p>
        </w:tc>
        <w:tc>
          <w:tcPr>
            <w:tcW w:w="6226" w:type="dxa"/>
            <w:shd w:val="clear" w:color="auto" w:fill="F2F2F2" w:themeFill="background1" w:themeFillShade="F2"/>
          </w:tcPr>
          <w:p w14:paraId="2155ABF3" w14:textId="77777777" w:rsidR="00837A1F" w:rsidRPr="0042636F" w:rsidRDefault="00837A1F" w:rsidP="00BE66E4">
            <w:pPr>
              <w:rPr>
                <w:rFonts w:ascii="Arial" w:hAnsi="Arial" w:cs="Arial"/>
                <w:lang w:val="de-CH"/>
              </w:rPr>
            </w:pPr>
            <w:r w:rsidRPr="0042636F">
              <w:rPr>
                <w:rFonts w:ascii="Arial" w:hAnsi="Arial" w:cs="Arial"/>
                <w:lang w:val="de-CH"/>
              </w:rPr>
              <w:t>Name</w:t>
            </w:r>
          </w:p>
        </w:tc>
        <w:tc>
          <w:tcPr>
            <w:tcW w:w="1399" w:type="dxa"/>
            <w:shd w:val="clear" w:color="auto" w:fill="F2F2F2" w:themeFill="background1" w:themeFillShade="F2"/>
          </w:tcPr>
          <w:p w14:paraId="6EB24140" w14:textId="77777777" w:rsidR="00837A1F" w:rsidRPr="0042636F" w:rsidRDefault="00837A1F" w:rsidP="00BE66E4">
            <w:pPr>
              <w:rPr>
                <w:rFonts w:ascii="Arial" w:hAnsi="Arial" w:cs="Arial"/>
                <w:lang w:val="de-CH"/>
              </w:rPr>
            </w:pPr>
            <w:r w:rsidRPr="0042636F">
              <w:rPr>
                <w:rFonts w:ascii="Arial" w:hAnsi="Arial" w:cs="Arial"/>
                <w:lang w:val="de-CH"/>
              </w:rPr>
              <w:t>Status (y/n)</w:t>
            </w:r>
          </w:p>
        </w:tc>
      </w:tr>
      <w:tr w:rsidR="00837A1F" w:rsidRPr="0042636F" w14:paraId="7750348C" w14:textId="77777777" w:rsidTr="00BE66E4">
        <w:trPr>
          <w:trHeight w:val="358"/>
        </w:trPr>
        <w:tc>
          <w:tcPr>
            <w:tcW w:w="540" w:type="dxa"/>
          </w:tcPr>
          <w:p w14:paraId="4B930738" w14:textId="77777777" w:rsidR="00837A1F" w:rsidRPr="0042636F" w:rsidRDefault="00837A1F" w:rsidP="00BE66E4">
            <w:pPr>
              <w:rPr>
                <w:rFonts w:ascii="Arial" w:hAnsi="Arial" w:cs="Arial"/>
                <w:lang w:val="de-CH"/>
              </w:rPr>
            </w:pPr>
            <w:r w:rsidRPr="0042636F">
              <w:rPr>
                <w:rFonts w:ascii="Arial" w:hAnsi="Arial" w:cs="Arial"/>
                <w:lang w:val="de-CH"/>
              </w:rPr>
              <w:t>1</w:t>
            </w:r>
          </w:p>
        </w:tc>
        <w:tc>
          <w:tcPr>
            <w:tcW w:w="6226" w:type="dxa"/>
          </w:tcPr>
          <w:p w14:paraId="6288DBD7" w14:textId="4BFDE21E" w:rsidR="00837A1F" w:rsidRPr="0042636F" w:rsidRDefault="00837A1F" w:rsidP="00BE66E4">
            <w:pPr>
              <w:rPr>
                <w:rFonts w:ascii="Arial" w:hAnsi="Arial" w:cs="Arial"/>
                <w:lang w:val="de-CH"/>
              </w:rPr>
            </w:pPr>
            <w:r w:rsidRPr="0042636F">
              <w:rPr>
                <w:rFonts w:ascii="Arial" w:hAnsi="Arial" w:cs="Arial"/>
                <w:lang w:val="de-CH"/>
              </w:rPr>
              <w:t>Öffentlicher Feed</w:t>
            </w:r>
          </w:p>
        </w:tc>
        <w:tc>
          <w:tcPr>
            <w:tcW w:w="1399" w:type="dxa"/>
          </w:tcPr>
          <w:p w14:paraId="3766A18B" w14:textId="64420903" w:rsidR="00837A1F" w:rsidRPr="0042636F" w:rsidRDefault="00832F94" w:rsidP="00BE66E4">
            <w:pPr>
              <w:rPr>
                <w:rFonts w:ascii="Arial" w:hAnsi="Arial" w:cs="Arial"/>
                <w:lang w:val="de-CH"/>
              </w:rPr>
            </w:pPr>
            <w:r w:rsidRPr="0042636F">
              <w:rPr>
                <w:rFonts w:ascii="Arial" w:hAnsi="Arial" w:cs="Arial"/>
                <w:lang w:val="de-CH"/>
              </w:rPr>
              <w:t>Y</w:t>
            </w:r>
          </w:p>
        </w:tc>
      </w:tr>
      <w:tr w:rsidR="00837A1F" w:rsidRPr="0042636F" w14:paraId="0D852E30" w14:textId="77777777" w:rsidTr="00BE66E4">
        <w:trPr>
          <w:trHeight w:val="358"/>
        </w:trPr>
        <w:tc>
          <w:tcPr>
            <w:tcW w:w="540" w:type="dxa"/>
          </w:tcPr>
          <w:p w14:paraId="5AFCE401" w14:textId="77777777" w:rsidR="00837A1F" w:rsidRPr="0042636F" w:rsidRDefault="00837A1F" w:rsidP="00BE66E4">
            <w:pPr>
              <w:rPr>
                <w:rFonts w:ascii="Arial" w:hAnsi="Arial" w:cs="Arial"/>
                <w:lang w:val="de-CH"/>
              </w:rPr>
            </w:pPr>
            <w:r w:rsidRPr="0042636F">
              <w:rPr>
                <w:rFonts w:ascii="Arial" w:hAnsi="Arial" w:cs="Arial"/>
                <w:lang w:val="de-CH"/>
              </w:rPr>
              <w:t>2</w:t>
            </w:r>
          </w:p>
        </w:tc>
        <w:tc>
          <w:tcPr>
            <w:tcW w:w="6226" w:type="dxa"/>
          </w:tcPr>
          <w:p w14:paraId="32C3F206" w14:textId="3CD2E69A" w:rsidR="00837A1F" w:rsidRPr="0042636F" w:rsidRDefault="00837A1F" w:rsidP="00BE66E4">
            <w:pPr>
              <w:rPr>
                <w:rFonts w:ascii="Arial" w:hAnsi="Arial" w:cs="Arial"/>
                <w:lang w:val="de-CH"/>
              </w:rPr>
            </w:pPr>
            <w:r w:rsidRPr="0042636F">
              <w:rPr>
                <w:rFonts w:ascii="Arial" w:hAnsi="Arial" w:cs="Arial"/>
                <w:lang w:val="de-CH"/>
              </w:rPr>
              <w:t>Es gibt eine Bildergalerie für Beiträge mit Bildern</w:t>
            </w:r>
          </w:p>
        </w:tc>
        <w:tc>
          <w:tcPr>
            <w:tcW w:w="1399" w:type="dxa"/>
          </w:tcPr>
          <w:p w14:paraId="2228AD18" w14:textId="19189A22" w:rsidR="00837A1F" w:rsidRPr="0042636F" w:rsidRDefault="00832F94" w:rsidP="00BE66E4">
            <w:pPr>
              <w:rPr>
                <w:rFonts w:ascii="Arial" w:hAnsi="Arial" w:cs="Arial"/>
                <w:lang w:val="de-CH"/>
              </w:rPr>
            </w:pPr>
            <w:r w:rsidRPr="0042636F">
              <w:rPr>
                <w:rFonts w:ascii="Arial" w:hAnsi="Arial" w:cs="Arial"/>
                <w:lang w:val="de-CH"/>
              </w:rPr>
              <w:t>Y</w:t>
            </w:r>
          </w:p>
        </w:tc>
      </w:tr>
      <w:tr w:rsidR="00837A1F" w:rsidRPr="0042636F" w14:paraId="46A3BECC" w14:textId="77777777" w:rsidTr="00BE66E4">
        <w:trPr>
          <w:trHeight w:val="358"/>
        </w:trPr>
        <w:tc>
          <w:tcPr>
            <w:tcW w:w="540" w:type="dxa"/>
          </w:tcPr>
          <w:p w14:paraId="4949B151" w14:textId="77777777" w:rsidR="00837A1F" w:rsidRPr="0042636F" w:rsidRDefault="00837A1F" w:rsidP="00BE66E4">
            <w:pPr>
              <w:rPr>
                <w:rFonts w:ascii="Arial" w:hAnsi="Arial" w:cs="Arial"/>
                <w:lang w:val="de-CH"/>
              </w:rPr>
            </w:pPr>
            <w:r w:rsidRPr="0042636F">
              <w:rPr>
                <w:rFonts w:ascii="Arial" w:hAnsi="Arial" w:cs="Arial"/>
                <w:lang w:val="de-CH"/>
              </w:rPr>
              <w:t>3</w:t>
            </w:r>
          </w:p>
        </w:tc>
        <w:tc>
          <w:tcPr>
            <w:tcW w:w="6226" w:type="dxa"/>
          </w:tcPr>
          <w:p w14:paraId="2B244E03" w14:textId="28EAD40D" w:rsidR="00837A1F" w:rsidRPr="0042636F" w:rsidRDefault="00837A1F" w:rsidP="00BE66E4">
            <w:pPr>
              <w:rPr>
                <w:rFonts w:ascii="Arial" w:hAnsi="Arial" w:cs="Arial"/>
                <w:lang w:val="de-CH"/>
              </w:rPr>
            </w:pPr>
            <w:r w:rsidRPr="0042636F">
              <w:rPr>
                <w:rFonts w:ascii="Arial" w:hAnsi="Arial" w:cs="Arial"/>
                <w:lang w:val="de-CH"/>
              </w:rPr>
              <w:t>Detail-Ansicht in der Galerie</w:t>
            </w:r>
          </w:p>
        </w:tc>
        <w:tc>
          <w:tcPr>
            <w:tcW w:w="1399" w:type="dxa"/>
          </w:tcPr>
          <w:p w14:paraId="2AD19DE9" w14:textId="5BD05CC5" w:rsidR="00837A1F" w:rsidRPr="0042636F" w:rsidRDefault="00832F94" w:rsidP="00BE66E4">
            <w:pPr>
              <w:rPr>
                <w:rFonts w:ascii="Arial" w:hAnsi="Arial" w:cs="Arial"/>
                <w:lang w:val="de-CH"/>
              </w:rPr>
            </w:pPr>
            <w:r w:rsidRPr="0042636F">
              <w:rPr>
                <w:rFonts w:ascii="Arial" w:hAnsi="Arial" w:cs="Arial"/>
                <w:lang w:val="de-CH"/>
              </w:rPr>
              <w:t>Y</w:t>
            </w:r>
          </w:p>
        </w:tc>
      </w:tr>
      <w:tr w:rsidR="00837A1F" w:rsidRPr="0042636F" w14:paraId="2E17109C" w14:textId="77777777" w:rsidTr="00BE66E4">
        <w:trPr>
          <w:trHeight w:val="358"/>
        </w:trPr>
        <w:tc>
          <w:tcPr>
            <w:tcW w:w="540" w:type="dxa"/>
          </w:tcPr>
          <w:p w14:paraId="12DB7912" w14:textId="77777777" w:rsidR="00837A1F" w:rsidRPr="0042636F" w:rsidRDefault="00837A1F" w:rsidP="00BE66E4">
            <w:pPr>
              <w:rPr>
                <w:rFonts w:ascii="Arial" w:hAnsi="Arial" w:cs="Arial"/>
                <w:lang w:val="de-CH"/>
              </w:rPr>
            </w:pPr>
            <w:r w:rsidRPr="0042636F">
              <w:rPr>
                <w:rFonts w:ascii="Arial" w:hAnsi="Arial" w:cs="Arial"/>
                <w:lang w:val="de-CH"/>
              </w:rPr>
              <w:t>4</w:t>
            </w:r>
          </w:p>
        </w:tc>
        <w:tc>
          <w:tcPr>
            <w:tcW w:w="6226" w:type="dxa"/>
          </w:tcPr>
          <w:p w14:paraId="08C05CAB" w14:textId="1785503C" w:rsidR="00837A1F" w:rsidRPr="0042636F" w:rsidRDefault="00837A1F" w:rsidP="00BE66E4">
            <w:pPr>
              <w:rPr>
                <w:rFonts w:ascii="Arial" w:hAnsi="Arial" w:cs="Arial"/>
                <w:lang w:val="de-CH"/>
              </w:rPr>
            </w:pPr>
            <w:r w:rsidRPr="0042636F">
              <w:rPr>
                <w:rFonts w:ascii="Arial" w:hAnsi="Arial" w:cs="Arial"/>
                <w:lang w:val="de-CH"/>
              </w:rPr>
              <w:t>Darstellung der Lizenz</w:t>
            </w:r>
          </w:p>
        </w:tc>
        <w:tc>
          <w:tcPr>
            <w:tcW w:w="1399" w:type="dxa"/>
          </w:tcPr>
          <w:p w14:paraId="56AFB747" w14:textId="2AFEF303" w:rsidR="00837A1F" w:rsidRPr="0042636F" w:rsidRDefault="00832F94" w:rsidP="00BE66E4">
            <w:pPr>
              <w:rPr>
                <w:rFonts w:ascii="Arial" w:hAnsi="Arial" w:cs="Arial"/>
                <w:lang w:val="de-CH"/>
              </w:rPr>
            </w:pPr>
            <w:r w:rsidRPr="0042636F">
              <w:rPr>
                <w:rFonts w:ascii="Arial" w:hAnsi="Arial" w:cs="Arial"/>
                <w:lang w:val="de-CH"/>
              </w:rPr>
              <w:t>Y</w:t>
            </w:r>
          </w:p>
        </w:tc>
      </w:tr>
      <w:tr w:rsidR="00837A1F" w:rsidRPr="0042636F" w14:paraId="5D6BAF08" w14:textId="77777777" w:rsidTr="00BE66E4">
        <w:trPr>
          <w:trHeight w:val="358"/>
        </w:trPr>
        <w:tc>
          <w:tcPr>
            <w:tcW w:w="540" w:type="dxa"/>
          </w:tcPr>
          <w:p w14:paraId="45E50724" w14:textId="77777777" w:rsidR="00837A1F" w:rsidRPr="0042636F" w:rsidRDefault="00837A1F" w:rsidP="00BE66E4">
            <w:pPr>
              <w:rPr>
                <w:rFonts w:ascii="Arial" w:hAnsi="Arial" w:cs="Arial"/>
                <w:lang w:val="de-CH"/>
              </w:rPr>
            </w:pPr>
            <w:r w:rsidRPr="0042636F">
              <w:rPr>
                <w:rFonts w:ascii="Arial" w:hAnsi="Arial" w:cs="Arial"/>
                <w:lang w:val="de-CH"/>
              </w:rPr>
              <w:t>5</w:t>
            </w:r>
          </w:p>
        </w:tc>
        <w:tc>
          <w:tcPr>
            <w:tcW w:w="6226" w:type="dxa"/>
          </w:tcPr>
          <w:p w14:paraId="7E4FBB14" w14:textId="27963D77" w:rsidR="00837A1F" w:rsidRPr="0042636F" w:rsidRDefault="00837A1F" w:rsidP="00BE66E4">
            <w:pPr>
              <w:rPr>
                <w:rFonts w:ascii="Arial" w:hAnsi="Arial" w:cs="Arial"/>
                <w:lang w:val="de-CH"/>
              </w:rPr>
            </w:pPr>
            <w:proofErr w:type="spellStart"/>
            <w:r w:rsidRPr="0042636F">
              <w:rPr>
                <w:rFonts w:ascii="Arial" w:hAnsi="Arial" w:cs="Arial"/>
                <w:lang w:val="de-CH"/>
              </w:rPr>
              <w:t>Lazy-Loading</w:t>
            </w:r>
            <w:proofErr w:type="spellEnd"/>
          </w:p>
        </w:tc>
        <w:tc>
          <w:tcPr>
            <w:tcW w:w="1399" w:type="dxa"/>
          </w:tcPr>
          <w:p w14:paraId="53C8E7A6" w14:textId="5AD802A7" w:rsidR="00837A1F" w:rsidRPr="0042636F" w:rsidRDefault="00832F94" w:rsidP="00BE66E4">
            <w:pPr>
              <w:rPr>
                <w:rFonts w:ascii="Arial" w:hAnsi="Arial" w:cs="Arial"/>
                <w:lang w:val="de-CH"/>
              </w:rPr>
            </w:pPr>
            <w:r>
              <w:rPr>
                <w:rFonts w:ascii="Arial" w:hAnsi="Arial" w:cs="Arial"/>
                <w:lang w:val="de-CH"/>
              </w:rPr>
              <w:t>N</w:t>
            </w:r>
          </w:p>
        </w:tc>
      </w:tr>
      <w:tr w:rsidR="00837A1F" w:rsidRPr="0042636F" w14:paraId="4EB7119D" w14:textId="77777777" w:rsidTr="00BE66E4">
        <w:trPr>
          <w:trHeight w:val="358"/>
        </w:trPr>
        <w:tc>
          <w:tcPr>
            <w:tcW w:w="540" w:type="dxa"/>
          </w:tcPr>
          <w:p w14:paraId="0726BD0C" w14:textId="77777777" w:rsidR="00837A1F" w:rsidRPr="0042636F" w:rsidRDefault="00837A1F" w:rsidP="00BE66E4">
            <w:pPr>
              <w:rPr>
                <w:rFonts w:ascii="Arial" w:hAnsi="Arial" w:cs="Arial"/>
                <w:lang w:val="de-CH"/>
              </w:rPr>
            </w:pPr>
            <w:r w:rsidRPr="0042636F">
              <w:rPr>
                <w:rFonts w:ascii="Arial" w:hAnsi="Arial" w:cs="Arial"/>
                <w:lang w:val="de-CH"/>
              </w:rPr>
              <w:t>6</w:t>
            </w:r>
          </w:p>
        </w:tc>
        <w:tc>
          <w:tcPr>
            <w:tcW w:w="6226" w:type="dxa"/>
          </w:tcPr>
          <w:p w14:paraId="742F217D" w14:textId="52692B36" w:rsidR="00837A1F" w:rsidRPr="0042636F" w:rsidRDefault="00837A1F" w:rsidP="00BE66E4">
            <w:pPr>
              <w:rPr>
                <w:rFonts w:ascii="Arial" w:hAnsi="Arial" w:cs="Arial"/>
                <w:lang w:val="de-CH"/>
              </w:rPr>
            </w:pPr>
            <w:r w:rsidRPr="0042636F">
              <w:rPr>
                <w:rFonts w:ascii="Arial" w:hAnsi="Arial" w:cs="Arial"/>
                <w:lang w:val="de-CH"/>
              </w:rPr>
              <w:t>Korrekte Einbindung</w:t>
            </w:r>
          </w:p>
        </w:tc>
        <w:tc>
          <w:tcPr>
            <w:tcW w:w="1399" w:type="dxa"/>
          </w:tcPr>
          <w:p w14:paraId="4F24B816" w14:textId="33078D8E" w:rsidR="00837A1F" w:rsidRPr="0042636F" w:rsidRDefault="00832F94" w:rsidP="00BE66E4">
            <w:pPr>
              <w:rPr>
                <w:rFonts w:ascii="Arial" w:hAnsi="Arial" w:cs="Arial"/>
                <w:lang w:val="de-CH"/>
              </w:rPr>
            </w:pPr>
            <w:r w:rsidRPr="0042636F">
              <w:rPr>
                <w:rFonts w:ascii="Arial" w:hAnsi="Arial" w:cs="Arial"/>
                <w:lang w:val="de-CH"/>
              </w:rPr>
              <w:t>Y</w:t>
            </w:r>
          </w:p>
        </w:tc>
      </w:tr>
    </w:tbl>
    <w:p w14:paraId="602B83E8" w14:textId="77777777" w:rsidR="00837A1F" w:rsidRPr="0042636F" w:rsidRDefault="00837A1F" w:rsidP="00837A1F">
      <w:pPr>
        <w:ind w:left="718"/>
        <w:rPr>
          <w:rFonts w:ascii="Arial" w:hAnsi="Arial" w:cs="Arial"/>
          <w:lang w:val="de-CH"/>
        </w:rPr>
      </w:pPr>
    </w:p>
    <w:p w14:paraId="00704D40" w14:textId="55C9EEEA" w:rsidR="00837A1F" w:rsidRPr="0042636F" w:rsidRDefault="00837A1F" w:rsidP="00837A1F">
      <w:pPr>
        <w:ind w:left="718"/>
        <w:rPr>
          <w:rFonts w:ascii="Arial" w:hAnsi="Arial" w:cs="Arial"/>
          <w:lang w:val="de-CH"/>
        </w:rPr>
      </w:pPr>
      <w:r w:rsidRPr="0042636F">
        <w:rPr>
          <w:rFonts w:ascii="Arial" w:hAnsi="Arial" w:cs="Arial"/>
          <w:lang w:val="de-CH"/>
        </w:rPr>
        <w:t>Bonusanforderungen</w:t>
      </w:r>
    </w:p>
    <w:tbl>
      <w:tblPr>
        <w:tblStyle w:val="Tabellenraster"/>
        <w:tblW w:w="8165" w:type="dxa"/>
        <w:tblInd w:w="718" w:type="dxa"/>
        <w:tblLook w:val="04A0" w:firstRow="1" w:lastRow="0" w:firstColumn="1" w:lastColumn="0" w:noHBand="0" w:noVBand="1"/>
      </w:tblPr>
      <w:tblGrid>
        <w:gridCol w:w="540"/>
        <w:gridCol w:w="6226"/>
        <w:gridCol w:w="1399"/>
      </w:tblGrid>
      <w:tr w:rsidR="00837A1F" w:rsidRPr="0042636F" w14:paraId="76D85601" w14:textId="77777777" w:rsidTr="00BE66E4">
        <w:trPr>
          <w:trHeight w:val="344"/>
        </w:trPr>
        <w:tc>
          <w:tcPr>
            <w:tcW w:w="8165" w:type="dxa"/>
            <w:gridSpan w:val="3"/>
            <w:shd w:val="clear" w:color="auto" w:fill="D9D9D9" w:themeFill="background1" w:themeFillShade="D9"/>
          </w:tcPr>
          <w:p w14:paraId="6F504E4A" w14:textId="77777777" w:rsidR="00837A1F" w:rsidRPr="0042636F" w:rsidRDefault="00837A1F" w:rsidP="00BE66E4">
            <w:pPr>
              <w:rPr>
                <w:rFonts w:ascii="Arial" w:hAnsi="Arial" w:cs="Arial"/>
                <w:lang w:val="de-CH"/>
              </w:rPr>
            </w:pPr>
            <w:r w:rsidRPr="0042636F">
              <w:rPr>
                <w:rFonts w:ascii="Arial" w:hAnsi="Arial" w:cs="Arial"/>
                <w:lang w:val="de-CH"/>
              </w:rPr>
              <w:t>Anforderungen</w:t>
            </w:r>
          </w:p>
        </w:tc>
      </w:tr>
      <w:tr w:rsidR="00837A1F" w:rsidRPr="0042636F" w14:paraId="6CA11353" w14:textId="77777777" w:rsidTr="00BE66E4">
        <w:trPr>
          <w:trHeight w:val="344"/>
        </w:trPr>
        <w:tc>
          <w:tcPr>
            <w:tcW w:w="540" w:type="dxa"/>
            <w:shd w:val="clear" w:color="auto" w:fill="F2F2F2" w:themeFill="background1" w:themeFillShade="F2"/>
          </w:tcPr>
          <w:p w14:paraId="64686A1C" w14:textId="77777777" w:rsidR="00837A1F" w:rsidRPr="0042636F" w:rsidRDefault="00837A1F" w:rsidP="00BE66E4">
            <w:pPr>
              <w:rPr>
                <w:rFonts w:ascii="Arial" w:hAnsi="Arial" w:cs="Arial"/>
                <w:lang w:val="de-CH"/>
              </w:rPr>
            </w:pPr>
            <w:r w:rsidRPr="0042636F">
              <w:rPr>
                <w:rFonts w:ascii="Arial" w:hAnsi="Arial" w:cs="Arial"/>
                <w:lang w:val="de-CH"/>
              </w:rPr>
              <w:t>Nr.</w:t>
            </w:r>
          </w:p>
        </w:tc>
        <w:tc>
          <w:tcPr>
            <w:tcW w:w="6226" w:type="dxa"/>
            <w:shd w:val="clear" w:color="auto" w:fill="F2F2F2" w:themeFill="background1" w:themeFillShade="F2"/>
          </w:tcPr>
          <w:p w14:paraId="14BB96DB" w14:textId="77777777" w:rsidR="00837A1F" w:rsidRPr="0042636F" w:rsidRDefault="00837A1F" w:rsidP="00BE66E4">
            <w:pPr>
              <w:rPr>
                <w:rFonts w:ascii="Arial" w:hAnsi="Arial" w:cs="Arial"/>
                <w:lang w:val="de-CH"/>
              </w:rPr>
            </w:pPr>
            <w:r w:rsidRPr="0042636F">
              <w:rPr>
                <w:rFonts w:ascii="Arial" w:hAnsi="Arial" w:cs="Arial"/>
                <w:lang w:val="de-CH"/>
              </w:rPr>
              <w:t>Name</w:t>
            </w:r>
          </w:p>
        </w:tc>
        <w:tc>
          <w:tcPr>
            <w:tcW w:w="1399" w:type="dxa"/>
            <w:shd w:val="clear" w:color="auto" w:fill="F2F2F2" w:themeFill="background1" w:themeFillShade="F2"/>
          </w:tcPr>
          <w:p w14:paraId="7B970B7F" w14:textId="77777777" w:rsidR="00837A1F" w:rsidRPr="0042636F" w:rsidRDefault="00837A1F" w:rsidP="00BE66E4">
            <w:pPr>
              <w:rPr>
                <w:rFonts w:ascii="Arial" w:hAnsi="Arial" w:cs="Arial"/>
                <w:lang w:val="de-CH"/>
              </w:rPr>
            </w:pPr>
            <w:r w:rsidRPr="0042636F">
              <w:rPr>
                <w:rFonts w:ascii="Arial" w:hAnsi="Arial" w:cs="Arial"/>
                <w:lang w:val="de-CH"/>
              </w:rPr>
              <w:t>Status (y/n)</w:t>
            </w:r>
          </w:p>
        </w:tc>
      </w:tr>
      <w:tr w:rsidR="00837A1F" w:rsidRPr="0042636F" w14:paraId="6E3B82BA" w14:textId="77777777" w:rsidTr="00BE66E4">
        <w:trPr>
          <w:trHeight w:val="358"/>
        </w:trPr>
        <w:tc>
          <w:tcPr>
            <w:tcW w:w="540" w:type="dxa"/>
          </w:tcPr>
          <w:p w14:paraId="7A6F51A8" w14:textId="77777777" w:rsidR="00837A1F" w:rsidRPr="0042636F" w:rsidRDefault="00837A1F" w:rsidP="00BE66E4">
            <w:pPr>
              <w:rPr>
                <w:rFonts w:ascii="Arial" w:hAnsi="Arial" w:cs="Arial"/>
                <w:lang w:val="de-CH"/>
              </w:rPr>
            </w:pPr>
            <w:r w:rsidRPr="0042636F">
              <w:rPr>
                <w:rFonts w:ascii="Arial" w:hAnsi="Arial" w:cs="Arial"/>
                <w:lang w:val="de-CH"/>
              </w:rPr>
              <w:t>1</w:t>
            </w:r>
          </w:p>
        </w:tc>
        <w:tc>
          <w:tcPr>
            <w:tcW w:w="6226" w:type="dxa"/>
          </w:tcPr>
          <w:p w14:paraId="1B9C99A3" w14:textId="0EC49555" w:rsidR="00837A1F" w:rsidRPr="0042636F" w:rsidRDefault="00837A1F" w:rsidP="00BE66E4">
            <w:pPr>
              <w:rPr>
                <w:rFonts w:ascii="Arial" w:hAnsi="Arial" w:cs="Arial"/>
                <w:lang w:val="de-CH"/>
              </w:rPr>
            </w:pPr>
            <w:r w:rsidRPr="0042636F">
              <w:rPr>
                <w:rFonts w:ascii="Arial" w:hAnsi="Arial" w:cs="Arial"/>
                <w:lang w:val="de-CH"/>
              </w:rPr>
              <w:t>Funktionsumfang</w:t>
            </w:r>
          </w:p>
        </w:tc>
        <w:tc>
          <w:tcPr>
            <w:tcW w:w="1399" w:type="dxa"/>
          </w:tcPr>
          <w:p w14:paraId="61BEC294" w14:textId="644CE6D8" w:rsidR="00837A1F" w:rsidRPr="0042636F" w:rsidRDefault="00832F94" w:rsidP="00BE66E4">
            <w:pPr>
              <w:rPr>
                <w:rFonts w:ascii="Arial" w:hAnsi="Arial" w:cs="Arial"/>
                <w:lang w:val="de-CH"/>
              </w:rPr>
            </w:pPr>
            <w:r w:rsidRPr="0042636F">
              <w:rPr>
                <w:rFonts w:ascii="Arial" w:hAnsi="Arial" w:cs="Arial"/>
                <w:lang w:val="de-CH"/>
              </w:rPr>
              <w:t>Y</w:t>
            </w:r>
          </w:p>
        </w:tc>
      </w:tr>
      <w:tr w:rsidR="00837A1F" w:rsidRPr="0042636F" w14:paraId="6AA46389" w14:textId="77777777" w:rsidTr="00BE66E4">
        <w:trPr>
          <w:trHeight w:val="358"/>
        </w:trPr>
        <w:tc>
          <w:tcPr>
            <w:tcW w:w="540" w:type="dxa"/>
          </w:tcPr>
          <w:p w14:paraId="7C13070A" w14:textId="77777777" w:rsidR="00837A1F" w:rsidRPr="0042636F" w:rsidRDefault="00837A1F" w:rsidP="00BE66E4">
            <w:pPr>
              <w:rPr>
                <w:rFonts w:ascii="Arial" w:hAnsi="Arial" w:cs="Arial"/>
                <w:lang w:val="de-CH"/>
              </w:rPr>
            </w:pPr>
            <w:r w:rsidRPr="0042636F">
              <w:rPr>
                <w:rFonts w:ascii="Arial" w:hAnsi="Arial" w:cs="Arial"/>
                <w:lang w:val="de-CH"/>
              </w:rPr>
              <w:t>2</w:t>
            </w:r>
          </w:p>
        </w:tc>
        <w:tc>
          <w:tcPr>
            <w:tcW w:w="6226" w:type="dxa"/>
          </w:tcPr>
          <w:p w14:paraId="0101F303" w14:textId="59319DFF" w:rsidR="00837A1F" w:rsidRPr="0042636F" w:rsidRDefault="00837A1F" w:rsidP="00BE66E4">
            <w:pPr>
              <w:rPr>
                <w:rFonts w:ascii="Arial" w:hAnsi="Arial" w:cs="Arial"/>
                <w:lang w:val="de-CH"/>
              </w:rPr>
            </w:pPr>
            <w:r w:rsidRPr="0042636F">
              <w:rPr>
                <w:rFonts w:ascii="Arial" w:hAnsi="Arial" w:cs="Arial"/>
                <w:lang w:val="de-CH"/>
              </w:rPr>
              <w:t>Benutzerfreundlichkeit</w:t>
            </w:r>
          </w:p>
        </w:tc>
        <w:tc>
          <w:tcPr>
            <w:tcW w:w="1399" w:type="dxa"/>
          </w:tcPr>
          <w:p w14:paraId="42D46E9D" w14:textId="511015DA" w:rsidR="00837A1F" w:rsidRPr="0042636F" w:rsidRDefault="00832F94" w:rsidP="00BE66E4">
            <w:pPr>
              <w:rPr>
                <w:rFonts w:ascii="Arial" w:hAnsi="Arial" w:cs="Arial"/>
                <w:lang w:val="de-CH"/>
              </w:rPr>
            </w:pPr>
            <w:r w:rsidRPr="0042636F">
              <w:rPr>
                <w:rFonts w:ascii="Arial" w:hAnsi="Arial" w:cs="Arial"/>
                <w:lang w:val="de-CH"/>
              </w:rPr>
              <w:t>Y</w:t>
            </w:r>
          </w:p>
        </w:tc>
      </w:tr>
    </w:tbl>
    <w:p w14:paraId="01C6CE04" w14:textId="7F75E7FD" w:rsidR="00A3303B" w:rsidRPr="0042636F" w:rsidRDefault="00A3303B" w:rsidP="00946D01">
      <w:pPr>
        <w:ind w:left="718"/>
        <w:rPr>
          <w:rFonts w:ascii="Arial" w:hAnsi="Arial" w:cs="Arial"/>
          <w:lang w:val="de-CH"/>
        </w:rPr>
      </w:pPr>
    </w:p>
    <w:p w14:paraId="6951E166" w14:textId="77777777" w:rsidR="00A3303B" w:rsidRPr="0042636F" w:rsidRDefault="00A3303B">
      <w:pPr>
        <w:rPr>
          <w:rFonts w:ascii="Arial" w:hAnsi="Arial" w:cs="Arial"/>
          <w:lang w:val="de-CH"/>
        </w:rPr>
      </w:pPr>
      <w:r w:rsidRPr="0042636F">
        <w:rPr>
          <w:rFonts w:ascii="Arial" w:hAnsi="Arial" w:cs="Arial"/>
          <w:lang w:val="de-CH"/>
        </w:rPr>
        <w:br w:type="page"/>
      </w:r>
    </w:p>
    <w:p w14:paraId="5EC3252C" w14:textId="46D719A7" w:rsidR="00A23B16" w:rsidRPr="0042636F" w:rsidRDefault="00A3303B" w:rsidP="00A3303B">
      <w:pPr>
        <w:pStyle w:val="berschrift1"/>
        <w:rPr>
          <w:rFonts w:ascii="Arial" w:hAnsi="Arial" w:cs="Arial"/>
          <w:lang w:val="de-CH"/>
        </w:rPr>
      </w:pPr>
      <w:bookmarkStart w:id="6" w:name="_Toc97469985"/>
      <w:r w:rsidRPr="0042636F">
        <w:rPr>
          <w:rFonts w:ascii="Arial" w:hAnsi="Arial" w:cs="Arial"/>
          <w:lang w:val="de-CH"/>
        </w:rPr>
        <w:lastRenderedPageBreak/>
        <w:t>Änderung Verzeichnis</w:t>
      </w:r>
      <w:bookmarkEnd w:id="6"/>
    </w:p>
    <w:tbl>
      <w:tblPr>
        <w:tblW w:w="0" w:type="auto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2"/>
        <w:gridCol w:w="936"/>
        <w:gridCol w:w="3393"/>
        <w:gridCol w:w="4123"/>
      </w:tblGrid>
      <w:tr w:rsidR="00A3303B" w:rsidRPr="0042636F" w14:paraId="2E9B0258" w14:textId="2EE53694" w:rsidTr="00A3303B">
        <w:trPr>
          <w:trHeight w:val="480"/>
        </w:trPr>
        <w:tc>
          <w:tcPr>
            <w:tcW w:w="606" w:type="dxa"/>
            <w:shd w:val="clear" w:color="auto" w:fill="D9D9D9" w:themeFill="background1" w:themeFillShade="D9"/>
          </w:tcPr>
          <w:p w14:paraId="770FA788" w14:textId="1C641263" w:rsidR="00A3303B" w:rsidRPr="0042636F" w:rsidRDefault="00A3303B" w:rsidP="00A3303B">
            <w:pPr>
              <w:rPr>
                <w:rFonts w:ascii="Arial" w:hAnsi="Arial" w:cs="Arial"/>
                <w:lang w:val="de-CH"/>
              </w:rPr>
            </w:pPr>
            <w:r w:rsidRPr="0042636F">
              <w:rPr>
                <w:rFonts w:ascii="Arial" w:hAnsi="Arial" w:cs="Arial"/>
                <w:lang w:val="de-CH"/>
              </w:rPr>
              <w:t>Nr.</w:t>
            </w:r>
          </w:p>
        </w:tc>
        <w:tc>
          <w:tcPr>
            <w:tcW w:w="800" w:type="dxa"/>
            <w:shd w:val="clear" w:color="auto" w:fill="D9D9D9" w:themeFill="background1" w:themeFillShade="D9"/>
          </w:tcPr>
          <w:p w14:paraId="226C3633" w14:textId="734FFB6F" w:rsidR="00A3303B" w:rsidRPr="0042636F" w:rsidRDefault="00A3303B" w:rsidP="00A3303B">
            <w:pPr>
              <w:rPr>
                <w:rFonts w:ascii="Arial" w:hAnsi="Arial" w:cs="Arial"/>
                <w:lang w:val="de-CH"/>
              </w:rPr>
            </w:pPr>
            <w:r w:rsidRPr="0042636F">
              <w:rPr>
                <w:rFonts w:ascii="Arial" w:hAnsi="Arial" w:cs="Arial"/>
                <w:lang w:val="de-CH"/>
              </w:rPr>
              <w:t>Ort</w:t>
            </w:r>
          </w:p>
        </w:tc>
        <w:tc>
          <w:tcPr>
            <w:tcW w:w="3447" w:type="dxa"/>
            <w:shd w:val="clear" w:color="auto" w:fill="D9D9D9" w:themeFill="background1" w:themeFillShade="D9"/>
          </w:tcPr>
          <w:p w14:paraId="0A475429" w14:textId="515523A0" w:rsidR="00A3303B" w:rsidRPr="0042636F" w:rsidRDefault="00A3303B" w:rsidP="00A3303B">
            <w:pPr>
              <w:rPr>
                <w:rFonts w:ascii="Arial" w:hAnsi="Arial" w:cs="Arial"/>
                <w:lang w:val="de-CH"/>
              </w:rPr>
            </w:pPr>
            <w:r w:rsidRPr="0042636F">
              <w:rPr>
                <w:rFonts w:ascii="Arial" w:hAnsi="Arial" w:cs="Arial"/>
                <w:lang w:val="de-CH"/>
              </w:rPr>
              <w:t>Was</w:t>
            </w:r>
          </w:p>
        </w:tc>
        <w:tc>
          <w:tcPr>
            <w:tcW w:w="4201" w:type="dxa"/>
            <w:shd w:val="clear" w:color="auto" w:fill="D9D9D9" w:themeFill="background1" w:themeFillShade="D9"/>
          </w:tcPr>
          <w:p w14:paraId="2A6B9F50" w14:textId="289F81E7" w:rsidR="00A3303B" w:rsidRPr="0042636F" w:rsidRDefault="00A3303B" w:rsidP="00A3303B">
            <w:pPr>
              <w:rPr>
                <w:rFonts w:ascii="Arial" w:hAnsi="Arial" w:cs="Arial"/>
                <w:lang w:val="de-CH"/>
              </w:rPr>
            </w:pPr>
            <w:r w:rsidRPr="0042636F">
              <w:rPr>
                <w:rFonts w:ascii="Arial" w:hAnsi="Arial" w:cs="Arial"/>
                <w:lang w:val="de-CH"/>
              </w:rPr>
              <w:t>Warum</w:t>
            </w:r>
          </w:p>
        </w:tc>
      </w:tr>
      <w:tr w:rsidR="00A3303B" w:rsidRPr="0042636F" w14:paraId="2E5842A7" w14:textId="47B48F40" w:rsidTr="00A3303B">
        <w:trPr>
          <w:trHeight w:val="544"/>
        </w:trPr>
        <w:tc>
          <w:tcPr>
            <w:tcW w:w="606" w:type="dxa"/>
          </w:tcPr>
          <w:p w14:paraId="569BB414" w14:textId="2A5DDCB9" w:rsidR="00A3303B" w:rsidRPr="0042636F" w:rsidRDefault="00A3303B" w:rsidP="00A3303B">
            <w:pPr>
              <w:rPr>
                <w:rFonts w:ascii="Arial" w:hAnsi="Arial" w:cs="Arial"/>
                <w:lang w:val="de-CH"/>
              </w:rPr>
            </w:pPr>
            <w:r w:rsidRPr="0042636F">
              <w:rPr>
                <w:rFonts w:ascii="Arial" w:hAnsi="Arial" w:cs="Arial"/>
                <w:lang w:val="de-CH"/>
              </w:rPr>
              <w:t>1</w:t>
            </w:r>
          </w:p>
        </w:tc>
        <w:tc>
          <w:tcPr>
            <w:tcW w:w="800" w:type="dxa"/>
          </w:tcPr>
          <w:p w14:paraId="7E5B2A3F" w14:textId="4FD04B0E" w:rsidR="00A3303B" w:rsidRPr="0042636F" w:rsidRDefault="003E4568" w:rsidP="00A3303B">
            <w:pPr>
              <w:rPr>
                <w:rFonts w:ascii="Arial" w:hAnsi="Arial" w:cs="Arial"/>
                <w:lang w:val="de-CH"/>
              </w:rPr>
            </w:pPr>
            <w:r>
              <w:rPr>
                <w:rFonts w:ascii="Arial" w:hAnsi="Arial" w:cs="Arial"/>
                <w:lang w:val="de-CH"/>
              </w:rPr>
              <w:t>Kapitel</w:t>
            </w:r>
            <w:r w:rsidR="0042636F" w:rsidRPr="0042636F">
              <w:rPr>
                <w:rFonts w:ascii="Arial" w:hAnsi="Arial" w:cs="Arial"/>
                <w:lang w:val="de-CH"/>
              </w:rPr>
              <w:t>5</w:t>
            </w:r>
          </w:p>
        </w:tc>
        <w:tc>
          <w:tcPr>
            <w:tcW w:w="3447" w:type="dxa"/>
          </w:tcPr>
          <w:p w14:paraId="6D183E28" w14:textId="0594553D" w:rsidR="00A3303B" w:rsidRPr="0042636F" w:rsidRDefault="0042636F" w:rsidP="00A3303B">
            <w:pPr>
              <w:rPr>
                <w:rFonts w:ascii="Arial" w:hAnsi="Arial" w:cs="Arial"/>
                <w:lang w:val="de-CH"/>
              </w:rPr>
            </w:pPr>
            <w:r w:rsidRPr="0042636F">
              <w:rPr>
                <w:rFonts w:ascii="Arial" w:hAnsi="Arial" w:cs="Arial"/>
                <w:lang w:val="de-CH"/>
              </w:rPr>
              <w:t>Storyboard verändert</w:t>
            </w:r>
          </w:p>
        </w:tc>
        <w:tc>
          <w:tcPr>
            <w:tcW w:w="4201" w:type="dxa"/>
          </w:tcPr>
          <w:p w14:paraId="74E867AF" w14:textId="43594B49" w:rsidR="00A3303B" w:rsidRPr="0042636F" w:rsidRDefault="00217A9C" w:rsidP="00A3303B">
            <w:pPr>
              <w:rPr>
                <w:rFonts w:ascii="Arial" w:hAnsi="Arial" w:cs="Arial"/>
                <w:lang w:val="de-CH"/>
              </w:rPr>
            </w:pPr>
            <w:r>
              <w:rPr>
                <w:rFonts w:ascii="Arial" w:hAnsi="Arial" w:cs="Arial"/>
                <w:lang w:val="de-CH"/>
              </w:rPr>
              <w:t xml:space="preserve">Tabellen wurden </w:t>
            </w:r>
          </w:p>
        </w:tc>
      </w:tr>
      <w:tr w:rsidR="00A3303B" w:rsidRPr="0042636F" w14:paraId="1CDC6596" w14:textId="77777777" w:rsidTr="00A3303B">
        <w:trPr>
          <w:trHeight w:val="544"/>
        </w:trPr>
        <w:tc>
          <w:tcPr>
            <w:tcW w:w="606" w:type="dxa"/>
          </w:tcPr>
          <w:p w14:paraId="013AEF07" w14:textId="77777777" w:rsidR="00A3303B" w:rsidRPr="0042636F" w:rsidRDefault="00A3303B" w:rsidP="00A3303B">
            <w:pPr>
              <w:rPr>
                <w:rFonts w:ascii="Arial" w:hAnsi="Arial" w:cs="Arial"/>
                <w:lang w:val="de-CH"/>
              </w:rPr>
            </w:pPr>
          </w:p>
        </w:tc>
        <w:tc>
          <w:tcPr>
            <w:tcW w:w="800" w:type="dxa"/>
          </w:tcPr>
          <w:p w14:paraId="4CF08F92" w14:textId="77777777" w:rsidR="00A3303B" w:rsidRPr="0042636F" w:rsidRDefault="00A3303B" w:rsidP="00A3303B">
            <w:pPr>
              <w:rPr>
                <w:rFonts w:ascii="Arial" w:hAnsi="Arial" w:cs="Arial"/>
                <w:lang w:val="de-CH"/>
              </w:rPr>
            </w:pPr>
          </w:p>
        </w:tc>
        <w:tc>
          <w:tcPr>
            <w:tcW w:w="3447" w:type="dxa"/>
          </w:tcPr>
          <w:p w14:paraId="43C0BE70" w14:textId="77777777" w:rsidR="00A3303B" w:rsidRPr="0042636F" w:rsidRDefault="00A3303B" w:rsidP="00A3303B">
            <w:pPr>
              <w:rPr>
                <w:rFonts w:ascii="Arial" w:hAnsi="Arial" w:cs="Arial"/>
                <w:lang w:val="de-CH"/>
              </w:rPr>
            </w:pPr>
          </w:p>
        </w:tc>
        <w:tc>
          <w:tcPr>
            <w:tcW w:w="4201" w:type="dxa"/>
          </w:tcPr>
          <w:p w14:paraId="5456B14B" w14:textId="77777777" w:rsidR="00A3303B" w:rsidRPr="0042636F" w:rsidRDefault="00A3303B" w:rsidP="00A3303B">
            <w:pPr>
              <w:rPr>
                <w:rFonts w:ascii="Arial" w:hAnsi="Arial" w:cs="Arial"/>
                <w:lang w:val="de-CH"/>
              </w:rPr>
            </w:pPr>
          </w:p>
        </w:tc>
      </w:tr>
      <w:tr w:rsidR="00A3303B" w:rsidRPr="0042636F" w14:paraId="385EDD55" w14:textId="77777777" w:rsidTr="00A3303B">
        <w:trPr>
          <w:trHeight w:val="544"/>
        </w:trPr>
        <w:tc>
          <w:tcPr>
            <w:tcW w:w="606" w:type="dxa"/>
          </w:tcPr>
          <w:p w14:paraId="33D5FF80" w14:textId="77777777" w:rsidR="00A3303B" w:rsidRPr="0042636F" w:rsidRDefault="00A3303B" w:rsidP="00A3303B">
            <w:pPr>
              <w:rPr>
                <w:rFonts w:ascii="Arial" w:hAnsi="Arial" w:cs="Arial"/>
                <w:lang w:val="de-CH"/>
              </w:rPr>
            </w:pPr>
          </w:p>
        </w:tc>
        <w:tc>
          <w:tcPr>
            <w:tcW w:w="800" w:type="dxa"/>
          </w:tcPr>
          <w:p w14:paraId="33B7B1A2" w14:textId="77777777" w:rsidR="00A3303B" w:rsidRPr="0042636F" w:rsidRDefault="00A3303B" w:rsidP="00A3303B">
            <w:pPr>
              <w:rPr>
                <w:rFonts w:ascii="Arial" w:hAnsi="Arial" w:cs="Arial"/>
                <w:lang w:val="de-CH"/>
              </w:rPr>
            </w:pPr>
          </w:p>
        </w:tc>
        <w:tc>
          <w:tcPr>
            <w:tcW w:w="3447" w:type="dxa"/>
          </w:tcPr>
          <w:p w14:paraId="29266F6A" w14:textId="77777777" w:rsidR="00A3303B" w:rsidRPr="0042636F" w:rsidRDefault="00A3303B" w:rsidP="00A3303B">
            <w:pPr>
              <w:rPr>
                <w:rFonts w:ascii="Arial" w:hAnsi="Arial" w:cs="Arial"/>
                <w:lang w:val="de-CH"/>
              </w:rPr>
            </w:pPr>
          </w:p>
        </w:tc>
        <w:tc>
          <w:tcPr>
            <w:tcW w:w="4201" w:type="dxa"/>
          </w:tcPr>
          <w:p w14:paraId="428D0E00" w14:textId="77777777" w:rsidR="00A3303B" w:rsidRPr="0042636F" w:rsidRDefault="00A3303B" w:rsidP="00A3303B">
            <w:pPr>
              <w:rPr>
                <w:rFonts w:ascii="Arial" w:hAnsi="Arial" w:cs="Arial"/>
                <w:lang w:val="de-CH"/>
              </w:rPr>
            </w:pPr>
          </w:p>
        </w:tc>
      </w:tr>
    </w:tbl>
    <w:p w14:paraId="44FFE3E6" w14:textId="77777777" w:rsidR="00A3303B" w:rsidRPr="0042636F" w:rsidRDefault="00A3303B" w:rsidP="00A3303B">
      <w:pPr>
        <w:rPr>
          <w:rFonts w:ascii="Arial" w:hAnsi="Arial" w:cs="Arial"/>
          <w:lang w:val="de-CH"/>
        </w:rPr>
      </w:pPr>
    </w:p>
    <w:p w14:paraId="40EC1E8C" w14:textId="34403F75" w:rsidR="00B85196" w:rsidRPr="0042636F" w:rsidRDefault="00B85196" w:rsidP="00B85196">
      <w:pPr>
        <w:pStyle w:val="berschrift1"/>
        <w:rPr>
          <w:rFonts w:ascii="Arial" w:hAnsi="Arial" w:cs="Arial"/>
          <w:lang w:val="de-CH"/>
        </w:rPr>
      </w:pPr>
      <w:bookmarkStart w:id="7" w:name="_Toc97469986"/>
      <w:r w:rsidRPr="0042636F">
        <w:rPr>
          <w:rFonts w:ascii="Arial" w:hAnsi="Arial" w:cs="Arial"/>
          <w:lang w:val="de-CH"/>
        </w:rPr>
        <w:lastRenderedPageBreak/>
        <w:t>Styleguide</w:t>
      </w:r>
      <w:bookmarkEnd w:id="7"/>
    </w:p>
    <w:p w14:paraId="21A3891C" w14:textId="507B0CCD" w:rsidR="00437016" w:rsidRPr="0042636F" w:rsidRDefault="00437016" w:rsidP="00437016">
      <w:pPr>
        <w:ind w:left="718"/>
        <w:rPr>
          <w:rFonts w:ascii="Arial" w:hAnsi="Arial" w:cs="Arial"/>
          <w:lang w:val="de-CH"/>
        </w:rPr>
      </w:pPr>
      <w:r w:rsidRPr="0042636F">
        <w:rPr>
          <w:rFonts w:ascii="Arial" w:hAnsi="Arial" w:cs="Arial"/>
          <w:lang w:val="de-CH"/>
        </w:rPr>
        <w:t xml:space="preserve">Die </w:t>
      </w:r>
      <w:r w:rsidR="00CE6C2D" w:rsidRPr="0042636F">
        <w:rPr>
          <w:rFonts w:ascii="Arial" w:hAnsi="Arial" w:cs="Arial"/>
          <w:lang w:val="de-CH"/>
        </w:rPr>
        <w:t>Website wird nach diesem Design gemacht</w:t>
      </w:r>
    </w:p>
    <w:p w14:paraId="3B558428" w14:textId="38037C10" w:rsidR="001A5D2B" w:rsidRPr="0042636F" w:rsidRDefault="001A5D2B" w:rsidP="001A5D2B">
      <w:pPr>
        <w:pStyle w:val="berschrift2"/>
        <w:rPr>
          <w:rFonts w:ascii="Arial" w:hAnsi="Arial" w:cs="Arial"/>
          <w:lang w:val="de-CH"/>
        </w:rPr>
      </w:pPr>
      <w:bookmarkStart w:id="8" w:name="_Toc97469987"/>
      <w:r w:rsidRPr="0042636F">
        <w:rPr>
          <w:rFonts w:ascii="Arial" w:hAnsi="Arial" w:cs="Arial"/>
          <w:lang w:val="de-CH"/>
        </w:rPr>
        <w:t>Schriftart</w:t>
      </w:r>
      <w:bookmarkEnd w:id="8"/>
    </w:p>
    <w:p w14:paraId="31BDDC5D" w14:textId="5D80743A" w:rsidR="001D2E1C" w:rsidRPr="0042636F" w:rsidRDefault="002C2C69" w:rsidP="001D2E1C">
      <w:pPr>
        <w:ind w:left="718"/>
        <w:rPr>
          <w:rFonts w:ascii="Arial" w:hAnsi="Arial" w:cs="Arial"/>
          <w:bCs/>
          <w:lang w:val="de-CH"/>
        </w:rPr>
      </w:pPr>
      <w:r w:rsidRPr="0042636F">
        <w:rPr>
          <w:rFonts w:ascii="Arial" w:hAnsi="Arial" w:cs="Arial"/>
          <w:bCs/>
          <w:lang w:val="de-CH"/>
        </w:rPr>
        <w:t>Schriftart: Arial</w:t>
      </w:r>
    </w:p>
    <w:tbl>
      <w:tblPr>
        <w:tblStyle w:val="Tabellenraster"/>
        <w:tblW w:w="0" w:type="auto"/>
        <w:tblInd w:w="718" w:type="dxa"/>
        <w:tblLook w:val="04A0" w:firstRow="1" w:lastRow="0" w:firstColumn="1" w:lastColumn="0" w:noHBand="0" w:noVBand="1"/>
      </w:tblPr>
      <w:tblGrid>
        <w:gridCol w:w="3744"/>
        <w:gridCol w:w="3773"/>
      </w:tblGrid>
      <w:tr w:rsidR="00BE49C5" w:rsidRPr="0042636F" w14:paraId="2A599AF0" w14:textId="77777777" w:rsidTr="009978FE">
        <w:trPr>
          <w:trHeight w:val="411"/>
        </w:trPr>
        <w:tc>
          <w:tcPr>
            <w:tcW w:w="3744" w:type="dxa"/>
            <w:shd w:val="clear" w:color="auto" w:fill="D9D9D9" w:themeFill="background1" w:themeFillShade="D9"/>
          </w:tcPr>
          <w:p w14:paraId="6C34F19A" w14:textId="5E1FB11D" w:rsidR="00BE49C5" w:rsidRPr="0042636F" w:rsidRDefault="00BE49C5" w:rsidP="00946D01">
            <w:pPr>
              <w:rPr>
                <w:rFonts w:ascii="Arial" w:hAnsi="Arial" w:cs="Arial"/>
                <w:lang w:val="de-CH"/>
              </w:rPr>
            </w:pPr>
            <w:r w:rsidRPr="0042636F">
              <w:rPr>
                <w:rFonts w:ascii="Arial" w:hAnsi="Arial" w:cs="Arial"/>
                <w:lang w:val="de-CH"/>
              </w:rPr>
              <w:t>Art</w:t>
            </w:r>
          </w:p>
        </w:tc>
        <w:tc>
          <w:tcPr>
            <w:tcW w:w="3773" w:type="dxa"/>
            <w:shd w:val="clear" w:color="auto" w:fill="D9D9D9" w:themeFill="background1" w:themeFillShade="D9"/>
          </w:tcPr>
          <w:p w14:paraId="462591DD" w14:textId="459F5E1F" w:rsidR="00BE49C5" w:rsidRPr="0042636F" w:rsidRDefault="00BE49C5" w:rsidP="00946D01">
            <w:pPr>
              <w:rPr>
                <w:rFonts w:ascii="Arial" w:hAnsi="Arial" w:cs="Arial"/>
                <w:lang w:val="de-CH"/>
              </w:rPr>
            </w:pPr>
            <w:r w:rsidRPr="0042636F">
              <w:rPr>
                <w:rFonts w:ascii="Arial" w:hAnsi="Arial" w:cs="Arial"/>
                <w:lang w:val="de-CH"/>
              </w:rPr>
              <w:t xml:space="preserve">Schrift Grösse / </w:t>
            </w:r>
            <w:r w:rsidR="00D5461A" w:rsidRPr="0042636F">
              <w:rPr>
                <w:rFonts w:ascii="Arial" w:hAnsi="Arial" w:cs="Arial"/>
                <w:lang w:val="de-CH"/>
              </w:rPr>
              <w:t>Art</w:t>
            </w:r>
          </w:p>
        </w:tc>
      </w:tr>
      <w:tr w:rsidR="00BE49C5" w:rsidRPr="0042636F" w14:paraId="0BC3D9A7" w14:textId="77777777" w:rsidTr="009978FE">
        <w:trPr>
          <w:trHeight w:val="411"/>
        </w:trPr>
        <w:tc>
          <w:tcPr>
            <w:tcW w:w="3744" w:type="dxa"/>
          </w:tcPr>
          <w:p w14:paraId="4A999FE3" w14:textId="69D14A02" w:rsidR="00BE49C5" w:rsidRPr="0042636F" w:rsidRDefault="00BE49C5" w:rsidP="00946D01">
            <w:pPr>
              <w:rPr>
                <w:rFonts w:ascii="Arial" w:hAnsi="Arial" w:cs="Arial"/>
                <w:lang w:val="de-CH"/>
              </w:rPr>
            </w:pPr>
            <w:r w:rsidRPr="0042636F">
              <w:rPr>
                <w:rFonts w:ascii="Arial" w:hAnsi="Arial" w:cs="Arial"/>
                <w:lang w:val="de-CH"/>
              </w:rPr>
              <w:t>Titel</w:t>
            </w:r>
          </w:p>
        </w:tc>
        <w:tc>
          <w:tcPr>
            <w:tcW w:w="3773" w:type="dxa"/>
          </w:tcPr>
          <w:p w14:paraId="029791DF" w14:textId="1E030451" w:rsidR="00BE49C5" w:rsidRPr="0042636F" w:rsidRDefault="006711F5" w:rsidP="00946D01">
            <w:pPr>
              <w:rPr>
                <w:rFonts w:ascii="Arial" w:hAnsi="Arial" w:cs="Arial"/>
                <w:lang w:val="de-CH"/>
              </w:rPr>
            </w:pPr>
            <w:r w:rsidRPr="0042636F">
              <w:rPr>
                <w:rFonts w:ascii="Arial" w:hAnsi="Arial" w:cs="Arial"/>
                <w:lang w:val="de-CH"/>
              </w:rPr>
              <w:t>3em &amp; fett</w:t>
            </w:r>
          </w:p>
        </w:tc>
      </w:tr>
      <w:tr w:rsidR="00BE49C5" w:rsidRPr="0042636F" w14:paraId="0ECA2FBA" w14:textId="77777777" w:rsidTr="009978FE">
        <w:trPr>
          <w:trHeight w:val="423"/>
        </w:trPr>
        <w:tc>
          <w:tcPr>
            <w:tcW w:w="3744" w:type="dxa"/>
          </w:tcPr>
          <w:p w14:paraId="738193A4" w14:textId="54473ADB" w:rsidR="00BE49C5" w:rsidRPr="0042636F" w:rsidRDefault="00BE49C5" w:rsidP="00946D01">
            <w:pPr>
              <w:rPr>
                <w:rFonts w:ascii="Arial" w:hAnsi="Arial" w:cs="Arial"/>
                <w:lang w:val="de-CH"/>
              </w:rPr>
            </w:pPr>
            <w:r w:rsidRPr="0042636F">
              <w:rPr>
                <w:rFonts w:ascii="Arial" w:hAnsi="Arial" w:cs="Arial"/>
                <w:lang w:val="de-CH"/>
              </w:rPr>
              <w:t>Untertitel</w:t>
            </w:r>
          </w:p>
        </w:tc>
        <w:tc>
          <w:tcPr>
            <w:tcW w:w="3773" w:type="dxa"/>
          </w:tcPr>
          <w:p w14:paraId="4D09DF59" w14:textId="03DD5AF9" w:rsidR="00BE49C5" w:rsidRPr="0042636F" w:rsidRDefault="006711F5" w:rsidP="00946D01">
            <w:pPr>
              <w:rPr>
                <w:rFonts w:ascii="Arial" w:hAnsi="Arial" w:cs="Arial"/>
                <w:lang w:val="de-CH"/>
              </w:rPr>
            </w:pPr>
            <w:r w:rsidRPr="0042636F">
              <w:rPr>
                <w:rFonts w:ascii="Arial" w:hAnsi="Arial" w:cs="Arial"/>
                <w:lang w:val="de-CH"/>
              </w:rPr>
              <w:t xml:space="preserve">2em </w:t>
            </w:r>
            <w:r w:rsidR="002B4C33" w:rsidRPr="0042636F">
              <w:rPr>
                <w:rFonts w:ascii="Arial" w:hAnsi="Arial" w:cs="Arial"/>
                <w:lang w:val="de-CH"/>
              </w:rPr>
              <w:t>&amp;</w:t>
            </w:r>
            <w:r w:rsidRPr="0042636F">
              <w:rPr>
                <w:rFonts w:ascii="Arial" w:hAnsi="Arial" w:cs="Arial"/>
                <w:lang w:val="de-CH"/>
              </w:rPr>
              <w:t xml:space="preserve"> fett</w:t>
            </w:r>
          </w:p>
        </w:tc>
      </w:tr>
      <w:tr w:rsidR="00BE49C5" w:rsidRPr="0042636F" w14:paraId="3DA83235" w14:textId="77777777" w:rsidTr="009978FE">
        <w:trPr>
          <w:trHeight w:val="411"/>
        </w:trPr>
        <w:tc>
          <w:tcPr>
            <w:tcW w:w="3744" w:type="dxa"/>
          </w:tcPr>
          <w:p w14:paraId="7D95B69A" w14:textId="76A3A47A" w:rsidR="00BE49C5" w:rsidRPr="0042636F" w:rsidRDefault="00BE49C5" w:rsidP="00946D01">
            <w:pPr>
              <w:rPr>
                <w:rFonts w:ascii="Arial" w:hAnsi="Arial" w:cs="Arial"/>
                <w:lang w:val="de-CH"/>
              </w:rPr>
            </w:pPr>
            <w:r w:rsidRPr="0042636F">
              <w:rPr>
                <w:rFonts w:ascii="Arial" w:hAnsi="Arial" w:cs="Arial"/>
                <w:lang w:val="de-CH"/>
              </w:rPr>
              <w:t>Beschriftung</w:t>
            </w:r>
          </w:p>
        </w:tc>
        <w:tc>
          <w:tcPr>
            <w:tcW w:w="3773" w:type="dxa"/>
          </w:tcPr>
          <w:p w14:paraId="738B2F73" w14:textId="6CB76FB6" w:rsidR="00BE49C5" w:rsidRPr="0042636F" w:rsidRDefault="006711F5" w:rsidP="00946D01">
            <w:pPr>
              <w:rPr>
                <w:rFonts w:ascii="Arial" w:hAnsi="Arial" w:cs="Arial"/>
                <w:lang w:val="de-CH"/>
              </w:rPr>
            </w:pPr>
            <w:r w:rsidRPr="0042636F">
              <w:rPr>
                <w:rFonts w:ascii="Arial" w:hAnsi="Arial" w:cs="Arial"/>
                <w:lang w:val="de-CH"/>
              </w:rPr>
              <w:t>1 em</w:t>
            </w:r>
          </w:p>
        </w:tc>
      </w:tr>
      <w:tr w:rsidR="00BE49C5" w:rsidRPr="0042636F" w14:paraId="60D9FAAE" w14:textId="77777777" w:rsidTr="009978FE">
        <w:trPr>
          <w:trHeight w:val="411"/>
        </w:trPr>
        <w:tc>
          <w:tcPr>
            <w:tcW w:w="3744" w:type="dxa"/>
          </w:tcPr>
          <w:p w14:paraId="789AF697" w14:textId="4DDD08EE" w:rsidR="00BE49C5" w:rsidRPr="0042636F" w:rsidRDefault="00BE49C5" w:rsidP="00946D01">
            <w:pPr>
              <w:rPr>
                <w:rFonts w:ascii="Arial" w:hAnsi="Arial" w:cs="Arial"/>
                <w:lang w:val="de-CH"/>
              </w:rPr>
            </w:pPr>
            <w:r w:rsidRPr="0042636F">
              <w:rPr>
                <w:rFonts w:ascii="Arial" w:hAnsi="Arial" w:cs="Arial"/>
                <w:lang w:val="de-CH"/>
              </w:rPr>
              <w:t>Texte</w:t>
            </w:r>
          </w:p>
        </w:tc>
        <w:tc>
          <w:tcPr>
            <w:tcW w:w="3773" w:type="dxa"/>
          </w:tcPr>
          <w:p w14:paraId="6BF2E8CD" w14:textId="5D5D6032" w:rsidR="00BE49C5" w:rsidRPr="0042636F" w:rsidRDefault="006711F5" w:rsidP="00946D01">
            <w:pPr>
              <w:rPr>
                <w:rFonts w:ascii="Arial" w:hAnsi="Arial" w:cs="Arial"/>
                <w:lang w:val="de-CH"/>
              </w:rPr>
            </w:pPr>
            <w:r w:rsidRPr="0042636F">
              <w:rPr>
                <w:rFonts w:ascii="Arial" w:hAnsi="Arial" w:cs="Arial"/>
                <w:lang w:val="de-CH"/>
              </w:rPr>
              <w:t>1 em</w:t>
            </w:r>
          </w:p>
        </w:tc>
      </w:tr>
      <w:tr w:rsidR="006711F5" w:rsidRPr="0042636F" w14:paraId="3627F063" w14:textId="77777777" w:rsidTr="009978FE">
        <w:trPr>
          <w:trHeight w:val="411"/>
        </w:trPr>
        <w:tc>
          <w:tcPr>
            <w:tcW w:w="3744" w:type="dxa"/>
          </w:tcPr>
          <w:p w14:paraId="08114D25" w14:textId="7DAED0EA" w:rsidR="006711F5" w:rsidRPr="0042636F" w:rsidRDefault="006711F5" w:rsidP="00946D01">
            <w:pPr>
              <w:rPr>
                <w:rFonts w:ascii="Arial" w:hAnsi="Arial" w:cs="Arial"/>
                <w:lang w:val="de-CH"/>
              </w:rPr>
            </w:pPr>
            <w:r w:rsidRPr="0042636F">
              <w:rPr>
                <w:rFonts w:ascii="Arial" w:hAnsi="Arial" w:cs="Arial"/>
                <w:lang w:val="de-CH"/>
              </w:rPr>
              <w:t>Tabellen</w:t>
            </w:r>
          </w:p>
        </w:tc>
        <w:tc>
          <w:tcPr>
            <w:tcW w:w="3773" w:type="dxa"/>
          </w:tcPr>
          <w:p w14:paraId="1AC9434F" w14:textId="7098E166" w:rsidR="006711F5" w:rsidRPr="0042636F" w:rsidRDefault="006711F5" w:rsidP="00946D01">
            <w:pPr>
              <w:rPr>
                <w:rFonts w:ascii="Arial" w:hAnsi="Arial" w:cs="Arial"/>
                <w:lang w:val="de-CH"/>
              </w:rPr>
            </w:pPr>
            <w:r w:rsidRPr="0042636F">
              <w:rPr>
                <w:rFonts w:ascii="Arial" w:hAnsi="Arial" w:cs="Arial"/>
                <w:lang w:val="de-CH"/>
              </w:rPr>
              <w:t>0.9 em</w:t>
            </w:r>
          </w:p>
        </w:tc>
      </w:tr>
      <w:tr w:rsidR="002B4C33" w:rsidRPr="0042636F" w14:paraId="03BE228C" w14:textId="77777777" w:rsidTr="009978FE">
        <w:trPr>
          <w:trHeight w:val="411"/>
        </w:trPr>
        <w:tc>
          <w:tcPr>
            <w:tcW w:w="3744" w:type="dxa"/>
          </w:tcPr>
          <w:p w14:paraId="35F335A6" w14:textId="67B53303" w:rsidR="002B4C33" w:rsidRPr="0042636F" w:rsidRDefault="002B4C33" w:rsidP="00946D01">
            <w:pPr>
              <w:rPr>
                <w:rFonts w:ascii="Arial" w:hAnsi="Arial" w:cs="Arial"/>
                <w:lang w:val="de-CH"/>
              </w:rPr>
            </w:pPr>
            <w:r w:rsidRPr="0042636F">
              <w:rPr>
                <w:rFonts w:ascii="Arial" w:hAnsi="Arial" w:cs="Arial"/>
                <w:lang w:val="de-CH"/>
              </w:rPr>
              <w:t>Navigation Text</w:t>
            </w:r>
          </w:p>
        </w:tc>
        <w:tc>
          <w:tcPr>
            <w:tcW w:w="3773" w:type="dxa"/>
          </w:tcPr>
          <w:p w14:paraId="4E5DE8F0" w14:textId="0A807D79" w:rsidR="002B4C33" w:rsidRPr="0042636F" w:rsidRDefault="002B4C33" w:rsidP="00946D01">
            <w:pPr>
              <w:rPr>
                <w:rFonts w:ascii="Arial" w:hAnsi="Arial" w:cs="Arial"/>
                <w:lang w:val="de-CH"/>
              </w:rPr>
            </w:pPr>
            <w:r w:rsidRPr="0042636F">
              <w:rPr>
                <w:rFonts w:ascii="Arial" w:hAnsi="Arial" w:cs="Arial"/>
                <w:lang w:val="de-CH"/>
              </w:rPr>
              <w:t>1 em</w:t>
            </w:r>
          </w:p>
        </w:tc>
      </w:tr>
    </w:tbl>
    <w:p w14:paraId="017897CA" w14:textId="6579AB78" w:rsidR="001D2E1C" w:rsidRPr="0042636F" w:rsidRDefault="00414A00" w:rsidP="00414A00">
      <w:pPr>
        <w:pStyle w:val="Beschriftung"/>
        <w:rPr>
          <w:rFonts w:ascii="Arial" w:hAnsi="Arial" w:cs="Arial"/>
          <w:lang w:val="de-CH"/>
        </w:rPr>
      </w:pPr>
      <w:r w:rsidRPr="0042636F">
        <w:rPr>
          <w:rFonts w:ascii="Arial" w:hAnsi="Arial" w:cs="Arial"/>
          <w:lang w:val="de-CH"/>
        </w:rPr>
        <w:tab/>
      </w:r>
      <w:bookmarkStart w:id="9" w:name="_Toc90028841"/>
      <w:r w:rsidRPr="0042636F">
        <w:rPr>
          <w:rFonts w:ascii="Arial" w:hAnsi="Arial" w:cs="Arial"/>
          <w:lang w:val="de-CH"/>
        </w:rPr>
        <w:t xml:space="preserve">Tabelle </w:t>
      </w:r>
      <w:r w:rsidR="009D0395" w:rsidRPr="0042636F">
        <w:rPr>
          <w:rFonts w:ascii="Arial" w:hAnsi="Arial" w:cs="Arial"/>
          <w:lang w:val="de-CH"/>
        </w:rPr>
        <w:fldChar w:fldCharType="begin"/>
      </w:r>
      <w:r w:rsidR="009D0395" w:rsidRPr="0042636F">
        <w:rPr>
          <w:rFonts w:ascii="Arial" w:hAnsi="Arial" w:cs="Arial"/>
          <w:lang w:val="de-CH"/>
        </w:rPr>
        <w:instrText xml:space="preserve"> SEQ Tabelle \* ARABIC </w:instrText>
      </w:r>
      <w:r w:rsidR="009D0395" w:rsidRPr="0042636F">
        <w:rPr>
          <w:rFonts w:ascii="Arial" w:hAnsi="Arial" w:cs="Arial"/>
          <w:lang w:val="de-CH"/>
        </w:rPr>
        <w:fldChar w:fldCharType="separate"/>
      </w:r>
      <w:r w:rsidR="00703C6E" w:rsidRPr="0042636F">
        <w:rPr>
          <w:rFonts w:ascii="Arial" w:hAnsi="Arial" w:cs="Arial"/>
          <w:noProof/>
          <w:lang w:val="de-CH"/>
        </w:rPr>
        <w:t>1</w:t>
      </w:r>
      <w:r w:rsidR="009D0395" w:rsidRPr="0042636F">
        <w:rPr>
          <w:rFonts w:ascii="Arial" w:hAnsi="Arial" w:cs="Arial"/>
          <w:lang w:val="de-CH"/>
        </w:rPr>
        <w:fldChar w:fldCharType="end"/>
      </w:r>
      <w:r w:rsidRPr="0042636F">
        <w:rPr>
          <w:rFonts w:ascii="Arial" w:hAnsi="Arial" w:cs="Arial"/>
          <w:lang w:val="de-CH"/>
        </w:rPr>
        <w:t xml:space="preserve"> Schriftart</w:t>
      </w:r>
      <w:bookmarkEnd w:id="9"/>
    </w:p>
    <w:p w14:paraId="000DB280" w14:textId="26CFCAD7" w:rsidR="00EE4832" w:rsidRPr="0042636F" w:rsidRDefault="009866B3" w:rsidP="00BE1C1C">
      <w:pPr>
        <w:pStyle w:val="berschrift2"/>
        <w:rPr>
          <w:rFonts w:ascii="Arial" w:hAnsi="Arial" w:cs="Arial"/>
          <w:lang w:val="de-CH"/>
        </w:rPr>
      </w:pPr>
      <w:bookmarkStart w:id="10" w:name="_Toc97469988"/>
      <w:r w:rsidRPr="0042636F">
        <w:rPr>
          <w:rFonts w:ascii="Arial" w:hAnsi="Arial" w:cs="Arial"/>
          <w:noProof/>
          <w:lang w:val="de-CH"/>
        </w:rPr>
        <mc:AlternateContent>
          <mc:Choice Requires="wpg">
            <w:drawing>
              <wp:anchor distT="0" distB="0" distL="114300" distR="114300" simplePos="0" relativeHeight="251660387" behindDoc="0" locked="0" layoutInCell="1" allowOverlap="1" wp14:anchorId="0CA56EA1" wp14:editId="3D809334">
                <wp:simplePos x="0" y="0"/>
                <wp:positionH relativeFrom="margin">
                  <wp:posOffset>2459705</wp:posOffset>
                </wp:positionH>
                <wp:positionV relativeFrom="paragraph">
                  <wp:posOffset>450642</wp:posOffset>
                </wp:positionV>
                <wp:extent cx="879475" cy="973455"/>
                <wp:effectExtent l="0" t="0" r="15875" b="17145"/>
                <wp:wrapTopAndBottom/>
                <wp:docPr id="1" name="Gruppieren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879475" cy="973455"/>
                          <a:chOff x="0" y="0"/>
                          <a:chExt cx="879475" cy="973539"/>
                        </a:xfrm>
                      </wpg:grpSpPr>
                      <wps:wsp>
                        <wps:cNvPr id="3" name="Ellipse 505"/>
                        <wps:cNvSpPr/>
                        <wps:spPr>
                          <a:xfrm>
                            <a:off x="0" y="0"/>
                            <a:ext cx="879475" cy="913130"/>
                          </a:xfrm>
                          <a:prstGeom prst="ellipse">
                            <a:avLst/>
                          </a:prstGeom>
                          <a:solidFill>
                            <a:srgbClr val="E6E6E6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feld 506"/>
                        <wps:cNvSpPr txBox="1"/>
                        <wps:spPr>
                          <a:xfrm>
                            <a:off x="17253" y="724619"/>
                            <a:ext cx="731520" cy="2489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30A0688B" w14:textId="59E1E1FB" w:rsidR="009866B3" w:rsidRDefault="009866B3" w:rsidP="009866B3">
                              <w:r w:rsidRPr="009866B3">
                                <w:t>#E6E6E6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A56EA1" id="Gruppieren 1" o:spid="_x0000_s1026" style="position:absolute;left:0;text-align:left;margin-left:193.7pt;margin-top:35.5pt;width:69.25pt;height:76.65pt;z-index:251660387;mso-position-horizontal-relative:margin" coordsize="8794,97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">
                <v:oval id="Ellipse 505" o:spid="_x0000_s1027" style="position:absolute;width:8794;height:91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" fillcolor="#e6e6e6" strokecolor="black [3213]" strokeweight="1pt">
                  <v:stroke joinstyle="miter"/>
                </v:oval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feld 506" o:spid="_x0000_s1028" type="#_x0000_t202" style="position:absolute;left:172;top:7246;width:7315;height:2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" fillcolor="white [3201]" strokecolor="black [3213]" strokeweight=".5pt">
                  <v:textbox>
                    <w:txbxContent>
                      <w:p w14:paraId="30A0688B" w14:textId="59E1E1FB" w:rsidR="009866B3" w:rsidRDefault="009866B3" w:rsidP="009866B3">
                        <w:r w:rsidRPr="009866B3">
                          <w:t>#E6E6E6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Pr="0042636F">
        <w:rPr>
          <w:rFonts w:ascii="Arial" w:hAnsi="Arial" w:cs="Arial"/>
          <w:noProof/>
          <w:lang w:val="de-CH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4D962E90" wp14:editId="4FA88486">
                <wp:simplePos x="0" y="0"/>
                <wp:positionH relativeFrom="column">
                  <wp:posOffset>1509300</wp:posOffset>
                </wp:positionH>
                <wp:positionV relativeFrom="paragraph">
                  <wp:posOffset>436245</wp:posOffset>
                </wp:positionV>
                <wp:extent cx="879475" cy="973455"/>
                <wp:effectExtent l="0" t="0" r="0" b="17145"/>
                <wp:wrapTopAndBottom/>
                <wp:docPr id="21" name="Gruppieren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879475" cy="973455"/>
                          <a:chOff x="0" y="0"/>
                          <a:chExt cx="879475" cy="973539"/>
                        </a:xfrm>
                      </wpg:grpSpPr>
                      <wps:wsp>
                        <wps:cNvPr id="22" name="Ellipse 11"/>
                        <wps:cNvSpPr/>
                        <wps:spPr>
                          <a:xfrm>
                            <a:off x="0" y="0"/>
                            <a:ext cx="879475" cy="913130"/>
                          </a:xfrm>
                          <a:prstGeom prst="ellipse">
                            <a:avLst/>
                          </a:prstGeom>
                          <a:solidFill>
                            <a:srgbClr val="2A2A2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feld 13"/>
                        <wps:cNvSpPr txBox="1"/>
                        <wps:spPr>
                          <a:xfrm>
                            <a:off x="17253" y="724619"/>
                            <a:ext cx="731520" cy="2489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E73F4C8" w14:textId="479946BA" w:rsidR="00D51FCE" w:rsidRDefault="00D51FCE" w:rsidP="00D51FCE">
                              <w:r w:rsidRPr="00D51FCE">
                                <w:t>#2A2A2A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D962E90" id="Gruppieren 21" o:spid="_x0000_s1029" style="position:absolute;left:0;text-align:left;margin-left:118.85pt;margin-top:34.35pt;width:69.25pt;height:76.65pt;z-index:251662336" coordsize="8794,97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">
                <v:oval id="Ellipse 11" o:spid="_x0000_s1030" style="position:absolute;width:8794;height:91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" fillcolor="#2a2a2a" stroked="f" strokeweight="1pt">
                  <v:stroke joinstyle="miter"/>
                </v:oval>
                <v:shape id="Textfeld 13" o:spid="_x0000_s1031" type="#_x0000_t202" style="position:absolute;left:172;top:7246;width:7315;height:2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" fillcolor="white [3201]" strokeweight=".5pt">
                  <v:textbox>
                    <w:txbxContent>
                      <w:p w14:paraId="6E73F4C8" w14:textId="479946BA" w:rsidR="00D51FCE" w:rsidRDefault="00D51FCE" w:rsidP="00D51FCE">
                        <w:r w:rsidRPr="00D51FCE">
                          <w:t>#2A2A2A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Pr="0042636F">
        <w:rPr>
          <w:rFonts w:ascii="Arial" w:hAnsi="Arial" w:cs="Arial"/>
          <w:noProof/>
          <w:lang w:val="de-CH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671EE326" wp14:editId="2082DD94">
                <wp:simplePos x="0" y="0"/>
                <wp:positionH relativeFrom="margin">
                  <wp:posOffset>3435979</wp:posOffset>
                </wp:positionH>
                <wp:positionV relativeFrom="paragraph">
                  <wp:posOffset>431800</wp:posOffset>
                </wp:positionV>
                <wp:extent cx="879475" cy="973455"/>
                <wp:effectExtent l="0" t="0" r="0" b="0"/>
                <wp:wrapTopAndBottom/>
                <wp:docPr id="377" name="Gruppieren 3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879475" cy="973455"/>
                          <a:chOff x="0" y="0"/>
                          <a:chExt cx="879475" cy="973539"/>
                        </a:xfrm>
                      </wpg:grpSpPr>
                      <wps:wsp>
                        <wps:cNvPr id="378" name="Ellipse 505"/>
                        <wps:cNvSpPr/>
                        <wps:spPr>
                          <a:xfrm>
                            <a:off x="0" y="0"/>
                            <a:ext cx="879475" cy="913130"/>
                          </a:xfrm>
                          <a:prstGeom prst="ellipse">
                            <a:avLst/>
                          </a:prstGeom>
                          <a:solidFill>
                            <a:srgbClr val="F7F7F7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9" name="Textfeld 506"/>
                        <wps:cNvSpPr txBox="1"/>
                        <wps:spPr>
                          <a:xfrm>
                            <a:off x="17253" y="724619"/>
                            <a:ext cx="731520" cy="2489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4B6B7521" w14:textId="540AA9A5" w:rsidR="002B4C33" w:rsidRDefault="00B1553C" w:rsidP="002B4C33">
                              <w:r w:rsidRPr="00B1553C">
                                <w:t>#F7F7F7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71EE326" id="Gruppieren 377" o:spid="_x0000_s1032" style="position:absolute;left:0;text-align:left;margin-left:270.55pt;margin-top:34pt;width:69.25pt;height:76.65pt;z-index:251657216;mso-position-horizontal-relative:margin" coordsize="8794,97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">
                <v:oval id="Ellipse 505" o:spid="_x0000_s1033" style="position:absolute;width:8794;height:91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" fillcolor="#f7f7f7" strokecolor="black [3213]" strokeweight="1pt">
                  <v:stroke joinstyle="miter"/>
                </v:oval>
                <v:shape id="Textfeld 506" o:spid="_x0000_s1034" type="#_x0000_t202" style="position:absolute;left:172;top:7246;width:7315;height:2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" fillcolor="white [3201]" strokecolor="black [3213]" strokeweight=".5pt">
                  <v:textbox>
                    <w:txbxContent>
                      <w:p w14:paraId="4B6B7521" w14:textId="540AA9A5" w:rsidR="002B4C33" w:rsidRDefault="00B1553C" w:rsidP="002B4C33">
                        <w:r w:rsidRPr="00B1553C">
                          <w:t>#F7F7F7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="003D5AA7" w:rsidRPr="0042636F">
        <w:rPr>
          <w:rFonts w:ascii="Arial" w:hAnsi="Arial" w:cs="Arial"/>
          <w:noProof/>
          <w:lang w:val="de-CH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16DD18C" wp14:editId="58167370">
                <wp:simplePos x="0" y="0"/>
                <wp:positionH relativeFrom="column">
                  <wp:posOffset>431165</wp:posOffset>
                </wp:positionH>
                <wp:positionV relativeFrom="paragraph">
                  <wp:posOffset>402590</wp:posOffset>
                </wp:positionV>
                <wp:extent cx="879475" cy="973455"/>
                <wp:effectExtent l="0" t="0" r="0" b="0"/>
                <wp:wrapTopAndBottom/>
                <wp:docPr id="380" name="Gruppieren 3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879475" cy="973455"/>
                          <a:chOff x="0" y="0"/>
                          <a:chExt cx="879475" cy="973539"/>
                        </a:xfrm>
                      </wpg:grpSpPr>
                      <wps:wsp>
                        <wps:cNvPr id="381" name="Ellipse 11"/>
                        <wps:cNvSpPr/>
                        <wps:spPr>
                          <a:xfrm>
                            <a:off x="0" y="0"/>
                            <a:ext cx="879475" cy="913130"/>
                          </a:xfrm>
                          <a:prstGeom prst="ellipse">
                            <a:avLst/>
                          </a:prstGeom>
                          <a:solidFill>
                            <a:srgbClr val="0D0D0D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2" name="Textfeld 13"/>
                        <wps:cNvSpPr txBox="1"/>
                        <wps:spPr>
                          <a:xfrm>
                            <a:off x="17253" y="724619"/>
                            <a:ext cx="731520" cy="2489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AF05901" w14:textId="4042B63D" w:rsidR="007A0605" w:rsidRDefault="00944887" w:rsidP="007A0605">
                              <w:r w:rsidRPr="00944887">
                                <w:t>#0D0D0D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16DD18C" id="Gruppieren 380" o:spid="_x0000_s1035" style="position:absolute;left:0;text-align:left;margin-left:33.95pt;margin-top:31.7pt;width:69.25pt;height:76.65pt;z-index:251658240" coordsize="8794,97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">
                <v:oval id="Ellipse 11" o:spid="_x0000_s1036" style="position:absolute;width:8794;height:91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" fillcolor="#0d0d0d" stroked="f" strokeweight="1pt">
                  <v:stroke joinstyle="miter"/>
                </v:oval>
                <v:shape id="Textfeld 13" o:spid="_x0000_s1037" type="#_x0000_t202" style="position:absolute;left:172;top:7246;width:7315;height:2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" fillcolor="white [3201]" strokeweight=".5pt">
                  <v:textbox>
                    <w:txbxContent>
                      <w:p w14:paraId="4AF05901" w14:textId="4042B63D" w:rsidR="007A0605" w:rsidRDefault="00944887" w:rsidP="007A0605">
                        <w:r w:rsidRPr="00944887">
                          <w:t>#0D0D0D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3D5AA7" w:rsidRPr="0042636F">
        <w:rPr>
          <w:rFonts w:ascii="Arial" w:hAnsi="Arial" w:cs="Arial"/>
          <w:noProof/>
          <w:lang w:val="de-CH"/>
        </w:rPr>
        <mc:AlternateContent>
          <mc:Choice Requires="wpg">
            <w:drawing>
              <wp:anchor distT="0" distB="0" distL="114300" distR="114300" simplePos="0" relativeHeight="251658328" behindDoc="0" locked="0" layoutInCell="1" allowOverlap="1" wp14:anchorId="6CE27AEB" wp14:editId="5C1C7924">
                <wp:simplePos x="0" y="0"/>
                <wp:positionH relativeFrom="column">
                  <wp:posOffset>4498975</wp:posOffset>
                </wp:positionH>
                <wp:positionV relativeFrom="paragraph">
                  <wp:posOffset>417421</wp:posOffset>
                </wp:positionV>
                <wp:extent cx="879475" cy="973455"/>
                <wp:effectExtent l="0" t="0" r="0" b="0"/>
                <wp:wrapTopAndBottom/>
                <wp:docPr id="383" name="Gruppieren 3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879475" cy="973455"/>
                          <a:chOff x="0" y="0"/>
                          <a:chExt cx="879475" cy="973539"/>
                        </a:xfrm>
                        <a:solidFill>
                          <a:srgbClr val="33CC33"/>
                        </a:solidFill>
                      </wpg:grpSpPr>
                      <wps:wsp>
                        <wps:cNvPr id="384" name="Ellipse 508"/>
                        <wps:cNvSpPr/>
                        <wps:spPr>
                          <a:xfrm>
                            <a:off x="0" y="0"/>
                            <a:ext cx="879475" cy="913130"/>
                          </a:xfrm>
                          <a:prstGeom prst="ellipse">
                            <a:avLst/>
                          </a:prstGeom>
                          <a:solidFill>
                            <a:srgbClr val="104E1D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5" name="Textfeld 509"/>
                        <wps:cNvSpPr txBox="1"/>
                        <wps:spPr>
                          <a:xfrm>
                            <a:off x="17253" y="724619"/>
                            <a:ext cx="731520" cy="24892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74BEBB2" w14:textId="6935DE44" w:rsidR="008C74CD" w:rsidRDefault="00B1553C" w:rsidP="008C74CD">
                              <w:r w:rsidRPr="00B1553C">
                                <w:t>#104E1D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CE27AEB" id="Gruppieren 383" o:spid="_x0000_s1038" style="position:absolute;left:0;text-align:left;margin-left:354.25pt;margin-top:32.85pt;width:69.25pt;height:76.65pt;z-index:251658328;mso-width-relative:margin;mso-height-relative:margin" coordsize="8794,97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">
                <v:oval id="Ellipse 508" o:spid="_x0000_s1039" style="position:absolute;width:8794;height:91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" fillcolor="#104e1d" stroked="f" strokeweight="1pt">
                  <v:stroke joinstyle="miter"/>
                </v:oval>
                <v:shape id="Textfeld 509" o:spid="_x0000_s1040" type="#_x0000_t202" style="position:absolute;left:172;top:7246;width:7315;height:2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" fillcolor="white [3212]" stroked="f" strokeweight=".5pt">
                  <v:textbox>
                    <w:txbxContent>
                      <w:p w14:paraId="474BEBB2" w14:textId="6935DE44" w:rsidR="008C74CD" w:rsidRDefault="00B1553C" w:rsidP="008C74CD">
                        <w:r w:rsidRPr="00B1553C">
                          <w:t>#104E1D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1A5D2B" w:rsidRPr="0042636F">
        <w:rPr>
          <w:rFonts w:ascii="Arial" w:hAnsi="Arial" w:cs="Arial"/>
          <w:lang w:val="de-CH"/>
        </w:rPr>
        <w:t>Farben Schema</w:t>
      </w:r>
      <w:bookmarkEnd w:id="10"/>
    </w:p>
    <w:p w14:paraId="2C184E2A" w14:textId="604CA593" w:rsidR="00B1553C" w:rsidRPr="0042636F" w:rsidRDefault="00944887" w:rsidP="002A60F7">
      <w:pPr>
        <w:pStyle w:val="Listenabsatz"/>
        <w:numPr>
          <w:ilvl w:val="0"/>
          <w:numId w:val="32"/>
        </w:numPr>
        <w:rPr>
          <w:rFonts w:ascii="Arial" w:hAnsi="Arial" w:cs="Arial"/>
          <w:lang w:val="de-CH"/>
        </w:rPr>
      </w:pPr>
      <w:r w:rsidRPr="0042636F">
        <w:rPr>
          <w:rFonts w:ascii="Arial" w:hAnsi="Arial" w:cs="Arial"/>
          <w:lang w:val="de-CH"/>
        </w:rPr>
        <w:t xml:space="preserve">#0D0D0D, Schwarz, </w:t>
      </w:r>
      <w:r w:rsidR="00B1553C" w:rsidRPr="0042636F">
        <w:rPr>
          <w:rFonts w:ascii="Arial" w:hAnsi="Arial" w:cs="Arial"/>
          <w:lang w:val="de-CH"/>
        </w:rPr>
        <w:t xml:space="preserve">Hintergrund </w:t>
      </w:r>
      <w:r w:rsidRPr="0042636F">
        <w:rPr>
          <w:rFonts w:ascii="Arial" w:hAnsi="Arial" w:cs="Arial"/>
          <w:lang w:val="de-CH"/>
        </w:rPr>
        <w:t>Farbe</w:t>
      </w:r>
    </w:p>
    <w:p w14:paraId="59E42BD9" w14:textId="4B0DD329" w:rsidR="00B1553C" w:rsidRPr="0042636F" w:rsidRDefault="00B1553C" w:rsidP="00B1553C">
      <w:pPr>
        <w:pStyle w:val="Listenabsatz"/>
        <w:numPr>
          <w:ilvl w:val="0"/>
          <w:numId w:val="32"/>
        </w:numPr>
        <w:rPr>
          <w:rFonts w:ascii="Arial" w:hAnsi="Arial" w:cs="Arial"/>
          <w:lang w:val="de-CH"/>
        </w:rPr>
      </w:pPr>
      <w:r w:rsidRPr="0042636F">
        <w:rPr>
          <w:rFonts w:ascii="Arial" w:hAnsi="Arial" w:cs="Arial"/>
          <w:lang w:val="de-CH"/>
        </w:rPr>
        <w:t>#F7F7F7 Weiss, Text Farbe universal</w:t>
      </w:r>
    </w:p>
    <w:p w14:paraId="13DB3DC5" w14:textId="55FFEF90" w:rsidR="00B1553C" w:rsidRPr="0042636F" w:rsidRDefault="00B1553C" w:rsidP="00B1553C">
      <w:pPr>
        <w:pStyle w:val="Listenabsatz"/>
        <w:numPr>
          <w:ilvl w:val="0"/>
          <w:numId w:val="32"/>
        </w:numPr>
        <w:rPr>
          <w:rFonts w:ascii="Arial" w:hAnsi="Arial" w:cs="Arial"/>
          <w:lang w:val="de-CH"/>
        </w:rPr>
      </w:pPr>
      <w:r w:rsidRPr="0042636F">
        <w:rPr>
          <w:rFonts w:ascii="Arial" w:hAnsi="Arial" w:cs="Arial"/>
          <w:lang w:val="de-CH"/>
        </w:rPr>
        <w:t>#104E1D Slytherin Grün</w:t>
      </w:r>
      <w:r w:rsidR="00037B19" w:rsidRPr="0042636F">
        <w:rPr>
          <w:rFonts w:ascii="Arial" w:hAnsi="Arial" w:cs="Arial"/>
          <w:lang w:val="de-CH"/>
        </w:rPr>
        <w:t>, Linien</w:t>
      </w:r>
    </w:p>
    <w:p w14:paraId="5DE7A877" w14:textId="2865E6C8" w:rsidR="00037B19" w:rsidRPr="0042636F" w:rsidRDefault="00205F7C" w:rsidP="00037B19">
      <w:pPr>
        <w:pStyle w:val="berschrift2"/>
        <w:rPr>
          <w:rFonts w:ascii="Arial" w:hAnsi="Arial" w:cs="Arial"/>
          <w:lang w:val="de-CH"/>
        </w:rPr>
      </w:pPr>
      <w:bookmarkStart w:id="11" w:name="_Toc97469989"/>
      <w:r w:rsidRPr="0042636F">
        <w:rPr>
          <w:rFonts w:ascii="Arial" w:hAnsi="Arial" w:cs="Arial"/>
          <w:lang w:val="de-CH"/>
        </w:rPr>
        <w:t>Bedienelemente</w:t>
      </w:r>
      <w:bookmarkEnd w:id="11"/>
    </w:p>
    <w:tbl>
      <w:tblPr>
        <w:tblStyle w:val="Tabellenraster"/>
        <w:tblW w:w="8349" w:type="dxa"/>
        <w:tblInd w:w="718" w:type="dxa"/>
        <w:tblLook w:val="04A0" w:firstRow="1" w:lastRow="0" w:firstColumn="1" w:lastColumn="0" w:noHBand="0" w:noVBand="1"/>
      </w:tblPr>
      <w:tblGrid>
        <w:gridCol w:w="2112"/>
        <w:gridCol w:w="2127"/>
        <w:gridCol w:w="1984"/>
        <w:gridCol w:w="2126"/>
      </w:tblGrid>
      <w:tr w:rsidR="00E1351A" w:rsidRPr="0042636F" w14:paraId="5B38C148" w14:textId="5CD70C2E" w:rsidTr="002B1311">
        <w:tc>
          <w:tcPr>
            <w:tcW w:w="834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D7FCF18" w14:textId="1CEE6E3A" w:rsidR="00E1351A" w:rsidRPr="0042636F" w:rsidRDefault="00E1351A">
            <w:pPr>
              <w:rPr>
                <w:rFonts w:ascii="Arial" w:hAnsi="Arial" w:cs="Arial"/>
                <w:lang w:val="de-CH"/>
              </w:rPr>
            </w:pPr>
            <w:r w:rsidRPr="0042636F">
              <w:rPr>
                <w:rFonts w:ascii="Arial" w:hAnsi="Arial" w:cs="Arial"/>
                <w:lang w:val="de-CH"/>
              </w:rPr>
              <w:t>Element design</w:t>
            </w:r>
          </w:p>
        </w:tc>
      </w:tr>
      <w:tr w:rsidR="00E1351A" w:rsidRPr="0042636F" w14:paraId="5D539840" w14:textId="7ECB8725" w:rsidTr="002B1311"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B5BC0D9" w14:textId="3DE505F4" w:rsidR="00E1351A" w:rsidRPr="0042636F" w:rsidRDefault="00E1351A">
            <w:pPr>
              <w:jc w:val="center"/>
              <w:rPr>
                <w:rFonts w:ascii="Arial" w:hAnsi="Arial" w:cs="Arial"/>
                <w:lang w:val="de-CH"/>
              </w:rPr>
            </w:pPr>
            <w:r w:rsidRPr="0042636F">
              <w:rPr>
                <w:rFonts w:ascii="Arial" w:hAnsi="Arial" w:cs="Arial"/>
                <w:lang w:val="de-CH"/>
              </w:rPr>
              <w:t>ungedruckt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A020890" w14:textId="50A137CF" w:rsidR="00E1351A" w:rsidRPr="0042636F" w:rsidRDefault="00C02261">
            <w:pPr>
              <w:jc w:val="center"/>
              <w:rPr>
                <w:rFonts w:ascii="Arial" w:hAnsi="Arial" w:cs="Arial"/>
                <w:lang w:val="de-CH"/>
              </w:rPr>
            </w:pPr>
            <w:proofErr w:type="spellStart"/>
            <w:r w:rsidRPr="0042636F">
              <w:rPr>
                <w:rFonts w:ascii="Arial" w:hAnsi="Arial" w:cs="Arial"/>
                <w:lang w:val="de-CH"/>
              </w:rPr>
              <w:t>Hovern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B0F844F" w14:textId="65103A58" w:rsidR="00E1351A" w:rsidRPr="0042636F" w:rsidRDefault="00C02261">
            <w:pPr>
              <w:jc w:val="center"/>
              <w:rPr>
                <w:rFonts w:ascii="Arial" w:hAnsi="Arial" w:cs="Arial"/>
                <w:lang w:val="de-CH"/>
              </w:rPr>
            </w:pPr>
            <w:r w:rsidRPr="0042636F">
              <w:rPr>
                <w:rFonts w:ascii="Arial" w:hAnsi="Arial" w:cs="Arial"/>
                <w:lang w:val="de-CH"/>
              </w:rPr>
              <w:t>Gedruckt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10CA16F" w14:textId="6CE07E70" w:rsidR="00E1351A" w:rsidRPr="0042636F" w:rsidRDefault="00E1351A">
            <w:pPr>
              <w:jc w:val="center"/>
              <w:rPr>
                <w:rFonts w:ascii="Arial" w:hAnsi="Arial" w:cs="Arial"/>
                <w:lang w:val="de-CH"/>
              </w:rPr>
            </w:pPr>
            <w:r w:rsidRPr="0042636F">
              <w:rPr>
                <w:rFonts w:ascii="Arial" w:hAnsi="Arial" w:cs="Arial"/>
                <w:lang w:val="de-CH"/>
              </w:rPr>
              <w:t>deaktiviert</w:t>
            </w:r>
          </w:p>
        </w:tc>
      </w:tr>
      <w:tr w:rsidR="00E1351A" w:rsidRPr="0042636F" w14:paraId="2CD4C928" w14:textId="3C99F711" w:rsidTr="00E1351A">
        <w:tc>
          <w:tcPr>
            <w:tcW w:w="834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4A903" w14:textId="1B3402A8" w:rsidR="00E1351A" w:rsidRPr="0042636F" w:rsidRDefault="00E1351A">
            <w:pPr>
              <w:rPr>
                <w:rFonts w:ascii="Arial" w:hAnsi="Arial" w:cs="Arial"/>
                <w:lang w:val="de-CH"/>
              </w:rPr>
            </w:pPr>
            <w:r w:rsidRPr="0042636F">
              <w:rPr>
                <w:rFonts w:ascii="Arial" w:hAnsi="Arial" w:cs="Arial"/>
                <w:lang w:val="de-CH"/>
              </w:rPr>
              <w:t xml:space="preserve">Sekundärer Knöpfe </w:t>
            </w:r>
          </w:p>
        </w:tc>
      </w:tr>
      <w:tr w:rsidR="00E1351A" w:rsidRPr="0042636F" w14:paraId="000A10B9" w14:textId="404F9BEA" w:rsidTr="00E1351A">
        <w:trPr>
          <w:trHeight w:val="1221"/>
        </w:trPr>
        <w:tc>
          <w:tcPr>
            <w:tcW w:w="834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5E11D" w14:textId="4571B527" w:rsidR="00E1351A" w:rsidRPr="0042636F" w:rsidRDefault="00212FE3">
            <w:pPr>
              <w:rPr>
                <w:rFonts w:ascii="Arial" w:hAnsi="Arial" w:cs="Arial"/>
                <w:lang w:val="de-CH"/>
              </w:rPr>
            </w:pPr>
            <w:r w:rsidRPr="0042636F">
              <w:rPr>
                <w:rFonts w:ascii="Arial" w:hAnsi="Arial" w:cs="Arial"/>
                <w:noProof/>
                <w:lang w:val="de-CH"/>
              </w:rPr>
              <mc:AlternateContent>
                <mc:Choice Requires="wpg">
                  <w:drawing>
                    <wp:anchor distT="0" distB="0" distL="114300" distR="114300" simplePos="0" relativeHeight="251658335" behindDoc="0" locked="0" layoutInCell="1" allowOverlap="1" wp14:anchorId="11BAB0DC" wp14:editId="4149E338">
                      <wp:simplePos x="0" y="0"/>
                      <wp:positionH relativeFrom="column">
                        <wp:posOffset>1363345</wp:posOffset>
                      </wp:positionH>
                      <wp:positionV relativeFrom="paragraph">
                        <wp:posOffset>111760</wp:posOffset>
                      </wp:positionV>
                      <wp:extent cx="1196340" cy="507365"/>
                      <wp:effectExtent l="57150" t="76200" r="99060" b="102235"/>
                      <wp:wrapNone/>
                      <wp:docPr id="6" name="Gruppieren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196340" cy="507365"/>
                                <a:chOff x="-24728" y="0"/>
                                <a:chExt cx="1655408" cy="564515"/>
                              </a:xfrm>
                            </wpg:grpSpPr>
                            <wps:wsp>
                              <wps:cNvPr id="7" name="Rechteck: abgerundete Ecken 75"/>
                              <wps:cNvSpPr/>
                              <wps:spPr>
                                <a:xfrm>
                                  <a:off x="0" y="0"/>
                                  <a:ext cx="1630680" cy="564515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rgbClr val="2A2A2A"/>
                                </a:solidFill>
                                <a:ln>
                                  <a:solidFill>
                                    <a:srgbClr val="F7F7F7"/>
                                  </a:solidFill>
                                </a:ln>
                                <a:effectLst>
                                  <a:outerShdw blurRad="63500" sx="102000" sy="102000" algn="ctr" rotWithShape="0">
                                    <a:prstClr val="black">
                                      <a:alpha val="40000"/>
                                    </a:prstClr>
                                  </a:outerShdw>
                                  <a:softEdge rad="0"/>
                                </a:effectLst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clip" horzOverflow="clip" vert="horz" wrap="square" lIns="91440" tIns="4680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" name="Textfeld 78"/>
                              <wps:cNvSpPr txBox="1"/>
                              <wps:spPr>
                                <a:xfrm>
                                  <a:off x="-24728" y="120205"/>
                                  <a:ext cx="1614115" cy="30990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B947E18" w14:textId="77777777" w:rsidR="002B1311" w:rsidRPr="00205F7C" w:rsidRDefault="002B1311" w:rsidP="002B1311">
                                    <w:pPr>
                                      <w:jc w:val="center"/>
                                      <w:rPr>
                                        <w:color w:val="F7F7F7"/>
                                        <w:lang w:val="de-CH"/>
                                      </w:rPr>
                                    </w:pPr>
                                    <w:r w:rsidRPr="00205F7C">
                                      <w:rPr>
                                        <w:color w:val="F7F7F7"/>
                                        <w:lang w:val="de-CH"/>
                                      </w:rPr>
                                      <w:t>Knopf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1BAB0DC" id="Gruppieren 6" o:spid="_x0000_s1041" style="position:absolute;margin-left:107.35pt;margin-top:8.8pt;width:94.2pt;height:39.95pt;z-index:251658335" coordorigin="-247" coordsize="16554,56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">
                      <v:roundrect id="Rechteck: abgerundete Ecken 75" o:spid="_x0000_s1042" style="position:absolute;width:16306;height:564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" fillcolor="#2a2a2a" strokecolor="#f7f7f7" strokeweight="1pt">
                        <v:stroke joinstyle="miter"/>
                        <v:shadow on="t" type="perspective" color="black" opacity="26214f" offset="0,0" matrix="66847f,,,66847f"/>
                        <v:textbox inset=",1.3mm"/>
                      </v:roundrect>
                      <v:shape id="Textfeld 78" o:spid="_x0000_s1043" type="#_x0000_t202" style="position:absolute;left:-247;top:1202;width:16140;height:30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" filled="f" stroked="f" strokeweight=".5pt">
                        <v:textbox>
                          <w:txbxContent>
                            <w:p w14:paraId="6B947E18" w14:textId="77777777" w:rsidR="002B1311" w:rsidRPr="00205F7C" w:rsidRDefault="002B1311" w:rsidP="002B1311">
                              <w:pPr>
                                <w:jc w:val="center"/>
                                <w:rPr>
                                  <w:color w:val="F7F7F7"/>
                                  <w:lang w:val="de-CH"/>
                                </w:rPr>
                              </w:pPr>
                              <w:r w:rsidRPr="00205F7C">
                                <w:rPr>
                                  <w:color w:val="F7F7F7"/>
                                  <w:lang w:val="de-CH"/>
                                </w:rPr>
                                <w:t>Knopf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Pr="0042636F">
              <w:rPr>
                <w:rFonts w:ascii="Arial" w:hAnsi="Arial" w:cs="Arial"/>
                <w:noProof/>
                <w:lang w:val="de-CH"/>
              </w:rPr>
              <mc:AlternateContent>
                <mc:Choice Requires="wpg">
                  <w:drawing>
                    <wp:anchor distT="0" distB="0" distL="114300" distR="114300" simplePos="0" relativeHeight="251658337" behindDoc="0" locked="0" layoutInCell="1" allowOverlap="1" wp14:anchorId="2C5F75A1" wp14:editId="1D82CA2D">
                      <wp:simplePos x="0" y="0"/>
                      <wp:positionH relativeFrom="column">
                        <wp:posOffset>2705121</wp:posOffset>
                      </wp:positionH>
                      <wp:positionV relativeFrom="paragraph">
                        <wp:posOffset>125197</wp:posOffset>
                      </wp:positionV>
                      <wp:extent cx="1196890" cy="507836"/>
                      <wp:effectExtent l="0" t="0" r="22860" b="26035"/>
                      <wp:wrapNone/>
                      <wp:docPr id="14" name="Gruppieren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196890" cy="507836"/>
                                <a:chOff x="-24728" y="0"/>
                                <a:chExt cx="1655408" cy="564515"/>
                              </a:xfrm>
                            </wpg:grpSpPr>
                            <wps:wsp>
                              <wps:cNvPr id="15" name="Rechteck: abgerundete Ecken 75"/>
                              <wps:cNvSpPr/>
                              <wps:spPr>
                                <a:xfrm>
                                  <a:off x="0" y="0"/>
                                  <a:ext cx="1630680" cy="564515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rgbClr val="2A2A2A"/>
                                </a:solidFill>
                                <a:ln>
                                  <a:solidFill>
                                    <a:srgbClr val="F7F7F7"/>
                                  </a:solidFill>
                                </a:ln>
                                <a:effectLst>
                                  <a:innerShdw blurRad="114300">
                                    <a:prstClr val="black"/>
                                  </a:innerShdw>
                                  <a:softEdge rad="0"/>
                                </a:effectLst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clip" horzOverflow="clip" vert="horz" wrap="square" lIns="91440" tIns="4680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" name="Textfeld 78"/>
                              <wps:cNvSpPr txBox="1"/>
                              <wps:spPr>
                                <a:xfrm>
                                  <a:off x="-24728" y="120205"/>
                                  <a:ext cx="1614115" cy="30990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506FAF6F" w14:textId="77777777" w:rsidR="00212FE3" w:rsidRPr="00205F7C" w:rsidRDefault="00212FE3" w:rsidP="00212FE3">
                                    <w:pPr>
                                      <w:jc w:val="center"/>
                                      <w:rPr>
                                        <w:color w:val="F7F7F7"/>
                                        <w:lang w:val="de-CH"/>
                                      </w:rPr>
                                    </w:pPr>
                                    <w:r w:rsidRPr="00205F7C">
                                      <w:rPr>
                                        <w:color w:val="F7F7F7"/>
                                        <w:lang w:val="de-CH"/>
                                      </w:rPr>
                                      <w:t>Knopf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C5F75A1" id="Gruppieren 14" o:spid="_x0000_s1044" style="position:absolute;margin-left:213pt;margin-top:9.85pt;width:94.25pt;height:40pt;z-index:251658337" coordorigin="-247" coordsize="16554,56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">
                      <v:roundrect id="Rechteck: abgerundete Ecken 75" o:spid="_x0000_s1045" style="position:absolute;width:16306;height:564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" fillcolor="#2a2a2a" strokecolor="#f7f7f7" strokeweight="1pt">
                        <v:stroke joinstyle="miter"/>
                        <v:textbox inset=",1.3mm"/>
                      </v:roundrect>
                      <v:shape id="Textfeld 78" o:spid="_x0000_s1046" type="#_x0000_t202" style="position:absolute;left:-247;top:1202;width:16140;height:30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" filled="f" stroked="f" strokeweight=".5pt">
                        <v:textbox>
                          <w:txbxContent>
                            <w:p w14:paraId="506FAF6F" w14:textId="77777777" w:rsidR="00212FE3" w:rsidRPr="00205F7C" w:rsidRDefault="00212FE3" w:rsidP="00212FE3">
                              <w:pPr>
                                <w:jc w:val="center"/>
                                <w:rPr>
                                  <w:color w:val="F7F7F7"/>
                                  <w:lang w:val="de-CH"/>
                                </w:rPr>
                              </w:pPr>
                              <w:r w:rsidRPr="00205F7C">
                                <w:rPr>
                                  <w:color w:val="F7F7F7"/>
                                  <w:lang w:val="de-CH"/>
                                </w:rPr>
                                <w:t>Knopf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Pr="0042636F">
              <w:rPr>
                <w:rFonts w:ascii="Arial" w:hAnsi="Arial" w:cs="Arial"/>
                <w:noProof/>
                <w:lang w:val="de-CH"/>
              </w:rPr>
              <mc:AlternateContent>
                <mc:Choice Requires="wpg">
                  <w:drawing>
                    <wp:anchor distT="0" distB="0" distL="114300" distR="114300" simplePos="0" relativeHeight="251658334" behindDoc="0" locked="0" layoutInCell="1" allowOverlap="1" wp14:anchorId="1F3EB200" wp14:editId="777E909A">
                      <wp:simplePos x="0" y="0"/>
                      <wp:positionH relativeFrom="column">
                        <wp:posOffset>-2264</wp:posOffset>
                      </wp:positionH>
                      <wp:positionV relativeFrom="paragraph">
                        <wp:posOffset>120036</wp:posOffset>
                      </wp:positionV>
                      <wp:extent cx="1179011" cy="507836"/>
                      <wp:effectExtent l="76200" t="76200" r="97790" b="102235"/>
                      <wp:wrapNone/>
                      <wp:docPr id="347" name="Gruppieren 3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179011" cy="507836"/>
                                <a:chOff x="0" y="0"/>
                                <a:chExt cx="1630680" cy="564515"/>
                              </a:xfrm>
                            </wpg:grpSpPr>
                            <wps:wsp>
                              <wps:cNvPr id="348" name="Rechteck: abgerundete Ecken 75"/>
                              <wps:cNvSpPr/>
                              <wps:spPr>
                                <a:xfrm>
                                  <a:off x="0" y="0"/>
                                  <a:ext cx="1630680" cy="564515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rgbClr val="0D0D0D"/>
                                </a:solidFill>
                                <a:ln>
                                  <a:solidFill>
                                    <a:srgbClr val="F7F7F7"/>
                                  </a:solidFill>
                                </a:ln>
                                <a:effectLst>
                                  <a:outerShdw blurRad="63500" sx="102000" sy="102000" algn="ctr" rotWithShape="0">
                                    <a:prstClr val="black">
                                      <a:alpha val="40000"/>
                                    </a:prstClr>
                                  </a:outerShdw>
                                  <a:softEdge rad="0"/>
                                </a:effectLst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clip" horzOverflow="clip" vert="horz" wrap="square" lIns="91440" tIns="4680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49" name="Textfeld 78"/>
                              <wps:cNvSpPr txBox="1"/>
                              <wps:spPr>
                                <a:xfrm>
                                  <a:off x="16068" y="146437"/>
                                  <a:ext cx="1614115" cy="30990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30FB0122" w14:textId="77777777" w:rsidR="002B1311" w:rsidRPr="00205F7C" w:rsidRDefault="002B1311" w:rsidP="002B1311">
                                    <w:pPr>
                                      <w:jc w:val="center"/>
                                      <w:rPr>
                                        <w:color w:val="F7F7F7"/>
                                        <w:lang w:val="de-CH"/>
                                      </w:rPr>
                                    </w:pPr>
                                    <w:r w:rsidRPr="00205F7C">
                                      <w:rPr>
                                        <w:color w:val="F7F7F7"/>
                                        <w:lang w:val="de-CH"/>
                                      </w:rPr>
                                      <w:t>Knopf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F3EB200" id="Gruppieren 347" o:spid="_x0000_s1047" style="position:absolute;margin-left:-.2pt;margin-top:9.45pt;width:92.85pt;height:40pt;z-index:251658334" coordsize="16306,56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">
                      <v:roundrect id="Rechteck: abgerundete Ecken 75" o:spid="_x0000_s1048" style="position:absolute;width:16306;height:564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" fillcolor="#0d0d0d" strokecolor="#f7f7f7" strokeweight="1pt">
                        <v:stroke joinstyle="miter"/>
                        <v:shadow on="t" type="perspective" color="black" opacity="26214f" offset="0,0" matrix="66847f,,,66847f"/>
                        <v:textbox inset=",1.3mm"/>
                      </v:roundrect>
                      <v:shape id="Textfeld 78" o:spid="_x0000_s1049" type="#_x0000_t202" style="position:absolute;left:160;top:1464;width:16141;height:30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" filled="f" stroked="f" strokeweight=".5pt">
                        <v:textbox>
                          <w:txbxContent>
                            <w:p w14:paraId="30FB0122" w14:textId="77777777" w:rsidR="002B1311" w:rsidRPr="00205F7C" w:rsidRDefault="002B1311" w:rsidP="002B1311">
                              <w:pPr>
                                <w:jc w:val="center"/>
                                <w:rPr>
                                  <w:color w:val="F7F7F7"/>
                                  <w:lang w:val="de-CH"/>
                                </w:rPr>
                              </w:pPr>
                              <w:r w:rsidRPr="00205F7C">
                                <w:rPr>
                                  <w:color w:val="F7F7F7"/>
                                  <w:lang w:val="de-CH"/>
                                </w:rPr>
                                <w:t>Knopf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C02261" w:rsidRPr="0042636F">
              <w:rPr>
                <w:rFonts w:ascii="Arial" w:hAnsi="Arial" w:cs="Arial"/>
                <w:noProof/>
                <w:lang w:val="de-CH"/>
              </w:rPr>
              <mc:AlternateContent>
                <mc:Choice Requires="wps">
                  <w:drawing>
                    <wp:anchor distT="0" distB="0" distL="114300" distR="114300" simplePos="0" relativeHeight="251658332" behindDoc="0" locked="0" layoutInCell="1" allowOverlap="1" wp14:anchorId="573737CA" wp14:editId="3D85D721">
                      <wp:simplePos x="0" y="0"/>
                      <wp:positionH relativeFrom="margin">
                        <wp:posOffset>4008755</wp:posOffset>
                      </wp:positionH>
                      <wp:positionV relativeFrom="paragraph">
                        <wp:posOffset>53975</wp:posOffset>
                      </wp:positionV>
                      <wp:extent cx="1196340" cy="683895"/>
                      <wp:effectExtent l="0" t="0" r="3810" b="1905"/>
                      <wp:wrapNone/>
                      <wp:docPr id="353" name="Rechteck 3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196340" cy="68389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33D1A99" id="Rechteck 353" o:spid="_x0000_s1026" style="position:absolute;margin-left:315.65pt;margin-top:4.25pt;width:94.2pt;height:53.85pt;z-index:2516583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" fillcolor="white [3212]" stroked="f" strokeweight="1pt">
                      <v:fill opacity="32896f"/>
                      <w10:wrap anchorx="margin"/>
                    </v:rect>
                  </w:pict>
                </mc:Fallback>
              </mc:AlternateContent>
            </w:r>
            <w:r w:rsidR="00E1351A" w:rsidRPr="0042636F">
              <w:rPr>
                <w:rFonts w:ascii="Arial" w:hAnsi="Arial" w:cs="Arial"/>
                <w:noProof/>
                <w:lang w:val="de-CH"/>
              </w:rPr>
              <mc:AlternateContent>
                <mc:Choice Requires="wpg">
                  <w:drawing>
                    <wp:anchor distT="0" distB="0" distL="114300" distR="114300" simplePos="0" relativeHeight="251658331" behindDoc="0" locked="0" layoutInCell="1" allowOverlap="1" wp14:anchorId="790D3457" wp14:editId="1042CED6">
                      <wp:simplePos x="0" y="0"/>
                      <wp:positionH relativeFrom="column">
                        <wp:posOffset>4026617</wp:posOffset>
                      </wp:positionH>
                      <wp:positionV relativeFrom="paragraph">
                        <wp:posOffset>101190</wp:posOffset>
                      </wp:positionV>
                      <wp:extent cx="1168748" cy="564515"/>
                      <wp:effectExtent l="76200" t="76200" r="88900" b="102235"/>
                      <wp:wrapNone/>
                      <wp:docPr id="350" name="Gruppieren 3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168748" cy="564515"/>
                                <a:chOff x="0" y="0"/>
                                <a:chExt cx="1630680" cy="564515"/>
                              </a:xfrm>
                            </wpg:grpSpPr>
                            <wps:wsp>
                              <wps:cNvPr id="351" name="Rechteck: abgerundete Ecken 87"/>
                              <wps:cNvSpPr/>
                              <wps:spPr>
                                <a:xfrm>
                                  <a:off x="0" y="0"/>
                                  <a:ext cx="1630680" cy="564515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rgbClr val="0D0D0D"/>
                                </a:solidFill>
                                <a:ln>
                                  <a:solidFill>
                                    <a:srgbClr val="F7F7F7"/>
                                  </a:solidFill>
                                </a:ln>
                                <a:effectLst>
                                  <a:outerShdw blurRad="63500" sx="102000" sy="102000" algn="ctr" rotWithShape="0">
                                    <a:prstClr val="black">
                                      <a:alpha val="40000"/>
                                    </a:prstClr>
                                  </a:outerShdw>
                                  <a:softEdge rad="0"/>
                                </a:effectLst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clip" horzOverflow="clip" vert="horz" wrap="square" lIns="91440" tIns="4680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52" name="Textfeld 88"/>
                              <wps:cNvSpPr txBox="1"/>
                              <wps:spPr>
                                <a:xfrm>
                                  <a:off x="16068" y="146437"/>
                                  <a:ext cx="1614115" cy="30990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359C978" w14:textId="77777777" w:rsidR="00E1351A" w:rsidRPr="00205F7C" w:rsidRDefault="00E1351A" w:rsidP="004E6D49">
                                    <w:pPr>
                                      <w:jc w:val="center"/>
                                      <w:rPr>
                                        <w:color w:val="F7F7F7"/>
                                        <w:lang w:val="de-CH"/>
                                      </w:rPr>
                                    </w:pPr>
                                    <w:r w:rsidRPr="00205F7C">
                                      <w:rPr>
                                        <w:color w:val="F7F7F7"/>
                                        <w:lang w:val="de-CH"/>
                                      </w:rPr>
                                      <w:t>Knopf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90D3457" id="Gruppieren 350" o:spid="_x0000_s1050" style="position:absolute;margin-left:317.05pt;margin-top:7.95pt;width:92.05pt;height:44.45pt;z-index:251658331" coordsize="16306,56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">
                      <v:roundrect id="Rechteck: abgerundete Ecken 87" o:spid="_x0000_s1051" style="position:absolute;width:16306;height:564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" fillcolor="#0d0d0d" strokecolor="#f7f7f7" strokeweight="1pt">
                        <v:stroke joinstyle="miter"/>
                        <v:shadow on="t" type="perspective" color="black" opacity="26214f" offset="0,0" matrix="66847f,,,66847f"/>
                        <v:textbox inset=",1.3mm"/>
                      </v:roundrect>
                      <v:shape id="Textfeld 88" o:spid="_x0000_s1052" type="#_x0000_t202" style="position:absolute;left:160;top:1464;width:16141;height:30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" filled="f" stroked="f" strokeweight=".5pt">
                        <v:textbox>
                          <w:txbxContent>
                            <w:p w14:paraId="2359C978" w14:textId="77777777" w:rsidR="00E1351A" w:rsidRPr="00205F7C" w:rsidRDefault="00E1351A" w:rsidP="004E6D49">
                              <w:pPr>
                                <w:jc w:val="center"/>
                                <w:rPr>
                                  <w:color w:val="F7F7F7"/>
                                  <w:lang w:val="de-CH"/>
                                </w:rPr>
                              </w:pPr>
                              <w:r w:rsidRPr="00205F7C">
                                <w:rPr>
                                  <w:color w:val="F7F7F7"/>
                                  <w:lang w:val="de-CH"/>
                                </w:rPr>
                                <w:t>Knopf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  <w:tr w:rsidR="00E1351A" w:rsidRPr="0042636F" w14:paraId="51889AF3" w14:textId="7DF3F186" w:rsidTr="00E1351A">
        <w:tc>
          <w:tcPr>
            <w:tcW w:w="8349" w:type="dxa"/>
            <w:gridSpan w:val="4"/>
            <w:hideMark/>
          </w:tcPr>
          <w:p w14:paraId="5AB0F3DF" w14:textId="553C16FB" w:rsidR="00E1351A" w:rsidRPr="0042636F" w:rsidRDefault="00E1351A" w:rsidP="00060BA1">
            <w:pPr>
              <w:rPr>
                <w:rFonts w:ascii="Arial" w:hAnsi="Arial" w:cs="Arial"/>
                <w:lang w:val="de-CH"/>
              </w:rPr>
            </w:pPr>
            <w:r w:rsidRPr="0042636F">
              <w:rPr>
                <w:rFonts w:ascii="Arial" w:hAnsi="Arial" w:cs="Arial"/>
                <w:lang w:val="de-CH"/>
              </w:rPr>
              <w:t xml:space="preserve">Sekundärer Knöpfe </w:t>
            </w:r>
          </w:p>
        </w:tc>
      </w:tr>
      <w:tr w:rsidR="00E1351A" w:rsidRPr="0042636F" w14:paraId="0F5E15F2" w14:textId="2927C94D" w:rsidTr="00E1351A">
        <w:trPr>
          <w:trHeight w:val="1221"/>
        </w:trPr>
        <w:tc>
          <w:tcPr>
            <w:tcW w:w="8349" w:type="dxa"/>
            <w:gridSpan w:val="4"/>
            <w:hideMark/>
          </w:tcPr>
          <w:p w14:paraId="00AD31DA" w14:textId="68535062" w:rsidR="00E1351A" w:rsidRPr="0042636F" w:rsidRDefault="00325C18" w:rsidP="00060BA1">
            <w:pPr>
              <w:rPr>
                <w:rFonts w:ascii="Arial" w:hAnsi="Arial" w:cs="Arial"/>
                <w:lang w:val="de-CH"/>
              </w:rPr>
            </w:pPr>
            <w:r w:rsidRPr="0042636F">
              <w:rPr>
                <w:rFonts w:ascii="Arial" w:hAnsi="Arial" w:cs="Arial"/>
                <w:noProof/>
                <w:lang w:val="de-CH"/>
              </w:rPr>
              <mc:AlternateContent>
                <mc:Choice Requires="wpg">
                  <w:drawing>
                    <wp:anchor distT="0" distB="0" distL="114300" distR="114300" simplePos="0" relativeHeight="251658338" behindDoc="0" locked="0" layoutInCell="1" allowOverlap="1" wp14:anchorId="33003C87" wp14:editId="198C8348">
                      <wp:simplePos x="0" y="0"/>
                      <wp:positionH relativeFrom="column">
                        <wp:posOffset>2712617</wp:posOffset>
                      </wp:positionH>
                      <wp:positionV relativeFrom="paragraph">
                        <wp:posOffset>120076</wp:posOffset>
                      </wp:positionV>
                      <wp:extent cx="1186259" cy="513735"/>
                      <wp:effectExtent l="0" t="0" r="13970" b="19685"/>
                      <wp:wrapNone/>
                      <wp:docPr id="17" name="Gruppieren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186259" cy="513735"/>
                                <a:chOff x="-43534" y="0"/>
                                <a:chExt cx="1674214" cy="564515"/>
                              </a:xfrm>
                            </wpg:grpSpPr>
                            <wps:wsp>
                              <wps:cNvPr id="18" name="Rechteck: abgerundete Ecken 81"/>
                              <wps:cNvSpPr/>
                              <wps:spPr>
                                <a:xfrm>
                                  <a:off x="0" y="0"/>
                                  <a:ext cx="1630680" cy="564515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rgbClr val="146024"/>
                                </a:solidFill>
                                <a:ln>
                                  <a:solidFill>
                                    <a:srgbClr val="F7F7F7"/>
                                  </a:solidFill>
                                </a:ln>
                                <a:effectLst>
                                  <a:innerShdw blurRad="114300">
                                    <a:prstClr val="black"/>
                                  </a:innerShdw>
                                  <a:softEdge rad="0"/>
                                </a:effectLst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clip" horzOverflow="clip" vert="horz" wrap="square" lIns="91440" tIns="4680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" name="Textfeld 82"/>
                              <wps:cNvSpPr txBox="1"/>
                              <wps:spPr>
                                <a:xfrm>
                                  <a:off x="-43534" y="107543"/>
                                  <a:ext cx="1614115" cy="30990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75FF7194" w14:textId="77777777" w:rsidR="00325C18" w:rsidRPr="00205F7C" w:rsidRDefault="00325C18" w:rsidP="00325C18">
                                    <w:pPr>
                                      <w:jc w:val="center"/>
                                      <w:rPr>
                                        <w:color w:val="F7F7F7"/>
                                        <w:lang w:val="de-CH"/>
                                      </w:rPr>
                                    </w:pPr>
                                    <w:r w:rsidRPr="00205F7C">
                                      <w:rPr>
                                        <w:color w:val="F7F7F7"/>
                                        <w:lang w:val="de-CH"/>
                                      </w:rPr>
                                      <w:t>Knopf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3003C87" id="Gruppieren 17" o:spid="_x0000_s1053" style="position:absolute;margin-left:213.6pt;margin-top:9.45pt;width:93.4pt;height:40.45pt;z-index:251658338" coordorigin="-435" coordsize="16742,56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">
                      <v:roundrect id="Rechteck: abgerundete Ecken 81" o:spid="_x0000_s1054" style="position:absolute;width:16306;height:564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" fillcolor="#146024" strokecolor="#f7f7f7" strokeweight="1pt">
                        <v:stroke joinstyle="miter"/>
                        <v:textbox inset=",1.3mm"/>
                      </v:roundrect>
                      <v:shape id="Textfeld 82" o:spid="_x0000_s1055" type="#_x0000_t202" style="position:absolute;left:-435;top:1075;width:16140;height:30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" filled="f" stroked="f" strokeweight=".5pt">
                        <v:textbox>
                          <w:txbxContent>
                            <w:p w14:paraId="75FF7194" w14:textId="77777777" w:rsidR="00325C18" w:rsidRPr="00205F7C" w:rsidRDefault="00325C18" w:rsidP="00325C18">
                              <w:pPr>
                                <w:jc w:val="center"/>
                                <w:rPr>
                                  <w:color w:val="F7F7F7"/>
                                  <w:lang w:val="de-CH"/>
                                </w:rPr>
                              </w:pPr>
                              <w:r w:rsidRPr="00205F7C">
                                <w:rPr>
                                  <w:color w:val="F7F7F7"/>
                                  <w:lang w:val="de-CH"/>
                                </w:rPr>
                                <w:t>Knopf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212FE3" w:rsidRPr="0042636F">
              <w:rPr>
                <w:rFonts w:ascii="Arial" w:hAnsi="Arial" w:cs="Arial"/>
                <w:noProof/>
                <w:lang w:val="de-CH"/>
              </w:rPr>
              <mc:AlternateContent>
                <mc:Choice Requires="wpg">
                  <w:drawing>
                    <wp:anchor distT="0" distB="0" distL="114300" distR="114300" simplePos="0" relativeHeight="251658336" behindDoc="0" locked="0" layoutInCell="1" allowOverlap="1" wp14:anchorId="2338F4D9" wp14:editId="09D9485E">
                      <wp:simplePos x="0" y="0"/>
                      <wp:positionH relativeFrom="column">
                        <wp:posOffset>1364167</wp:posOffset>
                      </wp:positionH>
                      <wp:positionV relativeFrom="paragraph">
                        <wp:posOffset>109835</wp:posOffset>
                      </wp:positionV>
                      <wp:extent cx="1186259" cy="513735"/>
                      <wp:effectExtent l="38100" t="76200" r="90170" b="95885"/>
                      <wp:wrapNone/>
                      <wp:docPr id="11" name="Gruppieren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186259" cy="513735"/>
                                <a:chOff x="-43534" y="0"/>
                                <a:chExt cx="1674214" cy="564515"/>
                              </a:xfrm>
                            </wpg:grpSpPr>
                            <wps:wsp>
                              <wps:cNvPr id="12" name="Rechteck: abgerundete Ecken 81"/>
                              <wps:cNvSpPr/>
                              <wps:spPr>
                                <a:xfrm>
                                  <a:off x="0" y="0"/>
                                  <a:ext cx="1630680" cy="564515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rgbClr val="146024"/>
                                </a:solidFill>
                                <a:ln>
                                  <a:solidFill>
                                    <a:srgbClr val="F7F7F7"/>
                                  </a:solidFill>
                                </a:ln>
                                <a:effectLst>
                                  <a:outerShdw blurRad="63500" sx="102000" sy="102000" algn="ctr" rotWithShape="0">
                                    <a:prstClr val="black">
                                      <a:alpha val="40000"/>
                                    </a:prstClr>
                                  </a:outerShdw>
                                  <a:softEdge rad="0"/>
                                </a:effectLst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clip" horzOverflow="clip" vert="horz" wrap="square" lIns="91440" tIns="4680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" name="Textfeld 82"/>
                              <wps:cNvSpPr txBox="1"/>
                              <wps:spPr>
                                <a:xfrm>
                                  <a:off x="-43534" y="107543"/>
                                  <a:ext cx="1614115" cy="30990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41B042BC" w14:textId="77777777" w:rsidR="00212FE3" w:rsidRPr="00205F7C" w:rsidRDefault="00212FE3" w:rsidP="00212FE3">
                                    <w:pPr>
                                      <w:jc w:val="center"/>
                                      <w:rPr>
                                        <w:color w:val="F7F7F7"/>
                                        <w:lang w:val="de-CH"/>
                                      </w:rPr>
                                    </w:pPr>
                                    <w:r w:rsidRPr="00205F7C">
                                      <w:rPr>
                                        <w:color w:val="F7F7F7"/>
                                        <w:lang w:val="de-CH"/>
                                      </w:rPr>
                                      <w:t>Knopf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338F4D9" id="Gruppieren 11" o:spid="_x0000_s1056" style="position:absolute;margin-left:107.4pt;margin-top:8.65pt;width:93.4pt;height:40.45pt;z-index:251658336" coordorigin="-435" coordsize="16742,56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">
                      <v:roundrect id="Rechteck: abgerundete Ecken 81" o:spid="_x0000_s1057" style="position:absolute;width:16306;height:564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" fillcolor="#146024" strokecolor="#f7f7f7" strokeweight="1pt">
                        <v:stroke joinstyle="miter"/>
                        <v:shadow on="t" type="perspective" color="black" opacity="26214f" offset="0,0" matrix="66847f,,,66847f"/>
                        <v:textbox inset=",1.3mm"/>
                      </v:roundrect>
                      <v:shape id="Textfeld 82" o:spid="_x0000_s1058" type="#_x0000_t202" style="position:absolute;left:-435;top:1075;width:16140;height:30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YT4xAAAANsAAAAPAAAAZHJzL2Rvd25yZXYueG1sRE9Na8JA&#10;EL0X/A/LCN7qpko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CTFhPjEAAAA2wAAAA8A&#10;AAAAAAAAAAAAAAAABwIAAGRycy9kb3ducmV2LnhtbFBLBQYAAAAAAwADALcAAAD4AgAAAAA=&#10;" filled="f" stroked="f" strokeweight=".5pt">
                        <v:textbox>
                          <w:txbxContent>
                            <w:p w14:paraId="41B042BC" w14:textId="77777777" w:rsidR="00212FE3" w:rsidRPr="00205F7C" w:rsidRDefault="00212FE3" w:rsidP="00212FE3">
                              <w:pPr>
                                <w:jc w:val="center"/>
                                <w:rPr>
                                  <w:color w:val="F7F7F7"/>
                                  <w:lang w:val="de-CH"/>
                                </w:rPr>
                              </w:pPr>
                              <w:r w:rsidRPr="00205F7C">
                                <w:rPr>
                                  <w:color w:val="F7F7F7"/>
                                  <w:lang w:val="de-CH"/>
                                </w:rPr>
                                <w:t>Knopf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C02261" w:rsidRPr="0042636F">
              <w:rPr>
                <w:rFonts w:ascii="Arial" w:hAnsi="Arial" w:cs="Arial"/>
                <w:noProof/>
                <w:lang w:val="de-CH"/>
              </w:rPr>
              <mc:AlternateContent>
                <mc:Choice Requires="wps">
                  <w:drawing>
                    <wp:anchor distT="0" distB="0" distL="114300" distR="114300" simplePos="0" relativeHeight="251658333" behindDoc="0" locked="0" layoutInCell="1" allowOverlap="1" wp14:anchorId="45775F8C" wp14:editId="0CC87FE1">
                      <wp:simplePos x="0" y="0"/>
                      <wp:positionH relativeFrom="margin">
                        <wp:posOffset>4014470</wp:posOffset>
                      </wp:positionH>
                      <wp:positionV relativeFrom="paragraph">
                        <wp:posOffset>33286</wp:posOffset>
                      </wp:positionV>
                      <wp:extent cx="1190441" cy="683895"/>
                      <wp:effectExtent l="0" t="0" r="0" b="1905"/>
                      <wp:wrapNone/>
                      <wp:docPr id="346" name="Rechteck 3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190441" cy="68389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6598E2C" id="Rechteck 346" o:spid="_x0000_s1026" style="position:absolute;margin-left:316.1pt;margin-top:2.6pt;width:93.75pt;height:53.85pt;z-index:25165833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" fillcolor="white [3212]" stroked="f" strokeweight="1pt">
                      <v:fill opacity="32896f"/>
                      <w10:wrap anchorx="margin"/>
                    </v:rect>
                  </w:pict>
                </mc:Fallback>
              </mc:AlternateContent>
            </w:r>
            <w:r w:rsidR="002B1311" w:rsidRPr="0042636F">
              <w:rPr>
                <w:rFonts w:ascii="Arial" w:hAnsi="Arial" w:cs="Arial"/>
                <w:noProof/>
                <w:lang w:val="de-CH"/>
              </w:rPr>
              <mc:AlternateContent>
                <mc:Choice Requires="wpg">
                  <w:drawing>
                    <wp:anchor distT="0" distB="0" distL="114300" distR="114300" simplePos="0" relativeHeight="251658329" behindDoc="0" locked="0" layoutInCell="1" allowOverlap="1" wp14:anchorId="57056D0B" wp14:editId="392BF558">
                      <wp:simplePos x="0" y="0"/>
                      <wp:positionH relativeFrom="column">
                        <wp:posOffset>33614</wp:posOffset>
                      </wp:positionH>
                      <wp:positionV relativeFrom="paragraph">
                        <wp:posOffset>109835</wp:posOffset>
                      </wp:positionV>
                      <wp:extent cx="1155413" cy="513735"/>
                      <wp:effectExtent l="76200" t="76200" r="83185" b="76835"/>
                      <wp:wrapNone/>
                      <wp:docPr id="340" name="Gruppieren 3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155413" cy="513735"/>
                                <a:chOff x="0" y="0"/>
                                <a:chExt cx="1630680" cy="564515"/>
                              </a:xfrm>
                            </wpg:grpSpPr>
                            <wps:wsp>
                              <wps:cNvPr id="341" name="Rechteck: abgerundete Ecken 81"/>
                              <wps:cNvSpPr/>
                              <wps:spPr>
                                <a:xfrm>
                                  <a:off x="0" y="0"/>
                                  <a:ext cx="1630680" cy="564515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rgbClr val="104E1D"/>
                                </a:solidFill>
                                <a:ln>
                                  <a:noFill/>
                                </a:ln>
                                <a:effectLst>
                                  <a:outerShdw blurRad="63500" sx="102000" sy="102000" algn="ctr" rotWithShape="0">
                                    <a:prstClr val="black">
                                      <a:alpha val="40000"/>
                                    </a:prstClr>
                                  </a:outerShdw>
                                  <a:softEdge rad="0"/>
                                </a:effectLst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clip" horzOverflow="clip" vert="horz" wrap="square" lIns="91440" tIns="4680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42" name="Textfeld 82"/>
                              <wps:cNvSpPr txBox="1"/>
                              <wps:spPr>
                                <a:xfrm>
                                  <a:off x="16068" y="146437"/>
                                  <a:ext cx="1614115" cy="30990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00F6EF4A" w14:textId="77777777" w:rsidR="00E1351A" w:rsidRPr="00205F7C" w:rsidRDefault="00E1351A" w:rsidP="00205F7C">
                                    <w:pPr>
                                      <w:jc w:val="center"/>
                                      <w:rPr>
                                        <w:color w:val="F7F7F7"/>
                                        <w:lang w:val="de-CH"/>
                                      </w:rPr>
                                    </w:pPr>
                                    <w:r w:rsidRPr="00205F7C">
                                      <w:rPr>
                                        <w:color w:val="F7F7F7"/>
                                        <w:lang w:val="de-CH"/>
                                      </w:rPr>
                                      <w:t>Knopf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7056D0B" id="Gruppieren 340" o:spid="_x0000_s1059" style="position:absolute;margin-left:2.65pt;margin-top:8.65pt;width:91pt;height:40.45pt;z-index:251658329" coordsize="16306,56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">
                      <v:roundrect id="Rechteck: abgerundete Ecken 81" o:spid="_x0000_s1060" style="position:absolute;width:16306;height:564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" fillcolor="#104e1d" stroked="f" strokeweight="1pt">
                        <v:stroke joinstyle="miter"/>
                        <v:shadow on="t" type="perspective" color="black" opacity="26214f" offset="0,0" matrix="66847f,,,66847f"/>
                        <v:textbox inset=",1.3mm"/>
                      </v:roundrect>
                      <v:shape id="Textfeld 82" o:spid="_x0000_s1061" type="#_x0000_t202" style="position:absolute;left:160;top:1464;width:16141;height:30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" filled="f" stroked="f" strokeweight=".5pt">
                        <v:textbox>
                          <w:txbxContent>
                            <w:p w14:paraId="00F6EF4A" w14:textId="77777777" w:rsidR="00E1351A" w:rsidRPr="00205F7C" w:rsidRDefault="00E1351A" w:rsidP="00205F7C">
                              <w:pPr>
                                <w:jc w:val="center"/>
                                <w:rPr>
                                  <w:color w:val="F7F7F7"/>
                                  <w:lang w:val="de-CH"/>
                                </w:rPr>
                              </w:pPr>
                              <w:r w:rsidRPr="00205F7C">
                                <w:rPr>
                                  <w:color w:val="F7F7F7"/>
                                  <w:lang w:val="de-CH"/>
                                </w:rPr>
                                <w:t>Knopf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E1351A" w:rsidRPr="0042636F">
              <w:rPr>
                <w:rFonts w:ascii="Arial" w:hAnsi="Arial" w:cs="Arial"/>
                <w:noProof/>
                <w:lang w:val="de-CH"/>
              </w:rPr>
              <mc:AlternateContent>
                <mc:Choice Requires="wpg">
                  <w:drawing>
                    <wp:anchor distT="0" distB="0" distL="114300" distR="114300" simplePos="0" relativeHeight="251658330" behindDoc="0" locked="0" layoutInCell="1" allowOverlap="1" wp14:anchorId="7F8DD5B3" wp14:editId="3ABEBF44">
                      <wp:simplePos x="0" y="0"/>
                      <wp:positionH relativeFrom="column">
                        <wp:posOffset>4037638</wp:posOffset>
                      </wp:positionH>
                      <wp:positionV relativeFrom="paragraph">
                        <wp:posOffset>80338</wp:posOffset>
                      </wp:positionV>
                      <wp:extent cx="1161578" cy="564515"/>
                      <wp:effectExtent l="76200" t="76200" r="76835" b="83185"/>
                      <wp:wrapNone/>
                      <wp:docPr id="343" name="Gruppieren 3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161578" cy="564515"/>
                                <a:chOff x="0" y="0"/>
                                <a:chExt cx="1630680" cy="564515"/>
                              </a:xfrm>
                            </wpg:grpSpPr>
                            <wps:wsp>
                              <wps:cNvPr id="344" name="Rechteck: abgerundete Ecken 90"/>
                              <wps:cNvSpPr/>
                              <wps:spPr>
                                <a:xfrm>
                                  <a:off x="0" y="0"/>
                                  <a:ext cx="1630680" cy="564515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rgbClr val="104E1D"/>
                                </a:solidFill>
                                <a:ln>
                                  <a:noFill/>
                                </a:ln>
                                <a:effectLst>
                                  <a:outerShdw blurRad="63500" sx="102000" sy="102000" algn="ctr" rotWithShape="0">
                                    <a:prstClr val="black">
                                      <a:alpha val="40000"/>
                                    </a:prstClr>
                                  </a:outerShdw>
                                  <a:softEdge rad="0"/>
                                </a:effectLst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clip" horzOverflow="clip" vert="horz" wrap="square" lIns="91440" tIns="4680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45" name="Textfeld 91"/>
                              <wps:cNvSpPr txBox="1"/>
                              <wps:spPr>
                                <a:xfrm>
                                  <a:off x="16068" y="146437"/>
                                  <a:ext cx="1614115" cy="30990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0F4F3DD" w14:textId="77777777" w:rsidR="00E1351A" w:rsidRPr="00205F7C" w:rsidRDefault="00E1351A" w:rsidP="00205F7C">
                                    <w:pPr>
                                      <w:jc w:val="center"/>
                                      <w:rPr>
                                        <w:color w:val="F7F7F7"/>
                                        <w:lang w:val="de-CH"/>
                                      </w:rPr>
                                    </w:pPr>
                                    <w:r w:rsidRPr="00205F7C">
                                      <w:rPr>
                                        <w:color w:val="F7F7F7"/>
                                        <w:lang w:val="de-CH"/>
                                      </w:rPr>
                                      <w:t>Knopf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F8DD5B3" id="Gruppieren 343" o:spid="_x0000_s1062" style="position:absolute;margin-left:317.9pt;margin-top:6.35pt;width:91.45pt;height:44.45pt;z-index:251658330" coordsize="16306,56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">
                      <v:roundrect id="Rechteck: abgerundete Ecken 90" o:spid="_x0000_s1063" style="position:absolute;width:16306;height:564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" fillcolor="#104e1d" stroked="f" strokeweight="1pt">
                        <v:stroke joinstyle="miter"/>
                        <v:shadow on="t" type="perspective" color="black" opacity="26214f" offset="0,0" matrix="66847f,,,66847f"/>
                        <v:textbox inset=",1.3mm"/>
                      </v:roundrect>
                      <v:shape id="Textfeld 91" o:spid="_x0000_s1064" type="#_x0000_t202" style="position:absolute;left:160;top:1464;width:16141;height:30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" filled="f" stroked="f" strokeweight=".5pt">
                        <v:textbox>
                          <w:txbxContent>
                            <w:p w14:paraId="20F4F3DD" w14:textId="77777777" w:rsidR="00E1351A" w:rsidRPr="00205F7C" w:rsidRDefault="00E1351A" w:rsidP="00205F7C">
                              <w:pPr>
                                <w:jc w:val="center"/>
                                <w:rPr>
                                  <w:color w:val="F7F7F7"/>
                                  <w:lang w:val="de-CH"/>
                                </w:rPr>
                              </w:pPr>
                              <w:r w:rsidRPr="00205F7C">
                                <w:rPr>
                                  <w:color w:val="F7F7F7"/>
                                  <w:lang w:val="de-CH"/>
                                </w:rPr>
                                <w:t>Knopf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</w:tbl>
    <w:p w14:paraId="200C4239" w14:textId="41BCF995" w:rsidR="00205F7C" w:rsidRPr="0042636F" w:rsidRDefault="00205F7C" w:rsidP="00205F7C">
      <w:pPr>
        <w:pStyle w:val="Beschriftung"/>
        <w:rPr>
          <w:rFonts w:ascii="Arial" w:hAnsi="Arial" w:cs="Arial"/>
          <w:lang w:val="de-CH"/>
        </w:rPr>
      </w:pPr>
    </w:p>
    <w:p w14:paraId="1A01FA55" w14:textId="58ED48B9" w:rsidR="00205F7C" w:rsidRPr="0042636F" w:rsidRDefault="00205F7C" w:rsidP="00205F7C">
      <w:pPr>
        <w:rPr>
          <w:rFonts w:ascii="Arial" w:hAnsi="Arial" w:cs="Arial"/>
          <w:lang w:val="de-CH"/>
        </w:rPr>
      </w:pPr>
    </w:p>
    <w:p w14:paraId="220BC3BD" w14:textId="0A88F709" w:rsidR="00205F7C" w:rsidRPr="0042636F" w:rsidRDefault="00205F7C" w:rsidP="00205F7C">
      <w:pPr>
        <w:pStyle w:val="berschrift2"/>
        <w:rPr>
          <w:rFonts w:ascii="Arial" w:hAnsi="Arial" w:cs="Arial"/>
          <w:lang w:val="de-CH"/>
        </w:rPr>
      </w:pPr>
      <w:bookmarkStart w:id="12" w:name="_Toc97469990"/>
      <w:r w:rsidRPr="0042636F">
        <w:rPr>
          <w:rFonts w:ascii="Arial" w:hAnsi="Arial" w:cs="Arial"/>
          <w:lang w:val="de-CH"/>
        </w:rPr>
        <w:lastRenderedPageBreak/>
        <w:t>Icon und Symbole</w:t>
      </w:r>
      <w:bookmarkEnd w:id="12"/>
    </w:p>
    <w:tbl>
      <w:tblPr>
        <w:tblStyle w:val="Tabellenraster"/>
        <w:tblW w:w="0" w:type="auto"/>
        <w:tblInd w:w="718" w:type="dxa"/>
        <w:tblLook w:val="04A0" w:firstRow="1" w:lastRow="0" w:firstColumn="1" w:lastColumn="0" w:noHBand="0" w:noVBand="1"/>
      </w:tblPr>
      <w:tblGrid>
        <w:gridCol w:w="8298"/>
      </w:tblGrid>
      <w:tr w:rsidR="004E6D49" w:rsidRPr="0042636F" w14:paraId="4260935A" w14:textId="77777777" w:rsidTr="00B629D5">
        <w:tc>
          <w:tcPr>
            <w:tcW w:w="8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44B9358" w14:textId="493782FA" w:rsidR="004E6D49" w:rsidRPr="0042636F" w:rsidRDefault="004E6D49" w:rsidP="00060BA1">
            <w:pPr>
              <w:rPr>
                <w:rFonts w:ascii="Arial" w:hAnsi="Arial" w:cs="Arial"/>
                <w:lang w:val="de-CH"/>
              </w:rPr>
            </w:pPr>
            <w:r w:rsidRPr="0042636F">
              <w:rPr>
                <w:rFonts w:ascii="Arial" w:hAnsi="Arial" w:cs="Arial"/>
                <w:lang w:val="de-CH"/>
              </w:rPr>
              <w:t>Symbole</w:t>
            </w:r>
          </w:p>
        </w:tc>
      </w:tr>
      <w:tr w:rsidR="004E6D49" w:rsidRPr="0042636F" w14:paraId="2515AD8F" w14:textId="77777777" w:rsidTr="00B629D5">
        <w:tc>
          <w:tcPr>
            <w:tcW w:w="8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57C462" w14:textId="1E54D418" w:rsidR="004E6D49" w:rsidRPr="0042636F" w:rsidRDefault="00060BA1" w:rsidP="00060BA1">
            <w:pPr>
              <w:rPr>
                <w:rFonts w:ascii="Arial" w:hAnsi="Arial" w:cs="Arial"/>
                <w:lang w:val="de-CH"/>
              </w:rPr>
            </w:pPr>
            <w:r w:rsidRPr="0042636F">
              <w:rPr>
                <w:rFonts w:ascii="Arial" w:hAnsi="Arial" w:cs="Arial"/>
                <w:lang w:val="de-CH"/>
              </w:rPr>
              <w:t xml:space="preserve">Global </w:t>
            </w:r>
            <w:proofErr w:type="spellStart"/>
            <w:r w:rsidRPr="0042636F">
              <w:rPr>
                <w:rFonts w:ascii="Arial" w:hAnsi="Arial" w:cs="Arial"/>
                <w:lang w:val="de-CH"/>
              </w:rPr>
              <w:t>Occoult</w:t>
            </w:r>
            <w:proofErr w:type="spellEnd"/>
            <w:r w:rsidRPr="0042636F">
              <w:rPr>
                <w:rFonts w:ascii="Arial" w:hAnsi="Arial" w:cs="Arial"/>
                <w:lang w:val="de-CH"/>
              </w:rPr>
              <w:t xml:space="preserve"> Logo (Prototyp)</w:t>
            </w:r>
          </w:p>
        </w:tc>
      </w:tr>
      <w:tr w:rsidR="004E6D49" w:rsidRPr="0042636F" w14:paraId="3AC206C7" w14:textId="77777777" w:rsidTr="00B629D5">
        <w:trPr>
          <w:trHeight w:val="2731"/>
        </w:trPr>
        <w:tc>
          <w:tcPr>
            <w:tcW w:w="8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D0D0D"/>
            <w:hideMark/>
          </w:tcPr>
          <w:p w14:paraId="4BB00524" w14:textId="3696A973" w:rsidR="004E6D49" w:rsidRPr="0042636F" w:rsidRDefault="00B629D5" w:rsidP="00060BA1">
            <w:pPr>
              <w:rPr>
                <w:rFonts w:ascii="Arial" w:hAnsi="Arial" w:cs="Arial"/>
                <w:noProof/>
                <w:lang w:val="de-CH"/>
              </w:rPr>
            </w:pPr>
            <w:r w:rsidRPr="0042636F">
              <w:rPr>
                <w:rFonts w:ascii="Arial" w:hAnsi="Arial" w:cs="Arial"/>
                <w:noProof/>
                <w:lang w:val="de-CH"/>
              </w:rPr>
              <w:drawing>
                <wp:inline distT="0" distB="0" distL="0" distR="0" wp14:anchorId="4034C208" wp14:editId="6EAE7A4C">
                  <wp:extent cx="4291965" cy="1685925"/>
                  <wp:effectExtent l="0" t="0" r="0" b="9525"/>
                  <wp:docPr id="2" name="Grafi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1965" cy="168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29D5" w:rsidRPr="0042636F" w14:paraId="3D1F025C" w14:textId="77777777" w:rsidTr="00B629D5">
        <w:tc>
          <w:tcPr>
            <w:tcW w:w="8298" w:type="dxa"/>
            <w:hideMark/>
          </w:tcPr>
          <w:p w14:paraId="7EA5E3BF" w14:textId="4297E7F5" w:rsidR="00B629D5" w:rsidRPr="0042636F" w:rsidRDefault="00B629D5" w:rsidP="00BE66E4">
            <w:pPr>
              <w:rPr>
                <w:rFonts w:ascii="Arial" w:hAnsi="Arial" w:cs="Arial"/>
                <w:lang w:val="de-CH"/>
              </w:rPr>
            </w:pPr>
            <w:r w:rsidRPr="0042636F">
              <w:rPr>
                <w:rFonts w:ascii="Arial" w:hAnsi="Arial" w:cs="Arial"/>
                <w:lang w:val="de-CH"/>
              </w:rPr>
              <w:t>User Symbol</w:t>
            </w:r>
          </w:p>
        </w:tc>
      </w:tr>
      <w:tr w:rsidR="00B629D5" w:rsidRPr="0042636F" w14:paraId="77AD77B1" w14:textId="77777777" w:rsidTr="00837A1F">
        <w:trPr>
          <w:trHeight w:val="3471"/>
        </w:trPr>
        <w:tc>
          <w:tcPr>
            <w:tcW w:w="8298" w:type="dxa"/>
            <w:shd w:val="clear" w:color="auto" w:fill="0D0D0D"/>
            <w:hideMark/>
          </w:tcPr>
          <w:p w14:paraId="69AA5385" w14:textId="6446EA95" w:rsidR="00B629D5" w:rsidRPr="0042636F" w:rsidRDefault="00B629D5" w:rsidP="00BE66E4">
            <w:pPr>
              <w:rPr>
                <w:rFonts w:ascii="Arial" w:hAnsi="Arial" w:cs="Arial"/>
                <w:noProof/>
                <w:lang w:val="de-CH"/>
              </w:rPr>
            </w:pPr>
          </w:p>
          <w:p w14:paraId="4652F5D3" w14:textId="0FA25091" w:rsidR="00B629D5" w:rsidRPr="0042636F" w:rsidRDefault="00837A1F" w:rsidP="00BE66E4">
            <w:pPr>
              <w:rPr>
                <w:rFonts w:ascii="Arial" w:hAnsi="Arial" w:cs="Arial"/>
                <w:lang w:val="de-CH"/>
              </w:rPr>
            </w:pPr>
            <w:r w:rsidRPr="0042636F">
              <w:rPr>
                <w:rFonts w:ascii="Arial" w:hAnsi="Arial" w:cs="Arial"/>
                <w:noProof/>
                <w:lang w:val="de-CH"/>
              </w:rPr>
              <w:drawing>
                <wp:inline distT="0" distB="0" distL="0" distR="0" wp14:anchorId="34663D6F" wp14:editId="1DE633A6">
                  <wp:extent cx="2205355" cy="2209800"/>
                  <wp:effectExtent l="0" t="0" r="0" b="0"/>
                  <wp:docPr id="4" name="Grafik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5355" cy="2209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29D5" w:rsidRPr="0042636F" w14:paraId="7229C7C6" w14:textId="77777777" w:rsidTr="00B629D5">
        <w:tc>
          <w:tcPr>
            <w:tcW w:w="8298" w:type="dxa"/>
            <w:hideMark/>
          </w:tcPr>
          <w:p w14:paraId="060B14CE" w14:textId="266540FD" w:rsidR="00B629D5" w:rsidRPr="0042636F" w:rsidRDefault="00A744FC" w:rsidP="00BE66E4">
            <w:pPr>
              <w:rPr>
                <w:rFonts w:ascii="Arial" w:hAnsi="Arial" w:cs="Arial"/>
                <w:lang w:val="de-CH"/>
              </w:rPr>
            </w:pPr>
            <w:r w:rsidRPr="0042636F">
              <w:rPr>
                <w:rFonts w:ascii="Arial" w:hAnsi="Arial" w:cs="Arial"/>
                <w:lang w:val="de-CH"/>
              </w:rPr>
              <w:t xml:space="preserve">Linie </w:t>
            </w:r>
          </w:p>
        </w:tc>
      </w:tr>
      <w:tr w:rsidR="00B629D5" w:rsidRPr="0042636F" w14:paraId="248823D4" w14:textId="77777777" w:rsidTr="00837A1F">
        <w:trPr>
          <w:trHeight w:val="754"/>
        </w:trPr>
        <w:tc>
          <w:tcPr>
            <w:tcW w:w="8298" w:type="dxa"/>
            <w:shd w:val="clear" w:color="auto" w:fill="0D0D0D"/>
            <w:hideMark/>
          </w:tcPr>
          <w:p w14:paraId="403AA2E6" w14:textId="37733E08" w:rsidR="00B629D5" w:rsidRPr="0042636F" w:rsidRDefault="00D51FCE" w:rsidP="00BE66E4">
            <w:pPr>
              <w:rPr>
                <w:rFonts w:ascii="Arial" w:hAnsi="Arial" w:cs="Arial"/>
                <w:noProof/>
                <w:lang w:val="de-CH"/>
              </w:rPr>
            </w:pPr>
            <w:r w:rsidRPr="0042636F">
              <w:rPr>
                <w:rFonts w:ascii="Arial" w:hAnsi="Arial" w:cs="Arial"/>
                <w:noProof/>
                <w:lang w:val="de-CH"/>
              </w:rPr>
              <w:drawing>
                <wp:inline distT="0" distB="0" distL="0" distR="0" wp14:anchorId="1D469D04" wp14:editId="7BF66AFC">
                  <wp:extent cx="4837430" cy="400050"/>
                  <wp:effectExtent l="0" t="0" r="0" b="0"/>
                  <wp:docPr id="20" name="Grafik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37430" cy="400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3DA40EB" w14:textId="3BB18303" w:rsidR="00205F7C" w:rsidRPr="0042636F" w:rsidRDefault="00205F7C" w:rsidP="00205F7C">
      <w:pPr>
        <w:rPr>
          <w:rFonts w:ascii="Arial" w:hAnsi="Arial" w:cs="Arial"/>
          <w:lang w:val="de-CH"/>
        </w:rPr>
      </w:pPr>
    </w:p>
    <w:p w14:paraId="3D74E639" w14:textId="68887C2D" w:rsidR="00DE1C14" w:rsidRPr="0042636F" w:rsidRDefault="00CE6C2D" w:rsidP="002A60F7">
      <w:pPr>
        <w:pStyle w:val="Listenabsatz"/>
        <w:numPr>
          <w:ilvl w:val="0"/>
          <w:numId w:val="32"/>
        </w:numPr>
        <w:rPr>
          <w:rFonts w:ascii="Arial" w:hAnsi="Arial" w:cs="Arial"/>
          <w:lang w:val="de-CH"/>
        </w:rPr>
      </w:pPr>
      <w:r w:rsidRPr="0042636F">
        <w:rPr>
          <w:rFonts w:ascii="Arial" w:hAnsi="Arial" w:cs="Arial"/>
          <w:lang w:val="de-CH"/>
        </w:rPr>
        <w:br w:type="page"/>
      </w:r>
    </w:p>
    <w:p w14:paraId="4516F53D" w14:textId="27DBFC90" w:rsidR="00DE1C14" w:rsidRPr="0042636F" w:rsidRDefault="00DE1C14" w:rsidP="00DE1C14">
      <w:pPr>
        <w:rPr>
          <w:rFonts w:ascii="Arial" w:hAnsi="Arial" w:cs="Arial"/>
          <w:lang w:val="de-CH"/>
        </w:rPr>
        <w:sectPr w:rsidR="00DE1C14" w:rsidRPr="0042636F" w:rsidSect="008E0720">
          <w:headerReference w:type="default" r:id="rId14"/>
          <w:footerReference w:type="default" r:id="rId15"/>
          <w:pgSz w:w="11906" w:h="16838" w:code="9"/>
          <w:pgMar w:top="1440" w:right="1440" w:bottom="1440" w:left="1440" w:header="709" w:footer="567" w:gutter="0"/>
          <w:pgNumType w:start="0"/>
          <w:cols w:space="708"/>
          <w:titlePg/>
          <w:docGrid w:linePitch="360"/>
        </w:sectPr>
      </w:pPr>
    </w:p>
    <w:p w14:paraId="3D5CBA06" w14:textId="1B593284" w:rsidR="00B85196" w:rsidRPr="0042636F" w:rsidRDefault="007B0B91" w:rsidP="00B85196">
      <w:pPr>
        <w:pStyle w:val="berschrift1"/>
        <w:rPr>
          <w:rFonts w:ascii="Arial" w:hAnsi="Arial" w:cs="Arial"/>
          <w:lang w:val="de-CH"/>
        </w:rPr>
      </w:pPr>
      <w:bookmarkStart w:id="13" w:name="_Toc97469991"/>
      <w:r w:rsidRPr="0042636F">
        <w:rPr>
          <w:rFonts w:ascii="Arial" w:hAnsi="Arial" w:cs="Arial"/>
          <w:noProof/>
          <w:lang w:val="de-CH"/>
        </w:rPr>
        <w:lastRenderedPageBreak/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52EBCD1C" wp14:editId="256B2AE4">
                <wp:simplePos x="0" y="0"/>
                <wp:positionH relativeFrom="column">
                  <wp:posOffset>5207635</wp:posOffset>
                </wp:positionH>
                <wp:positionV relativeFrom="paragraph">
                  <wp:posOffset>222250</wp:posOffset>
                </wp:positionV>
                <wp:extent cx="3061335" cy="476885"/>
                <wp:effectExtent l="0" t="0" r="5715" b="0"/>
                <wp:wrapNone/>
                <wp:docPr id="339" name="Textfeld 3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61335" cy="4768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477721" w14:textId="6963B03C" w:rsidR="00557C4C" w:rsidRPr="00557C4C" w:rsidRDefault="00557C4C">
                            <w:pPr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 xml:space="preserve">Wenn man auf das Logo </w:t>
                            </w:r>
                            <w:r w:rsidR="00684344">
                              <w:rPr>
                                <w:lang w:val="de-CH"/>
                              </w:rPr>
                              <w:t>drückt</w:t>
                            </w:r>
                            <w:r>
                              <w:rPr>
                                <w:lang w:val="de-CH"/>
                              </w:rPr>
                              <w:t>, führt es auf den Startbildschirm 4.1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EBCD1C" id="Textfeld 339" o:spid="_x0000_s1065" type="#_x0000_t202" style="position:absolute;left:0;text-align:left;margin-left:410.05pt;margin-top:17.5pt;width:241.05pt;height:37.55pt;z-index:25165824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" fillcolor="white [3201]" strokeweight=".5pt">
                <v:path arrowok="t"/>
                <v:textbox>
                  <w:txbxContent>
                    <w:p w14:paraId="2A477721" w14:textId="6963B03C" w:rsidR="00557C4C" w:rsidRPr="00557C4C" w:rsidRDefault="00557C4C">
                      <w:pPr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 xml:space="preserve">Wenn man auf das Logo </w:t>
                      </w:r>
                      <w:r w:rsidR="00684344">
                        <w:rPr>
                          <w:lang w:val="de-CH"/>
                        </w:rPr>
                        <w:t>drückt</w:t>
                      </w:r>
                      <w:r>
                        <w:rPr>
                          <w:lang w:val="de-CH"/>
                        </w:rPr>
                        <w:t>, führt es auf den Startbildschirm 4.1</w:t>
                      </w:r>
                    </w:p>
                  </w:txbxContent>
                </v:textbox>
              </v:shape>
            </w:pict>
          </mc:Fallback>
        </mc:AlternateContent>
      </w:r>
      <w:r w:rsidR="00B85196" w:rsidRPr="0042636F">
        <w:rPr>
          <w:rFonts w:ascii="Arial" w:hAnsi="Arial" w:cs="Arial"/>
          <w:lang w:val="de-CH"/>
        </w:rPr>
        <w:t>Storyboard</w:t>
      </w:r>
      <w:bookmarkEnd w:id="13"/>
    </w:p>
    <w:p w14:paraId="3FEA6EDE" w14:textId="60741B0E" w:rsidR="00902383" w:rsidRPr="0042636F" w:rsidRDefault="007B0B91" w:rsidP="00902383">
      <w:pPr>
        <w:pStyle w:val="berschrift2"/>
        <w:rPr>
          <w:rFonts w:ascii="Arial" w:hAnsi="Arial" w:cs="Arial"/>
          <w:lang w:val="de-CH"/>
        </w:rPr>
      </w:pPr>
      <w:bookmarkStart w:id="14" w:name="_Toc97469992"/>
      <w:r w:rsidRPr="0042636F">
        <w:rPr>
          <w:rFonts w:ascii="Arial" w:hAnsi="Arial" w:cs="Arial"/>
          <w:noProof/>
          <w:lang w:val="de-CH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09AAB231" wp14:editId="4A0FEFEC">
                <wp:simplePos x="0" y="0"/>
                <wp:positionH relativeFrom="column">
                  <wp:posOffset>1041400</wp:posOffset>
                </wp:positionH>
                <wp:positionV relativeFrom="paragraph">
                  <wp:posOffset>168275</wp:posOffset>
                </wp:positionV>
                <wp:extent cx="4095115" cy="962025"/>
                <wp:effectExtent l="0" t="0" r="635" b="9525"/>
                <wp:wrapNone/>
                <wp:docPr id="338" name="Gerader Verbinder 3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4095115" cy="962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24711D" id="Gerader Verbinder 338" o:spid="_x0000_s1026" style="position:absolute;flip:y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2pt,13.25pt" to="404.45pt,8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" strokecolor="black [3200]" strokeweight=".5pt">
                <v:stroke joinstyle="miter"/>
                <o:lock v:ext="edit" shapetype="f"/>
              </v:line>
            </w:pict>
          </mc:Fallback>
        </mc:AlternateContent>
      </w:r>
      <w:r w:rsidR="00DB6AAD" w:rsidRPr="0042636F">
        <w:rPr>
          <w:rFonts w:ascii="Arial" w:hAnsi="Arial" w:cs="Arial"/>
          <w:lang w:val="de-CH"/>
        </w:rPr>
        <w:t>Startbildschirm</w:t>
      </w:r>
      <w:bookmarkEnd w:id="14"/>
    </w:p>
    <w:p w14:paraId="01BD0852" w14:textId="326482FA" w:rsidR="000C0569" w:rsidRPr="0042636F" w:rsidRDefault="007B0B91" w:rsidP="001443B4">
      <w:pPr>
        <w:pStyle w:val="Absatz"/>
        <w:rPr>
          <w:rFonts w:ascii="Arial" w:hAnsi="Arial" w:cs="Arial"/>
          <w:lang w:val="de-CH"/>
        </w:rPr>
      </w:pPr>
      <w:r w:rsidRPr="0042636F">
        <w:rPr>
          <w:rFonts w:ascii="Arial" w:hAnsi="Arial" w:cs="Arial"/>
          <w:noProof/>
          <w:lang w:val="de-CH"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4E4874A5" wp14:editId="647D34EE">
                <wp:simplePos x="0" y="0"/>
                <wp:positionH relativeFrom="column">
                  <wp:posOffset>5224145</wp:posOffset>
                </wp:positionH>
                <wp:positionV relativeFrom="paragraph">
                  <wp:posOffset>189865</wp:posOffset>
                </wp:positionV>
                <wp:extent cx="3061335" cy="318135"/>
                <wp:effectExtent l="0" t="0" r="5715" b="5715"/>
                <wp:wrapNone/>
                <wp:docPr id="337" name="Textfeld 3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61335" cy="3181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BCB95C" w14:textId="7F88A4A6" w:rsidR="00557C4C" w:rsidRPr="00557C4C" w:rsidRDefault="00557C4C" w:rsidP="00557C4C">
                            <w:pPr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 xml:space="preserve">Führt zur der anmelde Seite </w:t>
                            </w:r>
                            <w:r w:rsidR="00684344">
                              <w:rPr>
                                <w:lang w:val="de-CH"/>
                              </w:rPr>
                              <w:t>4.2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4874A5" id="Textfeld 337" o:spid="_x0000_s1066" type="#_x0000_t202" style="position:absolute;left:0;text-align:left;margin-left:411.35pt;margin-top:14.95pt;width:241.05pt;height:25.05pt;z-index:2516582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" fillcolor="white [3201]" strokeweight=".5pt">
                <v:path arrowok="t"/>
                <v:textbox>
                  <w:txbxContent>
                    <w:p w14:paraId="46BCB95C" w14:textId="7F88A4A6" w:rsidR="00557C4C" w:rsidRPr="00557C4C" w:rsidRDefault="00557C4C" w:rsidP="00557C4C">
                      <w:pPr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 xml:space="preserve">Führt zur der anmelde Seite </w:t>
                      </w:r>
                      <w:r w:rsidR="00684344">
                        <w:rPr>
                          <w:lang w:val="de-CH"/>
                        </w:rPr>
                        <w:t>4.2</w:t>
                      </w:r>
                    </w:p>
                  </w:txbxContent>
                </v:textbox>
              </v:shape>
            </w:pict>
          </mc:Fallback>
        </mc:AlternateContent>
      </w:r>
    </w:p>
    <w:p w14:paraId="20D8DAB6" w14:textId="35EFBD95" w:rsidR="002A60F7" w:rsidRPr="0042636F" w:rsidRDefault="007B0B91" w:rsidP="002A60F7">
      <w:pPr>
        <w:rPr>
          <w:rFonts w:ascii="Arial" w:hAnsi="Arial" w:cs="Arial"/>
          <w:sz w:val="24"/>
          <w:szCs w:val="24"/>
          <w:lang w:val="de-CH" w:eastAsia="de-DE"/>
        </w:rPr>
      </w:pPr>
      <w:r w:rsidRPr="0042636F">
        <w:rPr>
          <w:rFonts w:ascii="Arial" w:hAnsi="Arial" w:cs="Arial"/>
          <w:noProof/>
          <w:lang w:val="de-CH"/>
        </w:rPr>
        <mc:AlternateContent>
          <mc:Choice Requires="wpg">
            <w:drawing>
              <wp:anchor distT="0" distB="0" distL="114300" distR="114300" simplePos="0" relativeHeight="251658241" behindDoc="0" locked="0" layoutInCell="1" allowOverlap="1" wp14:anchorId="7C387964" wp14:editId="7582CC97">
                <wp:simplePos x="0" y="0"/>
                <wp:positionH relativeFrom="column">
                  <wp:posOffset>0</wp:posOffset>
                </wp:positionH>
                <wp:positionV relativeFrom="paragraph">
                  <wp:posOffset>340360</wp:posOffset>
                </wp:positionV>
                <wp:extent cx="4523740" cy="3458845"/>
                <wp:effectExtent l="0" t="0" r="0" b="8255"/>
                <wp:wrapNone/>
                <wp:docPr id="302" name="Gruppieren 3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523740" cy="3458845"/>
                          <a:chOff x="0" y="0"/>
                          <a:chExt cx="4523740" cy="3458818"/>
                        </a:xfrm>
                      </wpg:grpSpPr>
                      <wpg:grpSp>
                        <wpg:cNvPr id="303" name="Gruppieren 387"/>
                        <wpg:cNvGrpSpPr/>
                        <wpg:grpSpPr>
                          <a:xfrm>
                            <a:off x="0" y="0"/>
                            <a:ext cx="4523740" cy="3458818"/>
                            <a:chOff x="0" y="0"/>
                            <a:chExt cx="4523740" cy="3458818"/>
                          </a:xfrm>
                        </wpg:grpSpPr>
                        <wps:wsp>
                          <wps:cNvPr id="304" name="Rechteck 33"/>
                          <wps:cNvSpPr/>
                          <wps:spPr>
                            <a:xfrm>
                              <a:off x="0" y="0"/>
                              <a:ext cx="4523740" cy="345881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5" name="Rechteck 34"/>
                          <wps:cNvSpPr/>
                          <wps:spPr>
                            <a:xfrm>
                              <a:off x="0" y="0"/>
                              <a:ext cx="1296035" cy="61998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6" name="Textfeld 38"/>
                          <wps:cNvSpPr txBox="1"/>
                          <wps:spPr>
                            <a:xfrm>
                              <a:off x="206734" y="79513"/>
                              <a:ext cx="787179" cy="453224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1B715DA" w14:textId="601FC69C" w:rsidR="00983D68" w:rsidRPr="00983D68" w:rsidRDefault="00983D68">
                                <w:pPr>
                                  <w:rPr>
                                    <w:sz w:val="40"/>
                                    <w:szCs w:val="40"/>
                                    <w:lang w:val="de-DE"/>
                                  </w:rPr>
                                </w:pPr>
                                <w:r w:rsidRPr="00983D68">
                                  <w:rPr>
                                    <w:sz w:val="40"/>
                                    <w:szCs w:val="40"/>
                                    <w:lang w:val="de-DE"/>
                                  </w:rPr>
                                  <w:t>Logo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7" name="Rechteck 41"/>
                          <wps:cNvSpPr/>
                          <wps:spPr>
                            <a:xfrm>
                              <a:off x="0" y="0"/>
                              <a:ext cx="4523740" cy="62009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8" name="Textfeld 44"/>
                          <wps:cNvSpPr txBox="1"/>
                          <wps:spPr>
                            <a:xfrm>
                              <a:off x="2775005" y="151075"/>
                              <a:ext cx="747422" cy="36576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txbx>
                            <w:txbxContent>
                              <w:p w14:paraId="7539CEA3" w14:textId="3289B619" w:rsidR="00983D68" w:rsidRPr="00983D68" w:rsidRDefault="00983D68" w:rsidP="00983D68">
                                <w:pPr>
                                  <w:rPr>
                                    <w:sz w:val="32"/>
                                    <w:szCs w:val="32"/>
                                    <w:lang w:val="de-DE"/>
                                  </w:rPr>
                                </w:pPr>
                                <w:r w:rsidRPr="00983D68">
                                  <w:rPr>
                                    <w:sz w:val="32"/>
                                    <w:szCs w:val="32"/>
                                    <w:lang w:val="de-DE"/>
                                  </w:rPr>
                                  <w:t>Log in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9" name="Textfeld 47"/>
                          <wps:cNvSpPr txBox="1"/>
                          <wps:spPr>
                            <a:xfrm>
                              <a:off x="3617843" y="151075"/>
                              <a:ext cx="860280" cy="36576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txbx>
                            <w:txbxContent>
                              <w:p w14:paraId="103FFF35" w14:textId="64555C52" w:rsidR="00983D68" w:rsidRPr="00983D68" w:rsidRDefault="00983D68" w:rsidP="00983D68">
                                <w:pPr>
                                  <w:rPr>
                                    <w:sz w:val="32"/>
                                    <w:szCs w:val="32"/>
                                    <w:lang w:val="de-DE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32"/>
                                    <w:szCs w:val="32"/>
                                    <w:lang w:val="de-DE"/>
                                  </w:rPr>
                                  <w:t>Signup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10" name="Gruppieren 16"/>
                        <wpg:cNvGrpSpPr/>
                        <wpg:grpSpPr>
                          <a:xfrm>
                            <a:off x="197893" y="846161"/>
                            <a:ext cx="4054972" cy="2593687"/>
                            <a:chOff x="0" y="0"/>
                            <a:chExt cx="4054972" cy="2593687"/>
                          </a:xfrm>
                        </wpg:grpSpPr>
                        <wps:wsp>
                          <wps:cNvPr id="311" name="Textfeld 71"/>
                          <wps:cNvSpPr txBox="1"/>
                          <wps:spPr>
                            <a:xfrm>
                              <a:off x="0" y="27296"/>
                              <a:ext cx="4054972" cy="2560099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txbx>
                            <w:txbxContent>
                              <w:p w14:paraId="5698F568" w14:textId="337C0343" w:rsidR="008C07E8" w:rsidRPr="00983D68" w:rsidRDefault="008C07E8" w:rsidP="008C07E8">
                                <w:pPr>
                                  <w:rPr>
                                    <w:sz w:val="32"/>
                                    <w:szCs w:val="32"/>
                                    <w:lang w:val="de-DE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312" name="Gruppieren 225"/>
                          <wpg:cNvGrpSpPr/>
                          <wpg:grpSpPr>
                            <a:xfrm>
                              <a:off x="109182" y="0"/>
                              <a:ext cx="1247775" cy="1658620"/>
                              <a:chOff x="0" y="0"/>
                              <a:chExt cx="1248355" cy="1658675"/>
                            </a:xfrm>
                          </wpg:grpSpPr>
                          <wps:wsp>
                            <wps:cNvPr id="313" name="Textfeld 195"/>
                            <wps:cNvSpPr txBox="1"/>
                            <wps:spPr>
                              <a:xfrm>
                                <a:off x="0" y="87464"/>
                                <a:ext cx="1248355" cy="157121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1FD7FB20" w14:textId="77777777" w:rsidR="008C07E8" w:rsidRPr="00983D68" w:rsidRDefault="008C07E8" w:rsidP="008C07E8">
                                  <w:pPr>
                                    <w:rPr>
                                      <w:sz w:val="32"/>
                                      <w:szCs w:val="32"/>
                                      <w:lang w:val="de-DE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314" name="Grafik 215" descr="Bild Silhouette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294198" y="0"/>
                                <a:ext cx="723265" cy="72326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wps:wsp>
                            <wps:cNvPr id="315" name="Textfeld 219"/>
                            <wps:cNvSpPr txBox="1"/>
                            <wps:spPr>
                              <a:xfrm>
                                <a:off x="103319" y="636083"/>
                                <a:ext cx="1041621" cy="97803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8FBB914" w14:textId="5F0175D5" w:rsidR="008C07E8" w:rsidRDefault="00886476" w:rsidP="008C07E8">
                                  <w:pPr>
                                    <w:jc w:val="center"/>
                                    <w:rPr>
                                      <w:lang w:val="de-CH"/>
                                    </w:rPr>
                                  </w:pPr>
                                  <w:r>
                                    <w:rPr>
                                      <w:lang w:val="de-CH"/>
                                    </w:rPr>
                                    <w:t>Titel</w:t>
                                  </w:r>
                                </w:p>
                                <w:p w14:paraId="618A9106" w14:textId="45B93B41" w:rsidR="00886476" w:rsidRPr="00886476" w:rsidRDefault="00886476" w:rsidP="00886476">
                                  <w:pPr>
                                    <w:rPr>
                                      <w:lang w:val="de-CH"/>
                                    </w:rPr>
                                  </w:pP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Lorem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ipsum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dolor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sit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amet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,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consetetur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sadipscing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elitr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, sed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diam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nonumy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eirmod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tempor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invidunt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ut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labore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et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dolore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magna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aliquyam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erat, sed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diam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voluptua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. At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vero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eos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et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accusam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et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justo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duo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dolores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et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ea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rebum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. Stet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clita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kasd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gubergren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,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no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sea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takimata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sanctus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est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Lorem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ipsum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dolor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sit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amet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.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Lorem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ipsum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dolor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sit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amet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,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consetetur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sadipscing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elitr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, sed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diam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nonumy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eirmod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tempor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invidunt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ut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labore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et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dolore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magna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aliquyam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erat, sed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diam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voluptua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. At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vero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eos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et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accusam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et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justo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duo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dolores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et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ea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rebum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. Stet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clita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kasd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gubergren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,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no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sea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takimata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sanctus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est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Lorem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ipsum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dolor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sit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amet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16" name="Gruppieren 241"/>
                          <wpg:cNvGrpSpPr/>
                          <wpg:grpSpPr>
                            <a:xfrm>
                              <a:off x="1473958" y="27296"/>
                              <a:ext cx="1247775" cy="1658620"/>
                              <a:chOff x="0" y="0"/>
                              <a:chExt cx="1248355" cy="1658675"/>
                            </a:xfrm>
                          </wpg:grpSpPr>
                          <wps:wsp>
                            <wps:cNvPr id="317" name="Textfeld 262"/>
                            <wps:cNvSpPr txBox="1"/>
                            <wps:spPr>
                              <a:xfrm>
                                <a:off x="0" y="87464"/>
                                <a:ext cx="1248355" cy="157121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4BB7F0DF" w14:textId="77777777" w:rsidR="008C07E8" w:rsidRPr="00983D68" w:rsidRDefault="008C07E8" w:rsidP="008C07E8">
                                  <w:pPr>
                                    <w:rPr>
                                      <w:sz w:val="32"/>
                                      <w:szCs w:val="32"/>
                                      <w:lang w:val="de-DE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318" name="Grafik 266" descr="Bild Silhouette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294198" y="0"/>
                                <a:ext cx="723265" cy="72326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wps:wsp>
                            <wps:cNvPr id="319" name="Textfeld 270"/>
                            <wps:cNvSpPr txBox="1"/>
                            <wps:spPr>
                              <a:xfrm>
                                <a:off x="103319" y="636082"/>
                                <a:ext cx="1041621" cy="97808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AA07BF7" w14:textId="490AEDCF" w:rsidR="008C07E8" w:rsidRDefault="00886476" w:rsidP="008C07E8">
                                  <w:pPr>
                                    <w:jc w:val="center"/>
                                    <w:rPr>
                                      <w:lang w:val="de-CH"/>
                                    </w:rPr>
                                  </w:pPr>
                                  <w:r>
                                    <w:rPr>
                                      <w:lang w:val="de-CH"/>
                                    </w:rPr>
                                    <w:t>Titel</w:t>
                                  </w:r>
                                </w:p>
                                <w:p w14:paraId="055F8311" w14:textId="73864708" w:rsidR="00886476" w:rsidRPr="008C07E8" w:rsidRDefault="00886476" w:rsidP="00886476">
                                  <w:pPr>
                                    <w:rPr>
                                      <w:lang w:val="de-CH"/>
                                    </w:rPr>
                                  </w:pP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Lorem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ipsum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dolor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sit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amet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,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consetetur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sadipscing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elitr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, sed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diam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nonumy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eirmod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tempor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invidunt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ut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labore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et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dolore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magna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aliquyam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erat, sed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diam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voluptua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. At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vero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eos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et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accusam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et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justo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duo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dolores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et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ea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rebum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. Stet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clita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kasd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gubergren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,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no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sea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takimata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sanctus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est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Lorem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ipsum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dolor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sit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amet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.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Lorem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ipsum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dolor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sit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amet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,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consetetur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sadipscing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elitr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, sed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diam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nonumy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eirmod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tempor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invidunt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ut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labore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et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dolore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magna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aliquyam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erat, sed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diam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voluptua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. At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vero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eos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et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accusam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et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justo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duo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dolores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et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ea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rebum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. Stet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clita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kasd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gubergren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,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no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sea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takimata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sanctus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est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Lorem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ipsum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dolor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sit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amet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20" name="Gruppieren 274"/>
                          <wpg:cNvGrpSpPr/>
                          <wpg:grpSpPr>
                            <a:xfrm>
                              <a:off x="2784143" y="27296"/>
                              <a:ext cx="1247775" cy="1658620"/>
                              <a:chOff x="0" y="0"/>
                              <a:chExt cx="1248355" cy="1658675"/>
                            </a:xfrm>
                          </wpg:grpSpPr>
                          <wps:wsp>
                            <wps:cNvPr id="321" name="Textfeld 354"/>
                            <wps:cNvSpPr txBox="1"/>
                            <wps:spPr>
                              <a:xfrm>
                                <a:off x="0" y="87464"/>
                                <a:ext cx="1248355" cy="157121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42992AE3" w14:textId="77777777" w:rsidR="008C07E8" w:rsidRPr="00983D68" w:rsidRDefault="008C07E8" w:rsidP="008C07E8">
                                  <w:pPr>
                                    <w:rPr>
                                      <w:sz w:val="32"/>
                                      <w:szCs w:val="32"/>
                                      <w:lang w:val="de-DE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322" name="Grafik 355" descr="Bild Silhouette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294198" y="0"/>
                                <a:ext cx="723265" cy="72326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wps:wsp>
                            <wps:cNvPr id="323" name="Textfeld 356"/>
                            <wps:cNvSpPr txBox="1"/>
                            <wps:spPr>
                              <a:xfrm>
                                <a:off x="103319" y="636083"/>
                                <a:ext cx="1041621" cy="9700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90F216E" w14:textId="18029CE3" w:rsidR="008C07E8" w:rsidRDefault="00886476" w:rsidP="008C07E8">
                                  <w:pPr>
                                    <w:jc w:val="center"/>
                                    <w:rPr>
                                      <w:lang w:val="de-CH"/>
                                    </w:rPr>
                                  </w:pPr>
                                  <w:r>
                                    <w:rPr>
                                      <w:lang w:val="de-CH"/>
                                    </w:rPr>
                                    <w:t>Titel</w:t>
                                  </w:r>
                                </w:p>
                                <w:p w14:paraId="160B89A0" w14:textId="4CEC32C3" w:rsidR="00886476" w:rsidRPr="008C07E8" w:rsidRDefault="00886476" w:rsidP="008C07E8">
                                  <w:pPr>
                                    <w:jc w:val="center"/>
                                    <w:rPr>
                                      <w:lang w:val="de-CH"/>
                                    </w:rPr>
                                  </w:pP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Lorem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ipsum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dolor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sit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amet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,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consetetur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sadipscing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elitr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, sed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diam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nonumy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eirmod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tempor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invidunt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ut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labore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et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dolore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magna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aliquyam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erat, sed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diam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voluptua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. At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vero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eos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et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accusam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et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justo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duo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dolores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et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ea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rebum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. Stet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clita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kasd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gubergren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,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no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sea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takimata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sanctus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est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Lorem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ipsum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dolor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sit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amet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.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Lorem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ipsum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dolor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sit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amet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,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consetetur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sadipscing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elitr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, sed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diam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nonumy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eirmod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tempor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invidunt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ut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labore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et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dolore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magna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aliquyam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erat, sed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diam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voluptua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. At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vero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eos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et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accusam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et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justo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duo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dolores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et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ea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rebum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. Stet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clita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kasd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gubergren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,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no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sea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takimata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sanctus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est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Lorem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ipsum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dolor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sit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6476">
                                    <w:rPr>
                                      <w:lang w:val="de-CH"/>
                                    </w:rPr>
                                    <w:t>amet</w:t>
                                  </w:r>
                                  <w:proofErr w:type="spellEnd"/>
                                  <w:r w:rsidRPr="00886476">
                                    <w:rPr>
                                      <w:lang w:val="de-CH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24" name="Gruppieren 357"/>
                          <wpg:cNvGrpSpPr/>
                          <wpg:grpSpPr>
                            <a:xfrm>
                              <a:off x="75062" y="1760562"/>
                              <a:ext cx="1248355" cy="826302"/>
                              <a:chOff x="0" y="0"/>
                              <a:chExt cx="1248355" cy="759339"/>
                            </a:xfrm>
                          </wpg:grpSpPr>
                          <wps:wsp>
                            <wps:cNvPr id="325" name="Textfeld 358"/>
                            <wps:cNvSpPr txBox="1"/>
                            <wps:spPr>
                              <a:xfrm>
                                <a:off x="0" y="87443"/>
                                <a:ext cx="1248355" cy="67189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1D9ABF3C" w14:textId="77777777" w:rsidR="008C07E8" w:rsidRPr="00983D68" w:rsidRDefault="008C07E8" w:rsidP="008C07E8">
                                  <w:pPr>
                                    <w:rPr>
                                      <w:sz w:val="32"/>
                                      <w:szCs w:val="32"/>
                                      <w:lang w:val="de-DE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326" name="Grafik 359" descr="Bild Silhouette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294198" y="0"/>
                                <a:ext cx="723265" cy="72326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wps:wsp>
                            <wps:cNvPr id="327" name="Textfeld 360"/>
                            <wps:cNvSpPr txBox="1"/>
                            <wps:spPr>
                              <a:xfrm>
                                <a:off x="103319" y="635781"/>
                                <a:ext cx="1041621" cy="12355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4A71ED6" w14:textId="77777777" w:rsidR="008C07E8" w:rsidRPr="008C07E8" w:rsidRDefault="008C07E8" w:rsidP="008C07E8">
                                  <w:pPr>
                                    <w:jc w:val="center"/>
                                    <w:rPr>
                                      <w:lang w:val="de-CH"/>
                                    </w:rPr>
                                  </w:pPr>
                                  <w:r>
                                    <w:rPr>
                                      <w:lang w:val="de-CH"/>
                                    </w:rPr>
                                    <w:t>Text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28" name="Gruppieren 361"/>
                          <wpg:cNvGrpSpPr/>
                          <wpg:grpSpPr>
                            <a:xfrm>
                              <a:off x="1433014" y="1767385"/>
                              <a:ext cx="1248355" cy="826302"/>
                              <a:chOff x="0" y="0"/>
                              <a:chExt cx="1248355" cy="759339"/>
                            </a:xfrm>
                          </wpg:grpSpPr>
                          <wps:wsp>
                            <wps:cNvPr id="329" name="Textfeld 362"/>
                            <wps:cNvSpPr txBox="1"/>
                            <wps:spPr>
                              <a:xfrm>
                                <a:off x="0" y="87443"/>
                                <a:ext cx="1248355" cy="67189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72F101AB" w14:textId="77777777" w:rsidR="008C07E8" w:rsidRPr="00983D68" w:rsidRDefault="008C07E8" w:rsidP="008C07E8">
                                  <w:pPr>
                                    <w:rPr>
                                      <w:sz w:val="32"/>
                                      <w:szCs w:val="32"/>
                                      <w:lang w:val="de-DE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330" name="Grafik 363" descr="Bild Silhouette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294198" y="0"/>
                                <a:ext cx="723265" cy="72326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wps:wsp>
                            <wps:cNvPr id="331" name="Textfeld 364"/>
                            <wps:cNvSpPr txBox="1"/>
                            <wps:spPr>
                              <a:xfrm>
                                <a:off x="103319" y="635781"/>
                                <a:ext cx="1041621" cy="12355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2D9F815" w14:textId="77777777" w:rsidR="008C07E8" w:rsidRPr="008C07E8" w:rsidRDefault="008C07E8" w:rsidP="008C07E8">
                                  <w:pPr>
                                    <w:jc w:val="center"/>
                                    <w:rPr>
                                      <w:lang w:val="de-CH"/>
                                    </w:rPr>
                                  </w:pPr>
                                  <w:r>
                                    <w:rPr>
                                      <w:lang w:val="de-CH"/>
                                    </w:rPr>
                                    <w:t>Text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32" name="Gruppieren 365"/>
                          <wpg:cNvGrpSpPr/>
                          <wpg:grpSpPr>
                            <a:xfrm>
                              <a:off x="2777319" y="1767385"/>
                              <a:ext cx="1248355" cy="826302"/>
                              <a:chOff x="0" y="0"/>
                              <a:chExt cx="1248355" cy="759339"/>
                            </a:xfrm>
                          </wpg:grpSpPr>
                          <wps:wsp>
                            <wps:cNvPr id="333" name="Textfeld 366"/>
                            <wps:cNvSpPr txBox="1"/>
                            <wps:spPr>
                              <a:xfrm>
                                <a:off x="0" y="87443"/>
                                <a:ext cx="1248355" cy="67189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6EB58F65" w14:textId="77777777" w:rsidR="008C07E8" w:rsidRPr="00983D68" w:rsidRDefault="008C07E8" w:rsidP="008C07E8">
                                  <w:pPr>
                                    <w:rPr>
                                      <w:sz w:val="32"/>
                                      <w:szCs w:val="32"/>
                                      <w:lang w:val="de-DE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334" name="Grafik 367" descr="Bild Silhouette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294198" y="0"/>
                                <a:ext cx="723265" cy="72326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wps:wsp>
                            <wps:cNvPr id="335" name="Textfeld 368"/>
                            <wps:cNvSpPr txBox="1"/>
                            <wps:spPr>
                              <a:xfrm>
                                <a:off x="103319" y="635781"/>
                                <a:ext cx="1041621" cy="12355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64B143F" w14:textId="77777777" w:rsidR="008C07E8" w:rsidRPr="008C07E8" w:rsidRDefault="008C07E8" w:rsidP="008C07E8">
                                  <w:pPr>
                                    <w:jc w:val="center"/>
                                    <w:rPr>
                                      <w:lang w:val="de-CH"/>
                                    </w:rPr>
                                  </w:pPr>
                                  <w:r>
                                    <w:rPr>
                                      <w:lang w:val="de-CH"/>
                                    </w:rPr>
                                    <w:t>Text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C387964" id="Gruppieren 302" o:spid="_x0000_s1067" style="position:absolute;margin-left:0;margin-top:26.8pt;width:356.2pt;height:272.35pt;z-index:251658241" coordsize="45237,345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">
                <v:group id="Gruppieren 387" o:spid="_x0000_s1068" style="position:absolute;width:45237;height:34588" coordsize="45237,345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">
                  <v:rect id="Rechteck 33" o:spid="_x0000_s1069" style="position:absolute;width:45237;height:345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" filled="f" strokecolor="black [3213]" strokeweight="1pt"/>
                  <v:rect id="Rechteck 34" o:spid="_x0000_s1070" style="position:absolute;width:12960;height:61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" filled="f" strokecolor="black [3213]" strokeweight="1pt"/>
                  <v:shape id="Textfeld 38" o:spid="_x0000_s1071" type="#_x0000_t202" style="position:absolute;left:2067;top:795;width:7872;height:45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" fillcolor="white [3201]" stroked="f" strokeweight=".5pt">
                    <v:textbox>
                      <w:txbxContent>
                        <w:p w14:paraId="11B715DA" w14:textId="601FC69C" w:rsidR="00983D68" w:rsidRPr="00983D68" w:rsidRDefault="00983D68">
                          <w:pPr>
                            <w:rPr>
                              <w:sz w:val="40"/>
                              <w:szCs w:val="40"/>
                              <w:lang w:val="de-DE"/>
                            </w:rPr>
                          </w:pPr>
                          <w:r w:rsidRPr="00983D68">
                            <w:rPr>
                              <w:sz w:val="40"/>
                              <w:szCs w:val="40"/>
                              <w:lang w:val="de-DE"/>
                            </w:rPr>
                            <w:t>Logo</w:t>
                          </w:r>
                        </w:p>
                      </w:txbxContent>
                    </v:textbox>
                  </v:shape>
                  <v:rect id="Rechteck 41" o:spid="_x0000_s1072" style="position:absolute;width:45237;height:6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" filled="f" strokecolor="black [3213]" strokeweight="1pt"/>
                  <v:shape id="Textfeld 44" o:spid="_x0000_s1073" type="#_x0000_t202" style="position:absolute;left:27750;top:1510;width:7474;height:36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" fillcolor="white [3201]" strokecolor="black [3213]" strokeweight=".5pt">
                    <v:textbox>
                      <w:txbxContent>
                        <w:p w14:paraId="7539CEA3" w14:textId="3289B619" w:rsidR="00983D68" w:rsidRPr="00983D68" w:rsidRDefault="00983D68" w:rsidP="00983D68">
                          <w:pPr>
                            <w:rPr>
                              <w:sz w:val="32"/>
                              <w:szCs w:val="32"/>
                              <w:lang w:val="de-DE"/>
                            </w:rPr>
                          </w:pPr>
                          <w:r w:rsidRPr="00983D68">
                            <w:rPr>
                              <w:sz w:val="32"/>
                              <w:szCs w:val="32"/>
                              <w:lang w:val="de-DE"/>
                            </w:rPr>
                            <w:t>Log in</w:t>
                          </w:r>
                        </w:p>
                      </w:txbxContent>
                    </v:textbox>
                  </v:shape>
                  <v:shape id="Textfeld 47" o:spid="_x0000_s1074" type="#_x0000_t202" style="position:absolute;left:36178;top:1510;width:8603;height:36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" fillcolor="white [3201]" strokecolor="black [3213]" strokeweight=".5pt">
                    <v:textbox>
                      <w:txbxContent>
                        <w:p w14:paraId="103FFF35" w14:textId="64555C52" w:rsidR="00983D68" w:rsidRPr="00983D68" w:rsidRDefault="00983D68" w:rsidP="00983D68">
                          <w:pPr>
                            <w:rPr>
                              <w:sz w:val="32"/>
                              <w:szCs w:val="32"/>
                              <w:lang w:val="de-DE"/>
                            </w:rPr>
                          </w:pPr>
                          <w:proofErr w:type="spellStart"/>
                          <w:r>
                            <w:rPr>
                              <w:sz w:val="32"/>
                              <w:szCs w:val="32"/>
                              <w:lang w:val="de-DE"/>
                            </w:rPr>
                            <w:t>Signup</w:t>
                          </w:r>
                          <w:proofErr w:type="spellEnd"/>
                        </w:p>
                      </w:txbxContent>
                    </v:textbox>
                  </v:shape>
                </v:group>
                <v:group id="Gruppieren 16" o:spid="_x0000_s1075" style="position:absolute;left:1978;top:8461;width:40550;height:25937" coordsize="40549,25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">
                  <v:shape id="Textfeld 71" o:spid="_x0000_s1076" type="#_x0000_t202" style="position:absolute;top:272;width:40549;height:256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" fillcolor="white [3201]" strokecolor="black [3213]" strokeweight=".5pt">
                    <v:textbox>
                      <w:txbxContent>
                        <w:p w14:paraId="5698F568" w14:textId="337C0343" w:rsidR="008C07E8" w:rsidRPr="00983D68" w:rsidRDefault="008C07E8" w:rsidP="008C07E8">
                          <w:pPr>
                            <w:rPr>
                              <w:sz w:val="32"/>
                              <w:szCs w:val="32"/>
                              <w:lang w:val="de-DE"/>
                            </w:rPr>
                          </w:pPr>
                        </w:p>
                      </w:txbxContent>
                    </v:textbox>
                  </v:shape>
                  <v:group id="Gruppieren 225" o:spid="_x0000_s1077" style="position:absolute;left:1091;width:12478;height:16586" coordsize="12483,16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">
                    <v:shape id="Textfeld 195" o:spid="_x0000_s1078" type="#_x0000_t202" style="position:absolute;top:874;width:12483;height:157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" fillcolor="white [3201]" strokecolor="black [3213]" strokeweight=".5pt">
                      <v:textbox>
                        <w:txbxContent>
                          <w:p w14:paraId="1FD7FB20" w14:textId="77777777" w:rsidR="008C07E8" w:rsidRPr="00983D68" w:rsidRDefault="008C07E8" w:rsidP="008C07E8">
                            <w:pPr>
                              <w:rPr>
                                <w:sz w:val="32"/>
                                <w:szCs w:val="32"/>
                                <w:lang w:val="de-DE"/>
                              </w:rPr>
                            </w:pPr>
                          </w:p>
                        </w:txbxContent>
                      </v:textbox>
                    </v:shape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Grafik 215" o:spid="_x0000_s1079" type="#_x0000_t75" alt="Bild Silhouette" style="position:absolute;left:2941;width:7233;height:72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">
                      <v:imagedata r:id="rId17" o:title="Bild Silhouette"/>
                    </v:shape>
                    <v:shape id="Textfeld 219" o:spid="_x0000_s1080" type="#_x0000_t202" style="position:absolute;left:1033;top:6360;width:10416;height:9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" fillcolor="white [3201]" strokeweight=".5pt">
                      <v:textbox>
                        <w:txbxContent>
                          <w:p w14:paraId="38FBB914" w14:textId="5F0175D5" w:rsidR="008C07E8" w:rsidRDefault="00886476" w:rsidP="008C07E8">
                            <w:pPr>
                              <w:jc w:val="center"/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>Titel</w:t>
                            </w:r>
                          </w:p>
                          <w:p w14:paraId="618A9106" w14:textId="45B93B41" w:rsidR="00886476" w:rsidRPr="00886476" w:rsidRDefault="00886476" w:rsidP="00886476">
                            <w:pPr>
                              <w:rPr>
                                <w:lang w:val="de-CH"/>
                              </w:rPr>
                            </w:pP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Lorem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ipsum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dolor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sit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amet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,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consetetur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sadipscing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elitr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, sed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diam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nonumy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eirmod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tempor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invidunt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ut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labore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et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dolore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magna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aliquyam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erat, sed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diam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voluptua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. At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vero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eos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et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accusam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et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justo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duo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dolores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et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ea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rebum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. Stet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clita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kasd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gubergren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,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no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sea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takimata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sanctus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est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Lorem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ipsum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dolor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sit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amet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.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Lorem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ipsum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dolor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sit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amet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,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consetetur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sadipscing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elitr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, sed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diam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nonumy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eirmod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tempor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invidunt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ut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labore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et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dolore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magna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aliquyam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erat, sed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diam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voluptua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. At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vero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eos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et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accusam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et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justo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duo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dolores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et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ea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rebum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. Stet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clita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kasd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gubergren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,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no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sea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takimata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sanctus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est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Lorem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ipsum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dolor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sit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amet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>.</w:t>
                            </w:r>
                          </w:p>
                        </w:txbxContent>
                      </v:textbox>
                    </v:shape>
                  </v:group>
                  <v:group id="Gruppieren 241" o:spid="_x0000_s1081" style="position:absolute;left:14739;top:272;width:12478;height:16587" coordsize="12483,16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">
                    <v:shape id="Textfeld 262" o:spid="_x0000_s1082" type="#_x0000_t202" style="position:absolute;top:874;width:12483;height:157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" fillcolor="white [3201]" strokecolor="black [3213]" strokeweight=".5pt">
                      <v:textbox>
                        <w:txbxContent>
                          <w:p w14:paraId="4BB7F0DF" w14:textId="77777777" w:rsidR="008C07E8" w:rsidRPr="00983D68" w:rsidRDefault="008C07E8" w:rsidP="008C07E8">
                            <w:pPr>
                              <w:rPr>
                                <w:sz w:val="32"/>
                                <w:szCs w:val="32"/>
                                <w:lang w:val="de-DE"/>
                              </w:rPr>
                            </w:pPr>
                          </w:p>
                        </w:txbxContent>
                      </v:textbox>
                    </v:shape>
                    <v:shape id="Grafik 266" o:spid="_x0000_s1083" type="#_x0000_t75" alt="Bild Silhouette" style="position:absolute;left:2941;width:7233;height:72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">
                      <v:imagedata r:id="rId17" o:title="Bild Silhouette"/>
                    </v:shape>
                    <v:shape id="Textfeld 270" o:spid="_x0000_s1084" type="#_x0000_t202" style="position:absolute;left:1033;top:6360;width:10416;height:9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" fillcolor="white [3201]" strokeweight=".5pt">
                      <v:textbox>
                        <w:txbxContent>
                          <w:p w14:paraId="6AA07BF7" w14:textId="490AEDCF" w:rsidR="008C07E8" w:rsidRDefault="00886476" w:rsidP="008C07E8">
                            <w:pPr>
                              <w:jc w:val="center"/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>Titel</w:t>
                            </w:r>
                          </w:p>
                          <w:p w14:paraId="055F8311" w14:textId="73864708" w:rsidR="00886476" w:rsidRPr="008C07E8" w:rsidRDefault="00886476" w:rsidP="00886476">
                            <w:pPr>
                              <w:rPr>
                                <w:lang w:val="de-CH"/>
                              </w:rPr>
                            </w:pP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Lorem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ipsum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dolor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sit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amet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,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consetetur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sadipscing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elitr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, sed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diam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nonumy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eirmod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tempor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invidunt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ut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labore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et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dolore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magna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aliquyam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erat, sed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diam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voluptua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. At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vero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eos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et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accusam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et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justo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duo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dolores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et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ea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rebum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. Stet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clita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kasd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gubergren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,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no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sea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takimata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sanctus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est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Lorem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ipsum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dolor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sit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amet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.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Lorem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ipsum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dolor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sit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amet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,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consetetur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sadipscing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elitr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, sed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diam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nonumy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eirmod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tempor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invidunt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ut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labore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et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dolore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magna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aliquyam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erat, sed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diam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voluptua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. At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vero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eos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et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accusam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et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justo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duo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dolores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et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ea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rebum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. Stet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clita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kasd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gubergren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,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no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sea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takimata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sanctus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est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Lorem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ipsum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dolor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sit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amet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>.</w:t>
                            </w:r>
                          </w:p>
                        </w:txbxContent>
                      </v:textbox>
                    </v:shape>
                  </v:group>
                  <v:group id="Gruppieren 274" o:spid="_x0000_s1085" style="position:absolute;left:27841;top:272;width:12478;height:16587" coordsize="12483,16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">
                    <v:shape id="Textfeld 354" o:spid="_x0000_s1086" type="#_x0000_t202" style="position:absolute;top:874;width:12483;height:157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" fillcolor="white [3201]" strokecolor="black [3213]" strokeweight=".5pt">
                      <v:textbox>
                        <w:txbxContent>
                          <w:p w14:paraId="42992AE3" w14:textId="77777777" w:rsidR="008C07E8" w:rsidRPr="00983D68" w:rsidRDefault="008C07E8" w:rsidP="008C07E8">
                            <w:pPr>
                              <w:rPr>
                                <w:sz w:val="32"/>
                                <w:szCs w:val="32"/>
                                <w:lang w:val="de-DE"/>
                              </w:rPr>
                            </w:pPr>
                          </w:p>
                        </w:txbxContent>
                      </v:textbox>
                    </v:shape>
                    <v:shape id="Grafik 355" o:spid="_x0000_s1087" type="#_x0000_t75" alt="Bild Silhouette" style="position:absolute;left:2941;width:7233;height:72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">
                      <v:imagedata r:id="rId17" o:title="Bild Silhouette"/>
                    </v:shape>
                    <v:shape id="Textfeld 356" o:spid="_x0000_s1088" type="#_x0000_t202" style="position:absolute;left:1033;top:6360;width:10416;height:9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" fillcolor="white [3201]" strokeweight=".5pt">
                      <v:textbox>
                        <w:txbxContent>
                          <w:p w14:paraId="090F216E" w14:textId="18029CE3" w:rsidR="008C07E8" w:rsidRDefault="00886476" w:rsidP="008C07E8">
                            <w:pPr>
                              <w:jc w:val="center"/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>Titel</w:t>
                            </w:r>
                          </w:p>
                          <w:p w14:paraId="160B89A0" w14:textId="4CEC32C3" w:rsidR="00886476" w:rsidRPr="008C07E8" w:rsidRDefault="00886476" w:rsidP="008C07E8">
                            <w:pPr>
                              <w:jc w:val="center"/>
                              <w:rPr>
                                <w:lang w:val="de-CH"/>
                              </w:rPr>
                            </w:pP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Lorem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ipsum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dolor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sit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amet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,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consetetur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sadipscing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elitr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, sed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diam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nonumy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eirmod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tempor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invidunt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ut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labore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et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dolore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magna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aliquyam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erat, sed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diam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voluptua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. At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vero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eos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et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accusam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et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justo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duo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dolores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et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ea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rebum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. Stet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clita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kasd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gubergren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,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no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sea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takimata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sanctus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est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Lorem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ipsum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dolor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sit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amet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.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Lorem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ipsum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dolor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sit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amet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,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consetetur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sadipscing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elitr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, sed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diam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nonumy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eirmod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tempor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invidunt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ut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labore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et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dolore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magna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aliquyam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erat, sed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diam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voluptua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. At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vero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eos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et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accusam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et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justo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duo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dolores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et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ea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rebum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. Stet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clita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kasd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gubergren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,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no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sea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takimata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sanctus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est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Lorem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ipsum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dolor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sit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886476">
                              <w:rPr>
                                <w:lang w:val="de-CH"/>
                              </w:rPr>
                              <w:t>amet</w:t>
                            </w:r>
                            <w:proofErr w:type="spellEnd"/>
                            <w:r w:rsidRPr="00886476">
                              <w:rPr>
                                <w:lang w:val="de-CH"/>
                              </w:rPr>
                              <w:t>.</w:t>
                            </w:r>
                          </w:p>
                        </w:txbxContent>
                      </v:textbox>
                    </v:shape>
                  </v:group>
                  <v:group id="Gruppieren 357" o:spid="_x0000_s1089" style="position:absolute;left:750;top:17605;width:12484;height:8263" coordsize="12483,75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">
                    <v:shape id="Textfeld 358" o:spid="_x0000_s1090" type="#_x0000_t202" style="position:absolute;top:874;width:12483;height:67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" fillcolor="white [3201]" strokecolor="black [3213]" strokeweight=".5pt">
                      <v:textbox>
                        <w:txbxContent>
                          <w:p w14:paraId="1D9ABF3C" w14:textId="77777777" w:rsidR="008C07E8" w:rsidRPr="00983D68" w:rsidRDefault="008C07E8" w:rsidP="008C07E8">
                            <w:pPr>
                              <w:rPr>
                                <w:sz w:val="32"/>
                                <w:szCs w:val="32"/>
                                <w:lang w:val="de-DE"/>
                              </w:rPr>
                            </w:pPr>
                          </w:p>
                        </w:txbxContent>
                      </v:textbox>
                    </v:shape>
                    <v:shape id="Grafik 359" o:spid="_x0000_s1091" type="#_x0000_t75" alt="Bild Silhouette" style="position:absolute;left:2941;width:7233;height:72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">
                      <v:imagedata r:id="rId17" o:title="Bild Silhouette"/>
                    </v:shape>
                    <v:shape id="Textfeld 360" o:spid="_x0000_s1092" type="#_x0000_t202" style="position:absolute;left:1033;top:6357;width:10416;height:1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" fillcolor="white [3201]" strokeweight=".5pt">
                      <v:textbox>
                        <w:txbxContent>
                          <w:p w14:paraId="54A71ED6" w14:textId="77777777" w:rsidR="008C07E8" w:rsidRPr="008C07E8" w:rsidRDefault="008C07E8" w:rsidP="008C07E8">
                            <w:pPr>
                              <w:jc w:val="center"/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>Text</w:t>
                            </w:r>
                          </w:p>
                        </w:txbxContent>
                      </v:textbox>
                    </v:shape>
                  </v:group>
                  <v:group id="Gruppieren 361" o:spid="_x0000_s1093" style="position:absolute;left:14330;top:17673;width:12483;height:8263" coordsize="12483,75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">
                    <v:shape id="Textfeld 362" o:spid="_x0000_s1094" type="#_x0000_t202" style="position:absolute;top:874;width:12483;height:67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" fillcolor="white [3201]" strokecolor="black [3213]" strokeweight=".5pt">
                      <v:textbox>
                        <w:txbxContent>
                          <w:p w14:paraId="72F101AB" w14:textId="77777777" w:rsidR="008C07E8" w:rsidRPr="00983D68" w:rsidRDefault="008C07E8" w:rsidP="008C07E8">
                            <w:pPr>
                              <w:rPr>
                                <w:sz w:val="32"/>
                                <w:szCs w:val="32"/>
                                <w:lang w:val="de-DE"/>
                              </w:rPr>
                            </w:pPr>
                          </w:p>
                        </w:txbxContent>
                      </v:textbox>
                    </v:shape>
                    <v:shape id="Grafik 363" o:spid="_x0000_s1095" type="#_x0000_t75" alt="Bild Silhouette" style="position:absolute;left:2941;width:7233;height:72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">
                      <v:imagedata r:id="rId17" o:title="Bild Silhouette"/>
                    </v:shape>
                    <v:shape id="Textfeld 364" o:spid="_x0000_s1096" type="#_x0000_t202" style="position:absolute;left:1033;top:6357;width:10416;height:1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" fillcolor="white [3201]" strokeweight=".5pt">
                      <v:textbox>
                        <w:txbxContent>
                          <w:p w14:paraId="22D9F815" w14:textId="77777777" w:rsidR="008C07E8" w:rsidRPr="008C07E8" w:rsidRDefault="008C07E8" w:rsidP="008C07E8">
                            <w:pPr>
                              <w:jc w:val="center"/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>Text</w:t>
                            </w:r>
                          </w:p>
                        </w:txbxContent>
                      </v:textbox>
                    </v:shape>
                  </v:group>
                  <v:group id="Gruppieren 365" o:spid="_x0000_s1097" style="position:absolute;left:27773;top:17673;width:12483;height:8263" coordsize="12483,75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">
                    <v:shape id="Textfeld 366" o:spid="_x0000_s1098" type="#_x0000_t202" style="position:absolute;top:874;width:12483;height:67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" fillcolor="white [3201]" strokecolor="black [3213]" strokeweight=".5pt">
                      <v:textbox>
                        <w:txbxContent>
                          <w:p w14:paraId="6EB58F65" w14:textId="77777777" w:rsidR="008C07E8" w:rsidRPr="00983D68" w:rsidRDefault="008C07E8" w:rsidP="008C07E8">
                            <w:pPr>
                              <w:rPr>
                                <w:sz w:val="32"/>
                                <w:szCs w:val="32"/>
                                <w:lang w:val="de-DE"/>
                              </w:rPr>
                            </w:pPr>
                          </w:p>
                        </w:txbxContent>
                      </v:textbox>
                    </v:shape>
                    <v:shape id="Grafik 367" o:spid="_x0000_s1099" type="#_x0000_t75" alt="Bild Silhouette" style="position:absolute;left:2941;width:7233;height:72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">
                      <v:imagedata r:id="rId17" o:title="Bild Silhouette"/>
                    </v:shape>
                    <v:shape id="Textfeld 368" o:spid="_x0000_s1100" type="#_x0000_t202" style="position:absolute;left:1033;top:6357;width:10416;height:1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" fillcolor="white [3201]" strokeweight=".5pt">
                      <v:textbox>
                        <w:txbxContent>
                          <w:p w14:paraId="464B143F" w14:textId="77777777" w:rsidR="008C07E8" w:rsidRPr="008C07E8" w:rsidRDefault="008C07E8" w:rsidP="008C07E8">
                            <w:pPr>
                              <w:jc w:val="center"/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>Text</w:t>
                            </w:r>
                          </w:p>
                        </w:txbxContent>
                      </v:textbox>
                    </v:shape>
                  </v:group>
                </v:group>
              </v:group>
            </w:pict>
          </mc:Fallback>
        </mc:AlternateContent>
      </w:r>
      <w:r w:rsidRPr="0042636F">
        <w:rPr>
          <w:rFonts w:ascii="Arial" w:hAnsi="Arial" w:cs="Arial"/>
          <w:noProof/>
          <w:lang w:val="de-CH"/>
        </w:rPr>
        <mc:AlternateContent>
          <mc:Choice Requires="wps">
            <w:drawing>
              <wp:anchor distT="0" distB="0" distL="114300" distR="114300" simplePos="0" relativeHeight="251658249" behindDoc="0" locked="0" layoutInCell="1" allowOverlap="1" wp14:anchorId="7C99978A" wp14:editId="24ED686C">
                <wp:simplePos x="0" y="0"/>
                <wp:positionH relativeFrom="column">
                  <wp:posOffset>5224780</wp:posOffset>
                </wp:positionH>
                <wp:positionV relativeFrom="paragraph">
                  <wp:posOffset>1109980</wp:posOffset>
                </wp:positionV>
                <wp:extent cx="3061335" cy="318135"/>
                <wp:effectExtent l="0" t="0" r="5715" b="5715"/>
                <wp:wrapNone/>
                <wp:docPr id="301" name="Textfeld 3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61335" cy="3181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846064" w14:textId="2F024DE0" w:rsidR="00557C4C" w:rsidRPr="00557C4C" w:rsidRDefault="00557C4C" w:rsidP="00557C4C">
                            <w:pPr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 xml:space="preserve">Führt </w:t>
                            </w:r>
                            <w:r w:rsidR="00837A1F">
                              <w:rPr>
                                <w:lang w:val="de-CH"/>
                              </w:rPr>
                              <w:t>zu der Anleitung,</w:t>
                            </w:r>
                            <w:r>
                              <w:rPr>
                                <w:lang w:val="de-CH"/>
                              </w:rPr>
                              <w:t xml:space="preserve"> Seite </w:t>
                            </w:r>
                            <w:r w:rsidR="009E4A83">
                              <w:rPr>
                                <w:lang w:val="de-CH"/>
                              </w:rPr>
                              <w:t>4.4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99978A" id="Textfeld 301" o:spid="_x0000_s1101" type="#_x0000_t202" style="position:absolute;margin-left:411.4pt;margin-top:87.4pt;width:241.05pt;height:25.05pt;z-index:25165824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" fillcolor="white [3201]" strokeweight=".5pt">
                <v:path arrowok="t"/>
                <v:textbox>
                  <w:txbxContent>
                    <w:p w14:paraId="78846064" w14:textId="2F024DE0" w:rsidR="00557C4C" w:rsidRPr="00557C4C" w:rsidRDefault="00557C4C" w:rsidP="00557C4C">
                      <w:pPr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 xml:space="preserve">Führt </w:t>
                      </w:r>
                      <w:r w:rsidR="00837A1F">
                        <w:rPr>
                          <w:lang w:val="de-CH"/>
                        </w:rPr>
                        <w:t>zu der Anleitung,</w:t>
                      </w:r>
                      <w:r>
                        <w:rPr>
                          <w:lang w:val="de-CH"/>
                        </w:rPr>
                        <w:t xml:space="preserve"> Seite </w:t>
                      </w:r>
                      <w:r w:rsidR="009E4A83">
                        <w:rPr>
                          <w:lang w:val="de-CH"/>
                        </w:rPr>
                        <w:t>4.4</w:t>
                      </w:r>
                    </w:p>
                  </w:txbxContent>
                </v:textbox>
              </v:shape>
            </w:pict>
          </mc:Fallback>
        </mc:AlternateContent>
      </w:r>
      <w:r w:rsidRPr="0042636F">
        <w:rPr>
          <w:rFonts w:ascii="Arial" w:hAnsi="Arial" w:cs="Arial"/>
          <w:noProof/>
          <w:lang w:val="de-CH"/>
        </w:rPr>
        <mc:AlternateContent>
          <mc:Choice Requires="wps">
            <w:drawing>
              <wp:anchor distT="0" distB="0" distL="114300" distR="114300" simplePos="0" relativeHeight="251658248" behindDoc="0" locked="0" layoutInCell="1" allowOverlap="1" wp14:anchorId="0A11A6D0" wp14:editId="0E5D0371">
                <wp:simplePos x="0" y="0"/>
                <wp:positionH relativeFrom="column">
                  <wp:posOffset>5208905</wp:posOffset>
                </wp:positionH>
                <wp:positionV relativeFrom="paragraph">
                  <wp:posOffset>473075</wp:posOffset>
                </wp:positionV>
                <wp:extent cx="3061335" cy="318135"/>
                <wp:effectExtent l="0" t="0" r="5715" b="5715"/>
                <wp:wrapNone/>
                <wp:docPr id="300" name="Textfeld 3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61335" cy="3181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26960C" w14:textId="551E0346" w:rsidR="00557C4C" w:rsidRPr="00557C4C" w:rsidRDefault="00557C4C" w:rsidP="00557C4C">
                            <w:pPr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 xml:space="preserve">Führt </w:t>
                            </w:r>
                            <w:r w:rsidR="00837A1F">
                              <w:rPr>
                                <w:lang w:val="de-CH"/>
                              </w:rPr>
                              <w:t>zu der Registrierung,</w:t>
                            </w:r>
                            <w:r>
                              <w:rPr>
                                <w:lang w:val="de-CH"/>
                              </w:rPr>
                              <w:t xml:space="preserve"> Seite </w:t>
                            </w:r>
                            <w:r w:rsidR="009E4A83">
                              <w:rPr>
                                <w:lang w:val="de-CH"/>
                              </w:rPr>
                              <w:t>4.3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11A6D0" id="Textfeld 300" o:spid="_x0000_s1102" type="#_x0000_t202" style="position:absolute;margin-left:410.15pt;margin-top:37.25pt;width:241.05pt;height:25.05pt;z-index:251658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" fillcolor="white [3201]" strokeweight=".5pt">
                <v:path arrowok="t"/>
                <v:textbox>
                  <w:txbxContent>
                    <w:p w14:paraId="4D26960C" w14:textId="551E0346" w:rsidR="00557C4C" w:rsidRPr="00557C4C" w:rsidRDefault="00557C4C" w:rsidP="00557C4C">
                      <w:pPr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 xml:space="preserve">Führt </w:t>
                      </w:r>
                      <w:r w:rsidR="00837A1F">
                        <w:rPr>
                          <w:lang w:val="de-CH"/>
                        </w:rPr>
                        <w:t>zu der Registrierung,</w:t>
                      </w:r>
                      <w:r>
                        <w:rPr>
                          <w:lang w:val="de-CH"/>
                        </w:rPr>
                        <w:t xml:space="preserve"> Seite </w:t>
                      </w:r>
                      <w:r w:rsidR="009E4A83">
                        <w:rPr>
                          <w:lang w:val="de-CH"/>
                        </w:rPr>
                        <w:t>4.3</w:t>
                      </w:r>
                    </w:p>
                  </w:txbxContent>
                </v:textbox>
              </v:shape>
            </w:pict>
          </mc:Fallback>
        </mc:AlternateContent>
      </w:r>
      <w:r w:rsidRPr="0042636F">
        <w:rPr>
          <w:rFonts w:ascii="Arial" w:hAnsi="Arial" w:cs="Arial"/>
          <w:noProof/>
          <w:lang w:val="de-CH"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41EDF2DD" wp14:editId="22FD6EBD">
                <wp:simplePos x="0" y="0"/>
                <wp:positionH relativeFrom="column">
                  <wp:posOffset>4134485</wp:posOffset>
                </wp:positionH>
                <wp:positionV relativeFrom="paragraph">
                  <wp:posOffset>1283970</wp:posOffset>
                </wp:positionV>
                <wp:extent cx="970280" cy="269875"/>
                <wp:effectExtent l="0" t="0" r="1270" b="15875"/>
                <wp:wrapNone/>
                <wp:docPr id="299" name="Gerader Verbinder 2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970280" cy="269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8044CD" id="Gerader Verbinder 299" o:spid="_x0000_s1026" style="position:absolute;flip:y;z-index:25165824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5.55pt,101.1pt" to="401.95pt,1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" strokecolor="black [3200]" strokeweight=".5pt">
                <v:stroke joinstyle="miter"/>
                <o:lock v:ext="edit" shapetype="f"/>
              </v:line>
            </w:pict>
          </mc:Fallback>
        </mc:AlternateContent>
      </w:r>
      <w:r w:rsidRPr="0042636F">
        <w:rPr>
          <w:rFonts w:ascii="Arial" w:hAnsi="Arial" w:cs="Arial"/>
          <w:noProof/>
          <w:lang w:val="de-CH"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568E2B3C" wp14:editId="255B9C24">
                <wp:simplePos x="0" y="0"/>
                <wp:positionH relativeFrom="column">
                  <wp:posOffset>4413250</wp:posOffset>
                </wp:positionH>
                <wp:positionV relativeFrom="paragraph">
                  <wp:posOffset>591820</wp:posOffset>
                </wp:positionV>
                <wp:extent cx="659765" cy="174625"/>
                <wp:effectExtent l="0" t="0" r="6985" b="15875"/>
                <wp:wrapNone/>
                <wp:docPr id="298" name="Gerader Verbinder 2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59765" cy="174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746FA9" id="Gerader Verbinder 298" o:spid="_x0000_s1026" style="position:absolute;flip:y;z-index:2516582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7.5pt,46.6pt" to="399.45pt,6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" strokecolor="black [3200]" strokeweight=".5pt">
                <v:stroke joinstyle="miter"/>
                <o:lock v:ext="edit" shapetype="f"/>
              </v:line>
            </w:pict>
          </mc:Fallback>
        </mc:AlternateContent>
      </w:r>
      <w:r w:rsidRPr="0042636F">
        <w:rPr>
          <w:rFonts w:ascii="Arial" w:hAnsi="Arial" w:cs="Arial"/>
          <w:noProof/>
          <w:lang w:val="de-CH"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5BF9C50D" wp14:editId="54DD65C1">
                <wp:simplePos x="0" y="0"/>
                <wp:positionH relativeFrom="column">
                  <wp:posOffset>3506470</wp:posOffset>
                </wp:positionH>
                <wp:positionV relativeFrom="paragraph">
                  <wp:posOffset>170815</wp:posOffset>
                </wp:positionV>
                <wp:extent cx="1589405" cy="365760"/>
                <wp:effectExtent l="0" t="0" r="10795" b="15240"/>
                <wp:wrapNone/>
                <wp:docPr id="297" name="Gerader Verbinder 2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589405" cy="365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C0A6C6" id="Gerader Verbinder 297" o:spid="_x0000_s1026" style="position:absolute;flip:y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6.1pt,13.45pt" to="401.25pt,4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" strokecolor="black [3200]" strokeweight=".5pt">
                <v:stroke joinstyle="miter"/>
                <o:lock v:ext="edit" shapetype="f"/>
              </v:line>
            </w:pict>
          </mc:Fallback>
        </mc:AlternateContent>
      </w:r>
      <w:r w:rsidR="002A60F7" w:rsidRPr="0042636F">
        <w:rPr>
          <w:rFonts w:ascii="Arial" w:hAnsi="Arial" w:cs="Arial"/>
          <w:lang w:val="de-CH"/>
        </w:rPr>
        <w:br w:type="page"/>
      </w:r>
    </w:p>
    <w:p w14:paraId="76B5E48C" w14:textId="50A6D37E" w:rsidR="001443B4" w:rsidRPr="0042636F" w:rsidRDefault="007B0B91" w:rsidP="002A60F7">
      <w:pPr>
        <w:pStyle w:val="berschrift2"/>
        <w:rPr>
          <w:rFonts w:ascii="Arial" w:hAnsi="Arial" w:cs="Arial"/>
          <w:lang w:val="de-CH"/>
        </w:rPr>
      </w:pPr>
      <w:bookmarkStart w:id="15" w:name="_Toc97469993"/>
      <w:r w:rsidRPr="0042636F">
        <w:rPr>
          <w:rFonts w:ascii="Arial" w:hAnsi="Arial" w:cs="Arial"/>
          <w:noProof/>
          <w:lang w:val="de-CH"/>
        </w:rPr>
        <w:lastRenderedPageBreak/>
        <mc:AlternateContent>
          <mc:Choice Requires="wps">
            <w:drawing>
              <wp:anchor distT="0" distB="0" distL="114300" distR="114300" simplePos="0" relativeHeight="251658251" behindDoc="0" locked="0" layoutInCell="1" allowOverlap="1" wp14:anchorId="67D075CA" wp14:editId="0B8D8EAA">
                <wp:simplePos x="0" y="0"/>
                <wp:positionH relativeFrom="column">
                  <wp:posOffset>1129030</wp:posOffset>
                </wp:positionH>
                <wp:positionV relativeFrom="paragraph">
                  <wp:posOffset>278130</wp:posOffset>
                </wp:positionV>
                <wp:extent cx="4031615" cy="675005"/>
                <wp:effectExtent l="0" t="0" r="6985" b="10795"/>
                <wp:wrapNone/>
                <wp:docPr id="296" name="Gerader Verbinder 2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4031615" cy="6750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C6E70E" id="Gerader Verbinder 296" o:spid="_x0000_s1026" style="position:absolute;flip:y;z-index:2516582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.9pt,21.9pt" to="406.35pt,7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" strokecolor="black [3200]" strokeweight=".5pt">
                <v:stroke joinstyle="miter"/>
                <o:lock v:ext="edit" shapetype="f"/>
              </v:line>
            </w:pict>
          </mc:Fallback>
        </mc:AlternateContent>
      </w:r>
      <w:r w:rsidRPr="0042636F">
        <w:rPr>
          <w:rFonts w:ascii="Arial" w:hAnsi="Arial" w:cs="Arial"/>
          <w:noProof/>
          <w:lang w:val="de-CH"/>
        </w:rPr>
        <mc:AlternateContent>
          <mc:Choice Requires="wps">
            <w:drawing>
              <wp:anchor distT="0" distB="0" distL="114300" distR="114300" simplePos="0" relativeHeight="251658252" behindDoc="0" locked="0" layoutInCell="1" allowOverlap="1" wp14:anchorId="682A6970" wp14:editId="10C1C413">
                <wp:simplePos x="0" y="0"/>
                <wp:positionH relativeFrom="column">
                  <wp:posOffset>5239385</wp:posOffset>
                </wp:positionH>
                <wp:positionV relativeFrom="paragraph">
                  <wp:posOffset>0</wp:posOffset>
                </wp:positionV>
                <wp:extent cx="3060700" cy="476885"/>
                <wp:effectExtent l="0" t="0" r="6350" b="0"/>
                <wp:wrapNone/>
                <wp:docPr id="295" name="Textfeld 2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60700" cy="4768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73B108" w14:textId="77777777" w:rsidR="00684344" w:rsidRPr="00557C4C" w:rsidRDefault="00684344" w:rsidP="00684344">
                            <w:pPr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>Wenn man auf das Logo drückt, führt es auf den Startbildschirm 4.1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2A6970" id="Textfeld 295" o:spid="_x0000_s1103" type="#_x0000_t202" style="position:absolute;left:0;text-align:left;margin-left:412.55pt;margin-top:0;width:241pt;height:37.55pt;z-index:2516582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" fillcolor="white [3201]" strokeweight=".5pt">
                <v:path arrowok="t"/>
                <v:textbox>
                  <w:txbxContent>
                    <w:p w14:paraId="2473B108" w14:textId="77777777" w:rsidR="00684344" w:rsidRPr="00557C4C" w:rsidRDefault="00684344" w:rsidP="00684344">
                      <w:pPr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>Wenn man auf das Logo drückt, führt es auf den Startbildschirm 4.1</w:t>
                      </w:r>
                    </w:p>
                  </w:txbxContent>
                </v:textbox>
              </v:shape>
            </w:pict>
          </mc:Fallback>
        </mc:AlternateContent>
      </w:r>
      <w:r w:rsidR="00557C4C" w:rsidRPr="0042636F">
        <w:rPr>
          <w:rFonts w:ascii="Arial" w:hAnsi="Arial" w:cs="Arial"/>
          <w:lang w:val="de-CH"/>
        </w:rPr>
        <w:t>Login Bildschirm</w:t>
      </w:r>
      <w:bookmarkEnd w:id="15"/>
    </w:p>
    <w:p w14:paraId="0885B6E4" w14:textId="227B303F" w:rsidR="002A60F7" w:rsidRPr="0042636F" w:rsidRDefault="002A60F7" w:rsidP="002A60F7">
      <w:pPr>
        <w:pStyle w:val="Absatz"/>
        <w:rPr>
          <w:rFonts w:ascii="Arial" w:hAnsi="Arial" w:cs="Arial"/>
          <w:lang w:val="de-CH"/>
        </w:rPr>
      </w:pPr>
    </w:p>
    <w:p w14:paraId="7B98286E" w14:textId="03664FAA" w:rsidR="00557C4C" w:rsidRPr="0042636F" w:rsidRDefault="007B0B91" w:rsidP="0086469B">
      <w:pPr>
        <w:rPr>
          <w:rFonts w:ascii="Arial" w:hAnsi="Arial" w:cs="Arial"/>
          <w:sz w:val="24"/>
          <w:szCs w:val="24"/>
          <w:lang w:val="de-CH" w:eastAsia="de-DE"/>
        </w:rPr>
      </w:pPr>
      <w:r w:rsidRPr="0042636F">
        <w:rPr>
          <w:rFonts w:ascii="Arial" w:hAnsi="Arial" w:cs="Arial"/>
          <w:noProof/>
          <w:lang w:val="de-CH"/>
        </w:rPr>
        <mc:AlternateContent>
          <mc:Choice Requires="wps">
            <w:drawing>
              <wp:anchor distT="0" distB="0" distL="114300" distR="114300" simplePos="0" relativeHeight="251658264" behindDoc="0" locked="0" layoutInCell="1" allowOverlap="1" wp14:anchorId="4C920584" wp14:editId="26A78356">
                <wp:simplePos x="0" y="0"/>
                <wp:positionH relativeFrom="column">
                  <wp:posOffset>5076825</wp:posOffset>
                </wp:positionH>
                <wp:positionV relativeFrom="paragraph">
                  <wp:posOffset>2153920</wp:posOffset>
                </wp:positionV>
                <wp:extent cx="3060700" cy="2095500"/>
                <wp:effectExtent l="0" t="0" r="6350" b="0"/>
                <wp:wrapNone/>
                <wp:docPr id="294" name="Textfeld 2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60700" cy="2095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7BB1DE" w14:textId="6F0FB34F" w:rsidR="0086469B" w:rsidRDefault="0086469B" w:rsidP="0086469B">
                            <w:pPr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 xml:space="preserve">Nach </w:t>
                            </w:r>
                            <w:r w:rsidR="00E73A04">
                              <w:rPr>
                                <w:lang w:val="de-CH"/>
                              </w:rPr>
                              <w:t>Angabe</w:t>
                            </w:r>
                            <w:r>
                              <w:rPr>
                                <w:lang w:val="de-CH"/>
                              </w:rPr>
                              <w:t xml:space="preserve"> </w:t>
                            </w:r>
                            <w:r w:rsidR="00E73A04">
                              <w:rPr>
                                <w:lang w:val="de-CH"/>
                              </w:rPr>
                              <w:t>vom Namen</w:t>
                            </w:r>
                            <w:r>
                              <w:rPr>
                                <w:lang w:val="de-CH"/>
                              </w:rPr>
                              <w:t xml:space="preserve"> und </w:t>
                            </w:r>
                            <w:r w:rsidR="00E73A04">
                              <w:rPr>
                                <w:lang w:val="de-CH"/>
                              </w:rPr>
                              <w:t>Passwort</w:t>
                            </w:r>
                            <w:r>
                              <w:rPr>
                                <w:lang w:val="de-CH"/>
                              </w:rPr>
                              <w:t xml:space="preserve"> kann der </w:t>
                            </w:r>
                            <w:r w:rsidR="00E73A04">
                              <w:rPr>
                                <w:lang w:val="de-CH"/>
                              </w:rPr>
                              <w:t>‘’Anmelden’’</w:t>
                            </w:r>
                            <w:r>
                              <w:rPr>
                                <w:lang w:val="de-CH"/>
                              </w:rPr>
                              <w:t xml:space="preserve"> </w:t>
                            </w:r>
                            <w:r w:rsidR="00E73A04">
                              <w:rPr>
                                <w:lang w:val="de-CH"/>
                              </w:rPr>
                              <w:t>Knopf</w:t>
                            </w:r>
                            <w:r>
                              <w:rPr>
                                <w:lang w:val="de-CH"/>
                              </w:rPr>
                              <w:t xml:space="preserve"> </w:t>
                            </w:r>
                            <w:r w:rsidR="00E73A04">
                              <w:rPr>
                                <w:lang w:val="de-CH"/>
                              </w:rPr>
                              <w:t>gedrückt</w:t>
                            </w:r>
                            <w:r>
                              <w:rPr>
                                <w:lang w:val="de-CH"/>
                              </w:rPr>
                              <w:t xml:space="preserve"> werden. Es </w:t>
                            </w:r>
                            <w:r w:rsidR="00E73A04">
                              <w:rPr>
                                <w:lang w:val="de-CH"/>
                              </w:rPr>
                              <w:t>sucht,</w:t>
                            </w:r>
                            <w:r>
                              <w:rPr>
                                <w:lang w:val="de-CH"/>
                              </w:rPr>
                              <w:t xml:space="preserve"> ob </w:t>
                            </w:r>
                            <w:r w:rsidR="00E73A04">
                              <w:rPr>
                                <w:lang w:val="de-CH"/>
                              </w:rPr>
                              <w:t>dieser Account</w:t>
                            </w:r>
                            <w:r>
                              <w:rPr>
                                <w:lang w:val="de-CH"/>
                              </w:rPr>
                              <w:t xml:space="preserve"> existiert und wenn ja, dann wird der Nutzer angemeldet. </w:t>
                            </w:r>
                          </w:p>
                          <w:p w14:paraId="485EC506" w14:textId="26833784" w:rsidR="00F233EF" w:rsidRDefault="00F233EF" w:rsidP="0086469B">
                            <w:pPr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>Der Nutzer wird bei Erfolg auf die neue Startbildschirmseite 4.5 gebracht</w:t>
                            </w:r>
                          </w:p>
                          <w:p w14:paraId="6A46326A" w14:textId="1FC72591" w:rsidR="0086469B" w:rsidRPr="00557C4C" w:rsidRDefault="00E73A04" w:rsidP="0086469B">
                            <w:pPr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>Log-in</w:t>
                            </w:r>
                            <w:r w:rsidR="0086469B">
                              <w:rPr>
                                <w:lang w:val="de-CH"/>
                              </w:rPr>
                              <w:t xml:space="preserve"> und </w:t>
                            </w:r>
                            <w:proofErr w:type="spellStart"/>
                            <w:r w:rsidR="0086469B">
                              <w:rPr>
                                <w:lang w:val="de-CH"/>
                              </w:rPr>
                              <w:t>Signup</w:t>
                            </w:r>
                            <w:proofErr w:type="spellEnd"/>
                            <w:r w:rsidR="0086469B">
                              <w:rPr>
                                <w:lang w:val="de-CH"/>
                              </w:rPr>
                              <w:t xml:space="preserve"> werden ersetz </w:t>
                            </w:r>
                            <w:r>
                              <w:rPr>
                                <w:lang w:val="de-CH"/>
                              </w:rPr>
                              <w:t>mit dem Namen</w:t>
                            </w:r>
                            <w:r w:rsidR="0086469B">
                              <w:rPr>
                                <w:lang w:val="de-CH"/>
                              </w:rPr>
                              <w:t xml:space="preserve"> des Nutzers</w:t>
                            </w:r>
                            <w:r w:rsidR="00F233EF">
                              <w:rPr>
                                <w:lang w:val="de-CH"/>
                              </w:rPr>
                              <w:t xml:space="preserve"> auf der startbildschirm Seite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20584" id="Textfeld 294" o:spid="_x0000_s1104" type="#_x0000_t202" style="position:absolute;margin-left:399.75pt;margin-top:169.6pt;width:241pt;height:165pt;z-index:251658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" fillcolor="white [3201]" strokeweight=".5pt">
                <v:path arrowok="t"/>
                <v:textbox>
                  <w:txbxContent>
                    <w:p w14:paraId="047BB1DE" w14:textId="6F0FB34F" w:rsidR="0086469B" w:rsidRDefault="0086469B" w:rsidP="0086469B">
                      <w:pPr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 xml:space="preserve">Nach </w:t>
                      </w:r>
                      <w:r w:rsidR="00E73A04">
                        <w:rPr>
                          <w:lang w:val="de-CH"/>
                        </w:rPr>
                        <w:t>Angabe</w:t>
                      </w:r>
                      <w:r>
                        <w:rPr>
                          <w:lang w:val="de-CH"/>
                        </w:rPr>
                        <w:t xml:space="preserve"> </w:t>
                      </w:r>
                      <w:r w:rsidR="00E73A04">
                        <w:rPr>
                          <w:lang w:val="de-CH"/>
                        </w:rPr>
                        <w:t>vom Namen</w:t>
                      </w:r>
                      <w:r>
                        <w:rPr>
                          <w:lang w:val="de-CH"/>
                        </w:rPr>
                        <w:t xml:space="preserve"> und </w:t>
                      </w:r>
                      <w:r w:rsidR="00E73A04">
                        <w:rPr>
                          <w:lang w:val="de-CH"/>
                        </w:rPr>
                        <w:t>Passwort</w:t>
                      </w:r>
                      <w:r>
                        <w:rPr>
                          <w:lang w:val="de-CH"/>
                        </w:rPr>
                        <w:t xml:space="preserve"> kann der </w:t>
                      </w:r>
                      <w:r w:rsidR="00E73A04">
                        <w:rPr>
                          <w:lang w:val="de-CH"/>
                        </w:rPr>
                        <w:t>‘’Anmelden’’</w:t>
                      </w:r>
                      <w:r>
                        <w:rPr>
                          <w:lang w:val="de-CH"/>
                        </w:rPr>
                        <w:t xml:space="preserve"> </w:t>
                      </w:r>
                      <w:r w:rsidR="00E73A04">
                        <w:rPr>
                          <w:lang w:val="de-CH"/>
                        </w:rPr>
                        <w:t>Knopf</w:t>
                      </w:r>
                      <w:r>
                        <w:rPr>
                          <w:lang w:val="de-CH"/>
                        </w:rPr>
                        <w:t xml:space="preserve"> </w:t>
                      </w:r>
                      <w:r w:rsidR="00E73A04">
                        <w:rPr>
                          <w:lang w:val="de-CH"/>
                        </w:rPr>
                        <w:t>gedrückt</w:t>
                      </w:r>
                      <w:r>
                        <w:rPr>
                          <w:lang w:val="de-CH"/>
                        </w:rPr>
                        <w:t xml:space="preserve"> werden. Es </w:t>
                      </w:r>
                      <w:r w:rsidR="00E73A04">
                        <w:rPr>
                          <w:lang w:val="de-CH"/>
                        </w:rPr>
                        <w:t>sucht,</w:t>
                      </w:r>
                      <w:r>
                        <w:rPr>
                          <w:lang w:val="de-CH"/>
                        </w:rPr>
                        <w:t xml:space="preserve"> ob </w:t>
                      </w:r>
                      <w:r w:rsidR="00E73A04">
                        <w:rPr>
                          <w:lang w:val="de-CH"/>
                        </w:rPr>
                        <w:t>dieser Account</w:t>
                      </w:r>
                      <w:r>
                        <w:rPr>
                          <w:lang w:val="de-CH"/>
                        </w:rPr>
                        <w:t xml:space="preserve"> existiert und wenn ja, dann wird der Nutzer angemeldet. </w:t>
                      </w:r>
                    </w:p>
                    <w:p w14:paraId="485EC506" w14:textId="26833784" w:rsidR="00F233EF" w:rsidRDefault="00F233EF" w:rsidP="0086469B">
                      <w:pPr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>Der Nutzer wird bei Erfolg auf die neue Startbildschirmseite 4.5 gebracht</w:t>
                      </w:r>
                    </w:p>
                    <w:p w14:paraId="6A46326A" w14:textId="1FC72591" w:rsidR="0086469B" w:rsidRPr="00557C4C" w:rsidRDefault="00E73A04" w:rsidP="0086469B">
                      <w:pPr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>Log-in</w:t>
                      </w:r>
                      <w:r w:rsidR="0086469B">
                        <w:rPr>
                          <w:lang w:val="de-CH"/>
                        </w:rPr>
                        <w:t xml:space="preserve"> und </w:t>
                      </w:r>
                      <w:proofErr w:type="spellStart"/>
                      <w:r w:rsidR="0086469B">
                        <w:rPr>
                          <w:lang w:val="de-CH"/>
                        </w:rPr>
                        <w:t>Signup</w:t>
                      </w:r>
                      <w:proofErr w:type="spellEnd"/>
                      <w:r w:rsidR="0086469B">
                        <w:rPr>
                          <w:lang w:val="de-CH"/>
                        </w:rPr>
                        <w:t xml:space="preserve"> werden ersetz </w:t>
                      </w:r>
                      <w:r>
                        <w:rPr>
                          <w:lang w:val="de-CH"/>
                        </w:rPr>
                        <w:t>mit dem Namen</w:t>
                      </w:r>
                      <w:r w:rsidR="0086469B">
                        <w:rPr>
                          <w:lang w:val="de-CH"/>
                        </w:rPr>
                        <w:t xml:space="preserve"> des Nutzers</w:t>
                      </w:r>
                      <w:r w:rsidR="00F233EF">
                        <w:rPr>
                          <w:lang w:val="de-CH"/>
                        </w:rPr>
                        <w:t xml:space="preserve"> auf der startbildschirm Seite</w:t>
                      </w:r>
                    </w:p>
                  </w:txbxContent>
                </v:textbox>
              </v:shape>
            </w:pict>
          </mc:Fallback>
        </mc:AlternateContent>
      </w:r>
      <w:r w:rsidRPr="0042636F">
        <w:rPr>
          <w:rFonts w:ascii="Arial" w:hAnsi="Arial" w:cs="Arial"/>
          <w:noProof/>
          <w:lang w:val="de-CH"/>
        </w:rPr>
        <mc:AlternateContent>
          <mc:Choice Requires="wps">
            <w:drawing>
              <wp:anchor distT="0" distB="0" distL="114300" distR="114300" simplePos="0" relativeHeight="251658263" behindDoc="0" locked="0" layoutInCell="1" allowOverlap="1" wp14:anchorId="60F20DC3" wp14:editId="5FBB699B">
                <wp:simplePos x="0" y="0"/>
                <wp:positionH relativeFrom="column">
                  <wp:posOffset>3057525</wp:posOffset>
                </wp:positionH>
                <wp:positionV relativeFrom="paragraph">
                  <wp:posOffset>2306320</wp:posOffset>
                </wp:positionV>
                <wp:extent cx="1868170" cy="28575"/>
                <wp:effectExtent l="0" t="0" r="17780" b="9525"/>
                <wp:wrapNone/>
                <wp:docPr id="293" name="Gerader Verbinder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86817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C087C2" id="Gerader Verbinder 293" o:spid="_x0000_s1026" style="position:absolute;flip:y;z-index:2516582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0.75pt,181.6pt" to="387.85pt,18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" strokecolor="black [3200]" strokeweight=".5pt">
                <v:stroke joinstyle="miter"/>
                <o:lock v:ext="edit" shapetype="f"/>
              </v:line>
            </w:pict>
          </mc:Fallback>
        </mc:AlternateContent>
      </w:r>
      <w:r w:rsidRPr="0042636F">
        <w:rPr>
          <w:rFonts w:ascii="Arial" w:hAnsi="Arial" w:cs="Arial"/>
          <w:noProof/>
          <w:lang w:val="de-CH"/>
        </w:rPr>
        <mc:AlternateContent>
          <mc:Choice Requires="wps">
            <w:drawing>
              <wp:anchor distT="0" distB="0" distL="114300" distR="114300" simplePos="0" relativeHeight="251658262" behindDoc="0" locked="0" layoutInCell="1" allowOverlap="1" wp14:anchorId="7019E7D1" wp14:editId="25BC47C6">
                <wp:simplePos x="0" y="0"/>
                <wp:positionH relativeFrom="column">
                  <wp:posOffset>2266315</wp:posOffset>
                </wp:positionH>
                <wp:positionV relativeFrom="paragraph">
                  <wp:posOffset>2268220</wp:posOffset>
                </wp:positionV>
                <wp:extent cx="874395" cy="265430"/>
                <wp:effectExtent l="0" t="0" r="1905" b="1270"/>
                <wp:wrapNone/>
                <wp:docPr id="292" name="Textfeld 2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74395" cy="265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0A8D2B21" w14:textId="11F7F2C6" w:rsidR="00684344" w:rsidRPr="00684344" w:rsidRDefault="00684344" w:rsidP="00684344">
                            <w:pPr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>Anmelden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19E7D1" id="Textfeld 292" o:spid="_x0000_s1105" type="#_x0000_t202" style="position:absolute;margin-left:178.45pt;margin-top:178.6pt;width:68.85pt;height:20.9pt;z-index:25165826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" fillcolor="white [3201]" strokecolor="black [3213]" strokeweight=".5pt">
                <v:path arrowok="t"/>
                <v:textbox>
                  <w:txbxContent>
                    <w:p w14:paraId="0A8D2B21" w14:textId="11F7F2C6" w:rsidR="00684344" w:rsidRPr="00684344" w:rsidRDefault="00684344" w:rsidP="00684344">
                      <w:pPr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>Anmelden</w:t>
                      </w:r>
                    </w:p>
                  </w:txbxContent>
                </v:textbox>
              </v:shape>
            </w:pict>
          </mc:Fallback>
        </mc:AlternateContent>
      </w:r>
      <w:r w:rsidRPr="0042636F">
        <w:rPr>
          <w:rFonts w:ascii="Arial" w:hAnsi="Arial" w:cs="Arial"/>
          <w:noProof/>
          <w:lang w:val="de-CH"/>
        </w:rPr>
        <mc:AlternateContent>
          <mc:Choice Requires="wps">
            <w:drawing>
              <wp:anchor distT="0" distB="0" distL="114300" distR="114300" simplePos="0" relativeHeight="251658259" behindDoc="0" locked="0" layoutInCell="1" allowOverlap="1" wp14:anchorId="1CB8D830" wp14:editId="605C85D1">
                <wp:simplePos x="0" y="0"/>
                <wp:positionH relativeFrom="column">
                  <wp:posOffset>1216025</wp:posOffset>
                </wp:positionH>
                <wp:positionV relativeFrom="paragraph">
                  <wp:posOffset>2196465</wp:posOffset>
                </wp:positionV>
                <wp:extent cx="826770" cy="333375"/>
                <wp:effectExtent l="0" t="0" r="0" b="9525"/>
                <wp:wrapNone/>
                <wp:docPr id="291" name="Textfeld 2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2677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30440A8E" w14:textId="414479BA" w:rsidR="00684344" w:rsidRPr="00983D68" w:rsidRDefault="00684344" w:rsidP="00684344">
                            <w:pPr>
                              <w:rPr>
                                <w:sz w:val="32"/>
                                <w:szCs w:val="32"/>
                                <w:lang w:val="de-DE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de-DE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B8D830" id="Textfeld 291" o:spid="_x0000_s1106" type="#_x0000_t202" style="position:absolute;margin-left:95.75pt;margin-top:172.95pt;width:65.1pt;height:26.25pt;z-index:25165825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" fillcolor="white [3201]" strokecolor="black [3213]" strokeweight=".5pt">
                <v:path arrowok="t"/>
                <v:textbox>
                  <w:txbxContent>
                    <w:p w14:paraId="30440A8E" w14:textId="414479BA" w:rsidR="00684344" w:rsidRPr="00983D68" w:rsidRDefault="00684344" w:rsidP="00684344">
                      <w:pPr>
                        <w:rPr>
                          <w:sz w:val="32"/>
                          <w:szCs w:val="32"/>
                          <w:lang w:val="de-DE"/>
                        </w:rPr>
                      </w:pPr>
                      <w:r>
                        <w:rPr>
                          <w:sz w:val="32"/>
                          <w:szCs w:val="32"/>
                          <w:lang w:val="de-DE"/>
                        </w:rPr>
                        <w:t>…</w:t>
                      </w:r>
                    </w:p>
                  </w:txbxContent>
                </v:textbox>
              </v:shape>
            </w:pict>
          </mc:Fallback>
        </mc:AlternateContent>
      </w:r>
      <w:r w:rsidRPr="0042636F">
        <w:rPr>
          <w:rFonts w:ascii="Arial" w:hAnsi="Arial" w:cs="Arial"/>
          <w:noProof/>
          <w:lang w:val="de-CH"/>
        </w:rPr>
        <mc:AlternateContent>
          <mc:Choice Requires="wps">
            <w:drawing>
              <wp:anchor distT="0" distB="0" distL="114300" distR="114300" simplePos="0" relativeHeight="251658261" behindDoc="0" locked="0" layoutInCell="1" allowOverlap="1" wp14:anchorId="6D1F5E8A" wp14:editId="0FC5C26C">
                <wp:simplePos x="0" y="0"/>
                <wp:positionH relativeFrom="column">
                  <wp:posOffset>445135</wp:posOffset>
                </wp:positionH>
                <wp:positionV relativeFrom="paragraph">
                  <wp:posOffset>2196465</wp:posOffset>
                </wp:positionV>
                <wp:extent cx="715645" cy="265430"/>
                <wp:effectExtent l="0" t="0" r="0" b="0"/>
                <wp:wrapNone/>
                <wp:docPr id="290" name="Textfeld 2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15645" cy="265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6E02406" w14:textId="615502B2" w:rsidR="00684344" w:rsidRPr="00684344" w:rsidRDefault="00684344" w:rsidP="00684344">
                            <w:pPr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>Passwort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1F5E8A" id="Textfeld 290" o:spid="_x0000_s1107" type="#_x0000_t202" style="position:absolute;margin-left:35.05pt;margin-top:172.95pt;width:56.35pt;height:20.9pt;z-index:25165826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" fillcolor="white [3201]" stroked="f" strokeweight=".5pt">
                <v:textbox>
                  <w:txbxContent>
                    <w:p w14:paraId="36E02406" w14:textId="615502B2" w:rsidR="00684344" w:rsidRPr="00684344" w:rsidRDefault="00684344" w:rsidP="00684344">
                      <w:pPr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>Passwort</w:t>
                      </w:r>
                    </w:p>
                  </w:txbxContent>
                </v:textbox>
              </v:shape>
            </w:pict>
          </mc:Fallback>
        </mc:AlternateContent>
      </w:r>
      <w:r w:rsidRPr="0042636F">
        <w:rPr>
          <w:rFonts w:ascii="Arial" w:hAnsi="Arial" w:cs="Arial"/>
          <w:noProof/>
          <w:lang w:val="de-CH"/>
        </w:rPr>
        <mc:AlternateContent>
          <mc:Choice Requires="wps">
            <w:drawing>
              <wp:anchor distT="0" distB="0" distL="114300" distR="114300" simplePos="0" relativeHeight="251658258" behindDoc="0" locked="0" layoutInCell="1" allowOverlap="1" wp14:anchorId="295B5C9D" wp14:editId="17587579">
                <wp:simplePos x="0" y="0"/>
                <wp:positionH relativeFrom="column">
                  <wp:posOffset>1215390</wp:posOffset>
                </wp:positionH>
                <wp:positionV relativeFrom="paragraph">
                  <wp:posOffset>1729740</wp:posOffset>
                </wp:positionV>
                <wp:extent cx="826770" cy="353060"/>
                <wp:effectExtent l="0" t="0" r="0" b="8890"/>
                <wp:wrapNone/>
                <wp:docPr id="289" name="Textfeld 2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26770" cy="353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57F5D109" w14:textId="664066B8" w:rsidR="00684344" w:rsidRPr="00983D68" w:rsidRDefault="00684344" w:rsidP="00684344">
                            <w:pPr>
                              <w:rPr>
                                <w:sz w:val="32"/>
                                <w:szCs w:val="32"/>
                                <w:lang w:val="de-DE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de-DE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5B5C9D" id="Textfeld 289" o:spid="_x0000_s1108" type="#_x0000_t202" style="position:absolute;margin-left:95.7pt;margin-top:136.2pt;width:65.1pt;height:27.8pt;z-index:25165825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" fillcolor="white [3201]" strokecolor="black [3213]" strokeweight=".5pt">
                <v:path arrowok="t"/>
                <v:textbox>
                  <w:txbxContent>
                    <w:p w14:paraId="57F5D109" w14:textId="664066B8" w:rsidR="00684344" w:rsidRPr="00983D68" w:rsidRDefault="00684344" w:rsidP="00684344">
                      <w:pPr>
                        <w:rPr>
                          <w:sz w:val="32"/>
                          <w:szCs w:val="32"/>
                          <w:lang w:val="de-DE"/>
                        </w:rPr>
                      </w:pPr>
                      <w:r>
                        <w:rPr>
                          <w:sz w:val="32"/>
                          <w:szCs w:val="32"/>
                          <w:lang w:val="de-DE"/>
                        </w:rPr>
                        <w:t>…</w:t>
                      </w:r>
                    </w:p>
                  </w:txbxContent>
                </v:textbox>
              </v:shape>
            </w:pict>
          </mc:Fallback>
        </mc:AlternateContent>
      </w:r>
      <w:r w:rsidRPr="0042636F">
        <w:rPr>
          <w:rFonts w:ascii="Arial" w:hAnsi="Arial" w:cs="Arial"/>
          <w:noProof/>
          <w:lang w:val="de-CH"/>
        </w:rPr>
        <mc:AlternateContent>
          <mc:Choice Requires="wps">
            <w:drawing>
              <wp:anchor distT="0" distB="0" distL="114300" distR="114300" simplePos="0" relativeHeight="251658260" behindDoc="0" locked="0" layoutInCell="1" allowOverlap="1" wp14:anchorId="2943C23D" wp14:editId="7EE790B8">
                <wp:simplePos x="0" y="0"/>
                <wp:positionH relativeFrom="column">
                  <wp:posOffset>421005</wp:posOffset>
                </wp:positionH>
                <wp:positionV relativeFrom="paragraph">
                  <wp:posOffset>1774825</wp:posOffset>
                </wp:positionV>
                <wp:extent cx="612140" cy="265430"/>
                <wp:effectExtent l="0" t="0" r="0" b="0"/>
                <wp:wrapNone/>
                <wp:docPr id="288" name="Textfeld 2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2140" cy="265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C7A42EA" w14:textId="7834BB06" w:rsidR="00684344" w:rsidRPr="00684344" w:rsidRDefault="00684344">
                            <w:pPr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43C23D" id="Textfeld 288" o:spid="_x0000_s1109" type="#_x0000_t202" style="position:absolute;margin-left:33.15pt;margin-top:139.75pt;width:48.2pt;height:20.9pt;z-index:2516582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" fillcolor="white [3201]" stroked="f" strokeweight=".5pt">
                <v:textbox>
                  <w:txbxContent>
                    <w:p w14:paraId="4C7A42EA" w14:textId="7834BB06" w:rsidR="00684344" w:rsidRPr="00684344" w:rsidRDefault="00684344">
                      <w:pPr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>Name</w:t>
                      </w:r>
                    </w:p>
                  </w:txbxContent>
                </v:textbox>
              </v:shape>
            </w:pict>
          </mc:Fallback>
        </mc:AlternateContent>
      </w:r>
      <w:r w:rsidRPr="0042636F">
        <w:rPr>
          <w:rFonts w:ascii="Arial" w:hAnsi="Arial" w:cs="Arial"/>
          <w:noProof/>
          <w:lang w:val="de-CH"/>
        </w:rPr>
        <mc:AlternateContent>
          <mc:Choice Requires="wps">
            <w:drawing>
              <wp:anchor distT="0" distB="0" distL="114300" distR="114300" simplePos="0" relativeHeight="251658257" behindDoc="0" locked="0" layoutInCell="1" allowOverlap="1" wp14:anchorId="15845421" wp14:editId="0FBF290F">
                <wp:simplePos x="0" y="0"/>
                <wp:positionH relativeFrom="column">
                  <wp:posOffset>294005</wp:posOffset>
                </wp:positionH>
                <wp:positionV relativeFrom="paragraph">
                  <wp:posOffset>1433195</wp:posOffset>
                </wp:positionV>
                <wp:extent cx="4055110" cy="1732915"/>
                <wp:effectExtent l="0" t="0" r="2540" b="635"/>
                <wp:wrapNone/>
                <wp:docPr id="287" name="Textfeld 2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055110" cy="17329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36CF8C88" w14:textId="77777777" w:rsidR="00684344" w:rsidRPr="00983D68" w:rsidRDefault="00684344" w:rsidP="00684344">
                            <w:pPr>
                              <w:rPr>
                                <w:sz w:val="32"/>
                                <w:szCs w:val="32"/>
                                <w:lang w:val="de-D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845421" id="Textfeld 287" o:spid="_x0000_s1110" type="#_x0000_t202" style="position:absolute;margin-left:23.15pt;margin-top:112.85pt;width:319.3pt;height:136.45pt;z-index:25165825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" fillcolor="white [3201]" strokecolor="black [3213]" strokeweight=".5pt">
                <v:path arrowok="t"/>
                <v:textbox>
                  <w:txbxContent>
                    <w:p w14:paraId="36CF8C88" w14:textId="77777777" w:rsidR="00684344" w:rsidRPr="00983D68" w:rsidRDefault="00684344" w:rsidP="00684344">
                      <w:pPr>
                        <w:rPr>
                          <w:sz w:val="32"/>
                          <w:szCs w:val="32"/>
                          <w:lang w:val="de-D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42636F">
        <w:rPr>
          <w:rFonts w:ascii="Arial" w:hAnsi="Arial" w:cs="Arial"/>
          <w:noProof/>
          <w:lang w:val="de-CH"/>
        </w:rPr>
        <mc:AlternateContent>
          <mc:Choice Requires="wps">
            <w:drawing>
              <wp:anchor distT="0" distB="0" distL="114300" distR="114300" simplePos="0" relativeHeight="251658254" behindDoc="0" locked="0" layoutInCell="1" allowOverlap="1" wp14:anchorId="76761D46" wp14:editId="4C6B71FD">
                <wp:simplePos x="0" y="0"/>
                <wp:positionH relativeFrom="column">
                  <wp:posOffset>5224145</wp:posOffset>
                </wp:positionH>
                <wp:positionV relativeFrom="paragraph">
                  <wp:posOffset>590550</wp:posOffset>
                </wp:positionV>
                <wp:extent cx="3060700" cy="309880"/>
                <wp:effectExtent l="0" t="0" r="6350" b="0"/>
                <wp:wrapNone/>
                <wp:docPr id="286" name="Textfeld 2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60700" cy="309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B686A8" w14:textId="48B70426" w:rsidR="00684344" w:rsidRPr="00557C4C" w:rsidRDefault="00684344" w:rsidP="00684344">
                            <w:pPr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 xml:space="preserve">Führt </w:t>
                            </w:r>
                            <w:r w:rsidR="00837A1F">
                              <w:rPr>
                                <w:lang w:val="de-CH"/>
                              </w:rPr>
                              <w:t>zu der Registrierung,</w:t>
                            </w:r>
                            <w:r>
                              <w:rPr>
                                <w:lang w:val="de-CH"/>
                              </w:rPr>
                              <w:t xml:space="preserve"> Seite 4.</w:t>
                            </w:r>
                            <w:r w:rsidR="005C5A57">
                              <w:rPr>
                                <w:lang w:val="de-CH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761D46" id="Textfeld 286" o:spid="_x0000_s1111" type="#_x0000_t202" style="position:absolute;margin-left:411.35pt;margin-top:46.5pt;width:241pt;height:24.4pt;z-index:25165825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" fillcolor="white [3201]" strokeweight=".5pt">
                <v:path arrowok="t"/>
                <v:textbox>
                  <w:txbxContent>
                    <w:p w14:paraId="5CB686A8" w14:textId="48B70426" w:rsidR="00684344" w:rsidRPr="00557C4C" w:rsidRDefault="00684344" w:rsidP="00684344">
                      <w:pPr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 xml:space="preserve">Führt </w:t>
                      </w:r>
                      <w:r w:rsidR="00837A1F">
                        <w:rPr>
                          <w:lang w:val="de-CH"/>
                        </w:rPr>
                        <w:t>zu der Registrierung,</w:t>
                      </w:r>
                      <w:r>
                        <w:rPr>
                          <w:lang w:val="de-CH"/>
                        </w:rPr>
                        <w:t xml:space="preserve"> Seite 4.</w:t>
                      </w:r>
                      <w:r w:rsidR="005C5A57">
                        <w:rPr>
                          <w:lang w:val="de-CH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42636F">
        <w:rPr>
          <w:rFonts w:ascii="Arial" w:hAnsi="Arial" w:cs="Arial"/>
          <w:noProof/>
          <w:lang w:val="de-CH"/>
        </w:rPr>
        <mc:AlternateContent>
          <mc:Choice Requires="wps">
            <w:drawing>
              <wp:anchor distT="0" distB="0" distL="114300" distR="114300" simplePos="0" relativeHeight="251658256" behindDoc="0" locked="0" layoutInCell="1" allowOverlap="1" wp14:anchorId="75086DA6" wp14:editId="4301B6AA">
                <wp:simplePos x="0" y="0"/>
                <wp:positionH relativeFrom="column">
                  <wp:posOffset>4420870</wp:posOffset>
                </wp:positionH>
                <wp:positionV relativeFrom="paragraph">
                  <wp:posOffset>654050</wp:posOffset>
                </wp:positionV>
                <wp:extent cx="858520" cy="86995"/>
                <wp:effectExtent l="0" t="0" r="17780" b="8255"/>
                <wp:wrapNone/>
                <wp:docPr id="285" name="Gerader Verbinder 2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858520" cy="869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D367CC" id="Gerader Verbinder 285" o:spid="_x0000_s1026" style="position:absolute;flip:y;z-index:251658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8.1pt,51.5pt" to="415.7pt,5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" strokecolor="black [3200]" strokeweight=".5pt">
                <v:stroke joinstyle="miter"/>
                <o:lock v:ext="edit" shapetype="f"/>
              </v:line>
            </w:pict>
          </mc:Fallback>
        </mc:AlternateContent>
      </w:r>
      <w:r w:rsidRPr="0042636F">
        <w:rPr>
          <w:rFonts w:ascii="Arial" w:hAnsi="Arial" w:cs="Arial"/>
          <w:noProof/>
          <w:lang w:val="de-CH"/>
        </w:rPr>
        <mc:AlternateContent>
          <mc:Choice Requires="wps">
            <w:drawing>
              <wp:anchor distT="0" distB="0" distL="114300" distR="114300" simplePos="0" relativeHeight="251658255" behindDoc="0" locked="0" layoutInCell="1" allowOverlap="1" wp14:anchorId="292273C7" wp14:editId="2B68DA26">
                <wp:simplePos x="0" y="0"/>
                <wp:positionH relativeFrom="column">
                  <wp:posOffset>3458845</wp:posOffset>
                </wp:positionH>
                <wp:positionV relativeFrom="paragraph">
                  <wp:posOffset>272415</wp:posOffset>
                </wp:positionV>
                <wp:extent cx="1804670" cy="262255"/>
                <wp:effectExtent l="0" t="0" r="5080" b="4445"/>
                <wp:wrapNone/>
                <wp:docPr id="284" name="Gerader Verbinder 2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804670" cy="2622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C5AB00" id="Gerader Verbinder 284" o:spid="_x0000_s1026" style="position:absolute;flip:y;z-index:25165825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2.35pt,21.45pt" to="414.45pt,4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" strokecolor="black [3200]" strokeweight=".5pt">
                <v:stroke joinstyle="miter"/>
                <o:lock v:ext="edit" shapetype="f"/>
              </v:line>
            </w:pict>
          </mc:Fallback>
        </mc:AlternateContent>
      </w:r>
      <w:r w:rsidRPr="0042636F">
        <w:rPr>
          <w:rFonts w:ascii="Arial" w:hAnsi="Arial" w:cs="Arial"/>
          <w:noProof/>
          <w:lang w:val="de-CH"/>
        </w:rPr>
        <mc:AlternateContent>
          <mc:Choice Requires="wps">
            <w:drawing>
              <wp:anchor distT="0" distB="0" distL="114300" distR="114300" simplePos="0" relativeHeight="251658253" behindDoc="0" locked="0" layoutInCell="1" allowOverlap="1" wp14:anchorId="62C41C76" wp14:editId="2A3F08F1">
                <wp:simplePos x="0" y="0"/>
                <wp:positionH relativeFrom="column">
                  <wp:posOffset>5240655</wp:posOffset>
                </wp:positionH>
                <wp:positionV relativeFrom="paragraph">
                  <wp:posOffset>11430</wp:posOffset>
                </wp:positionV>
                <wp:extent cx="3060700" cy="476885"/>
                <wp:effectExtent l="0" t="0" r="6350" b="0"/>
                <wp:wrapNone/>
                <wp:docPr id="283" name="Textfeld 2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60700" cy="4768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FAB9A3" w14:textId="65CDB038" w:rsidR="005C5A57" w:rsidRPr="00557C4C" w:rsidRDefault="005C5A57" w:rsidP="005C5A57">
                            <w:pPr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 xml:space="preserve">Bei der Login Bildschirm 4.2 </w:t>
                            </w:r>
                            <w:r w:rsidR="00837A1F">
                              <w:rPr>
                                <w:lang w:val="de-CH"/>
                              </w:rPr>
                              <w:t>Seite</w:t>
                            </w:r>
                            <w:r>
                              <w:rPr>
                                <w:lang w:val="de-CH"/>
                              </w:rPr>
                              <w:t xml:space="preserve"> wurde dieser Knopf Farben ändern</w:t>
                            </w:r>
                          </w:p>
                          <w:p w14:paraId="236DAF51" w14:textId="60115BC7" w:rsidR="00684344" w:rsidRPr="00557C4C" w:rsidRDefault="00684344" w:rsidP="00684344">
                            <w:pPr>
                              <w:rPr>
                                <w:lang w:val="de-C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C41C76" id="Textfeld 283" o:spid="_x0000_s1112" type="#_x0000_t202" style="position:absolute;margin-left:412.65pt;margin-top:.9pt;width:241pt;height:37.55pt;z-index:25165825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" fillcolor="white [3201]" strokeweight=".5pt">
                <v:path arrowok="t"/>
                <v:textbox>
                  <w:txbxContent>
                    <w:p w14:paraId="14FAB9A3" w14:textId="65CDB038" w:rsidR="005C5A57" w:rsidRPr="00557C4C" w:rsidRDefault="005C5A57" w:rsidP="005C5A57">
                      <w:pPr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 xml:space="preserve">Bei der Login Bildschirm 4.2 </w:t>
                      </w:r>
                      <w:r w:rsidR="00837A1F">
                        <w:rPr>
                          <w:lang w:val="de-CH"/>
                        </w:rPr>
                        <w:t>Seite</w:t>
                      </w:r>
                      <w:r>
                        <w:rPr>
                          <w:lang w:val="de-CH"/>
                        </w:rPr>
                        <w:t xml:space="preserve"> wurde dieser Knopf Farben ändern</w:t>
                      </w:r>
                    </w:p>
                    <w:p w14:paraId="236DAF51" w14:textId="60115BC7" w:rsidR="00684344" w:rsidRPr="00557C4C" w:rsidRDefault="00684344" w:rsidP="00684344">
                      <w:pPr>
                        <w:rPr>
                          <w:lang w:val="de-C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42636F">
        <w:rPr>
          <w:rFonts w:ascii="Arial" w:hAnsi="Arial" w:cs="Arial"/>
          <w:noProof/>
          <w:lang w:val="de-CH"/>
        </w:rPr>
        <mc:AlternateContent>
          <mc:Choice Requires="wpg">
            <w:drawing>
              <wp:anchor distT="0" distB="0" distL="114300" distR="114300" simplePos="0" relativeHeight="251658250" behindDoc="0" locked="0" layoutInCell="1" allowOverlap="1" wp14:anchorId="7B94C200" wp14:editId="3A178C9B">
                <wp:simplePos x="0" y="0"/>
                <wp:positionH relativeFrom="margin">
                  <wp:align>left</wp:align>
                </wp:positionH>
                <wp:positionV relativeFrom="paragraph">
                  <wp:posOffset>346710</wp:posOffset>
                </wp:positionV>
                <wp:extent cx="4523740" cy="3458845"/>
                <wp:effectExtent l="0" t="0" r="0" b="8255"/>
                <wp:wrapNone/>
                <wp:docPr id="276" name="Gruppieren 2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523740" cy="3458845"/>
                          <a:chOff x="0" y="0"/>
                          <a:chExt cx="4523740" cy="3458818"/>
                        </a:xfrm>
                      </wpg:grpSpPr>
                      <wps:wsp>
                        <wps:cNvPr id="277" name="Rechteck 389"/>
                        <wps:cNvSpPr/>
                        <wps:spPr>
                          <a:xfrm>
                            <a:off x="0" y="0"/>
                            <a:ext cx="4523740" cy="345881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8" name="Rechteck 390"/>
                        <wps:cNvSpPr/>
                        <wps:spPr>
                          <a:xfrm>
                            <a:off x="0" y="0"/>
                            <a:ext cx="1296035" cy="619984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9" name="Textfeld 391"/>
                        <wps:cNvSpPr txBox="1"/>
                        <wps:spPr>
                          <a:xfrm>
                            <a:off x="206734" y="79513"/>
                            <a:ext cx="787179" cy="45322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6A2E8D2" w14:textId="77777777" w:rsidR="00684344" w:rsidRPr="00983D68" w:rsidRDefault="00684344" w:rsidP="00684344">
                              <w:pPr>
                                <w:rPr>
                                  <w:sz w:val="40"/>
                                  <w:szCs w:val="40"/>
                                  <w:lang w:val="de-DE"/>
                                </w:rPr>
                              </w:pPr>
                              <w:r w:rsidRPr="00983D68">
                                <w:rPr>
                                  <w:sz w:val="40"/>
                                  <w:szCs w:val="40"/>
                                  <w:lang w:val="de-DE"/>
                                </w:rPr>
                                <w:t>Logo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Rechteck 392"/>
                        <wps:cNvSpPr/>
                        <wps:spPr>
                          <a:xfrm>
                            <a:off x="0" y="0"/>
                            <a:ext cx="4523740" cy="62009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Textfeld 393"/>
                        <wps:cNvSpPr txBox="1"/>
                        <wps:spPr>
                          <a:xfrm>
                            <a:off x="2775005" y="151075"/>
                            <a:ext cx="747422" cy="3657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72CA9D7F" w14:textId="77777777" w:rsidR="00684344" w:rsidRPr="00983D68" w:rsidRDefault="00684344" w:rsidP="00684344">
                              <w:pPr>
                                <w:rPr>
                                  <w:sz w:val="32"/>
                                  <w:szCs w:val="32"/>
                                  <w:lang w:val="de-DE"/>
                                </w:rPr>
                              </w:pPr>
                              <w:r w:rsidRPr="00983D68">
                                <w:rPr>
                                  <w:sz w:val="32"/>
                                  <w:szCs w:val="32"/>
                                  <w:lang w:val="de-DE"/>
                                </w:rPr>
                                <w:t>Log 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Textfeld 394"/>
                        <wps:cNvSpPr txBox="1"/>
                        <wps:spPr>
                          <a:xfrm>
                            <a:off x="3617843" y="151075"/>
                            <a:ext cx="860280" cy="3657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62090FD7" w14:textId="77777777" w:rsidR="00684344" w:rsidRPr="00983D68" w:rsidRDefault="00684344" w:rsidP="00684344">
                              <w:pPr>
                                <w:rPr>
                                  <w:sz w:val="32"/>
                                  <w:szCs w:val="32"/>
                                  <w:lang w:val="de-DE"/>
                                </w:rPr>
                              </w:pPr>
                              <w:proofErr w:type="spellStart"/>
                              <w:r>
                                <w:rPr>
                                  <w:sz w:val="32"/>
                                  <w:szCs w:val="32"/>
                                  <w:lang w:val="de-DE"/>
                                </w:rPr>
                                <w:t>Signup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B94C200" id="Gruppieren 276" o:spid="_x0000_s1113" style="position:absolute;margin-left:0;margin-top:27.3pt;width:356.2pt;height:272.35pt;z-index:251658250;mso-position-horizontal:left;mso-position-horizontal-relative:margin" coordsize="45237,345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">
                <v:rect id="Rechteck 389" o:spid="_x0000_s1114" style="position:absolute;width:45237;height:345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" filled="f" strokecolor="black [3213]" strokeweight="1pt"/>
                <v:rect id="Rechteck 390" o:spid="_x0000_s1115" style="position:absolute;width:12960;height:61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" filled="f" strokecolor="black [3213]" strokeweight="1pt"/>
                <v:shape id="Textfeld 391" o:spid="_x0000_s1116" type="#_x0000_t202" style="position:absolute;left:2067;top:795;width:7872;height:45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" fillcolor="white [3201]" stroked="f" strokeweight=".5pt">
                  <v:textbox>
                    <w:txbxContent>
                      <w:p w14:paraId="46A2E8D2" w14:textId="77777777" w:rsidR="00684344" w:rsidRPr="00983D68" w:rsidRDefault="00684344" w:rsidP="00684344">
                        <w:pPr>
                          <w:rPr>
                            <w:sz w:val="40"/>
                            <w:szCs w:val="40"/>
                            <w:lang w:val="de-DE"/>
                          </w:rPr>
                        </w:pPr>
                        <w:r w:rsidRPr="00983D68">
                          <w:rPr>
                            <w:sz w:val="40"/>
                            <w:szCs w:val="40"/>
                            <w:lang w:val="de-DE"/>
                          </w:rPr>
                          <w:t>Logo</w:t>
                        </w:r>
                      </w:p>
                    </w:txbxContent>
                  </v:textbox>
                </v:shape>
                <v:rect id="Rechteck 392" o:spid="_x0000_s1117" style="position:absolute;width:45237;height:6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" filled="f" strokecolor="black [3213]" strokeweight="1pt"/>
                <v:shape id="Textfeld 393" o:spid="_x0000_s1118" type="#_x0000_t202" style="position:absolute;left:27750;top:1510;width:7474;height:36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" fillcolor="white [3201]" strokecolor="black [3213]" strokeweight=".5pt">
                  <v:textbox>
                    <w:txbxContent>
                      <w:p w14:paraId="72CA9D7F" w14:textId="77777777" w:rsidR="00684344" w:rsidRPr="00983D68" w:rsidRDefault="00684344" w:rsidP="00684344">
                        <w:pPr>
                          <w:rPr>
                            <w:sz w:val="32"/>
                            <w:szCs w:val="32"/>
                            <w:lang w:val="de-DE"/>
                          </w:rPr>
                        </w:pPr>
                        <w:r w:rsidRPr="00983D68">
                          <w:rPr>
                            <w:sz w:val="32"/>
                            <w:szCs w:val="32"/>
                            <w:lang w:val="de-DE"/>
                          </w:rPr>
                          <w:t>Log in</w:t>
                        </w:r>
                      </w:p>
                    </w:txbxContent>
                  </v:textbox>
                </v:shape>
                <v:shape id="Textfeld 394" o:spid="_x0000_s1119" type="#_x0000_t202" style="position:absolute;left:36178;top:1510;width:8603;height:36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" fillcolor="white [3201]" strokecolor="black [3213]" strokeweight=".5pt">
                  <v:textbox>
                    <w:txbxContent>
                      <w:p w14:paraId="62090FD7" w14:textId="77777777" w:rsidR="00684344" w:rsidRPr="00983D68" w:rsidRDefault="00684344" w:rsidP="00684344">
                        <w:pPr>
                          <w:rPr>
                            <w:sz w:val="32"/>
                            <w:szCs w:val="32"/>
                            <w:lang w:val="de-DE"/>
                          </w:rPr>
                        </w:pPr>
                        <w:proofErr w:type="spellStart"/>
                        <w:r>
                          <w:rPr>
                            <w:sz w:val="32"/>
                            <w:szCs w:val="32"/>
                            <w:lang w:val="de-DE"/>
                          </w:rPr>
                          <w:t>Signup</w:t>
                        </w:r>
                        <w:proofErr w:type="spellEnd"/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557C4C" w:rsidRPr="0042636F">
        <w:rPr>
          <w:rFonts w:ascii="Arial" w:hAnsi="Arial" w:cs="Arial"/>
          <w:lang w:val="de-CH"/>
        </w:rPr>
        <w:br w:type="page"/>
      </w:r>
    </w:p>
    <w:p w14:paraId="452E1D12" w14:textId="306372E0" w:rsidR="00557C4C" w:rsidRPr="0042636F" w:rsidRDefault="007B0B91" w:rsidP="0086469B">
      <w:pPr>
        <w:pStyle w:val="berschrift2"/>
        <w:rPr>
          <w:rFonts w:ascii="Arial" w:hAnsi="Arial" w:cs="Arial"/>
          <w:lang w:val="de-CH"/>
        </w:rPr>
      </w:pPr>
      <w:bookmarkStart w:id="16" w:name="_Toc97469994"/>
      <w:r w:rsidRPr="0042636F">
        <w:rPr>
          <w:rFonts w:ascii="Arial" w:hAnsi="Arial" w:cs="Arial"/>
          <w:noProof/>
          <w:lang w:val="de-CH"/>
        </w:rPr>
        <w:lastRenderedPageBreak/>
        <mc:AlternateContent>
          <mc:Choice Requires="wps">
            <w:drawing>
              <wp:anchor distT="0" distB="0" distL="114300" distR="114300" simplePos="0" relativeHeight="251658266" behindDoc="0" locked="0" layoutInCell="1" allowOverlap="1" wp14:anchorId="2BE31CFE" wp14:editId="551C0E75">
                <wp:simplePos x="0" y="0"/>
                <wp:positionH relativeFrom="column">
                  <wp:posOffset>826770</wp:posOffset>
                </wp:positionH>
                <wp:positionV relativeFrom="paragraph">
                  <wp:posOffset>374015</wp:posOffset>
                </wp:positionV>
                <wp:extent cx="4030980" cy="675005"/>
                <wp:effectExtent l="0" t="0" r="7620" b="10795"/>
                <wp:wrapNone/>
                <wp:docPr id="275" name="Gerader Verbinder 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4030980" cy="6750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F9255D" id="Gerader Verbinder 275" o:spid="_x0000_s1026" style="position:absolute;flip:y;z-index:25165826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1pt,29.45pt" to="382.5pt,8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" strokecolor="black [3200]" strokeweight=".5pt">
                <v:stroke joinstyle="miter"/>
                <o:lock v:ext="edit" shapetype="f"/>
              </v:line>
            </w:pict>
          </mc:Fallback>
        </mc:AlternateContent>
      </w:r>
      <w:r w:rsidRPr="0042636F">
        <w:rPr>
          <w:rFonts w:ascii="Arial" w:hAnsi="Arial" w:cs="Arial"/>
          <w:noProof/>
          <w:lang w:val="de-CH"/>
        </w:rPr>
        <mc:AlternateContent>
          <mc:Choice Requires="wps">
            <w:drawing>
              <wp:anchor distT="0" distB="0" distL="114300" distR="114300" simplePos="0" relativeHeight="251658267" behindDoc="0" locked="0" layoutInCell="1" allowOverlap="1" wp14:anchorId="117C2D87" wp14:editId="20390AFA">
                <wp:simplePos x="0" y="0"/>
                <wp:positionH relativeFrom="column">
                  <wp:posOffset>4937125</wp:posOffset>
                </wp:positionH>
                <wp:positionV relativeFrom="paragraph">
                  <wp:posOffset>95885</wp:posOffset>
                </wp:positionV>
                <wp:extent cx="3060700" cy="476885"/>
                <wp:effectExtent l="0" t="0" r="6350" b="0"/>
                <wp:wrapNone/>
                <wp:docPr id="273" name="Textfeld 2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60700" cy="4768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9B7D1D" w14:textId="77777777" w:rsidR="00E73A04" w:rsidRPr="00557C4C" w:rsidRDefault="00E73A04" w:rsidP="00E73A04">
                            <w:pPr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>Wenn man auf das Logo drückt, führt es auf den Startbildschirm 4.1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7C2D87" id="Textfeld 273" o:spid="_x0000_s1120" type="#_x0000_t202" style="position:absolute;left:0;text-align:left;margin-left:388.75pt;margin-top:7.55pt;width:241pt;height:37.55pt;z-index:25165826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" fillcolor="white [3201]" strokeweight=".5pt">
                <v:path arrowok="t"/>
                <v:textbox>
                  <w:txbxContent>
                    <w:p w14:paraId="159B7D1D" w14:textId="77777777" w:rsidR="00E73A04" w:rsidRPr="00557C4C" w:rsidRDefault="00E73A04" w:rsidP="00E73A04">
                      <w:pPr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>Wenn man auf das Logo drückt, führt es auf den Startbildschirm 4.1</w:t>
                      </w:r>
                    </w:p>
                  </w:txbxContent>
                </v:textbox>
              </v:shape>
            </w:pict>
          </mc:Fallback>
        </mc:AlternateContent>
      </w:r>
      <w:r w:rsidRPr="0042636F">
        <w:rPr>
          <w:rFonts w:ascii="Arial" w:hAnsi="Arial" w:cs="Arial"/>
          <w:noProof/>
          <w:lang w:val="de-CH"/>
        </w:rPr>
        <mc:AlternateContent>
          <mc:Choice Requires="wps">
            <w:drawing>
              <wp:anchor distT="0" distB="0" distL="114300" distR="114300" simplePos="0" relativeHeight="251658270" behindDoc="0" locked="0" layoutInCell="1" allowOverlap="1" wp14:anchorId="14021EEF" wp14:editId="6F1F12D4">
                <wp:simplePos x="0" y="0"/>
                <wp:positionH relativeFrom="column">
                  <wp:posOffset>3155950</wp:posOffset>
                </wp:positionH>
                <wp:positionV relativeFrom="paragraph">
                  <wp:posOffset>890905</wp:posOffset>
                </wp:positionV>
                <wp:extent cx="1804670" cy="262255"/>
                <wp:effectExtent l="0" t="0" r="5080" b="4445"/>
                <wp:wrapNone/>
                <wp:docPr id="272" name="Gerader Verbinder 2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804670" cy="2622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AC2A40" id="Gerader Verbinder 272" o:spid="_x0000_s1026" style="position:absolute;flip:y;z-index:25165827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8.5pt,70.15pt" to="390.6pt,9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" strokecolor="black [3200]" strokeweight=".5pt">
                <v:stroke joinstyle="miter"/>
                <o:lock v:ext="edit" shapetype="f"/>
              </v:line>
            </w:pict>
          </mc:Fallback>
        </mc:AlternateContent>
      </w:r>
      <w:r w:rsidR="0086469B" w:rsidRPr="0042636F">
        <w:rPr>
          <w:rFonts w:ascii="Arial" w:hAnsi="Arial" w:cs="Arial"/>
          <w:lang w:val="de-CH"/>
        </w:rPr>
        <w:t>Registrierung</w:t>
      </w:r>
      <w:bookmarkEnd w:id="16"/>
    </w:p>
    <w:p w14:paraId="7C9369DC" w14:textId="1935D0F0" w:rsidR="0086469B" w:rsidRPr="0042636F" w:rsidRDefault="0086469B" w:rsidP="0086469B">
      <w:pPr>
        <w:rPr>
          <w:rFonts w:ascii="Arial" w:hAnsi="Arial" w:cs="Arial"/>
          <w:lang w:val="de-CH"/>
        </w:rPr>
      </w:pPr>
    </w:p>
    <w:p w14:paraId="65D4F0A8" w14:textId="56F7E7B8" w:rsidR="0086469B" w:rsidRPr="0042636F" w:rsidRDefault="007B0B91" w:rsidP="0086469B">
      <w:pPr>
        <w:rPr>
          <w:rFonts w:ascii="Arial" w:hAnsi="Arial" w:cs="Arial"/>
          <w:lang w:val="de-CH"/>
        </w:rPr>
      </w:pPr>
      <w:r w:rsidRPr="0042636F">
        <w:rPr>
          <w:rFonts w:ascii="Arial" w:hAnsi="Arial" w:cs="Arial"/>
          <w:noProof/>
          <w:lang w:val="de-CH"/>
        </w:rPr>
        <mc:AlternateContent>
          <mc:Choice Requires="wps">
            <w:drawing>
              <wp:anchor distT="0" distB="0" distL="114300" distR="114300" simplePos="0" relativeHeight="251658268" behindDoc="0" locked="0" layoutInCell="1" allowOverlap="1" wp14:anchorId="10B5A4C7" wp14:editId="46B2DDE8">
                <wp:simplePos x="0" y="0"/>
                <wp:positionH relativeFrom="column">
                  <wp:posOffset>4940300</wp:posOffset>
                </wp:positionH>
                <wp:positionV relativeFrom="paragraph">
                  <wp:posOffset>161925</wp:posOffset>
                </wp:positionV>
                <wp:extent cx="3060700" cy="252730"/>
                <wp:effectExtent l="0" t="0" r="6350" b="0"/>
                <wp:wrapNone/>
                <wp:docPr id="271" name="Textfeld 2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60700" cy="2527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348804" w14:textId="77777777" w:rsidR="005C5A57" w:rsidRPr="00557C4C" w:rsidRDefault="005C5A57" w:rsidP="005C5A57">
                            <w:pPr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>Führt zur der anmelde Seite 4.2</w:t>
                            </w:r>
                          </w:p>
                          <w:p w14:paraId="091B7DA2" w14:textId="508FA833" w:rsidR="00E73A04" w:rsidRPr="00557C4C" w:rsidRDefault="00E73A04" w:rsidP="00E73A04">
                            <w:pPr>
                              <w:rPr>
                                <w:lang w:val="de-C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B5A4C7" id="Textfeld 271" o:spid="_x0000_s1121" type="#_x0000_t202" style="position:absolute;margin-left:389pt;margin-top:12.75pt;width:241pt;height:19.9pt;z-index:2516582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" fillcolor="white [3201]" strokeweight=".5pt">
                <v:path arrowok="t"/>
                <v:textbox>
                  <w:txbxContent>
                    <w:p w14:paraId="32348804" w14:textId="77777777" w:rsidR="005C5A57" w:rsidRPr="00557C4C" w:rsidRDefault="005C5A57" w:rsidP="005C5A57">
                      <w:pPr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>Führt zur der anmelde Seite 4.2</w:t>
                      </w:r>
                    </w:p>
                    <w:p w14:paraId="091B7DA2" w14:textId="508FA833" w:rsidR="00E73A04" w:rsidRPr="00557C4C" w:rsidRDefault="00E73A04" w:rsidP="00E73A04">
                      <w:pPr>
                        <w:rPr>
                          <w:lang w:val="de-C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47DF637" w14:textId="19E8EAEF" w:rsidR="00E73A04" w:rsidRPr="0042636F" w:rsidRDefault="007B0B91">
      <w:pPr>
        <w:rPr>
          <w:rFonts w:ascii="Arial" w:hAnsi="Arial" w:cs="Arial"/>
          <w:lang w:val="de-CH"/>
        </w:rPr>
      </w:pPr>
      <w:r w:rsidRPr="0042636F">
        <w:rPr>
          <w:rFonts w:ascii="Arial" w:hAnsi="Arial" w:cs="Arial"/>
          <w:noProof/>
          <w:lang w:val="de-CH"/>
        </w:rPr>
        <mc:AlternateContent>
          <mc:Choice Requires="wps">
            <w:drawing>
              <wp:anchor distT="0" distB="0" distL="114300" distR="114300" simplePos="0" relativeHeight="251658277" behindDoc="0" locked="0" layoutInCell="1" allowOverlap="1" wp14:anchorId="31956DA4" wp14:editId="2BF2BA7C">
                <wp:simplePos x="0" y="0"/>
                <wp:positionH relativeFrom="column">
                  <wp:posOffset>3275330</wp:posOffset>
                </wp:positionH>
                <wp:positionV relativeFrom="paragraph">
                  <wp:posOffset>2303780</wp:posOffset>
                </wp:positionV>
                <wp:extent cx="1009650" cy="265430"/>
                <wp:effectExtent l="0" t="0" r="0" b="1270"/>
                <wp:wrapNone/>
                <wp:docPr id="269" name="Textfeld 2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09650" cy="265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70EFD9D3" w14:textId="663B7BD2" w:rsidR="00E73A04" w:rsidRPr="00684344" w:rsidRDefault="009E4A83" w:rsidP="00E73A04">
                            <w:pPr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>Registrieren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956DA4" id="Textfeld 269" o:spid="_x0000_s1122" type="#_x0000_t202" style="position:absolute;margin-left:257.9pt;margin-top:181.4pt;width:79.5pt;height:20.9pt;z-index:25165827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" fillcolor="white [3201]" strokecolor="black [3213]" strokeweight=".5pt">
                <v:path arrowok="t"/>
                <v:textbox>
                  <w:txbxContent>
                    <w:p w14:paraId="70EFD9D3" w14:textId="663B7BD2" w:rsidR="00E73A04" w:rsidRPr="00684344" w:rsidRDefault="009E4A83" w:rsidP="00E73A04">
                      <w:pPr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>Registrieren</w:t>
                      </w:r>
                    </w:p>
                  </w:txbxContent>
                </v:textbox>
              </v:shape>
            </w:pict>
          </mc:Fallback>
        </mc:AlternateContent>
      </w:r>
      <w:r w:rsidRPr="0042636F">
        <w:rPr>
          <w:rFonts w:ascii="Arial" w:hAnsi="Arial" w:cs="Arial"/>
          <w:noProof/>
          <w:lang w:val="de-CH"/>
        </w:rPr>
        <mc:AlternateContent>
          <mc:Choice Requires="wps">
            <w:drawing>
              <wp:anchor distT="0" distB="0" distL="114300" distR="114300" simplePos="0" relativeHeight="251658280" behindDoc="0" locked="0" layoutInCell="1" allowOverlap="1" wp14:anchorId="51137210" wp14:editId="4973D963">
                <wp:simplePos x="0" y="0"/>
                <wp:positionH relativeFrom="column">
                  <wp:posOffset>3733800</wp:posOffset>
                </wp:positionH>
                <wp:positionV relativeFrom="paragraph">
                  <wp:posOffset>2139950</wp:posOffset>
                </wp:positionV>
                <wp:extent cx="1314450" cy="238760"/>
                <wp:effectExtent l="0" t="0" r="0" b="8890"/>
                <wp:wrapNone/>
                <wp:docPr id="268" name="Gerader Verbinder 2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314450" cy="238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F4B09D" id="Gerader Verbinder 268" o:spid="_x0000_s1026" style="position:absolute;flip:y;z-index:251658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4pt,168.5pt" to="397.5pt,18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" strokecolor="black [3200]" strokeweight=".5pt">
                <v:stroke joinstyle="miter"/>
                <o:lock v:ext="edit" shapetype="f"/>
              </v:line>
            </w:pict>
          </mc:Fallback>
        </mc:AlternateContent>
      </w:r>
      <w:r w:rsidRPr="0042636F">
        <w:rPr>
          <w:rFonts w:ascii="Arial" w:hAnsi="Arial" w:cs="Arial"/>
          <w:noProof/>
          <w:lang w:val="de-CH"/>
        </w:rPr>
        <mc:AlternateContent>
          <mc:Choice Requires="wps">
            <w:drawing>
              <wp:anchor distT="0" distB="0" distL="114300" distR="114300" simplePos="0" relativeHeight="251658281" behindDoc="0" locked="0" layoutInCell="1" allowOverlap="1" wp14:anchorId="20A9EC7F" wp14:editId="044158FE">
                <wp:simplePos x="0" y="0"/>
                <wp:positionH relativeFrom="column">
                  <wp:posOffset>5019675</wp:posOffset>
                </wp:positionH>
                <wp:positionV relativeFrom="paragraph">
                  <wp:posOffset>1530350</wp:posOffset>
                </wp:positionV>
                <wp:extent cx="3060700" cy="2390775"/>
                <wp:effectExtent l="0" t="0" r="6350" b="9525"/>
                <wp:wrapNone/>
                <wp:docPr id="267" name="Textfeld 2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60700" cy="2390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28623E" w14:textId="77DC2A91" w:rsidR="009E4A83" w:rsidRDefault="009E4A83" w:rsidP="009E4A83">
                            <w:pPr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 xml:space="preserve">Nach Angabe vom Namen, Passwort und </w:t>
                            </w:r>
                            <w:proofErr w:type="spellStart"/>
                            <w:r>
                              <w:rPr>
                                <w:lang w:val="de-CH"/>
                              </w:rPr>
                              <w:t>E-mail</w:t>
                            </w:r>
                            <w:proofErr w:type="spellEnd"/>
                            <w:r>
                              <w:rPr>
                                <w:lang w:val="de-CH"/>
                              </w:rPr>
                              <w:t xml:space="preserve"> kann der ‘’Registrieren’’ Knopf gedrückt werden. Es sucht, ob ein Account mit derselben </w:t>
                            </w:r>
                            <w:proofErr w:type="spellStart"/>
                            <w:r>
                              <w:rPr>
                                <w:lang w:val="de-CH"/>
                              </w:rPr>
                              <w:t>E-mail</w:t>
                            </w:r>
                            <w:proofErr w:type="spellEnd"/>
                            <w:r>
                              <w:rPr>
                                <w:lang w:val="de-CH"/>
                              </w:rPr>
                              <w:t xml:space="preserve"> existiert und wenn nicht, dann wird der Nutzer erstellt und angemeldet. </w:t>
                            </w:r>
                          </w:p>
                          <w:p w14:paraId="521BBA1D" w14:textId="77777777" w:rsidR="00F233EF" w:rsidRDefault="00F233EF" w:rsidP="00F233EF">
                            <w:pPr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>Der Nutzer wird bei Erfolg auf die neue Startbildschirmseite 4.5 gebracht</w:t>
                            </w:r>
                          </w:p>
                          <w:p w14:paraId="0CBFCC3F" w14:textId="77777777" w:rsidR="00F233EF" w:rsidRPr="00557C4C" w:rsidRDefault="00F233EF" w:rsidP="00F233EF">
                            <w:pPr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 xml:space="preserve">Log-in und </w:t>
                            </w:r>
                            <w:proofErr w:type="spellStart"/>
                            <w:r>
                              <w:rPr>
                                <w:lang w:val="de-CH"/>
                              </w:rPr>
                              <w:t>Signup</w:t>
                            </w:r>
                            <w:proofErr w:type="spellEnd"/>
                            <w:r>
                              <w:rPr>
                                <w:lang w:val="de-CH"/>
                              </w:rPr>
                              <w:t xml:space="preserve"> werden ersetz mit dem Namen des Nutzers auf der startbildschirm Seite</w:t>
                            </w:r>
                          </w:p>
                          <w:p w14:paraId="7E4DB837" w14:textId="3D6E78C4" w:rsidR="009E4A83" w:rsidRPr="00557C4C" w:rsidRDefault="009E4A83" w:rsidP="00F233EF">
                            <w:pPr>
                              <w:rPr>
                                <w:lang w:val="de-C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A9EC7F" id="Textfeld 267" o:spid="_x0000_s1123" type="#_x0000_t202" style="position:absolute;margin-left:395.25pt;margin-top:120.5pt;width:241pt;height:188.25pt;z-index:25165828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" fillcolor="white [3201]" strokeweight=".5pt">
                <v:path arrowok="t"/>
                <v:textbox>
                  <w:txbxContent>
                    <w:p w14:paraId="4E28623E" w14:textId="77DC2A91" w:rsidR="009E4A83" w:rsidRDefault="009E4A83" w:rsidP="009E4A83">
                      <w:pPr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 xml:space="preserve">Nach Angabe vom Namen, Passwort und </w:t>
                      </w:r>
                      <w:proofErr w:type="spellStart"/>
                      <w:r>
                        <w:rPr>
                          <w:lang w:val="de-CH"/>
                        </w:rPr>
                        <w:t>E-mail</w:t>
                      </w:r>
                      <w:proofErr w:type="spellEnd"/>
                      <w:r>
                        <w:rPr>
                          <w:lang w:val="de-CH"/>
                        </w:rPr>
                        <w:t xml:space="preserve"> kann der ‘’Registrieren’’ Knopf gedrückt werden. Es sucht, ob ein Account mit derselben </w:t>
                      </w:r>
                      <w:proofErr w:type="spellStart"/>
                      <w:r>
                        <w:rPr>
                          <w:lang w:val="de-CH"/>
                        </w:rPr>
                        <w:t>E-mail</w:t>
                      </w:r>
                      <w:proofErr w:type="spellEnd"/>
                      <w:r>
                        <w:rPr>
                          <w:lang w:val="de-CH"/>
                        </w:rPr>
                        <w:t xml:space="preserve"> existiert und wenn nicht, dann wird der Nutzer erstellt und angemeldet. </w:t>
                      </w:r>
                    </w:p>
                    <w:p w14:paraId="521BBA1D" w14:textId="77777777" w:rsidR="00F233EF" w:rsidRDefault="00F233EF" w:rsidP="00F233EF">
                      <w:pPr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>Der Nutzer wird bei Erfolg auf die neue Startbildschirmseite 4.5 gebracht</w:t>
                      </w:r>
                    </w:p>
                    <w:p w14:paraId="0CBFCC3F" w14:textId="77777777" w:rsidR="00F233EF" w:rsidRPr="00557C4C" w:rsidRDefault="00F233EF" w:rsidP="00F233EF">
                      <w:pPr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 xml:space="preserve">Log-in und </w:t>
                      </w:r>
                      <w:proofErr w:type="spellStart"/>
                      <w:r>
                        <w:rPr>
                          <w:lang w:val="de-CH"/>
                        </w:rPr>
                        <w:t>Signup</w:t>
                      </w:r>
                      <w:proofErr w:type="spellEnd"/>
                      <w:r>
                        <w:rPr>
                          <w:lang w:val="de-CH"/>
                        </w:rPr>
                        <w:t xml:space="preserve"> werden ersetz mit dem Namen des Nutzers auf der startbildschirm Seite</w:t>
                      </w:r>
                    </w:p>
                    <w:p w14:paraId="7E4DB837" w14:textId="3D6E78C4" w:rsidR="009E4A83" w:rsidRPr="00557C4C" w:rsidRDefault="009E4A83" w:rsidP="00F233EF">
                      <w:pPr>
                        <w:rPr>
                          <w:lang w:val="de-C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42636F">
        <w:rPr>
          <w:rFonts w:ascii="Arial" w:hAnsi="Arial" w:cs="Arial"/>
          <w:noProof/>
          <w:lang w:val="de-CH"/>
        </w:rPr>
        <mc:AlternateContent>
          <mc:Choice Requires="wps">
            <w:drawing>
              <wp:anchor distT="0" distB="0" distL="114300" distR="114300" simplePos="0" relativeHeight="251658269" behindDoc="0" locked="0" layoutInCell="1" allowOverlap="1" wp14:anchorId="6EEE1AAE" wp14:editId="64AFC773">
                <wp:simplePos x="0" y="0"/>
                <wp:positionH relativeFrom="column">
                  <wp:posOffset>4919980</wp:posOffset>
                </wp:positionH>
                <wp:positionV relativeFrom="paragraph">
                  <wp:posOffset>320040</wp:posOffset>
                </wp:positionV>
                <wp:extent cx="3060700" cy="593725"/>
                <wp:effectExtent l="0" t="0" r="6350" b="0"/>
                <wp:wrapNone/>
                <wp:docPr id="265" name="Textfeld 2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60700" cy="593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B23BAE" w14:textId="32009315" w:rsidR="005C5A57" w:rsidRPr="00557C4C" w:rsidRDefault="005C5A57" w:rsidP="005C5A57">
                            <w:pPr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>Bei der Registrierung Bildschirm 4.3 Seite wurde dieser Knopf, Farben ändern</w:t>
                            </w:r>
                          </w:p>
                          <w:p w14:paraId="7EAF56E3" w14:textId="044D5B3F" w:rsidR="00E73A04" w:rsidRPr="00557C4C" w:rsidRDefault="00E73A04" w:rsidP="00E73A04">
                            <w:pPr>
                              <w:rPr>
                                <w:lang w:val="de-C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EE1AAE" id="Textfeld 265" o:spid="_x0000_s1124" type="#_x0000_t202" style="position:absolute;margin-left:387.4pt;margin-top:25.2pt;width:241pt;height:46.75pt;z-index:25165826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" fillcolor="white [3201]" strokeweight=".5pt">
                <v:path arrowok="t"/>
                <v:textbox>
                  <w:txbxContent>
                    <w:p w14:paraId="26B23BAE" w14:textId="32009315" w:rsidR="005C5A57" w:rsidRPr="00557C4C" w:rsidRDefault="005C5A57" w:rsidP="005C5A57">
                      <w:pPr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>Bei der Registrierung Bildschirm 4.3 Seite wurde dieser Knopf, Farben ändern</w:t>
                      </w:r>
                    </w:p>
                    <w:p w14:paraId="7EAF56E3" w14:textId="044D5B3F" w:rsidR="00E73A04" w:rsidRPr="00557C4C" w:rsidRDefault="00E73A04" w:rsidP="00E73A04">
                      <w:pPr>
                        <w:rPr>
                          <w:lang w:val="de-C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42636F">
        <w:rPr>
          <w:rFonts w:ascii="Arial" w:hAnsi="Arial" w:cs="Arial"/>
          <w:noProof/>
          <w:lang w:val="de-CH"/>
        </w:rPr>
        <mc:AlternateContent>
          <mc:Choice Requires="wps">
            <w:drawing>
              <wp:anchor distT="0" distB="0" distL="114300" distR="114300" simplePos="0" relativeHeight="251658279" behindDoc="0" locked="0" layoutInCell="1" allowOverlap="1" wp14:anchorId="07C77385" wp14:editId="07C7B15B">
                <wp:simplePos x="0" y="0"/>
                <wp:positionH relativeFrom="column">
                  <wp:posOffset>381635</wp:posOffset>
                </wp:positionH>
                <wp:positionV relativeFrom="paragraph">
                  <wp:posOffset>2280285</wp:posOffset>
                </wp:positionV>
                <wp:extent cx="731520" cy="265430"/>
                <wp:effectExtent l="0" t="0" r="0" b="0"/>
                <wp:wrapNone/>
                <wp:docPr id="264" name="Textfeld 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31520" cy="265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8D065D1" w14:textId="7BC15F94" w:rsidR="00E73A04" w:rsidRPr="00684344" w:rsidRDefault="00F233EF" w:rsidP="00E73A04">
                            <w:pPr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>E-Mail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C77385" id="Textfeld 264" o:spid="_x0000_s1125" type="#_x0000_t202" style="position:absolute;margin-left:30.05pt;margin-top:179.55pt;width:57.6pt;height:20.9pt;z-index:25165827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" fillcolor="white [3201]" stroked="f" strokeweight=".5pt">
                <v:textbox>
                  <w:txbxContent>
                    <w:p w14:paraId="18D065D1" w14:textId="7BC15F94" w:rsidR="00E73A04" w:rsidRPr="00684344" w:rsidRDefault="00F233EF" w:rsidP="00E73A04">
                      <w:pPr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>E-Mail</w:t>
                      </w:r>
                    </w:p>
                  </w:txbxContent>
                </v:textbox>
              </v:shape>
            </w:pict>
          </mc:Fallback>
        </mc:AlternateContent>
      </w:r>
      <w:r w:rsidRPr="0042636F">
        <w:rPr>
          <w:rFonts w:ascii="Arial" w:hAnsi="Arial" w:cs="Arial"/>
          <w:noProof/>
          <w:lang w:val="de-CH"/>
        </w:rPr>
        <mc:AlternateContent>
          <mc:Choice Requires="wps">
            <w:drawing>
              <wp:anchor distT="0" distB="0" distL="114300" distR="114300" simplePos="0" relativeHeight="251658278" behindDoc="0" locked="0" layoutInCell="1" allowOverlap="1" wp14:anchorId="60884C52" wp14:editId="69B15912">
                <wp:simplePos x="0" y="0"/>
                <wp:positionH relativeFrom="column">
                  <wp:posOffset>1153160</wp:posOffset>
                </wp:positionH>
                <wp:positionV relativeFrom="paragraph">
                  <wp:posOffset>2280285</wp:posOffset>
                </wp:positionV>
                <wp:extent cx="1979930" cy="333375"/>
                <wp:effectExtent l="0" t="0" r="1270" b="9525"/>
                <wp:wrapNone/>
                <wp:docPr id="263" name="Textfeld 2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97993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24B04193" w14:textId="77777777" w:rsidR="00E73A04" w:rsidRPr="00983D68" w:rsidRDefault="00E73A04" w:rsidP="00E73A04">
                            <w:pPr>
                              <w:rPr>
                                <w:sz w:val="32"/>
                                <w:szCs w:val="32"/>
                                <w:lang w:val="de-DE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de-DE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84C52" id="Textfeld 263" o:spid="_x0000_s1126" type="#_x0000_t202" style="position:absolute;margin-left:90.8pt;margin-top:179.55pt;width:155.9pt;height:26.25pt;z-index:25165827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" fillcolor="white [3201]" strokecolor="black [3213]" strokeweight=".5pt">
                <v:path arrowok="t"/>
                <v:textbox>
                  <w:txbxContent>
                    <w:p w14:paraId="24B04193" w14:textId="77777777" w:rsidR="00E73A04" w:rsidRPr="00983D68" w:rsidRDefault="00E73A04" w:rsidP="00E73A04">
                      <w:pPr>
                        <w:rPr>
                          <w:sz w:val="32"/>
                          <w:szCs w:val="32"/>
                          <w:lang w:val="de-DE"/>
                        </w:rPr>
                      </w:pPr>
                      <w:r>
                        <w:rPr>
                          <w:sz w:val="32"/>
                          <w:szCs w:val="32"/>
                          <w:lang w:val="de-DE"/>
                        </w:rPr>
                        <w:t>…</w:t>
                      </w:r>
                    </w:p>
                  </w:txbxContent>
                </v:textbox>
              </v:shape>
            </w:pict>
          </mc:Fallback>
        </mc:AlternateContent>
      </w:r>
      <w:r w:rsidRPr="0042636F">
        <w:rPr>
          <w:rFonts w:ascii="Arial" w:hAnsi="Arial" w:cs="Arial"/>
          <w:noProof/>
          <w:lang w:val="de-CH"/>
        </w:rPr>
        <mc:AlternateContent>
          <mc:Choice Requires="wps">
            <w:drawing>
              <wp:anchor distT="0" distB="0" distL="114300" distR="114300" simplePos="0" relativeHeight="251658272" behindDoc="0" locked="0" layoutInCell="1" allowOverlap="1" wp14:anchorId="23A805BB" wp14:editId="17B96677">
                <wp:simplePos x="0" y="0"/>
                <wp:positionH relativeFrom="column">
                  <wp:posOffset>262255</wp:posOffset>
                </wp:positionH>
                <wp:positionV relativeFrom="paragraph">
                  <wp:posOffset>1080770</wp:posOffset>
                </wp:positionV>
                <wp:extent cx="4054475" cy="1732915"/>
                <wp:effectExtent l="0" t="0" r="3175" b="635"/>
                <wp:wrapNone/>
                <wp:docPr id="261" name="Textfeld 2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054475" cy="17329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07BA5ACE" w14:textId="77777777" w:rsidR="00E73A04" w:rsidRPr="00983D68" w:rsidRDefault="00E73A04" w:rsidP="00E73A04">
                            <w:pPr>
                              <w:rPr>
                                <w:sz w:val="32"/>
                                <w:szCs w:val="32"/>
                                <w:lang w:val="de-D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A805BB" id="Textfeld 261" o:spid="_x0000_s1127" type="#_x0000_t202" style="position:absolute;margin-left:20.65pt;margin-top:85.1pt;width:319.25pt;height:136.45pt;z-index:25165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" fillcolor="white [3201]" strokecolor="black [3213]" strokeweight=".5pt">
                <v:path arrowok="t"/>
                <v:textbox>
                  <w:txbxContent>
                    <w:p w14:paraId="07BA5ACE" w14:textId="77777777" w:rsidR="00E73A04" w:rsidRPr="00983D68" w:rsidRDefault="00E73A04" w:rsidP="00E73A04">
                      <w:pPr>
                        <w:rPr>
                          <w:sz w:val="32"/>
                          <w:szCs w:val="32"/>
                          <w:lang w:val="de-D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42636F">
        <w:rPr>
          <w:rFonts w:ascii="Arial" w:hAnsi="Arial" w:cs="Arial"/>
          <w:noProof/>
          <w:lang w:val="de-CH"/>
        </w:rPr>
        <mc:AlternateContent>
          <mc:Choice Requires="wps">
            <w:drawing>
              <wp:anchor distT="0" distB="0" distL="114300" distR="114300" simplePos="0" relativeHeight="251658276" behindDoc="0" locked="0" layoutInCell="1" allowOverlap="1" wp14:anchorId="7C4B8F3A" wp14:editId="79968508">
                <wp:simplePos x="0" y="0"/>
                <wp:positionH relativeFrom="column">
                  <wp:posOffset>413385</wp:posOffset>
                </wp:positionH>
                <wp:positionV relativeFrom="paragraph">
                  <wp:posOffset>1844040</wp:posOffset>
                </wp:positionV>
                <wp:extent cx="715010" cy="265430"/>
                <wp:effectExtent l="0" t="0" r="0" b="0"/>
                <wp:wrapNone/>
                <wp:docPr id="260" name="Textfeld 2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15010" cy="265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9147597" w14:textId="77777777" w:rsidR="00E73A04" w:rsidRPr="00684344" w:rsidRDefault="00E73A04" w:rsidP="00E73A04">
                            <w:pPr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>Passwort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4B8F3A" id="Textfeld 260" o:spid="_x0000_s1128" type="#_x0000_t202" style="position:absolute;margin-left:32.55pt;margin-top:145.2pt;width:56.3pt;height:20.9pt;z-index:2516582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" fillcolor="white [3201]" stroked="f" strokeweight=".5pt">
                <v:textbox>
                  <w:txbxContent>
                    <w:p w14:paraId="09147597" w14:textId="77777777" w:rsidR="00E73A04" w:rsidRPr="00684344" w:rsidRDefault="00E73A04" w:rsidP="00E73A04">
                      <w:pPr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>Passwort</w:t>
                      </w:r>
                    </w:p>
                  </w:txbxContent>
                </v:textbox>
              </v:shape>
            </w:pict>
          </mc:Fallback>
        </mc:AlternateContent>
      </w:r>
      <w:r w:rsidRPr="0042636F">
        <w:rPr>
          <w:rFonts w:ascii="Arial" w:hAnsi="Arial" w:cs="Arial"/>
          <w:noProof/>
          <w:lang w:val="de-CH"/>
        </w:rPr>
        <mc:AlternateContent>
          <mc:Choice Requires="wps">
            <w:drawing>
              <wp:anchor distT="0" distB="0" distL="114300" distR="114300" simplePos="0" relativeHeight="251658275" behindDoc="0" locked="0" layoutInCell="1" allowOverlap="1" wp14:anchorId="0F8B2D45" wp14:editId="3CB73717">
                <wp:simplePos x="0" y="0"/>
                <wp:positionH relativeFrom="column">
                  <wp:posOffset>389255</wp:posOffset>
                </wp:positionH>
                <wp:positionV relativeFrom="paragraph">
                  <wp:posOffset>1422400</wp:posOffset>
                </wp:positionV>
                <wp:extent cx="612140" cy="265430"/>
                <wp:effectExtent l="0" t="0" r="0" b="0"/>
                <wp:wrapNone/>
                <wp:docPr id="259" name="Textfeld 2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2140" cy="265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54AFE8E" w14:textId="77777777" w:rsidR="00E73A04" w:rsidRPr="00684344" w:rsidRDefault="00E73A04" w:rsidP="00E73A04">
                            <w:pPr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8B2D45" id="Textfeld 259" o:spid="_x0000_s1129" type="#_x0000_t202" style="position:absolute;margin-left:30.65pt;margin-top:112pt;width:48.2pt;height:20.9pt;z-index:25165827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" fillcolor="white [3201]" stroked="f" strokeweight=".5pt">
                <v:textbox>
                  <w:txbxContent>
                    <w:p w14:paraId="654AFE8E" w14:textId="77777777" w:rsidR="00E73A04" w:rsidRPr="00684344" w:rsidRDefault="00E73A04" w:rsidP="00E73A04">
                      <w:pPr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>Name</w:t>
                      </w:r>
                    </w:p>
                  </w:txbxContent>
                </v:textbox>
              </v:shape>
            </w:pict>
          </mc:Fallback>
        </mc:AlternateContent>
      </w:r>
      <w:r w:rsidRPr="0042636F">
        <w:rPr>
          <w:rFonts w:ascii="Arial" w:hAnsi="Arial" w:cs="Arial"/>
          <w:noProof/>
          <w:lang w:val="de-CH"/>
        </w:rPr>
        <mc:AlternateContent>
          <mc:Choice Requires="wps">
            <w:drawing>
              <wp:anchor distT="0" distB="0" distL="114300" distR="114300" simplePos="0" relativeHeight="251658274" behindDoc="0" locked="0" layoutInCell="1" allowOverlap="1" wp14:anchorId="400DB589" wp14:editId="2BB7BCCD">
                <wp:simplePos x="0" y="0"/>
                <wp:positionH relativeFrom="column">
                  <wp:posOffset>1184275</wp:posOffset>
                </wp:positionH>
                <wp:positionV relativeFrom="paragraph">
                  <wp:posOffset>1844040</wp:posOffset>
                </wp:positionV>
                <wp:extent cx="826770" cy="333375"/>
                <wp:effectExtent l="0" t="0" r="0" b="9525"/>
                <wp:wrapNone/>
                <wp:docPr id="258" name="Textfeld 2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2677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3BD49453" w14:textId="77777777" w:rsidR="00E73A04" w:rsidRPr="00983D68" w:rsidRDefault="00E73A04" w:rsidP="00E73A04">
                            <w:pPr>
                              <w:rPr>
                                <w:sz w:val="32"/>
                                <w:szCs w:val="32"/>
                                <w:lang w:val="de-DE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de-DE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0DB589" id="Textfeld 258" o:spid="_x0000_s1130" type="#_x0000_t202" style="position:absolute;margin-left:93.25pt;margin-top:145.2pt;width:65.1pt;height:26.25pt;z-index:25165827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" fillcolor="white [3201]" strokecolor="black [3213]" strokeweight=".5pt">
                <v:path arrowok="t"/>
                <v:textbox>
                  <w:txbxContent>
                    <w:p w14:paraId="3BD49453" w14:textId="77777777" w:rsidR="00E73A04" w:rsidRPr="00983D68" w:rsidRDefault="00E73A04" w:rsidP="00E73A04">
                      <w:pPr>
                        <w:rPr>
                          <w:sz w:val="32"/>
                          <w:szCs w:val="32"/>
                          <w:lang w:val="de-DE"/>
                        </w:rPr>
                      </w:pPr>
                      <w:r>
                        <w:rPr>
                          <w:sz w:val="32"/>
                          <w:szCs w:val="32"/>
                          <w:lang w:val="de-DE"/>
                        </w:rPr>
                        <w:t>…</w:t>
                      </w:r>
                    </w:p>
                  </w:txbxContent>
                </v:textbox>
              </v:shape>
            </w:pict>
          </mc:Fallback>
        </mc:AlternateContent>
      </w:r>
      <w:r w:rsidRPr="0042636F">
        <w:rPr>
          <w:rFonts w:ascii="Arial" w:hAnsi="Arial" w:cs="Arial"/>
          <w:noProof/>
          <w:lang w:val="de-CH"/>
        </w:rPr>
        <mc:AlternateContent>
          <mc:Choice Requires="wps">
            <w:drawing>
              <wp:anchor distT="0" distB="0" distL="114300" distR="114300" simplePos="0" relativeHeight="251658273" behindDoc="0" locked="0" layoutInCell="1" allowOverlap="1" wp14:anchorId="273A9AC4" wp14:editId="5DC525FB">
                <wp:simplePos x="0" y="0"/>
                <wp:positionH relativeFrom="column">
                  <wp:posOffset>1183640</wp:posOffset>
                </wp:positionH>
                <wp:positionV relativeFrom="paragraph">
                  <wp:posOffset>1377950</wp:posOffset>
                </wp:positionV>
                <wp:extent cx="826770" cy="353060"/>
                <wp:effectExtent l="0" t="0" r="0" b="8890"/>
                <wp:wrapNone/>
                <wp:docPr id="257" name="Textfeld 2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26770" cy="353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133A3A20" w14:textId="77777777" w:rsidR="00E73A04" w:rsidRPr="00983D68" w:rsidRDefault="00E73A04" w:rsidP="00E73A04">
                            <w:pPr>
                              <w:rPr>
                                <w:sz w:val="32"/>
                                <w:szCs w:val="32"/>
                                <w:lang w:val="de-DE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de-DE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3A9AC4" id="Textfeld 257" o:spid="_x0000_s1131" type="#_x0000_t202" style="position:absolute;margin-left:93.2pt;margin-top:108.5pt;width:65.1pt;height:27.8pt;z-index:25165827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" fillcolor="white [3201]" strokecolor="black [3213]" strokeweight=".5pt">
                <v:path arrowok="t"/>
                <v:textbox>
                  <w:txbxContent>
                    <w:p w14:paraId="133A3A20" w14:textId="77777777" w:rsidR="00E73A04" w:rsidRPr="00983D68" w:rsidRDefault="00E73A04" w:rsidP="00E73A04">
                      <w:pPr>
                        <w:rPr>
                          <w:sz w:val="32"/>
                          <w:szCs w:val="32"/>
                          <w:lang w:val="de-DE"/>
                        </w:rPr>
                      </w:pPr>
                      <w:r>
                        <w:rPr>
                          <w:sz w:val="32"/>
                          <w:szCs w:val="32"/>
                          <w:lang w:val="de-DE"/>
                        </w:rPr>
                        <w:t>…</w:t>
                      </w:r>
                    </w:p>
                  </w:txbxContent>
                </v:textbox>
              </v:shape>
            </w:pict>
          </mc:Fallback>
        </mc:AlternateContent>
      </w:r>
      <w:r w:rsidRPr="0042636F">
        <w:rPr>
          <w:rFonts w:ascii="Arial" w:hAnsi="Arial" w:cs="Arial"/>
          <w:noProof/>
          <w:lang w:val="de-CH"/>
        </w:rPr>
        <mc:AlternateContent>
          <mc:Choice Requires="wps">
            <w:drawing>
              <wp:anchor distT="4294967295" distB="4294967295" distL="114300" distR="114300" simplePos="0" relativeHeight="251658271" behindDoc="0" locked="0" layoutInCell="1" allowOverlap="1" wp14:anchorId="3569EDC4" wp14:editId="291ACFA2">
                <wp:simplePos x="0" y="0"/>
                <wp:positionH relativeFrom="column">
                  <wp:posOffset>4413250</wp:posOffset>
                </wp:positionH>
                <wp:positionV relativeFrom="paragraph">
                  <wp:posOffset>371474</wp:posOffset>
                </wp:positionV>
                <wp:extent cx="476885" cy="0"/>
                <wp:effectExtent l="0" t="0" r="0" b="0"/>
                <wp:wrapNone/>
                <wp:docPr id="256" name="Gerader Verbinder 2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4768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8AB55D" id="Gerader Verbinder 256" o:spid="_x0000_s1026" style="position:absolute;flip:y;z-index:251658271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347.5pt,29.25pt" to="385.05pt,2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" strokecolor="black [3200]" strokeweight=".5pt">
                <v:stroke joinstyle="miter"/>
                <o:lock v:ext="edit" shapetype="f"/>
              </v:line>
            </w:pict>
          </mc:Fallback>
        </mc:AlternateContent>
      </w:r>
      <w:r w:rsidRPr="0042636F">
        <w:rPr>
          <w:rFonts w:ascii="Arial" w:hAnsi="Arial" w:cs="Arial"/>
          <w:noProof/>
          <w:lang w:val="de-CH"/>
        </w:rPr>
        <mc:AlternateContent>
          <mc:Choice Requires="wpg">
            <w:drawing>
              <wp:anchor distT="0" distB="0" distL="114300" distR="114300" simplePos="0" relativeHeight="251658265" behindDoc="0" locked="0" layoutInCell="1" allowOverlap="1" wp14:anchorId="55858BA2" wp14:editId="0B1E5C82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4523740" cy="3458210"/>
                <wp:effectExtent l="0" t="0" r="0" b="8890"/>
                <wp:wrapNone/>
                <wp:docPr id="249" name="Gruppieren 2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523740" cy="3458210"/>
                          <a:chOff x="0" y="0"/>
                          <a:chExt cx="4523740" cy="3458818"/>
                        </a:xfrm>
                      </wpg:grpSpPr>
                      <wps:wsp>
                        <wps:cNvPr id="250" name="Rechteck 417"/>
                        <wps:cNvSpPr/>
                        <wps:spPr>
                          <a:xfrm>
                            <a:off x="0" y="0"/>
                            <a:ext cx="4523740" cy="345881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Rechteck 418"/>
                        <wps:cNvSpPr/>
                        <wps:spPr>
                          <a:xfrm>
                            <a:off x="0" y="0"/>
                            <a:ext cx="1296035" cy="619984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Textfeld 419"/>
                        <wps:cNvSpPr txBox="1"/>
                        <wps:spPr>
                          <a:xfrm>
                            <a:off x="206734" y="79513"/>
                            <a:ext cx="787179" cy="45322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6124BED" w14:textId="77777777" w:rsidR="00E73A04" w:rsidRPr="00983D68" w:rsidRDefault="00E73A04" w:rsidP="00E73A04">
                              <w:pPr>
                                <w:rPr>
                                  <w:sz w:val="40"/>
                                  <w:szCs w:val="40"/>
                                  <w:lang w:val="de-DE"/>
                                </w:rPr>
                              </w:pPr>
                              <w:r w:rsidRPr="00983D68">
                                <w:rPr>
                                  <w:sz w:val="40"/>
                                  <w:szCs w:val="40"/>
                                  <w:lang w:val="de-DE"/>
                                </w:rPr>
                                <w:t>Logo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Rechteck 420"/>
                        <wps:cNvSpPr/>
                        <wps:spPr>
                          <a:xfrm>
                            <a:off x="0" y="0"/>
                            <a:ext cx="4523740" cy="62009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Textfeld 421"/>
                        <wps:cNvSpPr txBox="1"/>
                        <wps:spPr>
                          <a:xfrm>
                            <a:off x="2775005" y="151075"/>
                            <a:ext cx="747422" cy="3657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26F78377" w14:textId="77777777" w:rsidR="00E73A04" w:rsidRPr="00983D68" w:rsidRDefault="00E73A04" w:rsidP="00E73A04">
                              <w:pPr>
                                <w:rPr>
                                  <w:sz w:val="32"/>
                                  <w:szCs w:val="32"/>
                                  <w:lang w:val="de-DE"/>
                                </w:rPr>
                              </w:pPr>
                              <w:r w:rsidRPr="00983D68">
                                <w:rPr>
                                  <w:sz w:val="32"/>
                                  <w:szCs w:val="32"/>
                                  <w:lang w:val="de-DE"/>
                                </w:rPr>
                                <w:t>Log 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Textfeld 422"/>
                        <wps:cNvSpPr txBox="1"/>
                        <wps:spPr>
                          <a:xfrm>
                            <a:off x="3617843" y="151075"/>
                            <a:ext cx="860280" cy="3657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007B20D6" w14:textId="77777777" w:rsidR="00E73A04" w:rsidRPr="00983D68" w:rsidRDefault="00E73A04" w:rsidP="00E73A04">
                              <w:pPr>
                                <w:rPr>
                                  <w:sz w:val="32"/>
                                  <w:szCs w:val="32"/>
                                  <w:lang w:val="de-DE"/>
                                </w:rPr>
                              </w:pPr>
                              <w:proofErr w:type="spellStart"/>
                              <w:r>
                                <w:rPr>
                                  <w:sz w:val="32"/>
                                  <w:szCs w:val="32"/>
                                  <w:lang w:val="de-DE"/>
                                </w:rPr>
                                <w:t>Signup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5858BA2" id="Gruppieren 249" o:spid="_x0000_s1132" style="position:absolute;margin-left:0;margin-top:.7pt;width:356.2pt;height:272.3pt;z-index:251658265;mso-position-horizontal:left;mso-position-horizontal-relative:margin" coordsize="45237,345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">
                <v:rect id="Rechteck 417" o:spid="_x0000_s1133" style="position:absolute;width:45237;height:345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" filled="f" strokecolor="black [3213]" strokeweight="1pt"/>
                <v:rect id="Rechteck 418" o:spid="_x0000_s1134" style="position:absolute;width:12960;height:61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" filled="f" strokecolor="black [3213]" strokeweight="1pt"/>
                <v:shape id="Textfeld 419" o:spid="_x0000_s1135" type="#_x0000_t202" style="position:absolute;left:2067;top:795;width:7872;height:45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" fillcolor="white [3201]" stroked="f" strokeweight=".5pt">
                  <v:textbox>
                    <w:txbxContent>
                      <w:p w14:paraId="26124BED" w14:textId="77777777" w:rsidR="00E73A04" w:rsidRPr="00983D68" w:rsidRDefault="00E73A04" w:rsidP="00E73A04">
                        <w:pPr>
                          <w:rPr>
                            <w:sz w:val="40"/>
                            <w:szCs w:val="40"/>
                            <w:lang w:val="de-DE"/>
                          </w:rPr>
                        </w:pPr>
                        <w:r w:rsidRPr="00983D68">
                          <w:rPr>
                            <w:sz w:val="40"/>
                            <w:szCs w:val="40"/>
                            <w:lang w:val="de-DE"/>
                          </w:rPr>
                          <w:t>Logo</w:t>
                        </w:r>
                      </w:p>
                    </w:txbxContent>
                  </v:textbox>
                </v:shape>
                <v:rect id="Rechteck 420" o:spid="_x0000_s1136" style="position:absolute;width:45237;height:6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" filled="f" strokecolor="black [3213]" strokeweight="1pt"/>
                <v:shape id="Textfeld 421" o:spid="_x0000_s1137" type="#_x0000_t202" style="position:absolute;left:27750;top:1510;width:7474;height:36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" fillcolor="white [3201]" strokecolor="black [3213]" strokeweight=".5pt">
                  <v:textbox>
                    <w:txbxContent>
                      <w:p w14:paraId="26F78377" w14:textId="77777777" w:rsidR="00E73A04" w:rsidRPr="00983D68" w:rsidRDefault="00E73A04" w:rsidP="00E73A04">
                        <w:pPr>
                          <w:rPr>
                            <w:sz w:val="32"/>
                            <w:szCs w:val="32"/>
                            <w:lang w:val="de-DE"/>
                          </w:rPr>
                        </w:pPr>
                        <w:r w:rsidRPr="00983D68">
                          <w:rPr>
                            <w:sz w:val="32"/>
                            <w:szCs w:val="32"/>
                            <w:lang w:val="de-DE"/>
                          </w:rPr>
                          <w:t>Log in</w:t>
                        </w:r>
                      </w:p>
                    </w:txbxContent>
                  </v:textbox>
                </v:shape>
                <v:shape id="Textfeld 422" o:spid="_x0000_s1138" type="#_x0000_t202" style="position:absolute;left:36178;top:1510;width:8603;height:36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" fillcolor="white [3201]" strokecolor="black [3213]" strokeweight=".5pt">
                  <v:textbox>
                    <w:txbxContent>
                      <w:p w14:paraId="007B20D6" w14:textId="77777777" w:rsidR="00E73A04" w:rsidRPr="00983D68" w:rsidRDefault="00E73A04" w:rsidP="00E73A04">
                        <w:pPr>
                          <w:rPr>
                            <w:sz w:val="32"/>
                            <w:szCs w:val="32"/>
                            <w:lang w:val="de-DE"/>
                          </w:rPr>
                        </w:pPr>
                        <w:proofErr w:type="spellStart"/>
                        <w:r>
                          <w:rPr>
                            <w:sz w:val="32"/>
                            <w:szCs w:val="32"/>
                            <w:lang w:val="de-DE"/>
                          </w:rPr>
                          <w:t>Signup</w:t>
                        </w:r>
                        <w:proofErr w:type="spellEnd"/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E73A04" w:rsidRPr="0042636F">
        <w:rPr>
          <w:rFonts w:ascii="Arial" w:hAnsi="Arial" w:cs="Arial"/>
          <w:lang w:val="de-CH"/>
        </w:rPr>
        <w:br w:type="page"/>
      </w:r>
    </w:p>
    <w:p w14:paraId="0BC6EAE5" w14:textId="6C93C5BE" w:rsidR="00087A35" w:rsidRPr="0042636F" w:rsidRDefault="007B0B91" w:rsidP="00087A35">
      <w:pPr>
        <w:pStyle w:val="berschrift2"/>
        <w:rPr>
          <w:rFonts w:ascii="Arial" w:hAnsi="Arial" w:cs="Arial"/>
          <w:lang w:val="de-CH"/>
        </w:rPr>
      </w:pPr>
      <w:bookmarkStart w:id="17" w:name="_Toc97469995"/>
      <w:r w:rsidRPr="0042636F">
        <w:rPr>
          <w:rFonts w:ascii="Arial" w:hAnsi="Arial" w:cs="Arial"/>
          <w:noProof/>
          <w:lang w:val="de-CH"/>
        </w:rPr>
        <w:lastRenderedPageBreak/>
        <mc:AlternateContent>
          <mc:Choice Requires="wps">
            <w:drawing>
              <wp:anchor distT="0" distB="0" distL="114300" distR="114300" simplePos="0" relativeHeight="251658282" behindDoc="0" locked="0" layoutInCell="1" allowOverlap="1" wp14:anchorId="65851674" wp14:editId="2404F0BA">
                <wp:simplePos x="0" y="0"/>
                <wp:positionH relativeFrom="column">
                  <wp:posOffset>4977130</wp:posOffset>
                </wp:positionH>
                <wp:positionV relativeFrom="paragraph">
                  <wp:posOffset>81280</wp:posOffset>
                </wp:positionV>
                <wp:extent cx="3060700" cy="476885"/>
                <wp:effectExtent l="0" t="0" r="6350" b="0"/>
                <wp:wrapNone/>
                <wp:docPr id="248" name="Textfeld 2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60700" cy="4768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DDFDC7" w14:textId="77777777" w:rsidR="00281598" w:rsidRPr="00557C4C" w:rsidRDefault="00281598" w:rsidP="00281598">
                            <w:pPr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>Wenn man auf das Logo drückt, führt es auf den Startbildschirm 4.1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851674" id="Textfeld 248" o:spid="_x0000_s1139" type="#_x0000_t202" style="position:absolute;left:0;text-align:left;margin-left:391.9pt;margin-top:6.4pt;width:241pt;height:37.55pt;z-index:25165828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" fillcolor="white [3201]" strokeweight=".5pt">
                <v:path arrowok="t"/>
                <v:textbox>
                  <w:txbxContent>
                    <w:p w14:paraId="18DDFDC7" w14:textId="77777777" w:rsidR="00281598" w:rsidRPr="00557C4C" w:rsidRDefault="00281598" w:rsidP="00281598">
                      <w:pPr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>Wenn man auf das Logo drückt, führt es auf den Startbildschirm 4.1</w:t>
                      </w:r>
                    </w:p>
                  </w:txbxContent>
                </v:textbox>
              </v:shape>
            </w:pict>
          </mc:Fallback>
        </mc:AlternateContent>
      </w:r>
      <w:r w:rsidR="009E4A83" w:rsidRPr="0042636F">
        <w:rPr>
          <w:rFonts w:ascii="Arial" w:hAnsi="Arial" w:cs="Arial"/>
          <w:lang w:val="de-CH"/>
        </w:rPr>
        <w:t>Anleitung</w:t>
      </w:r>
      <w:bookmarkEnd w:id="17"/>
    </w:p>
    <w:p w14:paraId="6C30C569" w14:textId="2F14D7B2" w:rsidR="00E73A04" w:rsidRPr="0042636F" w:rsidRDefault="007B0B91" w:rsidP="0086469B">
      <w:pPr>
        <w:rPr>
          <w:rFonts w:ascii="Arial" w:hAnsi="Arial" w:cs="Arial"/>
          <w:lang w:val="de-CH"/>
        </w:rPr>
      </w:pPr>
      <w:r w:rsidRPr="0042636F">
        <w:rPr>
          <w:rFonts w:ascii="Arial" w:hAnsi="Arial" w:cs="Arial"/>
          <w:noProof/>
          <w:lang w:val="de-CH"/>
        </w:rPr>
        <mc:AlternateContent>
          <mc:Choice Requires="wps">
            <w:drawing>
              <wp:anchor distT="0" distB="0" distL="114300" distR="114300" simplePos="0" relativeHeight="251658285" behindDoc="0" locked="0" layoutInCell="1" allowOverlap="1" wp14:anchorId="06B5C9B8" wp14:editId="19F38A7F">
                <wp:simplePos x="0" y="0"/>
                <wp:positionH relativeFrom="column">
                  <wp:posOffset>866140</wp:posOffset>
                </wp:positionH>
                <wp:positionV relativeFrom="paragraph">
                  <wp:posOffset>22225</wp:posOffset>
                </wp:positionV>
                <wp:extent cx="4030980" cy="675005"/>
                <wp:effectExtent l="0" t="0" r="7620" b="10795"/>
                <wp:wrapNone/>
                <wp:docPr id="247" name="Gerader Verbinder 2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4030980" cy="6750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8B4DB9" id="Gerader Verbinder 247" o:spid="_x0000_s1026" style="position:absolute;flip:y;z-index:25165828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.2pt,1.75pt" to="385.6pt,5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" strokecolor="black [3200]" strokeweight=".5pt">
                <v:stroke joinstyle="miter"/>
                <o:lock v:ext="edit" shapetype="f"/>
              </v:line>
            </w:pict>
          </mc:Fallback>
        </mc:AlternateContent>
      </w:r>
      <w:r w:rsidRPr="0042636F">
        <w:rPr>
          <w:rFonts w:ascii="Arial" w:hAnsi="Arial" w:cs="Arial"/>
          <w:noProof/>
          <w:lang w:val="de-CH"/>
        </w:rPr>
        <mc:AlternateContent>
          <mc:Choice Requires="wps">
            <w:drawing>
              <wp:anchor distT="0" distB="0" distL="114300" distR="114300" simplePos="0" relativeHeight="251658283" behindDoc="0" locked="0" layoutInCell="1" allowOverlap="1" wp14:anchorId="1578B236" wp14:editId="183A7E5C">
                <wp:simplePos x="0" y="0"/>
                <wp:positionH relativeFrom="column">
                  <wp:posOffset>4977765</wp:posOffset>
                </wp:positionH>
                <wp:positionV relativeFrom="paragraph">
                  <wp:posOffset>278130</wp:posOffset>
                </wp:positionV>
                <wp:extent cx="3060700" cy="476885"/>
                <wp:effectExtent l="0" t="0" r="6350" b="0"/>
                <wp:wrapNone/>
                <wp:docPr id="246" name="Textfeld 2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60700" cy="4768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978159" w14:textId="77777777" w:rsidR="00281598" w:rsidRPr="00557C4C" w:rsidRDefault="00281598" w:rsidP="00281598">
                            <w:pPr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>Führt zur der anmelde Seite 4.2</w:t>
                            </w:r>
                          </w:p>
                          <w:p w14:paraId="77D97CF1" w14:textId="4C587544" w:rsidR="00281598" w:rsidRPr="00557C4C" w:rsidRDefault="00281598" w:rsidP="00281598">
                            <w:pPr>
                              <w:rPr>
                                <w:lang w:val="de-C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78B236" id="Textfeld 246" o:spid="_x0000_s1140" type="#_x0000_t202" style="position:absolute;margin-left:391.95pt;margin-top:21.9pt;width:241pt;height:37.55pt;z-index:25165828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" fillcolor="white [3201]" strokeweight=".5pt">
                <v:path arrowok="t"/>
                <v:textbox>
                  <w:txbxContent>
                    <w:p w14:paraId="78978159" w14:textId="77777777" w:rsidR="00281598" w:rsidRPr="00557C4C" w:rsidRDefault="00281598" w:rsidP="00281598">
                      <w:pPr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>Führt zur der anmelde Seite 4.2</w:t>
                      </w:r>
                    </w:p>
                    <w:p w14:paraId="77D97CF1" w14:textId="4C587544" w:rsidR="00281598" w:rsidRPr="00557C4C" w:rsidRDefault="00281598" w:rsidP="00281598">
                      <w:pPr>
                        <w:rPr>
                          <w:lang w:val="de-C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42636F">
        <w:rPr>
          <w:rFonts w:ascii="Arial" w:hAnsi="Arial" w:cs="Arial"/>
          <w:noProof/>
          <w:lang w:val="de-CH"/>
        </w:rPr>
        <mc:AlternateContent>
          <mc:Choice Requires="wps">
            <w:drawing>
              <wp:anchor distT="0" distB="0" distL="114300" distR="114300" simplePos="0" relativeHeight="251658284" behindDoc="0" locked="0" layoutInCell="1" allowOverlap="1" wp14:anchorId="7081415A" wp14:editId="2DF17CAE">
                <wp:simplePos x="0" y="0"/>
                <wp:positionH relativeFrom="column">
                  <wp:posOffset>4960620</wp:posOffset>
                </wp:positionH>
                <wp:positionV relativeFrom="paragraph">
                  <wp:posOffset>857250</wp:posOffset>
                </wp:positionV>
                <wp:extent cx="3060700" cy="309880"/>
                <wp:effectExtent l="0" t="0" r="6350" b="0"/>
                <wp:wrapNone/>
                <wp:docPr id="245" name="Textfeld 2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60700" cy="309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78C712" w14:textId="658C4FB5" w:rsidR="00281598" w:rsidRPr="00557C4C" w:rsidRDefault="00281598" w:rsidP="00281598">
                            <w:pPr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>Führt zu der Registrierung, Seite 4.3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81415A" id="Textfeld 245" o:spid="_x0000_s1141" type="#_x0000_t202" style="position:absolute;margin-left:390.6pt;margin-top:67.5pt;width:241pt;height:24.4pt;z-index:2516582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" fillcolor="white [3201]" strokeweight=".5pt">
                <v:path arrowok="t"/>
                <v:textbox>
                  <w:txbxContent>
                    <w:p w14:paraId="7178C712" w14:textId="658C4FB5" w:rsidR="00281598" w:rsidRPr="00557C4C" w:rsidRDefault="00281598" w:rsidP="00281598">
                      <w:pPr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>Führt zu der Registrierung, Seite 4.3</w:t>
                      </w:r>
                    </w:p>
                  </w:txbxContent>
                </v:textbox>
              </v:shape>
            </w:pict>
          </mc:Fallback>
        </mc:AlternateContent>
      </w:r>
      <w:r w:rsidRPr="0042636F">
        <w:rPr>
          <w:rFonts w:ascii="Arial" w:hAnsi="Arial" w:cs="Arial"/>
          <w:noProof/>
          <w:lang w:val="de-CH"/>
        </w:rPr>
        <mc:AlternateContent>
          <mc:Choice Requires="wps">
            <w:drawing>
              <wp:anchor distT="0" distB="0" distL="114300" distR="114300" simplePos="0" relativeHeight="251658289" behindDoc="0" locked="0" layoutInCell="1" allowOverlap="1" wp14:anchorId="242794D7" wp14:editId="054C56ED">
                <wp:simplePos x="0" y="0"/>
                <wp:positionH relativeFrom="column">
                  <wp:posOffset>3195320</wp:posOffset>
                </wp:positionH>
                <wp:positionV relativeFrom="paragraph">
                  <wp:posOffset>539115</wp:posOffset>
                </wp:positionV>
                <wp:extent cx="1804670" cy="262255"/>
                <wp:effectExtent l="0" t="0" r="5080" b="4445"/>
                <wp:wrapNone/>
                <wp:docPr id="244" name="Gerader Verbinder 2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804670" cy="2622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6F38E3" id="Gerader Verbinder 244" o:spid="_x0000_s1026" style="position:absolute;flip:y;z-index:2516582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1.6pt,42.45pt" to="393.7pt,6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" strokecolor="black [3200]" strokeweight=".5pt">
                <v:stroke joinstyle="miter"/>
                <o:lock v:ext="edit" shapetype="f"/>
              </v:line>
            </w:pict>
          </mc:Fallback>
        </mc:AlternateContent>
      </w:r>
    </w:p>
    <w:p w14:paraId="568D9752" w14:textId="5FFF7035" w:rsidR="00975D29" w:rsidRPr="0042636F" w:rsidRDefault="007B0B91" w:rsidP="0086469B">
      <w:pPr>
        <w:rPr>
          <w:rFonts w:ascii="Arial" w:hAnsi="Arial" w:cs="Arial"/>
          <w:lang w:val="de-CH"/>
        </w:rPr>
      </w:pPr>
      <w:r w:rsidRPr="0042636F">
        <w:rPr>
          <w:rFonts w:ascii="Arial" w:hAnsi="Arial" w:cs="Arial"/>
          <w:noProof/>
          <w:lang w:val="de-CH"/>
        </w:rPr>
        <mc:AlternateContent>
          <mc:Choice Requires="wpg">
            <w:drawing>
              <wp:anchor distT="0" distB="0" distL="114300" distR="114300" simplePos="0" relativeHeight="251658288" behindDoc="0" locked="0" layoutInCell="1" allowOverlap="1" wp14:anchorId="0321EAD6" wp14:editId="1F8F8574">
                <wp:simplePos x="0" y="0"/>
                <wp:positionH relativeFrom="column">
                  <wp:posOffset>-36830</wp:posOffset>
                </wp:positionH>
                <wp:positionV relativeFrom="paragraph">
                  <wp:posOffset>150495</wp:posOffset>
                </wp:positionV>
                <wp:extent cx="4523740" cy="3458210"/>
                <wp:effectExtent l="0" t="0" r="0" b="8890"/>
                <wp:wrapNone/>
                <wp:docPr id="227" name="Gruppieren 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523740" cy="3458210"/>
                          <a:chOff x="0" y="0"/>
                          <a:chExt cx="4523740" cy="3458210"/>
                        </a:xfrm>
                      </wpg:grpSpPr>
                      <wpg:grpSp>
                        <wpg:cNvPr id="228" name="Gruppieren 14"/>
                        <wpg:cNvGrpSpPr/>
                        <wpg:grpSpPr>
                          <a:xfrm>
                            <a:off x="4372550" y="653581"/>
                            <a:ext cx="89065" cy="2719449"/>
                            <a:chOff x="0" y="0"/>
                            <a:chExt cx="89065" cy="2719449"/>
                          </a:xfrm>
                        </wpg:grpSpPr>
                        <wps:wsp>
                          <wps:cNvPr id="229" name="Textfeld 465"/>
                          <wps:cNvSpPr txBox="1"/>
                          <wps:spPr>
                            <a:xfrm>
                              <a:off x="0" y="0"/>
                              <a:ext cx="89065" cy="2719449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txbx>
                            <w:txbxContent>
                              <w:p w14:paraId="63999DEB" w14:textId="77777777" w:rsidR="00975D29" w:rsidRPr="00983D68" w:rsidRDefault="00975D29" w:rsidP="00975D29">
                                <w:pPr>
                                  <w:rPr>
                                    <w:sz w:val="32"/>
                                    <w:szCs w:val="32"/>
                                    <w:lang w:val="de-DE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0" name="Textfeld 466"/>
                          <wps:cNvSpPr txBox="1"/>
                          <wps:spPr>
                            <a:xfrm>
                              <a:off x="21142" y="23785"/>
                              <a:ext cx="53195" cy="195563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txbx>
                            <w:txbxContent>
                              <w:p w14:paraId="174C1EC9" w14:textId="77777777" w:rsidR="00975D29" w:rsidRPr="00983D68" w:rsidRDefault="00975D29" w:rsidP="00975D29">
                                <w:pPr>
                                  <w:rPr>
                                    <w:sz w:val="32"/>
                                    <w:szCs w:val="32"/>
                                    <w:lang w:val="de-DE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31" name="Gruppieren 12"/>
                        <wpg:cNvGrpSpPr/>
                        <wpg:grpSpPr>
                          <a:xfrm>
                            <a:off x="0" y="0"/>
                            <a:ext cx="4523740" cy="3458210"/>
                            <a:chOff x="0" y="0"/>
                            <a:chExt cx="4523740" cy="3458210"/>
                          </a:xfrm>
                        </wpg:grpSpPr>
                        <wpg:grpSp>
                          <wpg:cNvPr id="232" name="Gruppieren 445"/>
                          <wpg:cNvGrpSpPr/>
                          <wpg:grpSpPr>
                            <a:xfrm>
                              <a:off x="0" y="0"/>
                              <a:ext cx="4523740" cy="3458210"/>
                              <a:chOff x="0" y="0"/>
                              <a:chExt cx="4523740" cy="3458818"/>
                            </a:xfrm>
                          </wpg:grpSpPr>
                          <wps:wsp>
                            <wps:cNvPr id="233" name="Rechteck 446"/>
                            <wps:cNvSpPr/>
                            <wps:spPr>
                              <a:xfrm>
                                <a:off x="0" y="0"/>
                                <a:ext cx="4523740" cy="345881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4" name="Rechteck 447"/>
                            <wps:cNvSpPr/>
                            <wps:spPr>
                              <a:xfrm>
                                <a:off x="0" y="0"/>
                                <a:ext cx="1296035" cy="61998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5" name="Textfeld 448"/>
                            <wps:cNvSpPr txBox="1"/>
                            <wps:spPr>
                              <a:xfrm>
                                <a:off x="206734" y="79513"/>
                                <a:ext cx="787179" cy="45322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E45B366" w14:textId="77777777" w:rsidR="00975D29" w:rsidRPr="00983D68" w:rsidRDefault="00975D29" w:rsidP="00975D29">
                                  <w:pPr>
                                    <w:rPr>
                                      <w:sz w:val="40"/>
                                      <w:szCs w:val="40"/>
                                      <w:lang w:val="de-DE"/>
                                    </w:rPr>
                                  </w:pPr>
                                  <w:r w:rsidRPr="00983D68">
                                    <w:rPr>
                                      <w:sz w:val="40"/>
                                      <w:szCs w:val="40"/>
                                      <w:lang w:val="de-DE"/>
                                    </w:rPr>
                                    <w:t>Logo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6" name="Rechteck 449"/>
                            <wps:cNvSpPr/>
                            <wps:spPr>
                              <a:xfrm>
                                <a:off x="0" y="0"/>
                                <a:ext cx="4523740" cy="62009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7" name="Textfeld 450"/>
                            <wps:cNvSpPr txBox="1"/>
                            <wps:spPr>
                              <a:xfrm>
                                <a:off x="2775005" y="151075"/>
                                <a:ext cx="747422" cy="3657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33003A9B" w14:textId="77777777" w:rsidR="00975D29" w:rsidRPr="00983D68" w:rsidRDefault="00975D29" w:rsidP="00975D29">
                                  <w:pPr>
                                    <w:rPr>
                                      <w:sz w:val="32"/>
                                      <w:szCs w:val="32"/>
                                      <w:lang w:val="de-DE"/>
                                    </w:rPr>
                                  </w:pPr>
                                  <w:r w:rsidRPr="00983D68">
                                    <w:rPr>
                                      <w:sz w:val="32"/>
                                      <w:szCs w:val="32"/>
                                      <w:lang w:val="de-DE"/>
                                    </w:rPr>
                                    <w:t>Log in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8" name="Textfeld 451"/>
                            <wps:cNvSpPr txBox="1"/>
                            <wps:spPr>
                              <a:xfrm>
                                <a:off x="3617843" y="151075"/>
                                <a:ext cx="860280" cy="3657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2AD50B06" w14:textId="77777777" w:rsidR="00975D29" w:rsidRPr="00983D68" w:rsidRDefault="00975D29" w:rsidP="00975D29">
                                  <w:pPr>
                                    <w:rPr>
                                      <w:sz w:val="32"/>
                                      <w:szCs w:val="32"/>
                                      <w:lang w:val="de-DE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32"/>
                                      <w:szCs w:val="32"/>
                                      <w:lang w:val="de-DE"/>
                                    </w:rPr>
                                    <w:t>Signup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39" name="Textfeld 459"/>
                          <wps:cNvSpPr txBox="1"/>
                          <wps:spPr>
                            <a:xfrm>
                              <a:off x="211540" y="716508"/>
                              <a:ext cx="4054475" cy="2719449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txbx>
                            <w:txbxContent>
                              <w:p w14:paraId="4A14C04B" w14:textId="77777777" w:rsidR="00975D29" w:rsidRPr="00983D68" w:rsidRDefault="00975D29" w:rsidP="00975D29">
                                <w:pPr>
                                  <w:rPr>
                                    <w:sz w:val="32"/>
                                    <w:szCs w:val="32"/>
                                    <w:lang w:val="de-DE"/>
                                  </w:rPr>
                                </w:pPr>
                                <w:r>
                                  <w:rPr>
                                    <w:sz w:val="32"/>
                                    <w:szCs w:val="32"/>
                                    <w:lang w:val="de-DE"/>
                                  </w:rPr>
                                  <w:t>Titel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240" name="Grafik 462" descr="Bild mit einfarbiger Füllu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8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743200" y="736980"/>
                              <a:ext cx="1460500" cy="1460500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242" name="Textfeld 463"/>
                          <wps:cNvSpPr txBox="1"/>
                          <wps:spPr>
                            <a:xfrm>
                              <a:off x="293427" y="1044054"/>
                              <a:ext cx="2374900" cy="239204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1921D24B" w14:textId="77777777" w:rsidR="00975D29" w:rsidRDefault="00975D29" w:rsidP="00975D29">
                                <w:r w:rsidRPr="00620B3F">
                                  <w:t xml:space="preserve">Lorem ipsum </w:t>
                                </w:r>
                                <w:proofErr w:type="spellStart"/>
                                <w:r w:rsidRPr="00620B3F">
                                  <w:t>dolor</w:t>
                                </w:r>
                                <w:proofErr w:type="spellEnd"/>
                                <w:r w:rsidRPr="00620B3F">
                                  <w:t xml:space="preserve"> sit </w:t>
                                </w:r>
                                <w:proofErr w:type="spellStart"/>
                                <w:r w:rsidRPr="00620B3F">
                                  <w:t>amet</w:t>
                                </w:r>
                                <w:proofErr w:type="spellEnd"/>
                                <w:r w:rsidRPr="00620B3F">
                                  <w:t xml:space="preserve">, </w:t>
                                </w:r>
                                <w:proofErr w:type="spellStart"/>
                                <w:r w:rsidRPr="00620B3F">
                                  <w:t>consetetur</w:t>
                                </w:r>
                                <w:proofErr w:type="spellEnd"/>
                                <w:r w:rsidRPr="00620B3F">
                                  <w:t xml:space="preserve"> </w:t>
                                </w:r>
                                <w:proofErr w:type="spellStart"/>
                                <w:r w:rsidRPr="00620B3F">
                                  <w:t>sadipscing</w:t>
                                </w:r>
                                <w:proofErr w:type="spellEnd"/>
                                <w:r w:rsidRPr="00620B3F">
                                  <w:t xml:space="preserve"> </w:t>
                                </w:r>
                                <w:proofErr w:type="spellStart"/>
                                <w:r w:rsidRPr="00620B3F">
                                  <w:t>elitr</w:t>
                                </w:r>
                                <w:proofErr w:type="spellEnd"/>
                                <w:r w:rsidRPr="00620B3F">
                                  <w:t xml:space="preserve">, </w:t>
                                </w:r>
                                <w:proofErr w:type="spellStart"/>
                                <w:r w:rsidRPr="00620B3F">
                                  <w:t>sed</w:t>
                                </w:r>
                                <w:proofErr w:type="spellEnd"/>
                                <w:r w:rsidRPr="00620B3F">
                                  <w:t xml:space="preserve"> </w:t>
                                </w:r>
                                <w:proofErr w:type="spellStart"/>
                                <w:r w:rsidRPr="00620B3F">
                                  <w:t>diam</w:t>
                                </w:r>
                                <w:proofErr w:type="spellEnd"/>
                                <w:r w:rsidRPr="00620B3F">
                                  <w:t xml:space="preserve"> </w:t>
                                </w:r>
                                <w:proofErr w:type="spellStart"/>
                                <w:r w:rsidRPr="00620B3F">
                                  <w:t>nonumy</w:t>
                                </w:r>
                                <w:proofErr w:type="spellEnd"/>
                                <w:r w:rsidRPr="00620B3F">
                                  <w:t xml:space="preserve"> </w:t>
                                </w:r>
                                <w:proofErr w:type="spellStart"/>
                                <w:r w:rsidRPr="00620B3F">
                                  <w:t>eirmod</w:t>
                                </w:r>
                                <w:proofErr w:type="spellEnd"/>
                                <w:r w:rsidRPr="00620B3F">
                                  <w:t xml:space="preserve"> </w:t>
                                </w:r>
                                <w:proofErr w:type="spellStart"/>
                                <w:r w:rsidRPr="00620B3F">
                                  <w:t>tempor</w:t>
                                </w:r>
                                <w:proofErr w:type="spellEnd"/>
                                <w:r w:rsidRPr="00620B3F">
                                  <w:t xml:space="preserve"> </w:t>
                                </w:r>
                                <w:proofErr w:type="spellStart"/>
                                <w:r w:rsidRPr="00620B3F">
                                  <w:t>invidunt</w:t>
                                </w:r>
                                <w:proofErr w:type="spellEnd"/>
                                <w:r w:rsidRPr="00620B3F">
                                  <w:t xml:space="preserve"> </w:t>
                                </w:r>
                                <w:proofErr w:type="spellStart"/>
                                <w:r w:rsidRPr="00620B3F">
                                  <w:t>ut</w:t>
                                </w:r>
                                <w:proofErr w:type="spellEnd"/>
                                <w:r w:rsidRPr="00620B3F">
                                  <w:t xml:space="preserve"> labore et dolore magna </w:t>
                                </w:r>
                                <w:proofErr w:type="spellStart"/>
                                <w:r w:rsidRPr="00620B3F">
                                  <w:t>aliquyam</w:t>
                                </w:r>
                                <w:proofErr w:type="spellEnd"/>
                                <w:r w:rsidRPr="00620B3F">
                                  <w:t xml:space="preserve"> </w:t>
                                </w:r>
                                <w:proofErr w:type="spellStart"/>
                                <w:r w:rsidRPr="00620B3F">
                                  <w:t>erat</w:t>
                                </w:r>
                                <w:proofErr w:type="spellEnd"/>
                                <w:r w:rsidRPr="00620B3F">
                                  <w:t xml:space="preserve">, </w:t>
                                </w:r>
                                <w:proofErr w:type="spellStart"/>
                                <w:r w:rsidRPr="00620B3F">
                                  <w:t>sed</w:t>
                                </w:r>
                                <w:proofErr w:type="spellEnd"/>
                                <w:r w:rsidRPr="00620B3F">
                                  <w:t xml:space="preserve"> </w:t>
                                </w:r>
                                <w:proofErr w:type="spellStart"/>
                                <w:r w:rsidRPr="00620B3F">
                                  <w:t>diam</w:t>
                                </w:r>
                                <w:proofErr w:type="spellEnd"/>
                                <w:r w:rsidRPr="00620B3F">
                                  <w:t xml:space="preserve"> </w:t>
                                </w:r>
                                <w:proofErr w:type="spellStart"/>
                                <w:r w:rsidRPr="00620B3F">
                                  <w:t>voluptua</w:t>
                                </w:r>
                                <w:proofErr w:type="spellEnd"/>
                                <w:r w:rsidRPr="00620B3F">
                                  <w:t xml:space="preserve">. At </w:t>
                                </w:r>
                                <w:proofErr w:type="spellStart"/>
                                <w:r w:rsidRPr="00620B3F">
                                  <w:t>vero</w:t>
                                </w:r>
                                <w:proofErr w:type="spellEnd"/>
                                <w:r w:rsidRPr="00620B3F">
                                  <w:t xml:space="preserve"> </w:t>
                                </w:r>
                                <w:proofErr w:type="spellStart"/>
                                <w:r w:rsidRPr="00620B3F">
                                  <w:t>eos</w:t>
                                </w:r>
                                <w:proofErr w:type="spellEnd"/>
                                <w:r w:rsidRPr="00620B3F">
                                  <w:t xml:space="preserve"> et </w:t>
                                </w:r>
                                <w:proofErr w:type="spellStart"/>
                                <w:r w:rsidRPr="00620B3F">
                                  <w:t>accusam</w:t>
                                </w:r>
                                <w:proofErr w:type="spellEnd"/>
                                <w:r w:rsidRPr="00620B3F">
                                  <w:t xml:space="preserve"> et </w:t>
                                </w:r>
                                <w:proofErr w:type="spellStart"/>
                                <w:r w:rsidRPr="00620B3F">
                                  <w:t>justo</w:t>
                                </w:r>
                                <w:proofErr w:type="spellEnd"/>
                                <w:r w:rsidRPr="00620B3F">
                                  <w:t xml:space="preserve"> duo </w:t>
                                </w:r>
                                <w:proofErr w:type="spellStart"/>
                                <w:r w:rsidRPr="00620B3F">
                                  <w:t>dolores</w:t>
                                </w:r>
                                <w:proofErr w:type="spellEnd"/>
                                <w:r w:rsidRPr="00620B3F">
                                  <w:t xml:space="preserve"> et </w:t>
                                </w:r>
                                <w:proofErr w:type="spellStart"/>
                                <w:r w:rsidRPr="00620B3F">
                                  <w:t>ea</w:t>
                                </w:r>
                                <w:proofErr w:type="spellEnd"/>
                                <w:r w:rsidRPr="00620B3F">
                                  <w:t xml:space="preserve"> </w:t>
                                </w:r>
                                <w:proofErr w:type="spellStart"/>
                                <w:r w:rsidRPr="00620B3F">
                                  <w:t>rebum</w:t>
                                </w:r>
                                <w:proofErr w:type="spellEnd"/>
                                <w:r w:rsidRPr="00620B3F">
                                  <w:t xml:space="preserve">. Stet </w:t>
                                </w:r>
                                <w:proofErr w:type="spellStart"/>
                                <w:r w:rsidRPr="00620B3F">
                                  <w:t>clita</w:t>
                                </w:r>
                                <w:proofErr w:type="spellEnd"/>
                                <w:r w:rsidRPr="00620B3F">
                                  <w:t xml:space="preserve"> </w:t>
                                </w:r>
                                <w:proofErr w:type="spellStart"/>
                                <w:r w:rsidRPr="00620B3F">
                                  <w:t>kasd</w:t>
                                </w:r>
                                <w:proofErr w:type="spellEnd"/>
                                <w:r w:rsidRPr="00620B3F">
                                  <w:t xml:space="preserve"> </w:t>
                                </w:r>
                                <w:proofErr w:type="spellStart"/>
                                <w:r w:rsidRPr="00620B3F">
                                  <w:t>gubergren</w:t>
                                </w:r>
                                <w:proofErr w:type="spellEnd"/>
                                <w:r w:rsidRPr="00620B3F">
                                  <w:t xml:space="preserve">, no sea </w:t>
                                </w:r>
                                <w:proofErr w:type="spellStart"/>
                                <w:r w:rsidRPr="00620B3F">
                                  <w:t>takimata</w:t>
                                </w:r>
                                <w:proofErr w:type="spellEnd"/>
                                <w:r w:rsidRPr="00620B3F">
                                  <w:t xml:space="preserve"> </w:t>
                                </w:r>
                                <w:proofErr w:type="spellStart"/>
                                <w:r w:rsidRPr="00620B3F">
                                  <w:t>sanctus</w:t>
                                </w:r>
                                <w:proofErr w:type="spellEnd"/>
                                <w:r w:rsidRPr="00620B3F">
                                  <w:t xml:space="preserve"> </w:t>
                                </w:r>
                                <w:proofErr w:type="spellStart"/>
                                <w:r w:rsidRPr="00620B3F">
                                  <w:t>est</w:t>
                                </w:r>
                                <w:proofErr w:type="spellEnd"/>
                                <w:r w:rsidRPr="00620B3F">
                                  <w:t xml:space="preserve"> Lorem ipsum </w:t>
                                </w:r>
                                <w:proofErr w:type="spellStart"/>
                                <w:r w:rsidRPr="00620B3F">
                                  <w:t>dolor</w:t>
                                </w:r>
                                <w:proofErr w:type="spellEnd"/>
                                <w:r w:rsidRPr="00620B3F">
                                  <w:t xml:space="preserve"> </w:t>
                                </w:r>
                                <w:proofErr w:type="gramStart"/>
                                <w:r w:rsidRPr="00620B3F">
                                  <w:t>sit</w:t>
                                </w:r>
                                <w:proofErr w:type="gramEnd"/>
                                <w:r w:rsidRPr="00620B3F">
                                  <w:t xml:space="preserve"> </w:t>
                                </w:r>
                                <w:proofErr w:type="spellStart"/>
                                <w:r w:rsidRPr="00620B3F">
                                  <w:t>amet</w:t>
                                </w:r>
                                <w:proofErr w:type="spellEnd"/>
                                <w:r w:rsidRPr="00620B3F">
                                  <w:t xml:space="preserve">. Lorem ipsum </w:t>
                                </w:r>
                                <w:proofErr w:type="spellStart"/>
                                <w:r w:rsidRPr="00620B3F">
                                  <w:t>dolor</w:t>
                                </w:r>
                                <w:proofErr w:type="spellEnd"/>
                                <w:r w:rsidRPr="00620B3F">
                                  <w:t xml:space="preserve"> sit </w:t>
                                </w:r>
                                <w:proofErr w:type="spellStart"/>
                                <w:r w:rsidRPr="00620B3F">
                                  <w:t>amet</w:t>
                                </w:r>
                                <w:proofErr w:type="spellEnd"/>
                                <w:r w:rsidRPr="00620B3F">
                                  <w:t xml:space="preserve">, </w:t>
                                </w:r>
                                <w:proofErr w:type="spellStart"/>
                                <w:r w:rsidRPr="00620B3F">
                                  <w:t>consetetur</w:t>
                                </w:r>
                                <w:proofErr w:type="spellEnd"/>
                                <w:r w:rsidRPr="00620B3F">
                                  <w:t xml:space="preserve"> </w:t>
                                </w:r>
                                <w:proofErr w:type="spellStart"/>
                                <w:r w:rsidRPr="00620B3F">
                                  <w:t>sadipscing</w:t>
                                </w:r>
                                <w:proofErr w:type="spellEnd"/>
                                <w:r w:rsidRPr="00620B3F">
                                  <w:t xml:space="preserve"> </w:t>
                                </w:r>
                                <w:proofErr w:type="spellStart"/>
                                <w:r w:rsidRPr="00620B3F">
                                  <w:t>elitr</w:t>
                                </w:r>
                                <w:proofErr w:type="spellEnd"/>
                                <w:r w:rsidRPr="00620B3F">
                                  <w:t xml:space="preserve">, </w:t>
                                </w:r>
                                <w:proofErr w:type="spellStart"/>
                                <w:r w:rsidRPr="00620B3F">
                                  <w:t>sed</w:t>
                                </w:r>
                                <w:proofErr w:type="spellEnd"/>
                                <w:r w:rsidRPr="00620B3F">
                                  <w:t xml:space="preserve"> </w:t>
                                </w:r>
                                <w:proofErr w:type="spellStart"/>
                                <w:r w:rsidRPr="00620B3F">
                                  <w:t>diam</w:t>
                                </w:r>
                                <w:proofErr w:type="spellEnd"/>
                                <w:r w:rsidRPr="00620B3F">
                                  <w:t xml:space="preserve"> </w:t>
                                </w:r>
                                <w:proofErr w:type="spellStart"/>
                                <w:r w:rsidRPr="00620B3F">
                                  <w:t>nonumy</w:t>
                                </w:r>
                                <w:proofErr w:type="spellEnd"/>
                                <w:r w:rsidRPr="00620B3F">
                                  <w:t xml:space="preserve"> </w:t>
                                </w:r>
                                <w:proofErr w:type="spellStart"/>
                                <w:r w:rsidRPr="00620B3F">
                                  <w:t>eirmod</w:t>
                                </w:r>
                                <w:proofErr w:type="spellEnd"/>
                                <w:r w:rsidRPr="00620B3F">
                                  <w:t xml:space="preserve"> </w:t>
                                </w:r>
                                <w:proofErr w:type="spellStart"/>
                                <w:r w:rsidRPr="00620B3F">
                                  <w:t>tempor</w:t>
                                </w:r>
                                <w:proofErr w:type="spellEnd"/>
                                <w:r w:rsidRPr="00620B3F">
                                  <w:t xml:space="preserve"> </w:t>
                                </w:r>
                                <w:proofErr w:type="spellStart"/>
                                <w:r w:rsidRPr="00620B3F">
                                  <w:t>invidunt</w:t>
                                </w:r>
                                <w:proofErr w:type="spellEnd"/>
                                <w:r w:rsidRPr="00620B3F">
                                  <w:t xml:space="preserve"> </w:t>
                                </w:r>
                                <w:proofErr w:type="spellStart"/>
                                <w:r w:rsidRPr="00620B3F">
                                  <w:t>ut</w:t>
                                </w:r>
                                <w:proofErr w:type="spellEnd"/>
                                <w:r w:rsidRPr="00620B3F">
                                  <w:t xml:space="preserve"> labore et dolore magna </w:t>
                                </w:r>
                                <w:proofErr w:type="spellStart"/>
                                <w:r w:rsidRPr="00620B3F">
                                  <w:t>aliquyam</w:t>
                                </w:r>
                                <w:proofErr w:type="spellEnd"/>
                                <w:r w:rsidRPr="00620B3F">
                                  <w:t xml:space="preserve"> </w:t>
                                </w:r>
                                <w:proofErr w:type="spellStart"/>
                                <w:r w:rsidRPr="00620B3F">
                                  <w:t>erat</w:t>
                                </w:r>
                                <w:proofErr w:type="spellEnd"/>
                                <w:r w:rsidRPr="00620B3F">
                                  <w:t xml:space="preserve">, </w:t>
                                </w:r>
                                <w:proofErr w:type="spellStart"/>
                                <w:r w:rsidRPr="00620B3F">
                                  <w:t>sed</w:t>
                                </w:r>
                                <w:proofErr w:type="spellEnd"/>
                                <w:r w:rsidRPr="00620B3F">
                                  <w:t xml:space="preserve"> </w:t>
                                </w:r>
                                <w:proofErr w:type="spellStart"/>
                                <w:r w:rsidRPr="00620B3F">
                                  <w:t>diam</w:t>
                                </w:r>
                                <w:proofErr w:type="spellEnd"/>
                                <w:r w:rsidRPr="00620B3F">
                                  <w:t xml:space="preserve"> </w:t>
                                </w:r>
                                <w:proofErr w:type="spellStart"/>
                                <w:r w:rsidRPr="00620B3F">
                                  <w:t>voluptua</w:t>
                                </w:r>
                                <w:proofErr w:type="spellEnd"/>
                                <w:r w:rsidRPr="00620B3F">
                                  <w:t xml:space="preserve">. At </w:t>
                                </w:r>
                                <w:proofErr w:type="spellStart"/>
                                <w:r w:rsidRPr="00620B3F">
                                  <w:t>vero</w:t>
                                </w:r>
                                <w:proofErr w:type="spellEnd"/>
                                <w:r w:rsidRPr="00620B3F">
                                  <w:t xml:space="preserve"> </w:t>
                                </w:r>
                                <w:proofErr w:type="spellStart"/>
                                <w:r w:rsidRPr="00620B3F">
                                  <w:t>eos</w:t>
                                </w:r>
                                <w:proofErr w:type="spellEnd"/>
                                <w:r w:rsidRPr="00620B3F">
                                  <w:t xml:space="preserve"> et </w:t>
                                </w:r>
                                <w:proofErr w:type="spellStart"/>
                                <w:r w:rsidRPr="00620B3F">
                                  <w:t>accusam</w:t>
                                </w:r>
                                <w:proofErr w:type="spellEnd"/>
                                <w:r w:rsidRPr="00620B3F">
                                  <w:t xml:space="preserve"> et </w:t>
                                </w:r>
                                <w:proofErr w:type="spellStart"/>
                                <w:r w:rsidRPr="00620B3F">
                                  <w:t>justo</w:t>
                                </w:r>
                                <w:proofErr w:type="spellEnd"/>
                                <w:r w:rsidRPr="00620B3F">
                                  <w:t xml:space="preserve"> duo </w:t>
                                </w:r>
                                <w:proofErr w:type="spellStart"/>
                                <w:r w:rsidRPr="00620B3F">
                                  <w:t>dolores</w:t>
                                </w:r>
                                <w:proofErr w:type="spellEnd"/>
                                <w:r w:rsidRPr="00620B3F">
                                  <w:t xml:space="preserve"> et </w:t>
                                </w:r>
                                <w:proofErr w:type="spellStart"/>
                                <w:r w:rsidRPr="00620B3F">
                                  <w:t>ea</w:t>
                                </w:r>
                                <w:proofErr w:type="spellEnd"/>
                                <w:r w:rsidRPr="00620B3F">
                                  <w:t xml:space="preserve"> </w:t>
                                </w:r>
                                <w:proofErr w:type="spellStart"/>
                                <w:r w:rsidRPr="00620B3F">
                                  <w:t>rebum</w:t>
                                </w:r>
                                <w:proofErr w:type="spellEnd"/>
                                <w:r w:rsidRPr="00620B3F">
                                  <w:t xml:space="preserve">. Stet </w:t>
                                </w:r>
                                <w:proofErr w:type="spellStart"/>
                                <w:r w:rsidRPr="00620B3F">
                                  <w:t>clita</w:t>
                                </w:r>
                                <w:proofErr w:type="spellEnd"/>
                                <w:r w:rsidRPr="00620B3F">
                                  <w:t xml:space="preserve"> </w:t>
                                </w:r>
                                <w:proofErr w:type="spellStart"/>
                                <w:r w:rsidRPr="00620B3F">
                                  <w:t>kasd</w:t>
                                </w:r>
                                <w:proofErr w:type="spellEnd"/>
                                <w:r w:rsidRPr="00620B3F">
                                  <w:t xml:space="preserve"> </w:t>
                                </w:r>
                                <w:proofErr w:type="spellStart"/>
                                <w:r w:rsidRPr="00620B3F">
                                  <w:t>gubergren</w:t>
                                </w:r>
                                <w:proofErr w:type="spellEnd"/>
                                <w:r w:rsidRPr="00620B3F">
                                  <w:t xml:space="preserve">, no sea </w:t>
                                </w:r>
                                <w:proofErr w:type="spellStart"/>
                                <w:r w:rsidRPr="00620B3F">
                                  <w:t>takimata</w:t>
                                </w:r>
                                <w:proofErr w:type="spellEnd"/>
                                <w:r w:rsidRPr="00620B3F">
                                  <w:t xml:space="preserve"> </w:t>
                                </w:r>
                                <w:proofErr w:type="spellStart"/>
                                <w:r w:rsidRPr="00620B3F">
                                  <w:t>sanctus</w:t>
                                </w:r>
                                <w:proofErr w:type="spellEnd"/>
                                <w:r w:rsidRPr="00620B3F">
                                  <w:t xml:space="preserve"> </w:t>
                                </w:r>
                                <w:proofErr w:type="spellStart"/>
                                <w:r w:rsidRPr="00620B3F">
                                  <w:t>est</w:t>
                                </w:r>
                                <w:proofErr w:type="spellEnd"/>
                                <w:r w:rsidRPr="00620B3F">
                                  <w:t xml:space="preserve"> Lorem ipsum </w:t>
                                </w:r>
                                <w:proofErr w:type="spellStart"/>
                                <w:r w:rsidRPr="00620B3F">
                                  <w:t>dolor</w:t>
                                </w:r>
                                <w:proofErr w:type="spellEnd"/>
                                <w:r w:rsidRPr="00620B3F">
                                  <w:t xml:space="preserve"> </w:t>
                                </w:r>
                                <w:proofErr w:type="gramStart"/>
                                <w:r w:rsidRPr="00620B3F">
                                  <w:t>sit</w:t>
                                </w:r>
                                <w:proofErr w:type="gramEnd"/>
                                <w:r w:rsidRPr="00620B3F">
                                  <w:t xml:space="preserve"> </w:t>
                                </w:r>
                                <w:proofErr w:type="spellStart"/>
                                <w:r w:rsidRPr="00620B3F">
                                  <w:t>amet</w:t>
                                </w:r>
                                <w:proofErr w:type="spellEnd"/>
                                <w:r w:rsidRPr="00620B3F"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243" name="Grafik 1" descr="Ein Bild, das Tisch enthält.&#10;&#10;Automatisch generierte Beschreibu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9" cstate="print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702257" y="2067636"/>
                              <a:ext cx="1536065" cy="124460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321EAD6" id="Gruppieren 227" o:spid="_x0000_s1142" style="position:absolute;margin-left:-2.9pt;margin-top:11.85pt;width:356.2pt;height:272.3pt;z-index:251658288" coordsize="45237,3458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">
                <v:group id="_x0000_s1143" style="position:absolute;left:43725;top:6535;width:891;height:27195" coordsize="890,27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">
                  <v:shape id="Textfeld 465" o:spid="_x0000_s1144" type="#_x0000_t202" style="position:absolute;width:890;height:27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" fillcolor="white [3201]" strokecolor="black [3213]" strokeweight=".5pt">
                    <v:textbox>
                      <w:txbxContent>
                        <w:p w14:paraId="63999DEB" w14:textId="77777777" w:rsidR="00975D29" w:rsidRPr="00983D68" w:rsidRDefault="00975D29" w:rsidP="00975D29">
                          <w:pPr>
                            <w:rPr>
                              <w:sz w:val="32"/>
                              <w:szCs w:val="32"/>
                              <w:lang w:val="de-DE"/>
                            </w:rPr>
                          </w:pPr>
                        </w:p>
                      </w:txbxContent>
                    </v:textbox>
                  </v:shape>
                  <v:shape id="Textfeld 466" o:spid="_x0000_s1145" type="#_x0000_t202" style="position:absolute;left:211;top:237;width:532;height:19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" fillcolor="black [3213]" strokecolor="black [3213]" strokeweight=".5pt">
                    <v:textbox>
                      <w:txbxContent>
                        <w:p w14:paraId="174C1EC9" w14:textId="77777777" w:rsidR="00975D29" w:rsidRPr="00983D68" w:rsidRDefault="00975D29" w:rsidP="00975D29">
                          <w:pPr>
                            <w:rPr>
                              <w:sz w:val="32"/>
                              <w:szCs w:val="32"/>
                              <w:lang w:val="de-DE"/>
                            </w:rPr>
                          </w:pPr>
                        </w:p>
                      </w:txbxContent>
                    </v:textbox>
                  </v:shape>
                </v:group>
                <v:group id="Gruppieren 12" o:spid="_x0000_s1146" style="position:absolute;width:45237;height:34582" coordsize="45237,345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">
                  <v:group id="Gruppieren 445" o:spid="_x0000_s1147" style="position:absolute;width:45237;height:34582" coordsize="45237,345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">
                    <v:rect id="Rechteck 446" o:spid="_x0000_s1148" style="position:absolute;width:45237;height:345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" filled="f" strokecolor="black [3213]" strokeweight="1pt"/>
                    <v:rect id="Rechteck 447" o:spid="_x0000_s1149" style="position:absolute;width:12960;height:61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" filled="f" strokecolor="black [3213]" strokeweight="1pt"/>
                    <v:shape id="Textfeld 448" o:spid="_x0000_s1150" type="#_x0000_t202" style="position:absolute;left:2067;top:795;width:7872;height:45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" fillcolor="white [3201]" stroked="f" strokeweight=".5pt">
                      <v:textbox>
                        <w:txbxContent>
                          <w:p w14:paraId="5E45B366" w14:textId="77777777" w:rsidR="00975D29" w:rsidRPr="00983D68" w:rsidRDefault="00975D29" w:rsidP="00975D29">
                            <w:pPr>
                              <w:rPr>
                                <w:sz w:val="40"/>
                                <w:szCs w:val="40"/>
                                <w:lang w:val="de-DE"/>
                              </w:rPr>
                            </w:pPr>
                            <w:r w:rsidRPr="00983D68">
                              <w:rPr>
                                <w:sz w:val="40"/>
                                <w:szCs w:val="40"/>
                                <w:lang w:val="de-DE"/>
                              </w:rPr>
                              <w:t>Logo</w:t>
                            </w:r>
                          </w:p>
                        </w:txbxContent>
                      </v:textbox>
                    </v:shape>
                    <v:rect id="Rechteck 449" o:spid="_x0000_s1151" style="position:absolute;width:45237;height:6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" filled="f" strokecolor="black [3213]" strokeweight="1pt"/>
                    <v:shape id="Textfeld 450" o:spid="_x0000_s1152" type="#_x0000_t202" style="position:absolute;left:27750;top:1510;width:7474;height:36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" fillcolor="white [3201]" strokecolor="black [3213]" strokeweight=".5pt">
                      <v:textbox>
                        <w:txbxContent>
                          <w:p w14:paraId="33003A9B" w14:textId="77777777" w:rsidR="00975D29" w:rsidRPr="00983D68" w:rsidRDefault="00975D29" w:rsidP="00975D29">
                            <w:pPr>
                              <w:rPr>
                                <w:sz w:val="32"/>
                                <w:szCs w:val="32"/>
                                <w:lang w:val="de-DE"/>
                              </w:rPr>
                            </w:pPr>
                            <w:r w:rsidRPr="00983D68">
                              <w:rPr>
                                <w:sz w:val="32"/>
                                <w:szCs w:val="32"/>
                                <w:lang w:val="de-DE"/>
                              </w:rPr>
                              <w:t>Log in</w:t>
                            </w:r>
                          </w:p>
                        </w:txbxContent>
                      </v:textbox>
                    </v:shape>
                    <v:shape id="Textfeld 451" o:spid="_x0000_s1153" type="#_x0000_t202" style="position:absolute;left:36178;top:1510;width:8603;height:36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" fillcolor="white [3201]" strokecolor="black [3213]" strokeweight=".5pt">
                      <v:textbox>
                        <w:txbxContent>
                          <w:p w14:paraId="2AD50B06" w14:textId="77777777" w:rsidR="00975D29" w:rsidRPr="00983D68" w:rsidRDefault="00975D29" w:rsidP="00975D29">
                            <w:pPr>
                              <w:rPr>
                                <w:sz w:val="32"/>
                                <w:szCs w:val="32"/>
                                <w:lang w:val="de-DE"/>
                              </w:rPr>
                            </w:pPr>
                            <w:proofErr w:type="spellStart"/>
                            <w:r>
                              <w:rPr>
                                <w:sz w:val="32"/>
                                <w:szCs w:val="32"/>
                                <w:lang w:val="de-DE"/>
                              </w:rPr>
                              <w:t>Signup</w:t>
                            </w:r>
                            <w:proofErr w:type="spellEnd"/>
                          </w:p>
                        </w:txbxContent>
                      </v:textbox>
                    </v:shape>
                  </v:group>
                  <v:shape id="Textfeld 459" o:spid="_x0000_s1154" type="#_x0000_t202" style="position:absolute;left:2115;top:7165;width:40545;height:27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" fillcolor="white [3201]" strokecolor="black [3213]" strokeweight=".5pt">
                    <v:textbox>
                      <w:txbxContent>
                        <w:p w14:paraId="4A14C04B" w14:textId="77777777" w:rsidR="00975D29" w:rsidRPr="00983D68" w:rsidRDefault="00975D29" w:rsidP="00975D29">
                          <w:pPr>
                            <w:rPr>
                              <w:sz w:val="32"/>
                              <w:szCs w:val="32"/>
                              <w:lang w:val="de-DE"/>
                            </w:rPr>
                          </w:pPr>
                          <w:r>
                            <w:rPr>
                              <w:sz w:val="32"/>
                              <w:szCs w:val="32"/>
                              <w:lang w:val="de-DE"/>
                            </w:rPr>
                            <w:t>Titel</w:t>
                          </w:r>
                        </w:p>
                      </w:txbxContent>
                    </v:textbox>
                  </v:shape>
                  <v:shape id="Grafik 462" o:spid="_x0000_s1155" type="#_x0000_t75" alt="Bild mit einfarbiger Füllung" style="position:absolute;left:27432;top:7369;width:14605;height:146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">
                    <v:imagedata r:id="rId20" o:title="Bild mit einfarbiger Füllung"/>
                  </v:shape>
                  <v:shape id="Textfeld 463" o:spid="_x0000_s1156" type="#_x0000_t202" style="position:absolute;left:2934;top:10440;width:23749;height:239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" fillcolor="white [3201]" strokeweight=".5pt">
                    <v:textbox>
                      <w:txbxContent>
                        <w:p w14:paraId="1921D24B" w14:textId="77777777" w:rsidR="00975D29" w:rsidRDefault="00975D29" w:rsidP="00975D29">
                          <w:r w:rsidRPr="00620B3F">
                            <w:t xml:space="preserve">Lorem ipsum </w:t>
                          </w:r>
                          <w:proofErr w:type="spellStart"/>
                          <w:r w:rsidRPr="00620B3F">
                            <w:t>dolor</w:t>
                          </w:r>
                          <w:proofErr w:type="spellEnd"/>
                          <w:r w:rsidRPr="00620B3F">
                            <w:t xml:space="preserve"> sit </w:t>
                          </w:r>
                          <w:proofErr w:type="spellStart"/>
                          <w:r w:rsidRPr="00620B3F">
                            <w:t>amet</w:t>
                          </w:r>
                          <w:proofErr w:type="spellEnd"/>
                          <w:r w:rsidRPr="00620B3F">
                            <w:t xml:space="preserve">, </w:t>
                          </w:r>
                          <w:proofErr w:type="spellStart"/>
                          <w:r w:rsidRPr="00620B3F">
                            <w:t>consetetur</w:t>
                          </w:r>
                          <w:proofErr w:type="spellEnd"/>
                          <w:r w:rsidRPr="00620B3F">
                            <w:t xml:space="preserve"> </w:t>
                          </w:r>
                          <w:proofErr w:type="spellStart"/>
                          <w:r w:rsidRPr="00620B3F">
                            <w:t>sadipscing</w:t>
                          </w:r>
                          <w:proofErr w:type="spellEnd"/>
                          <w:r w:rsidRPr="00620B3F">
                            <w:t xml:space="preserve"> </w:t>
                          </w:r>
                          <w:proofErr w:type="spellStart"/>
                          <w:r w:rsidRPr="00620B3F">
                            <w:t>elitr</w:t>
                          </w:r>
                          <w:proofErr w:type="spellEnd"/>
                          <w:r w:rsidRPr="00620B3F">
                            <w:t xml:space="preserve">, </w:t>
                          </w:r>
                          <w:proofErr w:type="spellStart"/>
                          <w:r w:rsidRPr="00620B3F">
                            <w:t>sed</w:t>
                          </w:r>
                          <w:proofErr w:type="spellEnd"/>
                          <w:r w:rsidRPr="00620B3F">
                            <w:t xml:space="preserve"> </w:t>
                          </w:r>
                          <w:proofErr w:type="spellStart"/>
                          <w:r w:rsidRPr="00620B3F">
                            <w:t>diam</w:t>
                          </w:r>
                          <w:proofErr w:type="spellEnd"/>
                          <w:r w:rsidRPr="00620B3F">
                            <w:t xml:space="preserve"> </w:t>
                          </w:r>
                          <w:proofErr w:type="spellStart"/>
                          <w:r w:rsidRPr="00620B3F">
                            <w:t>nonumy</w:t>
                          </w:r>
                          <w:proofErr w:type="spellEnd"/>
                          <w:r w:rsidRPr="00620B3F">
                            <w:t xml:space="preserve"> </w:t>
                          </w:r>
                          <w:proofErr w:type="spellStart"/>
                          <w:r w:rsidRPr="00620B3F">
                            <w:t>eirmod</w:t>
                          </w:r>
                          <w:proofErr w:type="spellEnd"/>
                          <w:r w:rsidRPr="00620B3F">
                            <w:t xml:space="preserve"> </w:t>
                          </w:r>
                          <w:proofErr w:type="spellStart"/>
                          <w:r w:rsidRPr="00620B3F">
                            <w:t>tempor</w:t>
                          </w:r>
                          <w:proofErr w:type="spellEnd"/>
                          <w:r w:rsidRPr="00620B3F">
                            <w:t xml:space="preserve"> </w:t>
                          </w:r>
                          <w:proofErr w:type="spellStart"/>
                          <w:r w:rsidRPr="00620B3F">
                            <w:t>invidunt</w:t>
                          </w:r>
                          <w:proofErr w:type="spellEnd"/>
                          <w:r w:rsidRPr="00620B3F">
                            <w:t xml:space="preserve"> </w:t>
                          </w:r>
                          <w:proofErr w:type="spellStart"/>
                          <w:r w:rsidRPr="00620B3F">
                            <w:t>ut</w:t>
                          </w:r>
                          <w:proofErr w:type="spellEnd"/>
                          <w:r w:rsidRPr="00620B3F">
                            <w:t xml:space="preserve"> labore et dolore magna </w:t>
                          </w:r>
                          <w:proofErr w:type="spellStart"/>
                          <w:r w:rsidRPr="00620B3F">
                            <w:t>aliquyam</w:t>
                          </w:r>
                          <w:proofErr w:type="spellEnd"/>
                          <w:r w:rsidRPr="00620B3F">
                            <w:t xml:space="preserve"> </w:t>
                          </w:r>
                          <w:proofErr w:type="spellStart"/>
                          <w:r w:rsidRPr="00620B3F">
                            <w:t>erat</w:t>
                          </w:r>
                          <w:proofErr w:type="spellEnd"/>
                          <w:r w:rsidRPr="00620B3F">
                            <w:t xml:space="preserve">, </w:t>
                          </w:r>
                          <w:proofErr w:type="spellStart"/>
                          <w:r w:rsidRPr="00620B3F">
                            <w:t>sed</w:t>
                          </w:r>
                          <w:proofErr w:type="spellEnd"/>
                          <w:r w:rsidRPr="00620B3F">
                            <w:t xml:space="preserve"> </w:t>
                          </w:r>
                          <w:proofErr w:type="spellStart"/>
                          <w:r w:rsidRPr="00620B3F">
                            <w:t>diam</w:t>
                          </w:r>
                          <w:proofErr w:type="spellEnd"/>
                          <w:r w:rsidRPr="00620B3F">
                            <w:t xml:space="preserve"> </w:t>
                          </w:r>
                          <w:proofErr w:type="spellStart"/>
                          <w:r w:rsidRPr="00620B3F">
                            <w:t>voluptua</w:t>
                          </w:r>
                          <w:proofErr w:type="spellEnd"/>
                          <w:r w:rsidRPr="00620B3F">
                            <w:t xml:space="preserve">. At </w:t>
                          </w:r>
                          <w:proofErr w:type="spellStart"/>
                          <w:r w:rsidRPr="00620B3F">
                            <w:t>vero</w:t>
                          </w:r>
                          <w:proofErr w:type="spellEnd"/>
                          <w:r w:rsidRPr="00620B3F">
                            <w:t xml:space="preserve"> </w:t>
                          </w:r>
                          <w:proofErr w:type="spellStart"/>
                          <w:r w:rsidRPr="00620B3F">
                            <w:t>eos</w:t>
                          </w:r>
                          <w:proofErr w:type="spellEnd"/>
                          <w:r w:rsidRPr="00620B3F">
                            <w:t xml:space="preserve"> et </w:t>
                          </w:r>
                          <w:proofErr w:type="spellStart"/>
                          <w:r w:rsidRPr="00620B3F">
                            <w:t>accusam</w:t>
                          </w:r>
                          <w:proofErr w:type="spellEnd"/>
                          <w:r w:rsidRPr="00620B3F">
                            <w:t xml:space="preserve"> et </w:t>
                          </w:r>
                          <w:proofErr w:type="spellStart"/>
                          <w:r w:rsidRPr="00620B3F">
                            <w:t>justo</w:t>
                          </w:r>
                          <w:proofErr w:type="spellEnd"/>
                          <w:r w:rsidRPr="00620B3F">
                            <w:t xml:space="preserve"> duo </w:t>
                          </w:r>
                          <w:proofErr w:type="spellStart"/>
                          <w:r w:rsidRPr="00620B3F">
                            <w:t>dolores</w:t>
                          </w:r>
                          <w:proofErr w:type="spellEnd"/>
                          <w:r w:rsidRPr="00620B3F">
                            <w:t xml:space="preserve"> et </w:t>
                          </w:r>
                          <w:proofErr w:type="spellStart"/>
                          <w:r w:rsidRPr="00620B3F">
                            <w:t>ea</w:t>
                          </w:r>
                          <w:proofErr w:type="spellEnd"/>
                          <w:r w:rsidRPr="00620B3F">
                            <w:t xml:space="preserve"> </w:t>
                          </w:r>
                          <w:proofErr w:type="spellStart"/>
                          <w:r w:rsidRPr="00620B3F">
                            <w:t>rebum</w:t>
                          </w:r>
                          <w:proofErr w:type="spellEnd"/>
                          <w:r w:rsidRPr="00620B3F">
                            <w:t xml:space="preserve">. Stet </w:t>
                          </w:r>
                          <w:proofErr w:type="spellStart"/>
                          <w:r w:rsidRPr="00620B3F">
                            <w:t>clita</w:t>
                          </w:r>
                          <w:proofErr w:type="spellEnd"/>
                          <w:r w:rsidRPr="00620B3F">
                            <w:t xml:space="preserve"> </w:t>
                          </w:r>
                          <w:proofErr w:type="spellStart"/>
                          <w:r w:rsidRPr="00620B3F">
                            <w:t>kasd</w:t>
                          </w:r>
                          <w:proofErr w:type="spellEnd"/>
                          <w:r w:rsidRPr="00620B3F">
                            <w:t xml:space="preserve"> </w:t>
                          </w:r>
                          <w:proofErr w:type="spellStart"/>
                          <w:r w:rsidRPr="00620B3F">
                            <w:t>gubergren</w:t>
                          </w:r>
                          <w:proofErr w:type="spellEnd"/>
                          <w:r w:rsidRPr="00620B3F">
                            <w:t xml:space="preserve">, no sea </w:t>
                          </w:r>
                          <w:proofErr w:type="spellStart"/>
                          <w:r w:rsidRPr="00620B3F">
                            <w:t>takimata</w:t>
                          </w:r>
                          <w:proofErr w:type="spellEnd"/>
                          <w:r w:rsidRPr="00620B3F">
                            <w:t xml:space="preserve"> </w:t>
                          </w:r>
                          <w:proofErr w:type="spellStart"/>
                          <w:r w:rsidRPr="00620B3F">
                            <w:t>sanctus</w:t>
                          </w:r>
                          <w:proofErr w:type="spellEnd"/>
                          <w:r w:rsidRPr="00620B3F">
                            <w:t xml:space="preserve"> </w:t>
                          </w:r>
                          <w:proofErr w:type="spellStart"/>
                          <w:r w:rsidRPr="00620B3F">
                            <w:t>est</w:t>
                          </w:r>
                          <w:proofErr w:type="spellEnd"/>
                          <w:r w:rsidRPr="00620B3F">
                            <w:t xml:space="preserve"> Lorem ipsum </w:t>
                          </w:r>
                          <w:proofErr w:type="spellStart"/>
                          <w:r w:rsidRPr="00620B3F">
                            <w:t>dolor</w:t>
                          </w:r>
                          <w:proofErr w:type="spellEnd"/>
                          <w:r w:rsidRPr="00620B3F">
                            <w:t xml:space="preserve"> </w:t>
                          </w:r>
                          <w:proofErr w:type="gramStart"/>
                          <w:r w:rsidRPr="00620B3F">
                            <w:t>sit</w:t>
                          </w:r>
                          <w:proofErr w:type="gramEnd"/>
                          <w:r w:rsidRPr="00620B3F">
                            <w:t xml:space="preserve"> </w:t>
                          </w:r>
                          <w:proofErr w:type="spellStart"/>
                          <w:r w:rsidRPr="00620B3F">
                            <w:t>amet</w:t>
                          </w:r>
                          <w:proofErr w:type="spellEnd"/>
                          <w:r w:rsidRPr="00620B3F">
                            <w:t xml:space="preserve">. Lorem ipsum </w:t>
                          </w:r>
                          <w:proofErr w:type="spellStart"/>
                          <w:r w:rsidRPr="00620B3F">
                            <w:t>dolor</w:t>
                          </w:r>
                          <w:proofErr w:type="spellEnd"/>
                          <w:r w:rsidRPr="00620B3F">
                            <w:t xml:space="preserve"> sit </w:t>
                          </w:r>
                          <w:proofErr w:type="spellStart"/>
                          <w:r w:rsidRPr="00620B3F">
                            <w:t>amet</w:t>
                          </w:r>
                          <w:proofErr w:type="spellEnd"/>
                          <w:r w:rsidRPr="00620B3F">
                            <w:t xml:space="preserve">, </w:t>
                          </w:r>
                          <w:proofErr w:type="spellStart"/>
                          <w:r w:rsidRPr="00620B3F">
                            <w:t>consetetur</w:t>
                          </w:r>
                          <w:proofErr w:type="spellEnd"/>
                          <w:r w:rsidRPr="00620B3F">
                            <w:t xml:space="preserve"> </w:t>
                          </w:r>
                          <w:proofErr w:type="spellStart"/>
                          <w:r w:rsidRPr="00620B3F">
                            <w:t>sadipscing</w:t>
                          </w:r>
                          <w:proofErr w:type="spellEnd"/>
                          <w:r w:rsidRPr="00620B3F">
                            <w:t xml:space="preserve"> </w:t>
                          </w:r>
                          <w:proofErr w:type="spellStart"/>
                          <w:r w:rsidRPr="00620B3F">
                            <w:t>elitr</w:t>
                          </w:r>
                          <w:proofErr w:type="spellEnd"/>
                          <w:r w:rsidRPr="00620B3F">
                            <w:t xml:space="preserve">, </w:t>
                          </w:r>
                          <w:proofErr w:type="spellStart"/>
                          <w:r w:rsidRPr="00620B3F">
                            <w:t>sed</w:t>
                          </w:r>
                          <w:proofErr w:type="spellEnd"/>
                          <w:r w:rsidRPr="00620B3F">
                            <w:t xml:space="preserve"> </w:t>
                          </w:r>
                          <w:proofErr w:type="spellStart"/>
                          <w:r w:rsidRPr="00620B3F">
                            <w:t>diam</w:t>
                          </w:r>
                          <w:proofErr w:type="spellEnd"/>
                          <w:r w:rsidRPr="00620B3F">
                            <w:t xml:space="preserve"> </w:t>
                          </w:r>
                          <w:proofErr w:type="spellStart"/>
                          <w:r w:rsidRPr="00620B3F">
                            <w:t>nonumy</w:t>
                          </w:r>
                          <w:proofErr w:type="spellEnd"/>
                          <w:r w:rsidRPr="00620B3F">
                            <w:t xml:space="preserve"> </w:t>
                          </w:r>
                          <w:proofErr w:type="spellStart"/>
                          <w:r w:rsidRPr="00620B3F">
                            <w:t>eirmod</w:t>
                          </w:r>
                          <w:proofErr w:type="spellEnd"/>
                          <w:r w:rsidRPr="00620B3F">
                            <w:t xml:space="preserve"> </w:t>
                          </w:r>
                          <w:proofErr w:type="spellStart"/>
                          <w:r w:rsidRPr="00620B3F">
                            <w:t>tempor</w:t>
                          </w:r>
                          <w:proofErr w:type="spellEnd"/>
                          <w:r w:rsidRPr="00620B3F">
                            <w:t xml:space="preserve"> </w:t>
                          </w:r>
                          <w:proofErr w:type="spellStart"/>
                          <w:r w:rsidRPr="00620B3F">
                            <w:t>invidunt</w:t>
                          </w:r>
                          <w:proofErr w:type="spellEnd"/>
                          <w:r w:rsidRPr="00620B3F">
                            <w:t xml:space="preserve"> </w:t>
                          </w:r>
                          <w:proofErr w:type="spellStart"/>
                          <w:r w:rsidRPr="00620B3F">
                            <w:t>ut</w:t>
                          </w:r>
                          <w:proofErr w:type="spellEnd"/>
                          <w:r w:rsidRPr="00620B3F">
                            <w:t xml:space="preserve"> labore et dolore magna </w:t>
                          </w:r>
                          <w:proofErr w:type="spellStart"/>
                          <w:r w:rsidRPr="00620B3F">
                            <w:t>aliquyam</w:t>
                          </w:r>
                          <w:proofErr w:type="spellEnd"/>
                          <w:r w:rsidRPr="00620B3F">
                            <w:t xml:space="preserve"> </w:t>
                          </w:r>
                          <w:proofErr w:type="spellStart"/>
                          <w:r w:rsidRPr="00620B3F">
                            <w:t>erat</w:t>
                          </w:r>
                          <w:proofErr w:type="spellEnd"/>
                          <w:r w:rsidRPr="00620B3F">
                            <w:t xml:space="preserve">, </w:t>
                          </w:r>
                          <w:proofErr w:type="spellStart"/>
                          <w:r w:rsidRPr="00620B3F">
                            <w:t>sed</w:t>
                          </w:r>
                          <w:proofErr w:type="spellEnd"/>
                          <w:r w:rsidRPr="00620B3F">
                            <w:t xml:space="preserve"> </w:t>
                          </w:r>
                          <w:proofErr w:type="spellStart"/>
                          <w:r w:rsidRPr="00620B3F">
                            <w:t>diam</w:t>
                          </w:r>
                          <w:proofErr w:type="spellEnd"/>
                          <w:r w:rsidRPr="00620B3F">
                            <w:t xml:space="preserve"> </w:t>
                          </w:r>
                          <w:proofErr w:type="spellStart"/>
                          <w:r w:rsidRPr="00620B3F">
                            <w:t>voluptua</w:t>
                          </w:r>
                          <w:proofErr w:type="spellEnd"/>
                          <w:r w:rsidRPr="00620B3F">
                            <w:t xml:space="preserve">. At </w:t>
                          </w:r>
                          <w:proofErr w:type="spellStart"/>
                          <w:r w:rsidRPr="00620B3F">
                            <w:t>vero</w:t>
                          </w:r>
                          <w:proofErr w:type="spellEnd"/>
                          <w:r w:rsidRPr="00620B3F">
                            <w:t xml:space="preserve"> </w:t>
                          </w:r>
                          <w:proofErr w:type="spellStart"/>
                          <w:r w:rsidRPr="00620B3F">
                            <w:t>eos</w:t>
                          </w:r>
                          <w:proofErr w:type="spellEnd"/>
                          <w:r w:rsidRPr="00620B3F">
                            <w:t xml:space="preserve"> et </w:t>
                          </w:r>
                          <w:proofErr w:type="spellStart"/>
                          <w:r w:rsidRPr="00620B3F">
                            <w:t>accusam</w:t>
                          </w:r>
                          <w:proofErr w:type="spellEnd"/>
                          <w:r w:rsidRPr="00620B3F">
                            <w:t xml:space="preserve"> et </w:t>
                          </w:r>
                          <w:proofErr w:type="spellStart"/>
                          <w:r w:rsidRPr="00620B3F">
                            <w:t>justo</w:t>
                          </w:r>
                          <w:proofErr w:type="spellEnd"/>
                          <w:r w:rsidRPr="00620B3F">
                            <w:t xml:space="preserve"> duo </w:t>
                          </w:r>
                          <w:proofErr w:type="spellStart"/>
                          <w:r w:rsidRPr="00620B3F">
                            <w:t>dolores</w:t>
                          </w:r>
                          <w:proofErr w:type="spellEnd"/>
                          <w:r w:rsidRPr="00620B3F">
                            <w:t xml:space="preserve"> et </w:t>
                          </w:r>
                          <w:proofErr w:type="spellStart"/>
                          <w:r w:rsidRPr="00620B3F">
                            <w:t>ea</w:t>
                          </w:r>
                          <w:proofErr w:type="spellEnd"/>
                          <w:r w:rsidRPr="00620B3F">
                            <w:t xml:space="preserve"> </w:t>
                          </w:r>
                          <w:proofErr w:type="spellStart"/>
                          <w:r w:rsidRPr="00620B3F">
                            <w:t>rebum</w:t>
                          </w:r>
                          <w:proofErr w:type="spellEnd"/>
                          <w:r w:rsidRPr="00620B3F">
                            <w:t xml:space="preserve">. Stet </w:t>
                          </w:r>
                          <w:proofErr w:type="spellStart"/>
                          <w:r w:rsidRPr="00620B3F">
                            <w:t>clita</w:t>
                          </w:r>
                          <w:proofErr w:type="spellEnd"/>
                          <w:r w:rsidRPr="00620B3F">
                            <w:t xml:space="preserve"> </w:t>
                          </w:r>
                          <w:proofErr w:type="spellStart"/>
                          <w:r w:rsidRPr="00620B3F">
                            <w:t>kasd</w:t>
                          </w:r>
                          <w:proofErr w:type="spellEnd"/>
                          <w:r w:rsidRPr="00620B3F">
                            <w:t xml:space="preserve"> </w:t>
                          </w:r>
                          <w:proofErr w:type="spellStart"/>
                          <w:r w:rsidRPr="00620B3F">
                            <w:t>gubergren</w:t>
                          </w:r>
                          <w:proofErr w:type="spellEnd"/>
                          <w:r w:rsidRPr="00620B3F">
                            <w:t xml:space="preserve">, no sea </w:t>
                          </w:r>
                          <w:proofErr w:type="spellStart"/>
                          <w:r w:rsidRPr="00620B3F">
                            <w:t>takimata</w:t>
                          </w:r>
                          <w:proofErr w:type="spellEnd"/>
                          <w:r w:rsidRPr="00620B3F">
                            <w:t xml:space="preserve"> </w:t>
                          </w:r>
                          <w:proofErr w:type="spellStart"/>
                          <w:r w:rsidRPr="00620B3F">
                            <w:t>sanctus</w:t>
                          </w:r>
                          <w:proofErr w:type="spellEnd"/>
                          <w:r w:rsidRPr="00620B3F">
                            <w:t xml:space="preserve"> </w:t>
                          </w:r>
                          <w:proofErr w:type="spellStart"/>
                          <w:r w:rsidRPr="00620B3F">
                            <w:t>est</w:t>
                          </w:r>
                          <w:proofErr w:type="spellEnd"/>
                          <w:r w:rsidRPr="00620B3F">
                            <w:t xml:space="preserve"> Lorem ipsum </w:t>
                          </w:r>
                          <w:proofErr w:type="spellStart"/>
                          <w:r w:rsidRPr="00620B3F">
                            <w:t>dolor</w:t>
                          </w:r>
                          <w:proofErr w:type="spellEnd"/>
                          <w:r w:rsidRPr="00620B3F">
                            <w:t xml:space="preserve"> </w:t>
                          </w:r>
                          <w:proofErr w:type="gramStart"/>
                          <w:r w:rsidRPr="00620B3F">
                            <w:t>sit</w:t>
                          </w:r>
                          <w:proofErr w:type="gramEnd"/>
                          <w:r w:rsidRPr="00620B3F">
                            <w:t xml:space="preserve"> </w:t>
                          </w:r>
                          <w:proofErr w:type="spellStart"/>
                          <w:r w:rsidRPr="00620B3F">
                            <w:t>amet</w:t>
                          </w:r>
                          <w:proofErr w:type="spellEnd"/>
                          <w:r w:rsidRPr="00620B3F">
                            <w:t>.</w:t>
                          </w:r>
                        </w:p>
                      </w:txbxContent>
                    </v:textbox>
                  </v:shape>
                  <v:shape id="Grafik 1" o:spid="_x0000_s1157" type="#_x0000_t75" alt="Ein Bild, das Tisch enthält.&#10;&#10;Automatisch generierte Beschreibung" style="position:absolute;left:27022;top:20676;width:15361;height:124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">
                    <v:imagedata r:id="rId21" o:title="Ein Bild, das Tisch enthält"/>
                  </v:shape>
                </v:group>
              </v:group>
            </w:pict>
          </mc:Fallback>
        </mc:AlternateContent>
      </w:r>
      <w:r w:rsidRPr="0042636F">
        <w:rPr>
          <w:rFonts w:ascii="Arial" w:hAnsi="Arial" w:cs="Arial"/>
          <w:noProof/>
          <w:lang w:val="de-CH"/>
        </w:rPr>
        <mc:AlternateContent>
          <mc:Choice Requires="wps">
            <w:drawing>
              <wp:anchor distT="0" distB="0" distL="114300" distR="114300" simplePos="0" relativeHeight="251658286" behindDoc="0" locked="0" layoutInCell="1" allowOverlap="1" wp14:anchorId="02FB4370" wp14:editId="3CF78087">
                <wp:simplePos x="0" y="0"/>
                <wp:positionH relativeFrom="column">
                  <wp:posOffset>5056505</wp:posOffset>
                </wp:positionH>
                <wp:positionV relativeFrom="paragraph">
                  <wp:posOffset>1861820</wp:posOffset>
                </wp:positionV>
                <wp:extent cx="3060700" cy="470535"/>
                <wp:effectExtent l="0" t="0" r="6350" b="5715"/>
                <wp:wrapNone/>
                <wp:docPr id="226" name="Textfeld 2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60700" cy="4705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9EDFCC" w14:textId="64B02926" w:rsidR="00281598" w:rsidRPr="00557C4C" w:rsidRDefault="005C5A57" w:rsidP="00281598">
                            <w:pPr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>Anleitung des Rezeptes wird gezeigt mit Text, Bild und weiteren Information des Rezeptes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FB4370" id="Textfeld 226" o:spid="_x0000_s1158" type="#_x0000_t202" style="position:absolute;margin-left:398.15pt;margin-top:146.6pt;width:241pt;height:37.05pt;z-index:25165828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" fillcolor="white [3201]" strokeweight=".5pt">
                <v:path arrowok="t"/>
                <v:textbox>
                  <w:txbxContent>
                    <w:p w14:paraId="709EDFCC" w14:textId="64B02926" w:rsidR="00281598" w:rsidRPr="00557C4C" w:rsidRDefault="005C5A57" w:rsidP="00281598">
                      <w:pPr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>Anleitung des Rezeptes wird gezeigt mit Text, Bild und weiteren Information des Rezeptes</w:t>
                      </w:r>
                    </w:p>
                  </w:txbxContent>
                </v:textbox>
              </v:shape>
            </w:pict>
          </mc:Fallback>
        </mc:AlternateContent>
      </w:r>
      <w:r w:rsidRPr="0042636F">
        <w:rPr>
          <w:rFonts w:ascii="Arial" w:hAnsi="Arial" w:cs="Arial"/>
          <w:noProof/>
          <w:lang w:val="de-CH"/>
        </w:rPr>
        <mc:AlternateContent>
          <mc:Choice Requires="wps">
            <w:drawing>
              <wp:anchor distT="0" distB="0" distL="114300" distR="114300" simplePos="0" relativeHeight="251658290" behindDoc="0" locked="0" layoutInCell="1" allowOverlap="1" wp14:anchorId="5A1F3871" wp14:editId="3DCAEE7C">
                <wp:simplePos x="0" y="0"/>
                <wp:positionH relativeFrom="column">
                  <wp:posOffset>4155440</wp:posOffset>
                </wp:positionH>
                <wp:positionV relativeFrom="paragraph">
                  <wp:posOffset>1990725</wp:posOffset>
                </wp:positionV>
                <wp:extent cx="872490" cy="27305"/>
                <wp:effectExtent l="0" t="0" r="3810" b="10795"/>
                <wp:wrapNone/>
                <wp:docPr id="224" name="Gerader Verbinder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872490" cy="273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E05508" id="Gerader Verbinder 224" o:spid="_x0000_s1026" style="position:absolute;flip:y;z-index:25165829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7.2pt,156.75pt" to="395.9pt,15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" strokecolor="black [3200]" strokeweight=".5pt">
                <v:stroke joinstyle="miter"/>
                <o:lock v:ext="edit" shapetype="f"/>
              </v:line>
            </w:pict>
          </mc:Fallback>
        </mc:AlternateContent>
      </w:r>
    </w:p>
    <w:p w14:paraId="71A9103E" w14:textId="563C1054" w:rsidR="00975D29" w:rsidRPr="0042636F" w:rsidRDefault="007B0B91">
      <w:pPr>
        <w:rPr>
          <w:rFonts w:ascii="Arial" w:hAnsi="Arial" w:cs="Arial"/>
          <w:lang w:val="de-CH"/>
        </w:rPr>
      </w:pPr>
      <w:r w:rsidRPr="0042636F">
        <w:rPr>
          <w:rFonts w:ascii="Arial" w:hAnsi="Arial" w:cs="Arial"/>
          <w:noProof/>
          <w:lang w:val="de-CH"/>
        </w:rPr>
        <mc:AlternateContent>
          <mc:Choice Requires="wps">
            <w:drawing>
              <wp:anchor distT="0" distB="0" distL="114300" distR="114300" simplePos="0" relativeHeight="251658287" behindDoc="0" locked="0" layoutInCell="1" allowOverlap="1" wp14:anchorId="602FAA59" wp14:editId="7B35B3B5">
                <wp:simplePos x="0" y="0"/>
                <wp:positionH relativeFrom="column">
                  <wp:posOffset>4397375</wp:posOffset>
                </wp:positionH>
                <wp:positionV relativeFrom="paragraph">
                  <wp:posOffset>354965</wp:posOffset>
                </wp:positionV>
                <wp:extent cx="529590" cy="5080"/>
                <wp:effectExtent l="0" t="0" r="3810" b="13970"/>
                <wp:wrapNone/>
                <wp:docPr id="223" name="Gerader Verbinder 2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529590" cy="5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07A8C0" id="Gerader Verbinder 223" o:spid="_x0000_s1026" style="position:absolute;flip:y;z-index:25165828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6.25pt,27.95pt" to="387.95pt,2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" strokecolor="black [3200]" strokeweight=".5pt">
                <v:stroke joinstyle="miter"/>
                <o:lock v:ext="edit" shapetype="f"/>
              </v:line>
            </w:pict>
          </mc:Fallback>
        </mc:AlternateContent>
      </w:r>
      <w:r w:rsidR="00975D29" w:rsidRPr="0042636F">
        <w:rPr>
          <w:rFonts w:ascii="Arial" w:hAnsi="Arial" w:cs="Arial"/>
          <w:lang w:val="de-CH"/>
        </w:rPr>
        <w:br w:type="page"/>
      </w:r>
    </w:p>
    <w:p w14:paraId="5A782A14" w14:textId="0FFFD362" w:rsidR="00975D29" w:rsidRPr="0042636F" w:rsidRDefault="00975D29" w:rsidP="00975D29">
      <w:pPr>
        <w:pStyle w:val="berschrift2"/>
        <w:rPr>
          <w:rFonts w:ascii="Arial" w:hAnsi="Arial" w:cs="Arial"/>
          <w:lang w:val="de-CH"/>
        </w:rPr>
      </w:pPr>
      <w:bookmarkStart w:id="18" w:name="_Toc97469996"/>
      <w:r w:rsidRPr="0042636F">
        <w:rPr>
          <w:rFonts w:ascii="Arial" w:hAnsi="Arial" w:cs="Arial"/>
          <w:lang w:val="de-CH"/>
        </w:rPr>
        <w:lastRenderedPageBreak/>
        <w:t>Startbildschirm (angemeldet)</w:t>
      </w:r>
      <w:bookmarkEnd w:id="18"/>
    </w:p>
    <w:p w14:paraId="465502B6" w14:textId="66F1D86E" w:rsidR="00975D29" w:rsidRPr="0042636F" w:rsidRDefault="00975D29" w:rsidP="00975D29">
      <w:pPr>
        <w:rPr>
          <w:rFonts w:ascii="Arial" w:hAnsi="Arial" w:cs="Arial"/>
          <w:lang w:val="de-CH"/>
        </w:rPr>
      </w:pPr>
      <w:r w:rsidRPr="0042636F">
        <w:rPr>
          <w:rFonts w:ascii="Arial" w:hAnsi="Arial" w:cs="Arial"/>
          <w:lang w:val="de-CH"/>
        </w:rPr>
        <w:t xml:space="preserve">Nach </w:t>
      </w:r>
      <w:r w:rsidR="00F233EF" w:rsidRPr="0042636F">
        <w:rPr>
          <w:rFonts w:ascii="Arial" w:hAnsi="Arial" w:cs="Arial"/>
          <w:lang w:val="de-CH"/>
        </w:rPr>
        <w:t>Anmeldung</w:t>
      </w:r>
      <w:r w:rsidRPr="0042636F">
        <w:rPr>
          <w:rFonts w:ascii="Arial" w:hAnsi="Arial" w:cs="Arial"/>
          <w:lang w:val="de-CH"/>
        </w:rPr>
        <w:t xml:space="preserve"> entweder 4.2 oder 4.3, wird man auf diese Start Website gebracht</w:t>
      </w:r>
    </w:p>
    <w:p w14:paraId="295F6698" w14:textId="1D5237FA" w:rsidR="00975D29" w:rsidRPr="0042636F" w:rsidRDefault="00975D29" w:rsidP="00975D29">
      <w:pPr>
        <w:rPr>
          <w:rFonts w:ascii="Arial" w:hAnsi="Arial" w:cs="Arial"/>
          <w:lang w:val="de-CH"/>
        </w:rPr>
      </w:pPr>
      <w:r w:rsidRPr="0042636F">
        <w:rPr>
          <w:rFonts w:ascii="Arial" w:hAnsi="Arial" w:cs="Arial"/>
          <w:lang w:val="de-CH"/>
        </w:rPr>
        <w:t xml:space="preserve">Sie folgten </w:t>
      </w:r>
      <w:r w:rsidR="00F233EF" w:rsidRPr="0042636F">
        <w:rPr>
          <w:rFonts w:ascii="Arial" w:hAnsi="Arial" w:cs="Arial"/>
          <w:lang w:val="de-CH"/>
        </w:rPr>
        <w:t>die grundlegenden Tätigkeiten</w:t>
      </w:r>
      <w:r w:rsidRPr="0042636F">
        <w:rPr>
          <w:rFonts w:ascii="Arial" w:hAnsi="Arial" w:cs="Arial"/>
          <w:lang w:val="de-CH"/>
        </w:rPr>
        <w:t xml:space="preserve"> wie bei 4.1 aber manche </w:t>
      </w:r>
      <w:r w:rsidR="00F233EF" w:rsidRPr="0042636F">
        <w:rPr>
          <w:rFonts w:ascii="Arial" w:hAnsi="Arial" w:cs="Arial"/>
          <w:lang w:val="de-CH"/>
        </w:rPr>
        <w:t>knöpfe wurden geändert oder hinzugefügt</w:t>
      </w:r>
    </w:p>
    <w:p w14:paraId="4B7B7F98" w14:textId="72B09730" w:rsidR="00975D29" w:rsidRPr="0042636F" w:rsidRDefault="007B0B91">
      <w:pPr>
        <w:rPr>
          <w:rFonts w:ascii="Arial" w:hAnsi="Arial" w:cs="Arial"/>
          <w:lang w:val="de-CH"/>
        </w:rPr>
      </w:pPr>
      <w:r w:rsidRPr="0042636F">
        <w:rPr>
          <w:rFonts w:ascii="Arial" w:hAnsi="Arial" w:cs="Arial"/>
          <w:noProof/>
          <w:lang w:val="de-CH"/>
        </w:rPr>
        <mc:AlternateContent>
          <mc:Choice Requires="wps">
            <w:drawing>
              <wp:anchor distT="0" distB="0" distL="114300" distR="114300" simplePos="0" relativeHeight="251658298" behindDoc="0" locked="0" layoutInCell="1" allowOverlap="1" wp14:anchorId="0E16E63C" wp14:editId="05719D6A">
                <wp:simplePos x="0" y="0"/>
                <wp:positionH relativeFrom="column">
                  <wp:posOffset>5158740</wp:posOffset>
                </wp:positionH>
                <wp:positionV relativeFrom="paragraph">
                  <wp:posOffset>1125220</wp:posOffset>
                </wp:positionV>
                <wp:extent cx="3060700" cy="546100"/>
                <wp:effectExtent l="0" t="0" r="6350" b="6350"/>
                <wp:wrapNone/>
                <wp:docPr id="222" name="Textfeld 2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60700" cy="546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475FB0" w14:textId="0FD4605B" w:rsidR="00F233EF" w:rsidRPr="00557C4C" w:rsidRDefault="00F233EF" w:rsidP="00F233EF">
                            <w:pPr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>Account wird abgemeldet und Nutzer wird auf 4.1 geleitet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16E63C" id="Textfeld 222" o:spid="_x0000_s1159" type="#_x0000_t202" style="position:absolute;margin-left:406.2pt;margin-top:88.6pt;width:241pt;height:43pt;z-index:25165829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" fillcolor="white [3201]" strokeweight=".5pt">
                <v:path arrowok="t"/>
                <v:textbox>
                  <w:txbxContent>
                    <w:p w14:paraId="27475FB0" w14:textId="0FD4605B" w:rsidR="00F233EF" w:rsidRPr="00557C4C" w:rsidRDefault="00F233EF" w:rsidP="00F233EF">
                      <w:pPr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>Account wird abgemeldet und Nutzer wird auf 4.1 geleitet</w:t>
                      </w:r>
                    </w:p>
                  </w:txbxContent>
                </v:textbox>
              </v:shape>
            </w:pict>
          </mc:Fallback>
        </mc:AlternateContent>
      </w:r>
      <w:r w:rsidRPr="0042636F">
        <w:rPr>
          <w:rFonts w:ascii="Arial" w:hAnsi="Arial" w:cs="Arial"/>
          <w:noProof/>
          <w:lang w:val="de-CH"/>
        </w:rPr>
        <mc:AlternateContent>
          <mc:Choice Requires="wps">
            <w:drawing>
              <wp:anchor distT="0" distB="0" distL="114300" distR="114300" simplePos="0" relativeHeight="251658293" behindDoc="0" locked="0" layoutInCell="1" allowOverlap="1" wp14:anchorId="213A52A3" wp14:editId="3E1A2EEA">
                <wp:simplePos x="0" y="0"/>
                <wp:positionH relativeFrom="column">
                  <wp:posOffset>2490470</wp:posOffset>
                </wp:positionH>
                <wp:positionV relativeFrom="paragraph">
                  <wp:posOffset>818515</wp:posOffset>
                </wp:positionV>
                <wp:extent cx="2558415" cy="273050"/>
                <wp:effectExtent l="0" t="0" r="13335" b="12700"/>
                <wp:wrapNone/>
                <wp:docPr id="221" name="Gerader Verbinder 2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2558415" cy="273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C9F9E4" id="Gerader Verbinder 221" o:spid="_x0000_s1026" style="position:absolute;flip:y;z-index:25165829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6.1pt,64.45pt" to="397.55pt,8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" strokecolor="black [3200]" strokeweight=".5pt">
                <v:stroke joinstyle="miter"/>
                <o:lock v:ext="edit" shapetype="f"/>
              </v:line>
            </w:pict>
          </mc:Fallback>
        </mc:AlternateContent>
      </w:r>
      <w:r w:rsidRPr="0042636F">
        <w:rPr>
          <w:rFonts w:ascii="Arial" w:hAnsi="Arial" w:cs="Arial"/>
          <w:noProof/>
          <w:lang w:val="de-CH"/>
        </w:rPr>
        <mc:AlternateContent>
          <mc:Choice Requires="wps">
            <w:drawing>
              <wp:anchor distT="0" distB="0" distL="114300" distR="114300" simplePos="0" relativeHeight="251658294" behindDoc="0" locked="0" layoutInCell="1" allowOverlap="1" wp14:anchorId="3EAF7B2F" wp14:editId="5C06696B">
                <wp:simplePos x="0" y="0"/>
                <wp:positionH relativeFrom="column">
                  <wp:posOffset>4415155</wp:posOffset>
                </wp:positionH>
                <wp:positionV relativeFrom="paragraph">
                  <wp:posOffset>1241425</wp:posOffset>
                </wp:positionV>
                <wp:extent cx="612140" cy="163830"/>
                <wp:effectExtent l="0" t="0" r="16510" b="7620"/>
                <wp:wrapNone/>
                <wp:docPr id="220" name="Gerader Verbinder 2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12140" cy="1638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3EFBA0" id="Gerader Verbinder 220" o:spid="_x0000_s1026" style="position:absolute;flip:y;z-index:25165829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7.65pt,97.75pt" to="395.85pt,1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" strokecolor="black [3200]" strokeweight=".5pt">
                <v:stroke joinstyle="miter"/>
                <o:lock v:ext="edit" shapetype="f"/>
              </v:line>
            </w:pict>
          </mc:Fallback>
        </mc:AlternateContent>
      </w:r>
      <w:r w:rsidRPr="0042636F">
        <w:rPr>
          <w:rFonts w:ascii="Arial" w:hAnsi="Arial" w:cs="Arial"/>
          <w:noProof/>
          <w:lang w:val="de-CH"/>
        </w:rPr>
        <mc:AlternateContent>
          <mc:Choice Requires="wps">
            <w:drawing>
              <wp:anchor distT="0" distB="0" distL="114300" distR="114300" simplePos="0" relativeHeight="251658292" behindDoc="0" locked="0" layoutInCell="1" allowOverlap="1" wp14:anchorId="20B13C6D" wp14:editId="229067FE">
                <wp:simplePos x="0" y="0"/>
                <wp:positionH relativeFrom="column">
                  <wp:posOffset>1160145</wp:posOffset>
                </wp:positionH>
                <wp:positionV relativeFrom="paragraph">
                  <wp:posOffset>299720</wp:posOffset>
                </wp:positionV>
                <wp:extent cx="3930650" cy="655320"/>
                <wp:effectExtent l="0" t="0" r="12700" b="11430"/>
                <wp:wrapNone/>
                <wp:docPr id="218" name="Gerader Verbinder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3930650" cy="655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92879B" id="Gerader Verbinder 218" o:spid="_x0000_s1026" style="position:absolute;flip:y;z-index:2516582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1.35pt,23.6pt" to="400.85pt,7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" strokecolor="black [3200]" strokeweight=".5pt">
                <v:stroke joinstyle="miter"/>
                <o:lock v:ext="edit" shapetype="f"/>
              </v:line>
            </w:pict>
          </mc:Fallback>
        </mc:AlternateContent>
      </w:r>
      <w:r w:rsidRPr="0042636F">
        <w:rPr>
          <w:rFonts w:ascii="Arial" w:hAnsi="Arial" w:cs="Arial"/>
          <w:noProof/>
          <w:lang w:val="de-CH"/>
        </w:rPr>
        <mc:AlternateContent>
          <mc:Choice Requires="wpg">
            <w:drawing>
              <wp:anchor distT="0" distB="0" distL="114300" distR="114300" simplePos="0" relativeHeight="251658291" behindDoc="0" locked="0" layoutInCell="1" allowOverlap="1" wp14:anchorId="670F42D3" wp14:editId="25F1E150">
                <wp:simplePos x="0" y="0"/>
                <wp:positionH relativeFrom="margin">
                  <wp:align>left</wp:align>
                </wp:positionH>
                <wp:positionV relativeFrom="paragraph">
                  <wp:posOffset>883920</wp:posOffset>
                </wp:positionV>
                <wp:extent cx="4565015" cy="3458210"/>
                <wp:effectExtent l="0" t="0" r="0" b="8890"/>
                <wp:wrapNone/>
                <wp:docPr id="116" name="Gruppieren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565015" cy="3458210"/>
                          <a:chOff x="0" y="0"/>
                          <a:chExt cx="4565176" cy="3458210"/>
                        </a:xfrm>
                      </wpg:grpSpPr>
                      <wpg:grpSp>
                        <wpg:cNvPr id="117" name="Gruppieren 18"/>
                        <wpg:cNvGrpSpPr/>
                        <wpg:grpSpPr>
                          <a:xfrm>
                            <a:off x="0" y="0"/>
                            <a:ext cx="4523740" cy="3458210"/>
                            <a:chOff x="0" y="0"/>
                            <a:chExt cx="4523740" cy="3458818"/>
                          </a:xfrm>
                        </wpg:grpSpPr>
                        <wpg:grpSp>
                          <wpg:cNvPr id="118" name="Gruppieren 19"/>
                          <wpg:cNvGrpSpPr/>
                          <wpg:grpSpPr>
                            <a:xfrm>
                              <a:off x="0" y="0"/>
                              <a:ext cx="4523740" cy="3458818"/>
                              <a:chOff x="0" y="0"/>
                              <a:chExt cx="4523740" cy="3458818"/>
                            </a:xfrm>
                          </wpg:grpSpPr>
                          <wps:wsp>
                            <wps:cNvPr id="119" name="Rechteck 20"/>
                            <wps:cNvSpPr/>
                            <wps:spPr>
                              <a:xfrm>
                                <a:off x="0" y="0"/>
                                <a:ext cx="4523740" cy="345881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0" name="Rechteck 21"/>
                            <wps:cNvSpPr/>
                            <wps:spPr>
                              <a:xfrm>
                                <a:off x="0" y="0"/>
                                <a:ext cx="1296035" cy="61998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Textfeld 22"/>
                            <wps:cNvSpPr txBox="1"/>
                            <wps:spPr>
                              <a:xfrm>
                                <a:off x="206734" y="79513"/>
                                <a:ext cx="787179" cy="45322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C735C75" w14:textId="77777777" w:rsidR="00975D29" w:rsidRPr="00983D68" w:rsidRDefault="00975D29" w:rsidP="00975D29">
                                  <w:pPr>
                                    <w:rPr>
                                      <w:sz w:val="40"/>
                                      <w:szCs w:val="40"/>
                                      <w:lang w:val="de-DE"/>
                                    </w:rPr>
                                  </w:pPr>
                                  <w:r w:rsidRPr="00983D68">
                                    <w:rPr>
                                      <w:sz w:val="40"/>
                                      <w:szCs w:val="40"/>
                                      <w:lang w:val="de-DE"/>
                                    </w:rPr>
                                    <w:t>Logo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Rechteck 23"/>
                            <wps:cNvSpPr/>
                            <wps:spPr>
                              <a:xfrm>
                                <a:off x="0" y="0"/>
                                <a:ext cx="4523740" cy="62009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3" name="Textfeld 24"/>
                            <wps:cNvSpPr txBox="1"/>
                            <wps:spPr>
                              <a:xfrm>
                                <a:off x="1671851" y="137415"/>
                                <a:ext cx="921224" cy="3657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4E11ED6C" w14:textId="1E2B9710" w:rsidR="00975D29" w:rsidRPr="00983D68" w:rsidRDefault="00975D29" w:rsidP="00975D29">
                                  <w:pPr>
                                    <w:rPr>
                                      <w:sz w:val="32"/>
                                      <w:szCs w:val="32"/>
                                      <w:lang w:val="de-DE"/>
                                    </w:rPr>
                                  </w:pPr>
                                  <w:r>
                                    <w:rPr>
                                      <w:sz w:val="32"/>
                                      <w:szCs w:val="32"/>
                                      <w:lang w:val="de-DE"/>
                                    </w:rPr>
                                    <w:t>Posten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4" name="Textfeld 25"/>
                            <wps:cNvSpPr txBox="1"/>
                            <wps:spPr>
                              <a:xfrm>
                                <a:off x="2866030" y="151075"/>
                                <a:ext cx="1612093" cy="29938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21E0CECE" w14:textId="24D4A45B" w:rsidR="00975D29" w:rsidRPr="00983D68" w:rsidRDefault="00975D29" w:rsidP="00975D29">
                                  <w:pPr>
                                    <w:rPr>
                                      <w:sz w:val="32"/>
                                      <w:szCs w:val="32"/>
                                      <w:lang w:val="de-DE"/>
                                    </w:rPr>
                                  </w:pPr>
                                  <w:r>
                                    <w:rPr>
                                      <w:sz w:val="32"/>
                                      <w:szCs w:val="32"/>
                                      <w:lang w:val="de-DE"/>
                                    </w:rPr>
                                    <w:t xml:space="preserve">[Account </w:t>
                                  </w:r>
                                  <w:proofErr w:type="spellStart"/>
                                  <w:r>
                                    <w:rPr>
                                      <w:sz w:val="32"/>
                                      <w:szCs w:val="32"/>
                                      <w:lang w:val="de-DE"/>
                                    </w:rPr>
                                    <w:t>name</w:t>
                                  </w:r>
                                  <w:proofErr w:type="spellEnd"/>
                                  <w:r>
                                    <w:rPr>
                                      <w:sz w:val="32"/>
                                      <w:szCs w:val="32"/>
                                      <w:lang w:val="de-DE"/>
                                    </w:rPr>
                                    <w:t>]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25" name="Gruppieren 26"/>
                          <wpg:cNvGrpSpPr/>
                          <wpg:grpSpPr>
                            <a:xfrm>
                              <a:off x="197893" y="846161"/>
                              <a:ext cx="4054972" cy="2593687"/>
                              <a:chOff x="0" y="0"/>
                              <a:chExt cx="4054972" cy="2593687"/>
                            </a:xfrm>
                          </wpg:grpSpPr>
                          <wps:wsp>
                            <wps:cNvPr id="126" name="Textfeld 27"/>
                            <wps:cNvSpPr txBox="1"/>
                            <wps:spPr>
                              <a:xfrm>
                                <a:off x="0" y="27296"/>
                                <a:ext cx="4054972" cy="256009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362D8B5B" w14:textId="77777777" w:rsidR="00975D29" w:rsidRPr="00983D68" w:rsidRDefault="00975D29" w:rsidP="00975D29">
                                  <w:pPr>
                                    <w:rPr>
                                      <w:sz w:val="32"/>
                                      <w:szCs w:val="32"/>
                                      <w:lang w:val="de-DE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27" name="Gruppieren 28"/>
                            <wpg:cNvGrpSpPr/>
                            <wpg:grpSpPr>
                              <a:xfrm>
                                <a:off x="109182" y="0"/>
                                <a:ext cx="1247775" cy="1658620"/>
                                <a:chOff x="0" y="0"/>
                                <a:chExt cx="1248355" cy="1658675"/>
                              </a:xfrm>
                            </wpg:grpSpPr>
                            <wps:wsp>
                              <wps:cNvPr id="192" name="Textfeld 29"/>
                              <wps:cNvSpPr txBox="1"/>
                              <wps:spPr>
                                <a:xfrm>
                                  <a:off x="0" y="87464"/>
                                  <a:ext cx="1248355" cy="1571211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txbx>
                                <w:txbxContent>
                                  <w:p w14:paraId="3DEB5702" w14:textId="77777777" w:rsidR="00975D29" w:rsidRPr="00983D68" w:rsidRDefault="00975D29" w:rsidP="00975D29">
                                    <w:pPr>
                                      <w:rPr>
                                        <w:sz w:val="32"/>
                                        <w:szCs w:val="32"/>
                                        <w:lang w:val="de-DE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93" name="Grafik 30" descr="Bild Silhouette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94198" y="0"/>
                                  <a:ext cx="723265" cy="72326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94" name="Textfeld 31"/>
                              <wps:cNvSpPr txBox="1"/>
                              <wps:spPr>
                                <a:xfrm>
                                  <a:off x="103319" y="636083"/>
                                  <a:ext cx="1041621" cy="978032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14:paraId="260046D6" w14:textId="77777777" w:rsidR="00975D29" w:rsidRDefault="00975D29" w:rsidP="00975D29">
                                    <w:pPr>
                                      <w:jc w:val="center"/>
                                      <w:rPr>
                                        <w:lang w:val="de-CH"/>
                                      </w:rPr>
                                    </w:pPr>
                                    <w:r>
                                      <w:rPr>
                                        <w:lang w:val="de-CH"/>
                                      </w:rPr>
                                      <w:t>Titel</w:t>
                                    </w:r>
                                  </w:p>
                                  <w:p w14:paraId="73AA45A6" w14:textId="77777777" w:rsidR="00975D29" w:rsidRPr="00886476" w:rsidRDefault="00975D29" w:rsidP="00975D29">
                                    <w:pPr>
                                      <w:rPr>
                                        <w:lang w:val="de-CH"/>
                                      </w:rPr>
                                    </w:pP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Lorem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ipsum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dolor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sit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amet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,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consetetur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sadipscing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elitr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, sed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diam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nonumy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eirmod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tempor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invidunt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ut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labore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et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dolore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magna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aliquyam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erat, sed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diam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voluptua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. At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vero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eos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et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accusam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et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justo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duo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dolores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et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ea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rebum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. Stet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clita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kasd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gubergren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,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no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sea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takimata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sanctus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est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Lorem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ipsum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dolor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sit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amet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.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Lorem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ipsum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dolor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sit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amet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,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consetetur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sadipscing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elitr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, sed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diam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nonumy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eirmod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tempor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invidunt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ut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labore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et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dolore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magna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aliquyam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erat, sed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diam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voluptua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. At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vero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eos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et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accusam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et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justo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duo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dolores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et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ea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rebum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. Stet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clita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kasd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gubergren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,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no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sea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takimata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sanctus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est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Lorem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ipsum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dolor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sit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amet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>.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6" name="Gruppieren 32"/>
                            <wpg:cNvGrpSpPr/>
                            <wpg:grpSpPr>
                              <a:xfrm>
                                <a:off x="1473958" y="27296"/>
                                <a:ext cx="1247775" cy="1658620"/>
                                <a:chOff x="0" y="0"/>
                                <a:chExt cx="1248355" cy="1658675"/>
                              </a:xfrm>
                            </wpg:grpSpPr>
                            <wps:wsp>
                              <wps:cNvPr id="197" name="Textfeld 35"/>
                              <wps:cNvSpPr txBox="1"/>
                              <wps:spPr>
                                <a:xfrm>
                                  <a:off x="0" y="87464"/>
                                  <a:ext cx="1248355" cy="1571211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txbx>
                                <w:txbxContent>
                                  <w:p w14:paraId="14B8DCF3" w14:textId="77777777" w:rsidR="00975D29" w:rsidRPr="00983D68" w:rsidRDefault="00975D29" w:rsidP="00975D29">
                                    <w:pPr>
                                      <w:rPr>
                                        <w:sz w:val="32"/>
                                        <w:szCs w:val="32"/>
                                        <w:lang w:val="de-DE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98" name="Grafik 36" descr="Bild Silhouette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94198" y="0"/>
                                  <a:ext cx="723265" cy="72326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99" name="Textfeld 37"/>
                              <wps:cNvSpPr txBox="1"/>
                              <wps:spPr>
                                <a:xfrm>
                                  <a:off x="103319" y="636082"/>
                                  <a:ext cx="1041621" cy="97808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14:paraId="2A729C31" w14:textId="77777777" w:rsidR="00975D29" w:rsidRDefault="00975D29" w:rsidP="00975D29">
                                    <w:pPr>
                                      <w:jc w:val="center"/>
                                      <w:rPr>
                                        <w:lang w:val="de-CH"/>
                                      </w:rPr>
                                    </w:pPr>
                                    <w:r>
                                      <w:rPr>
                                        <w:lang w:val="de-CH"/>
                                      </w:rPr>
                                      <w:t>Titel</w:t>
                                    </w:r>
                                  </w:p>
                                  <w:p w14:paraId="09DECAD6" w14:textId="77777777" w:rsidR="00975D29" w:rsidRPr="008C07E8" w:rsidRDefault="00975D29" w:rsidP="00975D29">
                                    <w:pPr>
                                      <w:rPr>
                                        <w:lang w:val="de-CH"/>
                                      </w:rPr>
                                    </w:pP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Lorem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ipsum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dolor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sit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amet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,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consetetur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sadipscing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elitr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, sed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diam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nonumy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eirmod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tempor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invidunt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ut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labore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et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dolore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magna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aliquyam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erat, sed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diam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voluptua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. At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vero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eos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et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accusam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et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justo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duo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dolores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et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ea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rebum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. Stet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clita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kasd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gubergren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,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no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sea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takimata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sanctus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est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Lorem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ipsum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dolor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sit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amet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.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Lorem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ipsum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dolor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sit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amet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,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consetetur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sadipscing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elitr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, sed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diam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nonumy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eirmod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tempor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invidunt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ut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labore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et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dolore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magna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aliquyam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erat, sed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diam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voluptua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. At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vero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eos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et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accusam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et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justo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duo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dolores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et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ea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rebum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. Stet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clita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kasd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gubergren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,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no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sea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takimata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sanctus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est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Lorem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ipsum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dolor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sit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amet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>.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00" name="Gruppieren 39"/>
                            <wpg:cNvGrpSpPr/>
                            <wpg:grpSpPr>
                              <a:xfrm>
                                <a:off x="2784143" y="27296"/>
                                <a:ext cx="1247775" cy="1658620"/>
                                <a:chOff x="0" y="0"/>
                                <a:chExt cx="1248355" cy="1658675"/>
                              </a:xfrm>
                            </wpg:grpSpPr>
                            <wps:wsp>
                              <wps:cNvPr id="201" name="Textfeld 40"/>
                              <wps:cNvSpPr txBox="1"/>
                              <wps:spPr>
                                <a:xfrm>
                                  <a:off x="0" y="87464"/>
                                  <a:ext cx="1248355" cy="1571211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txbx>
                                <w:txbxContent>
                                  <w:p w14:paraId="11C4D416" w14:textId="77777777" w:rsidR="00975D29" w:rsidRPr="00983D68" w:rsidRDefault="00975D29" w:rsidP="00975D29">
                                    <w:pPr>
                                      <w:rPr>
                                        <w:sz w:val="32"/>
                                        <w:szCs w:val="32"/>
                                        <w:lang w:val="de-DE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202" name="Grafik 42" descr="Bild Silhouette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94198" y="0"/>
                                  <a:ext cx="723265" cy="72326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203" name="Textfeld 43"/>
                              <wps:cNvSpPr txBox="1"/>
                              <wps:spPr>
                                <a:xfrm>
                                  <a:off x="103319" y="636083"/>
                                  <a:ext cx="1041621" cy="9700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14:paraId="414113F9" w14:textId="77777777" w:rsidR="00975D29" w:rsidRDefault="00975D29" w:rsidP="00975D29">
                                    <w:pPr>
                                      <w:jc w:val="center"/>
                                      <w:rPr>
                                        <w:lang w:val="de-CH"/>
                                      </w:rPr>
                                    </w:pPr>
                                    <w:r>
                                      <w:rPr>
                                        <w:lang w:val="de-CH"/>
                                      </w:rPr>
                                      <w:t>Titel</w:t>
                                    </w:r>
                                  </w:p>
                                  <w:p w14:paraId="78A7FC50" w14:textId="77777777" w:rsidR="00975D29" w:rsidRPr="008C07E8" w:rsidRDefault="00975D29" w:rsidP="00975D29">
                                    <w:pPr>
                                      <w:jc w:val="center"/>
                                      <w:rPr>
                                        <w:lang w:val="de-CH"/>
                                      </w:rPr>
                                    </w:pP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Lorem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ipsum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dolor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sit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amet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,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consetetur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sadipscing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elitr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, sed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diam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nonumy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eirmod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tempor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invidunt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ut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labore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et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dolore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magna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aliquyam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erat, sed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diam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voluptua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. At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vero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eos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et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accusam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et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justo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duo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dolores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et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ea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rebum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. Stet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clita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kasd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gubergren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,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no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sea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takimata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sanctus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est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Lorem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ipsum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dolor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sit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amet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.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Lorem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ipsum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dolor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sit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amet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,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consetetur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sadipscing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elitr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, sed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diam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nonumy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eirmod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tempor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invidunt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ut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labore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et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dolore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magna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aliquyam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erat, sed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diam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voluptua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. At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vero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eos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et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accusam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et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justo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duo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dolores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et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ea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rebum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. Stet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clita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kasd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gubergren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,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no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sea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takimata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sanctus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est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Lorem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ipsum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dolor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sit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76">
                                      <w:rPr>
                                        <w:lang w:val="de-CH"/>
                                      </w:rPr>
                                      <w:t>amet</w:t>
                                    </w:r>
                                    <w:proofErr w:type="spellEnd"/>
                                    <w:r w:rsidRPr="00886476">
                                      <w:rPr>
                                        <w:lang w:val="de-CH"/>
                                      </w:rPr>
                                      <w:t>.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04" name="Gruppieren 45"/>
                            <wpg:cNvGrpSpPr/>
                            <wpg:grpSpPr>
                              <a:xfrm>
                                <a:off x="75062" y="1760562"/>
                                <a:ext cx="1248355" cy="826302"/>
                                <a:chOff x="0" y="0"/>
                                <a:chExt cx="1248355" cy="759339"/>
                              </a:xfrm>
                            </wpg:grpSpPr>
                            <wps:wsp>
                              <wps:cNvPr id="205" name="Textfeld 46"/>
                              <wps:cNvSpPr txBox="1"/>
                              <wps:spPr>
                                <a:xfrm>
                                  <a:off x="0" y="87443"/>
                                  <a:ext cx="1248355" cy="67189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txbx>
                                <w:txbxContent>
                                  <w:p w14:paraId="6D3F6C4F" w14:textId="77777777" w:rsidR="00975D29" w:rsidRPr="00983D68" w:rsidRDefault="00975D29" w:rsidP="00975D29">
                                    <w:pPr>
                                      <w:rPr>
                                        <w:sz w:val="32"/>
                                        <w:szCs w:val="32"/>
                                        <w:lang w:val="de-DE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206" name="Grafik 48" descr="Bild Silhouette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94198" y="0"/>
                                  <a:ext cx="723265" cy="72326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207" name="Textfeld 49"/>
                              <wps:cNvSpPr txBox="1"/>
                              <wps:spPr>
                                <a:xfrm>
                                  <a:off x="103319" y="635781"/>
                                  <a:ext cx="1041621" cy="1235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14:paraId="4CA1465B" w14:textId="77777777" w:rsidR="00975D29" w:rsidRPr="008C07E8" w:rsidRDefault="00975D29" w:rsidP="00975D29">
                                    <w:pPr>
                                      <w:jc w:val="center"/>
                                      <w:rPr>
                                        <w:lang w:val="de-CH"/>
                                      </w:rPr>
                                    </w:pPr>
                                    <w:r>
                                      <w:rPr>
                                        <w:lang w:val="de-CH"/>
                                      </w:rPr>
                                      <w:t>Text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08" name="Gruppieren 50"/>
                            <wpg:cNvGrpSpPr/>
                            <wpg:grpSpPr>
                              <a:xfrm>
                                <a:off x="1433014" y="1767385"/>
                                <a:ext cx="1248355" cy="826302"/>
                                <a:chOff x="0" y="0"/>
                                <a:chExt cx="1248355" cy="759339"/>
                              </a:xfrm>
                            </wpg:grpSpPr>
                            <wps:wsp>
                              <wps:cNvPr id="209" name="Textfeld 51"/>
                              <wps:cNvSpPr txBox="1"/>
                              <wps:spPr>
                                <a:xfrm>
                                  <a:off x="0" y="87443"/>
                                  <a:ext cx="1248355" cy="67189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txbx>
                                <w:txbxContent>
                                  <w:p w14:paraId="59E2CFF0" w14:textId="77777777" w:rsidR="00975D29" w:rsidRPr="00983D68" w:rsidRDefault="00975D29" w:rsidP="00975D29">
                                    <w:pPr>
                                      <w:rPr>
                                        <w:sz w:val="32"/>
                                        <w:szCs w:val="32"/>
                                        <w:lang w:val="de-DE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210" name="Grafik 52" descr="Bild Silhouette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94198" y="0"/>
                                  <a:ext cx="723265" cy="72326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211" name="Textfeld 53"/>
                              <wps:cNvSpPr txBox="1"/>
                              <wps:spPr>
                                <a:xfrm>
                                  <a:off x="103319" y="635781"/>
                                  <a:ext cx="1041621" cy="1235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14:paraId="33919CE1" w14:textId="77777777" w:rsidR="00975D29" w:rsidRPr="008C07E8" w:rsidRDefault="00975D29" w:rsidP="00975D29">
                                    <w:pPr>
                                      <w:jc w:val="center"/>
                                      <w:rPr>
                                        <w:lang w:val="de-CH"/>
                                      </w:rPr>
                                    </w:pPr>
                                    <w:r>
                                      <w:rPr>
                                        <w:lang w:val="de-CH"/>
                                      </w:rPr>
                                      <w:t>Text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12" name="Gruppieren 54"/>
                            <wpg:cNvGrpSpPr/>
                            <wpg:grpSpPr>
                              <a:xfrm>
                                <a:off x="2777319" y="1767385"/>
                                <a:ext cx="1248355" cy="826302"/>
                                <a:chOff x="0" y="0"/>
                                <a:chExt cx="1248355" cy="759339"/>
                              </a:xfrm>
                            </wpg:grpSpPr>
                            <wps:wsp>
                              <wps:cNvPr id="213" name="Textfeld 55"/>
                              <wps:cNvSpPr txBox="1"/>
                              <wps:spPr>
                                <a:xfrm>
                                  <a:off x="0" y="87443"/>
                                  <a:ext cx="1248355" cy="67189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txbx>
                                <w:txbxContent>
                                  <w:p w14:paraId="41DA5910" w14:textId="77777777" w:rsidR="00975D29" w:rsidRPr="00983D68" w:rsidRDefault="00975D29" w:rsidP="00975D29">
                                    <w:pPr>
                                      <w:rPr>
                                        <w:sz w:val="32"/>
                                        <w:szCs w:val="32"/>
                                        <w:lang w:val="de-DE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214" name="Grafik 56" descr="Bild Silhouette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94198" y="0"/>
                                  <a:ext cx="723265" cy="72326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216" name="Textfeld 57"/>
                              <wps:cNvSpPr txBox="1"/>
                              <wps:spPr>
                                <a:xfrm>
                                  <a:off x="103319" y="635781"/>
                                  <a:ext cx="1041621" cy="1235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14:paraId="046202FF" w14:textId="77777777" w:rsidR="00975D29" w:rsidRPr="008C07E8" w:rsidRDefault="00975D29" w:rsidP="00975D29">
                                    <w:pPr>
                                      <w:jc w:val="center"/>
                                      <w:rPr>
                                        <w:lang w:val="de-CH"/>
                                      </w:rPr>
                                    </w:pPr>
                                    <w:r>
                                      <w:rPr>
                                        <w:lang w:val="de-CH"/>
                                      </w:rPr>
                                      <w:t>Text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s:wsp>
                        <wps:cNvPr id="217" name="Textfeld 58"/>
                        <wps:cNvSpPr txBox="1"/>
                        <wps:spPr>
                          <a:xfrm>
                            <a:off x="3643952" y="388961"/>
                            <a:ext cx="921224" cy="25588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45B53F4" w14:textId="594D3232" w:rsidR="00975D29" w:rsidRPr="00975D29" w:rsidRDefault="00975D29" w:rsidP="00975D29">
                              <w:pPr>
                                <w:rPr>
                                  <w:sz w:val="24"/>
                                  <w:szCs w:val="24"/>
                                  <w:lang w:val="de-DE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de-DE"/>
                                </w:rPr>
                                <w:t>Abmelden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70F42D3" id="Gruppieren 116" o:spid="_x0000_s1160" style="position:absolute;margin-left:0;margin-top:69.6pt;width:359.45pt;height:272.3pt;z-index:251658291;mso-position-horizontal:left;mso-position-horizontal-relative:margin" coordsize="45651,3458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">
                <v:group id="Gruppieren 18" o:spid="_x0000_s1161" style="position:absolute;width:45237;height:34582" coordsize="45237,345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">
                  <v:group id="Gruppieren 19" o:spid="_x0000_s1162" style="position:absolute;width:45237;height:34588" coordsize="45237,345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wCH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U6GVZ2QCnf8CAAD//wMAUEsBAi0AFAAGAAgAAAAhANvh9svuAAAAhQEAABMAAAAAAAAA&#10;AAAAAAAAAAAAAFtDb250ZW50X1R5cGVzXS54bWxQSwECLQAUAAYACAAAACEAWvQsW78AAAAVAQAA&#10;CwAAAAAAAAAAAAAAAAAfAQAAX3JlbHMvLnJlbHNQSwECLQAUAAYACAAAACEAMGsAh8YAAADcAAAA&#10;DwAAAAAAAAAAAAAAAAAHAgAAZHJzL2Rvd25yZXYueG1sUEsFBgAAAAADAAMAtwAAAPoCAAAAAA==&#10;">
                    <v:rect id="Rechteck 20" o:spid="_x0000_s1163" style="position:absolute;width:45237;height:345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" filled="f" strokecolor="black [3213]" strokeweight="1pt"/>
                    <v:rect id="Rechteck 21" o:spid="_x0000_s1164" style="position:absolute;width:12960;height:61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" filled="f" strokecolor="black [3213]" strokeweight="1pt"/>
                    <v:shape id="Textfeld 22" o:spid="_x0000_s1165" type="#_x0000_t202" style="position:absolute;left:2067;top:795;width:7872;height:45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" fillcolor="white [3201]" stroked="f" strokeweight=".5pt">
                      <v:textbox>
                        <w:txbxContent>
                          <w:p w14:paraId="4C735C75" w14:textId="77777777" w:rsidR="00975D29" w:rsidRPr="00983D68" w:rsidRDefault="00975D29" w:rsidP="00975D29">
                            <w:pPr>
                              <w:rPr>
                                <w:sz w:val="40"/>
                                <w:szCs w:val="40"/>
                                <w:lang w:val="de-DE"/>
                              </w:rPr>
                            </w:pPr>
                            <w:r w:rsidRPr="00983D68">
                              <w:rPr>
                                <w:sz w:val="40"/>
                                <w:szCs w:val="40"/>
                                <w:lang w:val="de-DE"/>
                              </w:rPr>
                              <w:t>Logo</w:t>
                            </w:r>
                          </w:p>
                        </w:txbxContent>
                      </v:textbox>
                    </v:shape>
                    <v:rect id="Rechteck 23" o:spid="_x0000_s1166" style="position:absolute;width:45237;height:6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" filled="f" strokecolor="black [3213]" strokeweight="1pt"/>
                    <v:shape id="Textfeld 24" o:spid="_x0000_s1167" type="#_x0000_t202" style="position:absolute;left:16718;top:1374;width:9212;height:36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" fillcolor="white [3201]" strokecolor="black [3213]" strokeweight=".5pt">
                      <v:textbox>
                        <w:txbxContent>
                          <w:p w14:paraId="4E11ED6C" w14:textId="1E2B9710" w:rsidR="00975D29" w:rsidRPr="00983D68" w:rsidRDefault="00975D29" w:rsidP="00975D29">
                            <w:pPr>
                              <w:rPr>
                                <w:sz w:val="32"/>
                                <w:szCs w:val="32"/>
                                <w:lang w:val="de-DE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de-DE"/>
                              </w:rPr>
                              <w:t>Posten</w:t>
                            </w:r>
                          </w:p>
                        </w:txbxContent>
                      </v:textbox>
                    </v:shape>
                    <v:shape id="Textfeld 25" o:spid="_x0000_s1168" type="#_x0000_t202" style="position:absolute;left:28660;top:1510;width:16121;height:29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" fillcolor="white [3201]" strokecolor="black [3213]" strokeweight=".5pt">
                      <v:textbox>
                        <w:txbxContent>
                          <w:p w14:paraId="21E0CECE" w14:textId="24D4A45B" w:rsidR="00975D29" w:rsidRPr="00983D68" w:rsidRDefault="00975D29" w:rsidP="00975D29">
                            <w:pPr>
                              <w:rPr>
                                <w:sz w:val="32"/>
                                <w:szCs w:val="32"/>
                                <w:lang w:val="de-DE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de-DE"/>
                              </w:rPr>
                              <w:t xml:space="preserve">[Account </w:t>
                            </w:r>
                            <w:proofErr w:type="spellStart"/>
                            <w:r>
                              <w:rPr>
                                <w:sz w:val="32"/>
                                <w:szCs w:val="32"/>
                                <w:lang w:val="de-DE"/>
                              </w:rPr>
                              <w:t>name</w:t>
                            </w:r>
                            <w:proofErr w:type="spellEnd"/>
                            <w:r>
                              <w:rPr>
                                <w:sz w:val="32"/>
                                <w:szCs w:val="32"/>
                                <w:lang w:val="de-DE"/>
                              </w:rPr>
                              <w:t>]</w:t>
                            </w:r>
                          </w:p>
                        </w:txbxContent>
                      </v:textbox>
                    </v:shape>
                  </v:group>
                  <v:group id="Gruppieren 26" o:spid="_x0000_s1169" style="position:absolute;left:1978;top:8461;width:40550;height:25937" coordsize="40549,25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">
                    <v:shape id="Textfeld 27" o:spid="_x0000_s1170" type="#_x0000_t202" style="position:absolute;top:272;width:40549;height:256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" fillcolor="white [3201]" strokecolor="black [3213]" strokeweight=".5pt">
                      <v:textbox>
                        <w:txbxContent>
                          <w:p w14:paraId="362D8B5B" w14:textId="77777777" w:rsidR="00975D29" w:rsidRPr="00983D68" w:rsidRDefault="00975D29" w:rsidP="00975D29">
                            <w:pPr>
                              <w:rPr>
                                <w:sz w:val="32"/>
                                <w:szCs w:val="32"/>
                                <w:lang w:val="de-DE"/>
                              </w:rPr>
                            </w:pPr>
                          </w:p>
                        </w:txbxContent>
                      </v:textbox>
                    </v:shape>
                    <v:group id="Gruppieren 28" o:spid="_x0000_s1171" style="position:absolute;left:1091;width:12478;height:16586" coordsize="12483,16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">
                      <v:shape id="Textfeld 29" o:spid="_x0000_s1172" type="#_x0000_t202" style="position:absolute;top:874;width:12483;height:157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" fillcolor="white [3201]" strokecolor="black [3213]" strokeweight=".5pt">
                        <v:textbox>
                          <w:txbxContent>
                            <w:p w14:paraId="3DEB5702" w14:textId="77777777" w:rsidR="00975D29" w:rsidRPr="00983D68" w:rsidRDefault="00975D29" w:rsidP="00975D29">
                              <w:pPr>
                                <w:rPr>
                                  <w:sz w:val="32"/>
                                  <w:szCs w:val="32"/>
                                  <w:lang w:val="de-DE"/>
                                </w:rPr>
                              </w:pPr>
                            </w:p>
                          </w:txbxContent>
                        </v:textbox>
                      </v:shape>
                      <v:shape id="Grafik 30" o:spid="_x0000_s1173" type="#_x0000_t75" alt="Bild Silhouette" style="position:absolute;left:2941;width:7233;height:72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">
                        <v:imagedata r:id="rId17" o:title="Bild Silhouette"/>
                      </v:shape>
                      <v:shape id="Textfeld 31" o:spid="_x0000_s1174" type="#_x0000_t202" style="position:absolute;left:1033;top:6360;width:10416;height:9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" fillcolor="white [3201]" strokeweight=".5pt">
                        <v:textbox>
                          <w:txbxContent>
                            <w:p w14:paraId="260046D6" w14:textId="77777777" w:rsidR="00975D29" w:rsidRDefault="00975D29" w:rsidP="00975D29">
                              <w:pPr>
                                <w:jc w:val="center"/>
                                <w:rPr>
                                  <w:lang w:val="de-CH"/>
                                </w:rPr>
                              </w:pPr>
                              <w:r>
                                <w:rPr>
                                  <w:lang w:val="de-CH"/>
                                </w:rPr>
                                <w:t>Titel</w:t>
                              </w:r>
                            </w:p>
                            <w:p w14:paraId="73AA45A6" w14:textId="77777777" w:rsidR="00975D29" w:rsidRPr="00886476" w:rsidRDefault="00975D29" w:rsidP="00975D29">
                              <w:pPr>
                                <w:rPr>
                                  <w:lang w:val="de-CH"/>
                                </w:rPr>
                              </w:pP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Lorem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ipsum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dolor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sit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amet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,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consetetur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sadipscing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elitr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, sed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diam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nonumy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eirmod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tempor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invidunt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ut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labore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et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dolore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magna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aliquyam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erat, sed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diam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voluptua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. At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vero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eos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et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accusam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et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justo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duo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dolores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et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ea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rebum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. Stet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clita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kasd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gubergren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,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no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sea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takimata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sanctus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est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Lorem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ipsum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dolor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sit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amet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.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Lorem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ipsum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dolor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sit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amet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,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consetetur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sadipscing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elitr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, sed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diam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nonumy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eirmod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tempor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invidunt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ut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labore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et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dolore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magna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aliquyam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erat, sed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diam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voluptua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. At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vero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eos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et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accusam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et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justo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duo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dolores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et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ea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rebum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. Stet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clita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kasd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gubergren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,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no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sea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takimata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sanctus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est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Lorem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ipsum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dolor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sit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amet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>.</w:t>
                              </w:r>
                            </w:p>
                          </w:txbxContent>
                        </v:textbox>
                      </v:shape>
                    </v:group>
                    <v:group id="Gruppieren 32" o:spid="_x0000_s1175" style="position:absolute;left:14739;top:272;width:12478;height:16587" coordsize="12483,16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">
                      <v:shape id="Textfeld 35" o:spid="_x0000_s1176" type="#_x0000_t202" style="position:absolute;top:874;width:12483;height:157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" fillcolor="white [3201]" strokecolor="black [3213]" strokeweight=".5pt">
                        <v:textbox>
                          <w:txbxContent>
                            <w:p w14:paraId="14B8DCF3" w14:textId="77777777" w:rsidR="00975D29" w:rsidRPr="00983D68" w:rsidRDefault="00975D29" w:rsidP="00975D29">
                              <w:pPr>
                                <w:rPr>
                                  <w:sz w:val="32"/>
                                  <w:szCs w:val="32"/>
                                  <w:lang w:val="de-DE"/>
                                </w:rPr>
                              </w:pPr>
                            </w:p>
                          </w:txbxContent>
                        </v:textbox>
                      </v:shape>
                      <v:shape id="Grafik 36" o:spid="_x0000_s1177" type="#_x0000_t75" alt="Bild Silhouette" style="position:absolute;left:2941;width:7233;height:72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">
                        <v:imagedata r:id="rId17" o:title="Bild Silhouette"/>
                      </v:shape>
                      <v:shape id="Textfeld 37" o:spid="_x0000_s1178" type="#_x0000_t202" style="position:absolute;left:1033;top:6360;width:10416;height:9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" fillcolor="white [3201]" strokeweight=".5pt">
                        <v:textbox>
                          <w:txbxContent>
                            <w:p w14:paraId="2A729C31" w14:textId="77777777" w:rsidR="00975D29" w:rsidRDefault="00975D29" w:rsidP="00975D29">
                              <w:pPr>
                                <w:jc w:val="center"/>
                                <w:rPr>
                                  <w:lang w:val="de-CH"/>
                                </w:rPr>
                              </w:pPr>
                              <w:r>
                                <w:rPr>
                                  <w:lang w:val="de-CH"/>
                                </w:rPr>
                                <w:t>Titel</w:t>
                              </w:r>
                            </w:p>
                            <w:p w14:paraId="09DECAD6" w14:textId="77777777" w:rsidR="00975D29" w:rsidRPr="008C07E8" w:rsidRDefault="00975D29" w:rsidP="00975D29">
                              <w:pPr>
                                <w:rPr>
                                  <w:lang w:val="de-CH"/>
                                </w:rPr>
                              </w:pP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Lorem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ipsum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dolor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sit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amet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,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consetetur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sadipscing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elitr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, sed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diam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nonumy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eirmod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tempor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invidunt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ut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labore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et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dolore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magna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aliquyam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erat, sed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diam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voluptua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. At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vero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eos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et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accusam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et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justo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duo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dolores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et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ea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rebum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. Stet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clita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kasd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gubergren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,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no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sea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takimata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sanctus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est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Lorem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ipsum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dolor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sit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amet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.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Lorem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ipsum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dolor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sit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amet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,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consetetur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sadipscing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elitr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, sed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diam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nonumy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eirmod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tempor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invidunt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ut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labore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et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dolore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magna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aliquyam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erat, sed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diam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voluptua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. At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vero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eos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et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accusam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et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justo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duo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dolores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et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ea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rebum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. Stet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clita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kasd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gubergren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,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no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sea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takimata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sanctus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est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Lorem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ipsum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dolor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sit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amet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>.</w:t>
                              </w:r>
                            </w:p>
                          </w:txbxContent>
                        </v:textbox>
                      </v:shape>
                    </v:group>
                    <v:group id="Gruppieren 39" o:spid="_x0000_s1179" style="position:absolute;left:27841;top:272;width:12478;height:16587" coordsize="12483,16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">
                      <v:shape id="Textfeld 40" o:spid="_x0000_s1180" type="#_x0000_t202" style="position:absolute;top:874;width:12483;height:157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" fillcolor="white [3201]" strokecolor="black [3213]" strokeweight=".5pt">
                        <v:textbox>
                          <w:txbxContent>
                            <w:p w14:paraId="11C4D416" w14:textId="77777777" w:rsidR="00975D29" w:rsidRPr="00983D68" w:rsidRDefault="00975D29" w:rsidP="00975D29">
                              <w:pPr>
                                <w:rPr>
                                  <w:sz w:val="32"/>
                                  <w:szCs w:val="32"/>
                                  <w:lang w:val="de-DE"/>
                                </w:rPr>
                              </w:pPr>
                            </w:p>
                          </w:txbxContent>
                        </v:textbox>
                      </v:shape>
                      <v:shape id="Grafik 42" o:spid="_x0000_s1181" type="#_x0000_t75" alt="Bild Silhouette" style="position:absolute;left:2941;width:7233;height:72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">
                        <v:imagedata r:id="rId17" o:title="Bild Silhouette"/>
                      </v:shape>
                      <v:shape id="Textfeld 43" o:spid="_x0000_s1182" type="#_x0000_t202" style="position:absolute;left:1033;top:6360;width:10416;height:9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" fillcolor="white [3201]" strokeweight=".5pt">
                        <v:textbox>
                          <w:txbxContent>
                            <w:p w14:paraId="414113F9" w14:textId="77777777" w:rsidR="00975D29" w:rsidRDefault="00975D29" w:rsidP="00975D29">
                              <w:pPr>
                                <w:jc w:val="center"/>
                                <w:rPr>
                                  <w:lang w:val="de-CH"/>
                                </w:rPr>
                              </w:pPr>
                              <w:r>
                                <w:rPr>
                                  <w:lang w:val="de-CH"/>
                                </w:rPr>
                                <w:t>Titel</w:t>
                              </w:r>
                            </w:p>
                            <w:p w14:paraId="78A7FC50" w14:textId="77777777" w:rsidR="00975D29" w:rsidRPr="008C07E8" w:rsidRDefault="00975D29" w:rsidP="00975D29">
                              <w:pPr>
                                <w:jc w:val="center"/>
                                <w:rPr>
                                  <w:lang w:val="de-CH"/>
                                </w:rPr>
                              </w:pP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Lorem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ipsum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dolor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sit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amet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,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consetetur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sadipscing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elitr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, sed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diam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nonumy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eirmod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tempor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invidunt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ut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labore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et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dolore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magna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aliquyam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erat, sed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diam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voluptua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. At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vero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eos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et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accusam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et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justo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duo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dolores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et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ea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rebum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. Stet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clita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kasd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gubergren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,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no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sea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takimata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sanctus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est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Lorem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ipsum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dolor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sit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amet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.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Lorem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ipsum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dolor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sit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amet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,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consetetur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sadipscing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elitr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, sed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diam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nonumy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eirmod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tempor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invidunt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ut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labore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et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dolore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magna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aliquyam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erat, sed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diam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voluptua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. At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vero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eos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et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accusam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et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justo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duo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dolores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et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ea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rebum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. Stet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clita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kasd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gubergren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,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no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sea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takimata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sanctus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est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Lorem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ipsum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dolor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sit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 xml:space="preserve"> </w:t>
                              </w:r>
                              <w:proofErr w:type="spellStart"/>
                              <w:r w:rsidRPr="00886476">
                                <w:rPr>
                                  <w:lang w:val="de-CH"/>
                                </w:rPr>
                                <w:t>amet</w:t>
                              </w:r>
                              <w:proofErr w:type="spellEnd"/>
                              <w:r w:rsidRPr="00886476">
                                <w:rPr>
                                  <w:lang w:val="de-CH"/>
                                </w:rPr>
                                <w:t>.</w:t>
                              </w:r>
                            </w:p>
                          </w:txbxContent>
                        </v:textbox>
                      </v:shape>
                    </v:group>
                    <v:group id="Gruppieren 45" o:spid="_x0000_s1183" style="position:absolute;left:750;top:17605;width:12484;height:8263" coordsize="12483,75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">
                      <v:shape id="Textfeld 46" o:spid="_x0000_s1184" type="#_x0000_t202" style="position:absolute;top:874;width:12483;height:67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" fillcolor="white [3201]" strokecolor="black [3213]" strokeweight=".5pt">
                        <v:textbox>
                          <w:txbxContent>
                            <w:p w14:paraId="6D3F6C4F" w14:textId="77777777" w:rsidR="00975D29" w:rsidRPr="00983D68" w:rsidRDefault="00975D29" w:rsidP="00975D29">
                              <w:pPr>
                                <w:rPr>
                                  <w:sz w:val="32"/>
                                  <w:szCs w:val="32"/>
                                  <w:lang w:val="de-DE"/>
                                </w:rPr>
                              </w:pPr>
                            </w:p>
                          </w:txbxContent>
                        </v:textbox>
                      </v:shape>
                      <v:shape id="Grafik 48" o:spid="_x0000_s1185" type="#_x0000_t75" alt="Bild Silhouette" style="position:absolute;left:2941;width:7233;height:72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">
                        <v:imagedata r:id="rId17" o:title="Bild Silhouette"/>
                      </v:shape>
                      <v:shape id="Textfeld 49" o:spid="_x0000_s1186" type="#_x0000_t202" style="position:absolute;left:1033;top:6357;width:10416;height:1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" fillcolor="white [3201]" strokeweight=".5pt">
                        <v:textbox>
                          <w:txbxContent>
                            <w:p w14:paraId="4CA1465B" w14:textId="77777777" w:rsidR="00975D29" w:rsidRPr="008C07E8" w:rsidRDefault="00975D29" w:rsidP="00975D29">
                              <w:pPr>
                                <w:jc w:val="center"/>
                                <w:rPr>
                                  <w:lang w:val="de-CH"/>
                                </w:rPr>
                              </w:pPr>
                              <w:r>
                                <w:rPr>
                                  <w:lang w:val="de-CH"/>
                                </w:rPr>
                                <w:t>Text</w:t>
                              </w:r>
                            </w:p>
                          </w:txbxContent>
                        </v:textbox>
                      </v:shape>
                    </v:group>
                    <v:group id="Gruppieren 50" o:spid="_x0000_s1187" style="position:absolute;left:14330;top:17673;width:12483;height:8263" coordsize="12483,75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">
                      <v:shape id="Textfeld 51" o:spid="_x0000_s1188" type="#_x0000_t202" style="position:absolute;top:874;width:12483;height:67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" fillcolor="white [3201]" strokecolor="black [3213]" strokeweight=".5pt">
                        <v:textbox>
                          <w:txbxContent>
                            <w:p w14:paraId="59E2CFF0" w14:textId="77777777" w:rsidR="00975D29" w:rsidRPr="00983D68" w:rsidRDefault="00975D29" w:rsidP="00975D29">
                              <w:pPr>
                                <w:rPr>
                                  <w:sz w:val="32"/>
                                  <w:szCs w:val="32"/>
                                  <w:lang w:val="de-DE"/>
                                </w:rPr>
                              </w:pPr>
                            </w:p>
                          </w:txbxContent>
                        </v:textbox>
                      </v:shape>
                      <v:shape id="Grafik 52" o:spid="_x0000_s1189" type="#_x0000_t75" alt="Bild Silhouette" style="position:absolute;left:2941;width:7233;height:72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">
                        <v:imagedata r:id="rId17" o:title="Bild Silhouette"/>
                      </v:shape>
                      <v:shape id="Textfeld 53" o:spid="_x0000_s1190" type="#_x0000_t202" style="position:absolute;left:1033;top:6357;width:10416;height:1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" fillcolor="white [3201]" strokeweight=".5pt">
                        <v:textbox>
                          <w:txbxContent>
                            <w:p w14:paraId="33919CE1" w14:textId="77777777" w:rsidR="00975D29" w:rsidRPr="008C07E8" w:rsidRDefault="00975D29" w:rsidP="00975D29">
                              <w:pPr>
                                <w:jc w:val="center"/>
                                <w:rPr>
                                  <w:lang w:val="de-CH"/>
                                </w:rPr>
                              </w:pPr>
                              <w:r>
                                <w:rPr>
                                  <w:lang w:val="de-CH"/>
                                </w:rPr>
                                <w:t>Text</w:t>
                              </w:r>
                            </w:p>
                          </w:txbxContent>
                        </v:textbox>
                      </v:shape>
                    </v:group>
                    <v:group id="Gruppieren 54" o:spid="_x0000_s1191" style="position:absolute;left:27773;top:17673;width:12483;height:8263" coordsize="12483,75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">
                      <v:shape id="Textfeld 55" o:spid="_x0000_s1192" type="#_x0000_t202" style="position:absolute;top:874;width:12483;height:67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" fillcolor="white [3201]" strokecolor="black [3213]" strokeweight=".5pt">
                        <v:textbox>
                          <w:txbxContent>
                            <w:p w14:paraId="41DA5910" w14:textId="77777777" w:rsidR="00975D29" w:rsidRPr="00983D68" w:rsidRDefault="00975D29" w:rsidP="00975D29">
                              <w:pPr>
                                <w:rPr>
                                  <w:sz w:val="32"/>
                                  <w:szCs w:val="32"/>
                                  <w:lang w:val="de-DE"/>
                                </w:rPr>
                              </w:pPr>
                            </w:p>
                          </w:txbxContent>
                        </v:textbox>
                      </v:shape>
                      <v:shape id="Grafik 56" o:spid="_x0000_s1193" type="#_x0000_t75" alt="Bild Silhouette" style="position:absolute;left:2941;width:7233;height:72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">
                        <v:imagedata r:id="rId17" o:title="Bild Silhouette"/>
                      </v:shape>
                      <v:shape id="Textfeld 57" o:spid="_x0000_s1194" type="#_x0000_t202" style="position:absolute;left:1033;top:6357;width:10416;height:1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" fillcolor="white [3201]" strokeweight=".5pt">
                        <v:textbox>
                          <w:txbxContent>
                            <w:p w14:paraId="046202FF" w14:textId="77777777" w:rsidR="00975D29" w:rsidRPr="008C07E8" w:rsidRDefault="00975D29" w:rsidP="00975D29">
                              <w:pPr>
                                <w:jc w:val="center"/>
                                <w:rPr>
                                  <w:lang w:val="de-CH"/>
                                </w:rPr>
                              </w:pPr>
                              <w:r>
                                <w:rPr>
                                  <w:lang w:val="de-CH"/>
                                </w:rPr>
                                <w:t>Text</w:t>
                              </w:r>
                            </w:p>
                          </w:txbxContent>
                        </v:textbox>
                      </v:shape>
                    </v:group>
                  </v:group>
                </v:group>
                <v:shape id="Textfeld 58" o:spid="_x0000_s1195" type="#_x0000_t202" style="position:absolute;left:36439;top:3889;width:9212;height:25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" filled="f" stroked="f" strokeweight=".5pt">
                  <v:textbox>
                    <w:txbxContent>
                      <w:p w14:paraId="445B53F4" w14:textId="594D3232" w:rsidR="00975D29" w:rsidRPr="00975D29" w:rsidRDefault="00975D29" w:rsidP="00975D29">
                        <w:pPr>
                          <w:rPr>
                            <w:sz w:val="24"/>
                            <w:szCs w:val="24"/>
                            <w:lang w:val="de-DE"/>
                          </w:rPr>
                        </w:pPr>
                        <w:r>
                          <w:rPr>
                            <w:sz w:val="24"/>
                            <w:szCs w:val="24"/>
                            <w:lang w:val="de-DE"/>
                          </w:rPr>
                          <w:t>Abmelden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Pr="0042636F">
        <w:rPr>
          <w:rFonts w:ascii="Arial" w:hAnsi="Arial" w:cs="Arial"/>
          <w:noProof/>
          <w:lang w:val="de-CH"/>
        </w:rPr>
        <mc:AlternateContent>
          <mc:Choice Requires="wps">
            <w:drawing>
              <wp:anchor distT="0" distB="0" distL="114300" distR="114300" simplePos="0" relativeHeight="251658295" behindDoc="0" locked="0" layoutInCell="1" allowOverlap="1" wp14:anchorId="57946B97" wp14:editId="5AFF9A14">
                <wp:simplePos x="0" y="0"/>
                <wp:positionH relativeFrom="column">
                  <wp:posOffset>4086860</wp:posOffset>
                </wp:positionH>
                <wp:positionV relativeFrom="paragraph">
                  <wp:posOffset>1934845</wp:posOffset>
                </wp:positionV>
                <wp:extent cx="969645" cy="269875"/>
                <wp:effectExtent l="0" t="0" r="1905" b="15875"/>
                <wp:wrapNone/>
                <wp:docPr id="115" name="Gerader Verbinder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969645" cy="269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5D1A7A" id="Gerader Verbinder 115" o:spid="_x0000_s1026" style="position:absolute;flip:y;z-index:25165829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1.8pt,152.35pt" to="398.15pt,17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" strokecolor="black [3200]" strokeweight=".5pt">
                <v:stroke joinstyle="miter"/>
                <o:lock v:ext="edit" shapetype="f"/>
              </v:line>
            </w:pict>
          </mc:Fallback>
        </mc:AlternateContent>
      </w:r>
      <w:r w:rsidRPr="0042636F">
        <w:rPr>
          <w:rFonts w:ascii="Arial" w:hAnsi="Arial" w:cs="Arial"/>
          <w:noProof/>
          <w:lang w:val="de-CH"/>
        </w:rPr>
        <mc:AlternateContent>
          <mc:Choice Requires="wps">
            <w:drawing>
              <wp:anchor distT="0" distB="0" distL="114300" distR="114300" simplePos="0" relativeHeight="251658296" behindDoc="0" locked="0" layoutInCell="1" allowOverlap="1" wp14:anchorId="497FBC16" wp14:editId="1A50E11D">
                <wp:simplePos x="0" y="0"/>
                <wp:positionH relativeFrom="column">
                  <wp:posOffset>5160010</wp:posOffset>
                </wp:positionH>
                <wp:positionV relativeFrom="paragraph">
                  <wp:posOffset>26035</wp:posOffset>
                </wp:positionV>
                <wp:extent cx="3060700" cy="476885"/>
                <wp:effectExtent l="0" t="0" r="6350" b="0"/>
                <wp:wrapNone/>
                <wp:docPr id="114" name="Textfeld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60700" cy="4768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0FCFAA" w14:textId="77777777" w:rsidR="00F233EF" w:rsidRPr="00557C4C" w:rsidRDefault="00F233EF" w:rsidP="00F233EF">
                            <w:pPr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>Wenn man auf das Logo drückt, führt es auf den Startbildschirm 4.1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7FBC16" id="Textfeld 114" o:spid="_x0000_s1196" type="#_x0000_t202" style="position:absolute;margin-left:406.3pt;margin-top:2.05pt;width:241pt;height:37.55pt;z-index:251658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" fillcolor="white [3201]" strokeweight=".5pt">
                <v:path arrowok="t"/>
                <v:textbox>
                  <w:txbxContent>
                    <w:p w14:paraId="140FCFAA" w14:textId="77777777" w:rsidR="00F233EF" w:rsidRPr="00557C4C" w:rsidRDefault="00F233EF" w:rsidP="00F233EF">
                      <w:pPr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>Wenn man auf das Logo drückt, führt es auf den Startbildschirm 4.1</w:t>
                      </w:r>
                    </w:p>
                  </w:txbxContent>
                </v:textbox>
              </v:shape>
            </w:pict>
          </mc:Fallback>
        </mc:AlternateContent>
      </w:r>
      <w:r w:rsidRPr="0042636F">
        <w:rPr>
          <w:rFonts w:ascii="Arial" w:hAnsi="Arial" w:cs="Arial"/>
          <w:noProof/>
          <w:lang w:val="de-CH"/>
        </w:rPr>
        <mc:AlternateContent>
          <mc:Choice Requires="wps">
            <w:drawing>
              <wp:anchor distT="0" distB="0" distL="114300" distR="114300" simplePos="0" relativeHeight="251658297" behindDoc="0" locked="0" layoutInCell="1" allowOverlap="1" wp14:anchorId="72E51E3F" wp14:editId="0139F00A">
                <wp:simplePos x="0" y="0"/>
                <wp:positionH relativeFrom="column">
                  <wp:posOffset>5175885</wp:posOffset>
                </wp:positionH>
                <wp:positionV relativeFrom="paragraph">
                  <wp:posOffset>654685</wp:posOffset>
                </wp:positionV>
                <wp:extent cx="3060700" cy="317500"/>
                <wp:effectExtent l="0" t="0" r="6350" b="6350"/>
                <wp:wrapNone/>
                <wp:docPr id="113" name="Textfeld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60700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9344CC" w14:textId="1178FDAB" w:rsidR="00F233EF" w:rsidRPr="00557C4C" w:rsidRDefault="00F233EF" w:rsidP="00F233EF">
                            <w:pPr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 xml:space="preserve">Führt </w:t>
                            </w:r>
                            <w:r w:rsidR="00837A1F">
                              <w:rPr>
                                <w:lang w:val="de-CH"/>
                              </w:rPr>
                              <w:t>zu dem Posten</w:t>
                            </w:r>
                            <w:r>
                              <w:rPr>
                                <w:lang w:val="de-CH"/>
                              </w:rPr>
                              <w:t>, Seite 4.6 gebracht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E51E3F" id="Textfeld 113" o:spid="_x0000_s1197" type="#_x0000_t202" style="position:absolute;margin-left:407.55pt;margin-top:51.55pt;width:241pt;height:25pt;z-index:25165829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" fillcolor="white [3201]" strokeweight=".5pt">
                <v:path arrowok="t"/>
                <v:textbox>
                  <w:txbxContent>
                    <w:p w14:paraId="039344CC" w14:textId="1178FDAB" w:rsidR="00F233EF" w:rsidRPr="00557C4C" w:rsidRDefault="00F233EF" w:rsidP="00F233EF">
                      <w:pPr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 xml:space="preserve">Führt </w:t>
                      </w:r>
                      <w:r w:rsidR="00837A1F">
                        <w:rPr>
                          <w:lang w:val="de-CH"/>
                        </w:rPr>
                        <w:t>zu dem Posten</w:t>
                      </w:r>
                      <w:r>
                        <w:rPr>
                          <w:lang w:val="de-CH"/>
                        </w:rPr>
                        <w:t>, Seite 4.6 gebracht</w:t>
                      </w:r>
                    </w:p>
                  </w:txbxContent>
                </v:textbox>
              </v:shape>
            </w:pict>
          </mc:Fallback>
        </mc:AlternateContent>
      </w:r>
      <w:r w:rsidRPr="0042636F">
        <w:rPr>
          <w:rFonts w:ascii="Arial" w:hAnsi="Arial" w:cs="Arial"/>
          <w:noProof/>
          <w:lang w:val="de-CH"/>
        </w:rPr>
        <mc:AlternateContent>
          <mc:Choice Requires="wps">
            <w:drawing>
              <wp:anchor distT="0" distB="0" distL="114300" distR="114300" simplePos="0" relativeHeight="251658299" behindDoc="0" locked="0" layoutInCell="1" allowOverlap="1" wp14:anchorId="25C69887" wp14:editId="2921863E">
                <wp:simplePos x="0" y="0"/>
                <wp:positionH relativeFrom="column">
                  <wp:posOffset>5177155</wp:posOffset>
                </wp:positionH>
                <wp:positionV relativeFrom="paragraph">
                  <wp:posOffset>1761490</wp:posOffset>
                </wp:positionV>
                <wp:extent cx="3061335" cy="318135"/>
                <wp:effectExtent l="0" t="0" r="5715" b="5715"/>
                <wp:wrapNone/>
                <wp:docPr id="112" name="Textfeld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61335" cy="3181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415BAE" w14:textId="6F6F4600" w:rsidR="00F233EF" w:rsidRPr="00557C4C" w:rsidRDefault="00F233EF" w:rsidP="00F233EF">
                            <w:pPr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>Führt zu der Anleitung, Seite 4.4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C69887" id="Textfeld 112" o:spid="_x0000_s1198" type="#_x0000_t202" style="position:absolute;margin-left:407.65pt;margin-top:138.7pt;width:241.05pt;height:25.05pt;z-index:25165829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" fillcolor="white [3201]" strokeweight=".5pt">
                <v:path arrowok="t"/>
                <v:textbox>
                  <w:txbxContent>
                    <w:p w14:paraId="30415BAE" w14:textId="6F6F4600" w:rsidR="00F233EF" w:rsidRPr="00557C4C" w:rsidRDefault="00F233EF" w:rsidP="00F233EF">
                      <w:pPr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>Führt zu der Anleitung, Seite 4.4</w:t>
                      </w:r>
                    </w:p>
                  </w:txbxContent>
                </v:textbox>
              </v:shape>
            </w:pict>
          </mc:Fallback>
        </mc:AlternateContent>
      </w:r>
      <w:r w:rsidR="00975D29" w:rsidRPr="0042636F">
        <w:rPr>
          <w:rFonts w:ascii="Arial" w:hAnsi="Arial" w:cs="Arial"/>
          <w:lang w:val="de-CH"/>
        </w:rPr>
        <w:br w:type="page"/>
      </w:r>
    </w:p>
    <w:p w14:paraId="783849A8" w14:textId="6A061964" w:rsidR="00E34851" w:rsidRPr="0042636F" w:rsidRDefault="00E34851" w:rsidP="00E34851">
      <w:pPr>
        <w:pStyle w:val="berschrift2"/>
        <w:rPr>
          <w:rFonts w:ascii="Arial" w:hAnsi="Arial" w:cs="Arial"/>
          <w:lang w:val="de-CH"/>
        </w:rPr>
      </w:pPr>
      <w:bookmarkStart w:id="19" w:name="_Toc97469997"/>
      <w:r w:rsidRPr="0042636F">
        <w:rPr>
          <w:rFonts w:ascii="Arial" w:hAnsi="Arial" w:cs="Arial"/>
          <w:lang w:val="de-CH"/>
        </w:rPr>
        <w:lastRenderedPageBreak/>
        <w:t>Posten</w:t>
      </w:r>
      <w:bookmarkEnd w:id="19"/>
      <w:r w:rsidRPr="0042636F">
        <w:rPr>
          <w:rFonts w:ascii="Arial" w:hAnsi="Arial" w:cs="Arial"/>
          <w:lang w:val="de-CH"/>
        </w:rPr>
        <w:t xml:space="preserve"> </w:t>
      </w:r>
    </w:p>
    <w:p w14:paraId="5C17CA86" w14:textId="1ED7C3F3" w:rsidR="00E34851" w:rsidRPr="0042636F" w:rsidRDefault="00E34851" w:rsidP="00E34851">
      <w:pPr>
        <w:rPr>
          <w:rFonts w:ascii="Arial" w:hAnsi="Arial" w:cs="Arial"/>
          <w:lang w:val="de-CH"/>
        </w:rPr>
      </w:pPr>
      <w:r w:rsidRPr="0042636F">
        <w:rPr>
          <w:rFonts w:ascii="Arial" w:hAnsi="Arial" w:cs="Arial"/>
          <w:lang w:val="de-CH"/>
        </w:rPr>
        <w:t>Nach Anmeldung von einem Account wird die Option freigeschaltet eine eigene Anleitung zu Posten.</w:t>
      </w:r>
    </w:p>
    <w:p w14:paraId="745174E5" w14:textId="19444BB4" w:rsidR="00E34851" w:rsidRPr="0042636F" w:rsidRDefault="00E34851" w:rsidP="00E34851">
      <w:pPr>
        <w:rPr>
          <w:rFonts w:ascii="Arial" w:hAnsi="Arial" w:cs="Arial"/>
          <w:lang w:val="de-CH"/>
        </w:rPr>
      </w:pPr>
      <w:r w:rsidRPr="0042636F">
        <w:rPr>
          <w:rFonts w:ascii="Arial" w:hAnsi="Arial" w:cs="Arial"/>
          <w:lang w:val="de-CH"/>
        </w:rPr>
        <w:t>Sie ist mit folgend aufgebaut: Titel, Text (Anleitung), Bild und eine Tabelle</w:t>
      </w:r>
      <w:r w:rsidR="00DD7D1E" w:rsidRPr="0042636F">
        <w:rPr>
          <w:rFonts w:ascii="Arial" w:hAnsi="Arial" w:cs="Arial"/>
          <w:lang w:val="de-CH"/>
        </w:rPr>
        <w:t>.</w:t>
      </w:r>
    </w:p>
    <w:p w14:paraId="6C18F588" w14:textId="474260CB" w:rsidR="00DD7D1E" w:rsidRPr="0042636F" w:rsidRDefault="00DD7D1E" w:rsidP="00E34851">
      <w:pPr>
        <w:rPr>
          <w:rFonts w:ascii="Arial" w:hAnsi="Arial" w:cs="Arial"/>
          <w:lang w:val="de-CH"/>
        </w:rPr>
      </w:pPr>
      <w:r w:rsidRPr="0042636F">
        <w:rPr>
          <w:rFonts w:ascii="Arial" w:hAnsi="Arial" w:cs="Arial"/>
          <w:lang w:val="de-CH"/>
        </w:rPr>
        <w:t xml:space="preserve">Wenn der Nutzer alles hinzugefügt hat, kann er ein neuen </w:t>
      </w:r>
      <w:proofErr w:type="spellStart"/>
      <w:r w:rsidRPr="0042636F">
        <w:rPr>
          <w:rFonts w:ascii="Arial" w:hAnsi="Arial" w:cs="Arial"/>
          <w:lang w:val="de-CH"/>
        </w:rPr>
        <w:t>post</w:t>
      </w:r>
      <w:proofErr w:type="spellEnd"/>
      <w:r w:rsidRPr="0042636F">
        <w:rPr>
          <w:rFonts w:ascii="Arial" w:hAnsi="Arial" w:cs="Arial"/>
          <w:lang w:val="de-CH"/>
        </w:rPr>
        <w:t xml:space="preserve"> machen, mit den ‘’Add Post’’ Knopf</w:t>
      </w:r>
    </w:p>
    <w:p w14:paraId="71262E5C" w14:textId="7AE833E2" w:rsidR="00E34851" w:rsidRPr="0042636F" w:rsidRDefault="007B0B91" w:rsidP="00E34851">
      <w:pPr>
        <w:rPr>
          <w:rFonts w:ascii="Arial" w:hAnsi="Arial" w:cs="Arial"/>
          <w:lang w:val="de-CH"/>
        </w:rPr>
      </w:pPr>
      <w:r w:rsidRPr="0042636F">
        <w:rPr>
          <w:rFonts w:ascii="Arial" w:hAnsi="Arial" w:cs="Arial"/>
          <w:noProof/>
          <w:lang w:val="de-CH"/>
        </w:rPr>
        <mc:AlternateContent>
          <mc:Choice Requires="wpg">
            <w:drawing>
              <wp:anchor distT="0" distB="0" distL="114300" distR="114300" simplePos="0" relativeHeight="251658300" behindDoc="0" locked="0" layoutInCell="1" allowOverlap="1" wp14:anchorId="62281611" wp14:editId="32D6F0FF">
                <wp:simplePos x="0" y="0"/>
                <wp:positionH relativeFrom="page">
                  <wp:posOffset>914400</wp:posOffset>
                </wp:positionH>
                <wp:positionV relativeFrom="page">
                  <wp:posOffset>2103755</wp:posOffset>
                </wp:positionV>
                <wp:extent cx="4523740" cy="3458210"/>
                <wp:effectExtent l="0" t="0" r="0" b="8890"/>
                <wp:wrapNone/>
                <wp:docPr id="103" name="Gruppieren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523740" cy="3458210"/>
                          <a:chOff x="0" y="0"/>
                          <a:chExt cx="4523740" cy="3458818"/>
                        </a:xfrm>
                      </wpg:grpSpPr>
                      <wps:wsp>
                        <wps:cNvPr id="104" name="Rechteck 464"/>
                        <wps:cNvSpPr/>
                        <wps:spPr>
                          <a:xfrm>
                            <a:off x="0" y="0"/>
                            <a:ext cx="4523740" cy="345881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Rechteck 467"/>
                        <wps:cNvSpPr/>
                        <wps:spPr>
                          <a:xfrm>
                            <a:off x="0" y="0"/>
                            <a:ext cx="1296035" cy="619984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Textfeld 468"/>
                        <wps:cNvSpPr txBox="1"/>
                        <wps:spPr>
                          <a:xfrm>
                            <a:off x="206734" y="79513"/>
                            <a:ext cx="787179" cy="45322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DDF1D4C" w14:textId="77777777" w:rsidR="00A624BA" w:rsidRPr="00983D68" w:rsidRDefault="00A624BA" w:rsidP="00A624BA">
                              <w:pPr>
                                <w:rPr>
                                  <w:sz w:val="40"/>
                                  <w:szCs w:val="40"/>
                                  <w:lang w:val="de-DE"/>
                                </w:rPr>
                              </w:pPr>
                              <w:r w:rsidRPr="00983D68">
                                <w:rPr>
                                  <w:sz w:val="40"/>
                                  <w:szCs w:val="40"/>
                                  <w:lang w:val="de-DE"/>
                                </w:rPr>
                                <w:t>Logo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Rechteck 469"/>
                        <wps:cNvSpPr/>
                        <wps:spPr>
                          <a:xfrm>
                            <a:off x="0" y="0"/>
                            <a:ext cx="4523740" cy="62009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Textfeld 470"/>
                        <wps:cNvSpPr txBox="1"/>
                        <wps:spPr>
                          <a:xfrm>
                            <a:off x="2775005" y="151075"/>
                            <a:ext cx="747422" cy="3657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45E83CA1" w14:textId="77777777" w:rsidR="00A624BA" w:rsidRPr="00983D68" w:rsidRDefault="00A624BA" w:rsidP="00A624BA">
                              <w:pPr>
                                <w:rPr>
                                  <w:sz w:val="32"/>
                                  <w:szCs w:val="32"/>
                                  <w:lang w:val="de-DE"/>
                                </w:rPr>
                              </w:pPr>
                              <w:r w:rsidRPr="00983D68">
                                <w:rPr>
                                  <w:sz w:val="32"/>
                                  <w:szCs w:val="32"/>
                                  <w:lang w:val="de-DE"/>
                                </w:rPr>
                                <w:t>Log 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Textfeld 471"/>
                        <wps:cNvSpPr txBox="1"/>
                        <wps:spPr>
                          <a:xfrm>
                            <a:off x="3617843" y="151075"/>
                            <a:ext cx="860280" cy="3657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11050DA8" w14:textId="77777777" w:rsidR="00A624BA" w:rsidRPr="00983D68" w:rsidRDefault="00A624BA" w:rsidP="00A624BA">
                              <w:pPr>
                                <w:rPr>
                                  <w:sz w:val="32"/>
                                  <w:szCs w:val="32"/>
                                  <w:lang w:val="de-DE"/>
                                </w:rPr>
                              </w:pPr>
                              <w:proofErr w:type="spellStart"/>
                              <w:r>
                                <w:rPr>
                                  <w:sz w:val="32"/>
                                  <w:szCs w:val="32"/>
                                  <w:lang w:val="de-DE"/>
                                </w:rPr>
                                <w:t>Signup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2281611" id="Gruppieren 103" o:spid="_x0000_s1199" style="position:absolute;margin-left:1in;margin-top:165.65pt;width:356.2pt;height:272.3pt;z-index:251658300;mso-position-horizontal-relative:page;mso-position-vertical-relative:page" coordsize="45237,345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">
                <v:rect id="Rechteck 464" o:spid="_x0000_s1200" style="position:absolute;width:45237;height:345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" filled="f" strokecolor="black [3213]" strokeweight="1pt"/>
                <v:rect id="Rechteck 467" o:spid="_x0000_s1201" style="position:absolute;width:12960;height:61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" filled="f" strokecolor="black [3213]" strokeweight="1pt"/>
                <v:shape id="Textfeld 468" o:spid="_x0000_s1202" type="#_x0000_t202" style="position:absolute;left:2067;top:795;width:7872;height:45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" fillcolor="white [3201]" stroked="f" strokeweight=".5pt">
                  <v:textbox>
                    <w:txbxContent>
                      <w:p w14:paraId="0DDF1D4C" w14:textId="77777777" w:rsidR="00A624BA" w:rsidRPr="00983D68" w:rsidRDefault="00A624BA" w:rsidP="00A624BA">
                        <w:pPr>
                          <w:rPr>
                            <w:sz w:val="40"/>
                            <w:szCs w:val="40"/>
                            <w:lang w:val="de-DE"/>
                          </w:rPr>
                        </w:pPr>
                        <w:r w:rsidRPr="00983D68">
                          <w:rPr>
                            <w:sz w:val="40"/>
                            <w:szCs w:val="40"/>
                            <w:lang w:val="de-DE"/>
                          </w:rPr>
                          <w:t>Logo</w:t>
                        </w:r>
                      </w:p>
                    </w:txbxContent>
                  </v:textbox>
                </v:shape>
                <v:rect id="Rechteck 469" o:spid="_x0000_s1203" style="position:absolute;width:45237;height:6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" filled="f" strokecolor="black [3213]" strokeweight="1pt"/>
                <v:shape id="Textfeld 470" o:spid="_x0000_s1204" type="#_x0000_t202" style="position:absolute;left:27750;top:1510;width:7474;height:36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" fillcolor="white [3201]" strokecolor="black [3213]" strokeweight=".5pt">
                  <v:textbox>
                    <w:txbxContent>
                      <w:p w14:paraId="45E83CA1" w14:textId="77777777" w:rsidR="00A624BA" w:rsidRPr="00983D68" w:rsidRDefault="00A624BA" w:rsidP="00A624BA">
                        <w:pPr>
                          <w:rPr>
                            <w:sz w:val="32"/>
                            <w:szCs w:val="32"/>
                            <w:lang w:val="de-DE"/>
                          </w:rPr>
                        </w:pPr>
                        <w:r w:rsidRPr="00983D68">
                          <w:rPr>
                            <w:sz w:val="32"/>
                            <w:szCs w:val="32"/>
                            <w:lang w:val="de-DE"/>
                          </w:rPr>
                          <w:t>Log in</w:t>
                        </w:r>
                      </w:p>
                    </w:txbxContent>
                  </v:textbox>
                </v:shape>
                <v:shape id="Textfeld 471" o:spid="_x0000_s1205" type="#_x0000_t202" style="position:absolute;left:36178;top:1510;width:8603;height:36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" fillcolor="white [3201]" strokecolor="black [3213]" strokeweight=".5pt">
                  <v:textbox>
                    <w:txbxContent>
                      <w:p w14:paraId="11050DA8" w14:textId="77777777" w:rsidR="00A624BA" w:rsidRPr="00983D68" w:rsidRDefault="00A624BA" w:rsidP="00A624BA">
                        <w:pPr>
                          <w:rPr>
                            <w:sz w:val="32"/>
                            <w:szCs w:val="32"/>
                            <w:lang w:val="de-DE"/>
                          </w:rPr>
                        </w:pPr>
                        <w:proofErr w:type="spellStart"/>
                        <w:r>
                          <w:rPr>
                            <w:sz w:val="32"/>
                            <w:szCs w:val="32"/>
                            <w:lang w:val="de-DE"/>
                          </w:rPr>
                          <w:t>Signup</w:t>
                        </w:r>
                        <w:proofErr w:type="spellEnd"/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0CAD54AE" w14:textId="77777777" w:rsidR="009E7014" w:rsidRPr="0042636F" w:rsidRDefault="009E7014">
      <w:pPr>
        <w:rPr>
          <w:rFonts w:ascii="Arial" w:hAnsi="Arial" w:cs="Arial"/>
          <w:noProof/>
          <w:lang w:val="de-CH"/>
        </w:rPr>
      </w:pPr>
    </w:p>
    <w:p w14:paraId="34152871" w14:textId="624AF5E2" w:rsidR="001E176D" w:rsidRPr="0042636F" w:rsidRDefault="001E176D">
      <w:pPr>
        <w:rPr>
          <w:rFonts w:ascii="Arial" w:hAnsi="Arial" w:cs="Arial"/>
          <w:noProof/>
          <w:lang w:val="de-CH"/>
        </w:rPr>
      </w:pPr>
    </w:p>
    <w:p w14:paraId="72E24A2C" w14:textId="47C7B8BE" w:rsidR="00975D29" w:rsidRPr="0042636F" w:rsidRDefault="007B0B91">
      <w:pPr>
        <w:rPr>
          <w:rFonts w:ascii="Arial" w:hAnsi="Arial" w:cs="Arial"/>
          <w:lang w:val="de-CH"/>
        </w:rPr>
      </w:pPr>
      <w:r w:rsidRPr="0042636F">
        <w:rPr>
          <w:rFonts w:ascii="Arial" w:hAnsi="Arial" w:cs="Arial"/>
          <w:noProof/>
          <w:lang w:val="de-CH"/>
        </w:rPr>
        <mc:AlternateContent>
          <mc:Choice Requires="wps">
            <w:drawing>
              <wp:anchor distT="0" distB="0" distL="114300" distR="114300" simplePos="0" relativeHeight="251658325" behindDoc="0" locked="0" layoutInCell="1" allowOverlap="1" wp14:anchorId="0D8C6E73" wp14:editId="5CF1EAC0">
                <wp:simplePos x="0" y="0"/>
                <wp:positionH relativeFrom="column">
                  <wp:posOffset>8118475</wp:posOffset>
                </wp:positionH>
                <wp:positionV relativeFrom="paragraph">
                  <wp:posOffset>2152015</wp:posOffset>
                </wp:positionV>
                <wp:extent cx="71755" cy="1358900"/>
                <wp:effectExtent l="0" t="0" r="4445" b="12700"/>
                <wp:wrapNone/>
                <wp:docPr id="102" name="Gerader Verbinder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1755" cy="1358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CFD9CE" id="Gerader Verbinder 102" o:spid="_x0000_s1026" style="position:absolute;z-index:25165832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9.25pt,169.45pt" to="644.9pt,27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" strokecolor="black [3200]" strokeweight=".5pt">
                <v:stroke joinstyle="miter"/>
                <o:lock v:ext="edit" shapetype="f"/>
              </v:line>
            </w:pict>
          </mc:Fallback>
        </mc:AlternateContent>
      </w:r>
      <w:r w:rsidRPr="0042636F">
        <w:rPr>
          <w:rFonts w:ascii="Arial" w:hAnsi="Arial" w:cs="Arial"/>
          <w:noProof/>
          <w:lang w:val="de-CH"/>
        </w:rPr>
        <mc:AlternateContent>
          <mc:Choice Requires="wps">
            <w:drawing>
              <wp:anchor distT="0" distB="0" distL="114300" distR="114300" simplePos="0" relativeHeight="251658323" behindDoc="0" locked="0" layoutInCell="1" allowOverlap="1" wp14:anchorId="2A147B8B" wp14:editId="10D26ACF">
                <wp:simplePos x="0" y="0"/>
                <wp:positionH relativeFrom="column">
                  <wp:posOffset>3840480</wp:posOffset>
                </wp:positionH>
                <wp:positionV relativeFrom="paragraph">
                  <wp:posOffset>2370455</wp:posOffset>
                </wp:positionV>
                <wp:extent cx="47625" cy="1454150"/>
                <wp:effectExtent l="0" t="0" r="9525" b="12700"/>
                <wp:wrapNone/>
                <wp:docPr id="101" name="Gerader Verbinder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25" cy="1454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DD2097" id="Gerader Verbinder 101" o:spid="_x0000_s1026" style="position:absolute;z-index:25165832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2.4pt,186.65pt" to="306.15pt,30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" strokecolor="black [3200]" strokeweight=".5pt">
                <v:stroke joinstyle="miter"/>
                <o:lock v:ext="edit" shapetype="f"/>
              </v:line>
            </w:pict>
          </mc:Fallback>
        </mc:AlternateContent>
      </w:r>
      <w:r w:rsidRPr="0042636F">
        <w:rPr>
          <w:rFonts w:ascii="Arial" w:hAnsi="Arial" w:cs="Arial"/>
          <w:noProof/>
          <w:lang w:val="de-CH"/>
        </w:rPr>
        <mc:AlternateContent>
          <mc:Choice Requires="wps">
            <w:drawing>
              <wp:anchor distT="0" distB="0" distL="114300" distR="114300" simplePos="0" relativeHeight="251658317" behindDoc="0" locked="0" layoutInCell="1" allowOverlap="1" wp14:anchorId="1BC3F5E6" wp14:editId="2B33B6D5">
                <wp:simplePos x="0" y="0"/>
                <wp:positionH relativeFrom="column">
                  <wp:posOffset>413385</wp:posOffset>
                </wp:positionH>
                <wp:positionV relativeFrom="paragraph">
                  <wp:posOffset>414655</wp:posOffset>
                </wp:positionV>
                <wp:extent cx="31750" cy="2917825"/>
                <wp:effectExtent l="0" t="0" r="6350" b="15875"/>
                <wp:wrapNone/>
                <wp:docPr id="100" name="Gerader Verbinder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1750" cy="2917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650231" id="Gerader Verbinder 100" o:spid="_x0000_s1026" style="position:absolute;z-index:25165831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55pt,32.65pt" to="35.05pt,26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" strokecolor="black [3200]" strokeweight=".5pt">
                <v:stroke joinstyle="miter"/>
                <o:lock v:ext="edit" shapetype="f"/>
              </v:line>
            </w:pict>
          </mc:Fallback>
        </mc:AlternateContent>
      </w:r>
      <w:r w:rsidRPr="0042636F">
        <w:rPr>
          <w:rFonts w:ascii="Arial" w:hAnsi="Arial" w:cs="Arial"/>
          <w:noProof/>
          <w:lang w:val="de-CH"/>
        </w:rPr>
        <mc:AlternateContent>
          <mc:Choice Requires="wps">
            <w:drawing>
              <wp:anchor distT="0" distB="0" distL="114300" distR="114300" simplePos="0" relativeHeight="251658319" behindDoc="0" locked="0" layoutInCell="1" allowOverlap="1" wp14:anchorId="2EF46D77" wp14:editId="548D12AE">
                <wp:simplePos x="0" y="0"/>
                <wp:positionH relativeFrom="column">
                  <wp:posOffset>302260</wp:posOffset>
                </wp:positionH>
                <wp:positionV relativeFrom="paragraph">
                  <wp:posOffset>64770</wp:posOffset>
                </wp:positionV>
                <wp:extent cx="31750" cy="3648710"/>
                <wp:effectExtent l="0" t="0" r="6350" b="8890"/>
                <wp:wrapNone/>
                <wp:docPr id="99" name="Gerader Verbinder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31750" cy="36487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FB2C1C" id="Gerader Verbinder 99" o:spid="_x0000_s1026" style="position:absolute;flip:x;z-index:25165831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.8pt,5.1pt" to="26.3pt,29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" strokecolor="black [3200]" strokeweight=".5pt">
                <v:stroke joinstyle="miter"/>
                <o:lock v:ext="edit" shapetype="f"/>
              </v:line>
            </w:pict>
          </mc:Fallback>
        </mc:AlternateContent>
      </w:r>
      <w:r w:rsidRPr="0042636F">
        <w:rPr>
          <w:rFonts w:ascii="Arial" w:hAnsi="Arial" w:cs="Arial"/>
          <w:noProof/>
          <w:lang w:val="de-CH"/>
        </w:rPr>
        <mc:AlternateContent>
          <mc:Choice Requires="wps">
            <w:drawing>
              <wp:anchor distT="0" distB="0" distL="114300" distR="114300" simplePos="0" relativeHeight="251658326" behindDoc="0" locked="0" layoutInCell="1" allowOverlap="1" wp14:anchorId="2C658565" wp14:editId="464C831A">
                <wp:simplePos x="0" y="0"/>
                <wp:positionH relativeFrom="column">
                  <wp:posOffset>7458075</wp:posOffset>
                </wp:positionH>
                <wp:positionV relativeFrom="paragraph">
                  <wp:posOffset>3491230</wp:posOffset>
                </wp:positionV>
                <wp:extent cx="1398905" cy="317500"/>
                <wp:effectExtent l="0" t="0" r="0" b="6350"/>
                <wp:wrapNone/>
                <wp:docPr id="98" name="Textfeld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98905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042487" w14:textId="0A78BCC5" w:rsidR="00DD7D1E" w:rsidRPr="00557C4C" w:rsidRDefault="00DD7D1E" w:rsidP="00DD7D1E">
                            <w:pPr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>Post Hinzufügen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658565" id="Textfeld 98" o:spid="_x0000_s1206" type="#_x0000_t202" style="position:absolute;margin-left:587.25pt;margin-top:274.9pt;width:110.15pt;height:25pt;z-index:25165832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" fillcolor="white [3201]" strokeweight=".5pt">
                <v:path arrowok="t"/>
                <v:textbox>
                  <w:txbxContent>
                    <w:p w14:paraId="10042487" w14:textId="0A78BCC5" w:rsidR="00DD7D1E" w:rsidRPr="00557C4C" w:rsidRDefault="00DD7D1E" w:rsidP="00DD7D1E">
                      <w:pPr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>Post Hinzufügen</w:t>
                      </w:r>
                    </w:p>
                  </w:txbxContent>
                </v:textbox>
              </v:shape>
            </w:pict>
          </mc:Fallback>
        </mc:AlternateContent>
      </w:r>
      <w:r w:rsidRPr="0042636F">
        <w:rPr>
          <w:rFonts w:ascii="Arial" w:hAnsi="Arial" w:cs="Arial"/>
          <w:noProof/>
          <w:lang w:val="de-CH"/>
        </w:rPr>
        <mc:AlternateContent>
          <mc:Choice Requires="wps">
            <w:drawing>
              <wp:anchor distT="0" distB="0" distL="114300" distR="114300" simplePos="0" relativeHeight="251658324" behindDoc="0" locked="0" layoutInCell="1" allowOverlap="1" wp14:anchorId="0B3AB4F6" wp14:editId="4E27671E">
                <wp:simplePos x="0" y="0"/>
                <wp:positionH relativeFrom="column">
                  <wp:posOffset>3156585</wp:posOffset>
                </wp:positionH>
                <wp:positionV relativeFrom="paragraph">
                  <wp:posOffset>3801110</wp:posOffset>
                </wp:positionV>
                <wp:extent cx="1398905" cy="317500"/>
                <wp:effectExtent l="0" t="0" r="0" b="6350"/>
                <wp:wrapNone/>
                <wp:docPr id="97" name="Textfeld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98905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80031E" w14:textId="28CC0A3E" w:rsidR="00DD7D1E" w:rsidRPr="00557C4C" w:rsidRDefault="00DD7D1E" w:rsidP="00DD7D1E">
                            <w:pPr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>Tabelle Hinzufügen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3AB4F6" id="Textfeld 97" o:spid="_x0000_s1207" type="#_x0000_t202" style="position:absolute;margin-left:248.55pt;margin-top:299.3pt;width:110.15pt;height:25pt;z-index:2516583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" fillcolor="white [3201]" strokeweight=".5pt">
                <v:path arrowok="t"/>
                <v:textbox>
                  <w:txbxContent>
                    <w:p w14:paraId="3080031E" w14:textId="28CC0A3E" w:rsidR="00DD7D1E" w:rsidRPr="00557C4C" w:rsidRDefault="00DD7D1E" w:rsidP="00DD7D1E">
                      <w:pPr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>Tabelle Hinzufügen</w:t>
                      </w:r>
                    </w:p>
                  </w:txbxContent>
                </v:textbox>
              </v:shape>
            </w:pict>
          </mc:Fallback>
        </mc:AlternateContent>
      </w:r>
      <w:r w:rsidRPr="0042636F">
        <w:rPr>
          <w:rFonts w:ascii="Arial" w:hAnsi="Arial" w:cs="Arial"/>
          <w:noProof/>
          <w:lang w:val="de-CH"/>
        </w:rPr>
        <mc:AlternateContent>
          <mc:Choice Requires="wps">
            <w:drawing>
              <wp:anchor distT="0" distB="0" distL="114300" distR="114300" simplePos="0" relativeHeight="251658321" behindDoc="0" locked="0" layoutInCell="1" allowOverlap="1" wp14:anchorId="18BCE5F6" wp14:editId="521972CA">
                <wp:simplePos x="0" y="0"/>
                <wp:positionH relativeFrom="column">
                  <wp:posOffset>2894330</wp:posOffset>
                </wp:positionH>
                <wp:positionV relativeFrom="paragraph">
                  <wp:posOffset>906780</wp:posOffset>
                </wp:positionV>
                <wp:extent cx="238125" cy="2385695"/>
                <wp:effectExtent l="0" t="0" r="9525" b="14605"/>
                <wp:wrapNone/>
                <wp:docPr id="96" name="Gerader Verbinder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238125" cy="23856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A68A5A" id="Gerader Verbinder 96" o:spid="_x0000_s1026" style="position:absolute;flip:x;z-index:25165832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7.9pt,71.4pt" to="246.65pt,25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" strokecolor="black [3200]" strokeweight=".5pt">
                <v:stroke joinstyle="miter"/>
                <o:lock v:ext="edit" shapetype="f"/>
              </v:line>
            </w:pict>
          </mc:Fallback>
        </mc:AlternateContent>
      </w:r>
      <w:r w:rsidRPr="0042636F">
        <w:rPr>
          <w:rFonts w:ascii="Arial" w:hAnsi="Arial" w:cs="Arial"/>
          <w:noProof/>
          <w:lang w:val="de-CH"/>
        </w:rPr>
        <mc:AlternateContent>
          <mc:Choice Requires="wps">
            <w:drawing>
              <wp:anchor distT="0" distB="0" distL="114300" distR="114300" simplePos="0" relativeHeight="251658322" behindDoc="0" locked="0" layoutInCell="1" allowOverlap="1" wp14:anchorId="2E922E4D" wp14:editId="168E9EF9">
                <wp:simplePos x="0" y="0"/>
                <wp:positionH relativeFrom="column">
                  <wp:posOffset>2345690</wp:posOffset>
                </wp:positionH>
                <wp:positionV relativeFrom="paragraph">
                  <wp:posOffset>3268345</wp:posOffset>
                </wp:positionV>
                <wp:extent cx="1216025" cy="317500"/>
                <wp:effectExtent l="0" t="0" r="3175" b="6350"/>
                <wp:wrapNone/>
                <wp:docPr id="95" name="Textfeld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16025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1BB864" w14:textId="2204AC07" w:rsidR="00DD7D1E" w:rsidRPr="00557C4C" w:rsidRDefault="00DD7D1E" w:rsidP="00DD7D1E">
                            <w:pPr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>Foto Hinzufügen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922E4D" id="Textfeld 95" o:spid="_x0000_s1208" type="#_x0000_t202" style="position:absolute;margin-left:184.7pt;margin-top:257.35pt;width:95.75pt;height:25pt;z-index:25165832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" fillcolor="white [3201]" strokeweight=".5pt">
                <v:path arrowok="t"/>
                <v:textbox>
                  <w:txbxContent>
                    <w:p w14:paraId="601BB864" w14:textId="2204AC07" w:rsidR="00DD7D1E" w:rsidRPr="00557C4C" w:rsidRDefault="00DD7D1E" w:rsidP="00DD7D1E">
                      <w:pPr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>Foto Hinzufügen</w:t>
                      </w:r>
                    </w:p>
                  </w:txbxContent>
                </v:textbox>
              </v:shape>
            </w:pict>
          </mc:Fallback>
        </mc:AlternateContent>
      </w:r>
      <w:r w:rsidRPr="0042636F">
        <w:rPr>
          <w:rFonts w:ascii="Arial" w:hAnsi="Arial" w:cs="Arial"/>
          <w:noProof/>
          <w:lang w:val="de-CH"/>
        </w:rPr>
        <mc:AlternateContent>
          <mc:Choice Requires="wps">
            <w:drawing>
              <wp:anchor distT="0" distB="0" distL="114300" distR="114300" simplePos="0" relativeHeight="251658318" behindDoc="0" locked="0" layoutInCell="1" allowOverlap="1" wp14:anchorId="02D86ECF" wp14:editId="3E8E64A3">
                <wp:simplePos x="0" y="0"/>
                <wp:positionH relativeFrom="column">
                  <wp:posOffset>445135</wp:posOffset>
                </wp:positionH>
                <wp:positionV relativeFrom="paragraph">
                  <wp:posOffset>3133090</wp:posOffset>
                </wp:positionV>
                <wp:extent cx="1216660" cy="317500"/>
                <wp:effectExtent l="0" t="0" r="2540" b="6350"/>
                <wp:wrapNone/>
                <wp:docPr id="94" name="Textfeld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16660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6B6569" w14:textId="35EA7F57" w:rsidR="001E176D" w:rsidRPr="00557C4C" w:rsidRDefault="00DD7D1E" w:rsidP="001E176D">
                            <w:pPr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>Text Hinzufügen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D86ECF" id="Textfeld 94" o:spid="_x0000_s1209" type="#_x0000_t202" style="position:absolute;margin-left:35.05pt;margin-top:246.7pt;width:95.8pt;height:25pt;z-index:25165831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" fillcolor="white [3201]" strokeweight=".5pt">
                <v:path arrowok="t"/>
                <v:textbox>
                  <w:txbxContent>
                    <w:p w14:paraId="646B6569" w14:textId="35EA7F57" w:rsidR="001E176D" w:rsidRPr="00557C4C" w:rsidRDefault="00DD7D1E" w:rsidP="001E176D">
                      <w:pPr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>Text Hinzufügen</w:t>
                      </w:r>
                    </w:p>
                  </w:txbxContent>
                </v:textbox>
              </v:shape>
            </w:pict>
          </mc:Fallback>
        </mc:AlternateContent>
      </w:r>
      <w:r w:rsidRPr="0042636F">
        <w:rPr>
          <w:rFonts w:ascii="Arial" w:hAnsi="Arial" w:cs="Arial"/>
          <w:noProof/>
          <w:lang w:val="de-CH"/>
        </w:rPr>
        <mc:AlternateContent>
          <mc:Choice Requires="wps">
            <w:drawing>
              <wp:anchor distT="0" distB="0" distL="114300" distR="114300" simplePos="0" relativeHeight="251658320" behindDoc="0" locked="0" layoutInCell="1" allowOverlap="1" wp14:anchorId="5D6BCF66" wp14:editId="6BBE8E96">
                <wp:simplePos x="0" y="0"/>
                <wp:positionH relativeFrom="column">
                  <wp:posOffset>302260</wp:posOffset>
                </wp:positionH>
                <wp:positionV relativeFrom="paragraph">
                  <wp:posOffset>3514725</wp:posOffset>
                </wp:positionV>
                <wp:extent cx="1184910" cy="317500"/>
                <wp:effectExtent l="0" t="0" r="0" b="6350"/>
                <wp:wrapNone/>
                <wp:docPr id="93" name="Textfeld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84910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C636A7" w14:textId="2ACA2A6E" w:rsidR="00DD7D1E" w:rsidRPr="00557C4C" w:rsidRDefault="00DD7D1E" w:rsidP="00DD7D1E">
                            <w:pPr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>Titel Hinzufügen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6BCF66" id="Textfeld 93" o:spid="_x0000_s1210" type="#_x0000_t202" style="position:absolute;margin-left:23.8pt;margin-top:276.75pt;width:93.3pt;height:25pt;z-index:25165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" fillcolor="white [3201]" strokeweight=".5pt">
                <v:path arrowok="t"/>
                <v:textbox>
                  <w:txbxContent>
                    <w:p w14:paraId="30C636A7" w14:textId="2ACA2A6E" w:rsidR="00DD7D1E" w:rsidRPr="00557C4C" w:rsidRDefault="00DD7D1E" w:rsidP="00DD7D1E">
                      <w:pPr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>Titel Hinzufügen</w:t>
                      </w:r>
                    </w:p>
                  </w:txbxContent>
                </v:textbox>
              </v:shape>
            </w:pict>
          </mc:Fallback>
        </mc:AlternateContent>
      </w:r>
      <w:r w:rsidR="001E176D" w:rsidRPr="0042636F">
        <w:rPr>
          <w:rFonts w:ascii="Arial" w:hAnsi="Arial" w:cs="Arial"/>
          <w:noProof/>
          <w:lang w:val="de-CH"/>
        </w:rPr>
        <w:drawing>
          <wp:anchor distT="0" distB="0" distL="114300" distR="114300" simplePos="0" relativeHeight="251658316" behindDoc="0" locked="0" layoutInCell="1" allowOverlap="1" wp14:anchorId="4A99ED50" wp14:editId="0823E8FD">
            <wp:simplePos x="0" y="0"/>
            <wp:positionH relativeFrom="column">
              <wp:posOffset>7461550</wp:posOffset>
            </wp:positionH>
            <wp:positionV relativeFrom="page">
              <wp:posOffset>4152105</wp:posOffset>
            </wp:positionV>
            <wp:extent cx="1533038" cy="646617"/>
            <wp:effectExtent l="0" t="0" r="0" b="1270"/>
            <wp:wrapNone/>
            <wp:docPr id="494" name="Grafik 494" descr="Ein Bild, das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" name="Grafik 491" descr="Ein Bild, das Tisch enthält.&#10;&#10;Automatisch generierte Beschreibung"/>
                    <pic:cNvPicPr>
                      <a:picLocks noChangeAspect="1" noChangeArrowheads="1"/>
                    </pic:cNvPicPr>
                  </pic:nvPicPr>
                  <pic:blipFill rotWithShape="1"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135"/>
                    <a:stretch/>
                  </pic:blipFill>
                  <pic:spPr bwMode="auto">
                    <a:xfrm>
                      <a:off x="0" y="0"/>
                      <a:ext cx="1533038" cy="646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176D" w:rsidRPr="0042636F">
        <w:rPr>
          <w:rFonts w:ascii="Arial" w:hAnsi="Arial" w:cs="Arial"/>
          <w:noProof/>
          <w:lang w:val="de-CH"/>
        </w:rPr>
        <w:drawing>
          <wp:anchor distT="0" distB="0" distL="114300" distR="114300" simplePos="0" relativeHeight="251658315" behindDoc="0" locked="0" layoutInCell="1" allowOverlap="1" wp14:anchorId="2B90FC7F" wp14:editId="64ADD7BF">
            <wp:simplePos x="0" y="0"/>
            <wp:positionH relativeFrom="column">
              <wp:posOffset>7460810</wp:posOffset>
            </wp:positionH>
            <wp:positionV relativeFrom="page">
              <wp:posOffset>3550877</wp:posOffset>
            </wp:positionV>
            <wp:extent cx="1533038" cy="646617"/>
            <wp:effectExtent l="0" t="0" r="0" b="1270"/>
            <wp:wrapNone/>
            <wp:docPr id="493" name="Grafik 493" descr="Ein Bild, das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" name="Grafik 491" descr="Ein Bild, das Tisch enthält.&#10;&#10;Automatisch generierte Beschreibung"/>
                    <pic:cNvPicPr>
                      <a:picLocks noChangeAspect="1" noChangeArrowheads="1"/>
                    </pic:cNvPicPr>
                  </pic:nvPicPr>
                  <pic:blipFill rotWithShape="1"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135"/>
                    <a:stretch/>
                  </pic:blipFill>
                  <pic:spPr bwMode="auto">
                    <a:xfrm>
                      <a:off x="0" y="0"/>
                      <a:ext cx="1533038" cy="646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2636F">
        <w:rPr>
          <w:rFonts w:ascii="Arial" w:hAnsi="Arial" w:cs="Arial"/>
          <w:noProof/>
          <w:lang w:val="de-CH"/>
        </w:rPr>
        <mc:AlternateContent>
          <mc:Choice Requires="wps">
            <w:drawing>
              <wp:anchor distT="0" distB="0" distL="114300" distR="114300" simplePos="0" relativeHeight="251658314" behindDoc="0" locked="0" layoutInCell="1" allowOverlap="1" wp14:anchorId="3FF3C5A1" wp14:editId="55D32FD1">
                <wp:simplePos x="0" y="0"/>
                <wp:positionH relativeFrom="page">
                  <wp:posOffset>8442325</wp:posOffset>
                </wp:positionH>
                <wp:positionV relativeFrom="page">
                  <wp:posOffset>4840605</wp:posOffset>
                </wp:positionV>
                <wp:extent cx="1402715" cy="274955"/>
                <wp:effectExtent l="0" t="0" r="6985" b="0"/>
                <wp:wrapNone/>
                <wp:docPr id="85" name="Textfeld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402715" cy="2749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85A5A0" w14:textId="557988CA" w:rsidR="009E7014" w:rsidRPr="009E7014" w:rsidRDefault="009E7014" w:rsidP="009E7014">
                            <w:pPr>
                              <w:jc w:val="center"/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>Add Post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F3C5A1" id="Textfeld 85" o:spid="_x0000_s1211" type="#_x0000_t202" style="position:absolute;margin-left:664.75pt;margin-top:381.15pt;width:110.45pt;height:21.65pt;z-index:25165831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" fillcolor="white [3201]" strokeweight=".5pt">
                <v:path arrowok="t"/>
                <v:textbox>
                  <w:txbxContent>
                    <w:p w14:paraId="7585A5A0" w14:textId="557988CA" w:rsidR="009E7014" w:rsidRPr="009E7014" w:rsidRDefault="009E7014" w:rsidP="009E7014">
                      <w:pPr>
                        <w:jc w:val="center"/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>Add Post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E7014" w:rsidRPr="0042636F">
        <w:rPr>
          <w:rFonts w:ascii="Arial" w:hAnsi="Arial" w:cs="Arial"/>
          <w:noProof/>
          <w:lang w:val="de-CH"/>
        </w:rPr>
        <w:drawing>
          <wp:anchor distT="0" distB="0" distL="114300" distR="114300" simplePos="0" relativeHeight="251658313" behindDoc="0" locked="0" layoutInCell="1" allowOverlap="1" wp14:anchorId="6E55D7E6" wp14:editId="72857680">
            <wp:simplePos x="0" y="0"/>
            <wp:positionH relativeFrom="column">
              <wp:posOffset>7463669</wp:posOffset>
            </wp:positionH>
            <wp:positionV relativeFrom="page">
              <wp:posOffset>2736990</wp:posOffset>
            </wp:positionV>
            <wp:extent cx="1533525" cy="860063"/>
            <wp:effectExtent l="0" t="0" r="0" b="0"/>
            <wp:wrapNone/>
            <wp:docPr id="491" name="Grafik 491" descr="Ein Bild, das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" name="Grafik 491" descr="Ein Bild, das Tisch enthält.&#10;&#10;Automatisch generierte Beschreibung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037"/>
                    <a:stretch/>
                  </pic:blipFill>
                  <pic:spPr bwMode="auto">
                    <a:xfrm>
                      <a:off x="0" y="0"/>
                      <a:ext cx="1533525" cy="860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2636F">
        <w:rPr>
          <w:rFonts w:ascii="Arial" w:hAnsi="Arial" w:cs="Arial"/>
          <w:noProof/>
          <w:lang w:val="de-CH"/>
        </w:rPr>
        <mc:AlternateContent>
          <mc:Choice Requires="wps">
            <w:drawing>
              <wp:anchor distT="0" distB="0" distL="114300" distR="114300" simplePos="0" relativeHeight="251658312" behindDoc="0" locked="0" layoutInCell="1" allowOverlap="1" wp14:anchorId="3F8A4BE2" wp14:editId="0634C853">
                <wp:simplePos x="0" y="0"/>
                <wp:positionH relativeFrom="page">
                  <wp:posOffset>5963920</wp:posOffset>
                </wp:positionH>
                <wp:positionV relativeFrom="page">
                  <wp:posOffset>2735580</wp:posOffset>
                </wp:positionV>
                <wp:extent cx="2374900" cy="2392045"/>
                <wp:effectExtent l="0" t="0" r="6350" b="8255"/>
                <wp:wrapNone/>
                <wp:docPr id="84" name="Textfeld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374900" cy="23920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00B4B5" w14:textId="77777777" w:rsidR="009E7014" w:rsidRPr="00A624BA" w:rsidRDefault="009E7014" w:rsidP="009E7014">
                            <w:pPr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>[Text]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8A4BE2" id="Textfeld 84" o:spid="_x0000_s1212" type="#_x0000_t202" style="position:absolute;margin-left:469.6pt;margin-top:215.4pt;width:187pt;height:188.35pt;z-index:251658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" fillcolor="white [3201]" strokeweight=".5pt">
                <v:path arrowok="t"/>
                <v:textbox>
                  <w:txbxContent>
                    <w:p w14:paraId="6500B4B5" w14:textId="77777777" w:rsidR="009E7014" w:rsidRPr="00A624BA" w:rsidRDefault="009E7014" w:rsidP="009E7014">
                      <w:pPr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>[Text]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42636F">
        <w:rPr>
          <w:rFonts w:ascii="Arial" w:hAnsi="Arial" w:cs="Arial"/>
          <w:noProof/>
          <w:lang w:val="de-CH"/>
        </w:rPr>
        <mc:AlternateContent>
          <mc:Choice Requires="wps">
            <w:drawing>
              <wp:anchor distT="0" distB="0" distL="114300" distR="114300" simplePos="0" relativeHeight="251658311" behindDoc="0" locked="0" layoutInCell="1" allowOverlap="1" wp14:anchorId="17626E02" wp14:editId="5567E4DF">
                <wp:simplePos x="0" y="0"/>
                <wp:positionH relativeFrom="page">
                  <wp:posOffset>10018395</wp:posOffset>
                </wp:positionH>
                <wp:positionV relativeFrom="page">
                  <wp:posOffset>5283835</wp:posOffset>
                </wp:positionV>
                <wp:extent cx="53340" cy="195580"/>
                <wp:effectExtent l="0" t="0" r="3810" b="0"/>
                <wp:wrapNone/>
                <wp:docPr id="83" name="Textfeld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3340" cy="19558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14FABB52" w14:textId="77777777" w:rsidR="009E7014" w:rsidRPr="00983D68" w:rsidRDefault="009E7014" w:rsidP="009E7014">
                            <w:pPr>
                              <w:rPr>
                                <w:sz w:val="32"/>
                                <w:szCs w:val="32"/>
                                <w:lang w:val="de-DE"/>
                              </w:rPr>
                            </w:pPr>
                          </w:p>
                          <w:p w14:paraId="71F0EB5D" w14:textId="77777777" w:rsidR="009E7014" w:rsidRPr="00983D68" w:rsidRDefault="009E7014" w:rsidP="009E7014">
                            <w:pPr>
                              <w:rPr>
                                <w:sz w:val="32"/>
                                <w:szCs w:val="32"/>
                                <w:lang w:val="de-D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626E02" id="Textfeld 83" o:spid="_x0000_s1213" type="#_x0000_t202" style="position:absolute;margin-left:788.85pt;margin-top:416.05pt;width:4.2pt;height:15.4pt;z-index:25165831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" fillcolor="black [3213]" strokecolor="black [3213]" strokeweight=".5pt">
                <v:path arrowok="t"/>
                <v:textbox>
                  <w:txbxContent>
                    <w:p w14:paraId="14FABB52" w14:textId="77777777" w:rsidR="009E7014" w:rsidRPr="00983D68" w:rsidRDefault="009E7014" w:rsidP="009E7014">
                      <w:pPr>
                        <w:rPr>
                          <w:sz w:val="32"/>
                          <w:szCs w:val="32"/>
                          <w:lang w:val="de-DE"/>
                        </w:rPr>
                      </w:pPr>
                    </w:p>
                    <w:p w14:paraId="71F0EB5D" w14:textId="77777777" w:rsidR="009E7014" w:rsidRPr="00983D68" w:rsidRDefault="009E7014" w:rsidP="009E7014">
                      <w:pPr>
                        <w:rPr>
                          <w:sz w:val="32"/>
                          <w:szCs w:val="32"/>
                          <w:lang w:val="de-DE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42636F">
        <w:rPr>
          <w:rFonts w:ascii="Arial" w:hAnsi="Arial" w:cs="Arial"/>
          <w:noProof/>
          <w:lang w:val="de-CH"/>
        </w:rPr>
        <mc:AlternateContent>
          <mc:Choice Requires="wps">
            <w:drawing>
              <wp:anchor distT="0" distB="0" distL="114300" distR="114300" simplePos="0" relativeHeight="251658310" behindDoc="0" locked="0" layoutInCell="1" allowOverlap="1" wp14:anchorId="26860526" wp14:editId="72B752F5">
                <wp:simplePos x="0" y="0"/>
                <wp:positionH relativeFrom="page">
                  <wp:posOffset>9996805</wp:posOffset>
                </wp:positionH>
                <wp:positionV relativeFrom="page">
                  <wp:posOffset>2799715</wp:posOffset>
                </wp:positionV>
                <wp:extent cx="88900" cy="2719070"/>
                <wp:effectExtent l="0" t="0" r="6350" b="5080"/>
                <wp:wrapNone/>
                <wp:docPr id="77" name="Textfeld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8900" cy="27190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5538C850" w14:textId="77777777" w:rsidR="009E7014" w:rsidRPr="00983D68" w:rsidRDefault="009E7014" w:rsidP="009E7014">
                            <w:pPr>
                              <w:rPr>
                                <w:sz w:val="32"/>
                                <w:szCs w:val="32"/>
                                <w:lang w:val="de-D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860526" id="Textfeld 77" o:spid="_x0000_s1214" type="#_x0000_t202" style="position:absolute;margin-left:787.15pt;margin-top:220.45pt;width:7pt;height:214.1pt;z-index:25165831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" fillcolor="white [3201]" strokecolor="black [3213]" strokeweight=".5pt">
                <v:path arrowok="t"/>
                <v:textbox>
                  <w:txbxContent>
                    <w:p w14:paraId="5538C850" w14:textId="77777777" w:rsidR="009E7014" w:rsidRPr="00983D68" w:rsidRDefault="009E7014" w:rsidP="009E7014">
                      <w:pPr>
                        <w:rPr>
                          <w:sz w:val="32"/>
                          <w:szCs w:val="32"/>
                          <w:lang w:val="de-DE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42636F">
        <w:rPr>
          <w:rFonts w:ascii="Arial" w:hAnsi="Arial" w:cs="Arial"/>
          <w:noProof/>
          <w:lang w:val="de-CH"/>
        </w:rPr>
        <mc:AlternateContent>
          <mc:Choice Requires="wps">
            <w:drawing>
              <wp:anchor distT="0" distB="0" distL="114300" distR="114300" simplePos="0" relativeHeight="251658309" behindDoc="0" locked="0" layoutInCell="1" allowOverlap="1" wp14:anchorId="53302E8E" wp14:editId="47F6E778">
                <wp:simplePos x="0" y="0"/>
                <wp:positionH relativeFrom="page">
                  <wp:posOffset>5856605</wp:posOffset>
                </wp:positionH>
                <wp:positionV relativeFrom="page">
                  <wp:posOffset>2734945</wp:posOffset>
                </wp:positionV>
                <wp:extent cx="4054475" cy="2577465"/>
                <wp:effectExtent l="0" t="0" r="3175" b="0"/>
                <wp:wrapNone/>
                <wp:docPr id="76" name="Textfeld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054475" cy="25774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5312EE53" w14:textId="1B94EA1F" w:rsidR="009E7014" w:rsidRPr="00983D68" w:rsidRDefault="009E7014" w:rsidP="009E7014">
                            <w:pPr>
                              <w:rPr>
                                <w:sz w:val="32"/>
                                <w:szCs w:val="32"/>
                                <w:lang w:val="de-D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302E8E" id="Textfeld 76" o:spid="_x0000_s1215" type="#_x0000_t202" style="position:absolute;margin-left:461.15pt;margin-top:215.35pt;width:319.25pt;height:202.95pt;z-index:25165830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" fillcolor="white [3201]" strokecolor="black [3213]" strokeweight=".5pt">
                <v:path arrowok="t"/>
                <v:textbox>
                  <w:txbxContent>
                    <w:p w14:paraId="5312EE53" w14:textId="1B94EA1F" w:rsidR="009E7014" w:rsidRPr="00983D68" w:rsidRDefault="009E7014" w:rsidP="009E7014">
                      <w:pPr>
                        <w:rPr>
                          <w:sz w:val="32"/>
                          <w:szCs w:val="32"/>
                          <w:lang w:val="de-DE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42636F">
        <w:rPr>
          <w:rFonts w:ascii="Arial" w:hAnsi="Arial" w:cs="Arial"/>
          <w:noProof/>
          <w:lang w:val="de-CH"/>
        </w:rPr>
        <mc:AlternateContent>
          <mc:Choice Requires="wpg">
            <w:drawing>
              <wp:anchor distT="0" distB="0" distL="114300" distR="114300" simplePos="0" relativeHeight="251658308" behindDoc="0" locked="0" layoutInCell="1" allowOverlap="1" wp14:anchorId="6608EAFA" wp14:editId="16B532BF">
                <wp:simplePos x="0" y="0"/>
                <wp:positionH relativeFrom="page">
                  <wp:posOffset>5638800</wp:posOffset>
                </wp:positionH>
                <wp:positionV relativeFrom="page">
                  <wp:posOffset>2115185</wp:posOffset>
                </wp:positionV>
                <wp:extent cx="4523740" cy="3458210"/>
                <wp:effectExtent l="0" t="0" r="0" b="8890"/>
                <wp:wrapNone/>
                <wp:docPr id="67" name="Gruppieren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523740" cy="3458210"/>
                          <a:chOff x="0" y="0"/>
                          <a:chExt cx="4523740" cy="3458818"/>
                        </a:xfrm>
                      </wpg:grpSpPr>
                      <wps:wsp>
                        <wps:cNvPr id="68" name="Rechteck 481"/>
                        <wps:cNvSpPr/>
                        <wps:spPr>
                          <a:xfrm>
                            <a:off x="0" y="0"/>
                            <a:ext cx="4523740" cy="345881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Rechteck 482"/>
                        <wps:cNvSpPr/>
                        <wps:spPr>
                          <a:xfrm>
                            <a:off x="0" y="0"/>
                            <a:ext cx="1296035" cy="619984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Textfeld 483"/>
                        <wps:cNvSpPr txBox="1"/>
                        <wps:spPr>
                          <a:xfrm>
                            <a:off x="206734" y="79513"/>
                            <a:ext cx="787179" cy="45322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C2B3AD1" w14:textId="77777777" w:rsidR="009E7014" w:rsidRPr="00983D68" w:rsidRDefault="009E7014" w:rsidP="009E7014">
                              <w:pPr>
                                <w:rPr>
                                  <w:sz w:val="40"/>
                                  <w:szCs w:val="40"/>
                                  <w:lang w:val="de-DE"/>
                                </w:rPr>
                              </w:pPr>
                              <w:r w:rsidRPr="00983D68">
                                <w:rPr>
                                  <w:sz w:val="40"/>
                                  <w:szCs w:val="40"/>
                                  <w:lang w:val="de-DE"/>
                                </w:rPr>
                                <w:t>Logo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Rechteck 484"/>
                        <wps:cNvSpPr/>
                        <wps:spPr>
                          <a:xfrm>
                            <a:off x="0" y="0"/>
                            <a:ext cx="4523740" cy="62009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Textfeld 485"/>
                        <wps:cNvSpPr txBox="1"/>
                        <wps:spPr>
                          <a:xfrm>
                            <a:off x="2775005" y="151075"/>
                            <a:ext cx="747422" cy="3657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057D03D6" w14:textId="77777777" w:rsidR="009E7014" w:rsidRPr="00983D68" w:rsidRDefault="009E7014" w:rsidP="009E7014">
                              <w:pPr>
                                <w:rPr>
                                  <w:sz w:val="32"/>
                                  <w:szCs w:val="32"/>
                                  <w:lang w:val="de-DE"/>
                                </w:rPr>
                              </w:pPr>
                              <w:r w:rsidRPr="00983D68">
                                <w:rPr>
                                  <w:sz w:val="32"/>
                                  <w:szCs w:val="32"/>
                                  <w:lang w:val="de-DE"/>
                                </w:rPr>
                                <w:t>Log 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Textfeld 486"/>
                        <wps:cNvSpPr txBox="1"/>
                        <wps:spPr>
                          <a:xfrm>
                            <a:off x="3617843" y="151075"/>
                            <a:ext cx="860280" cy="3657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787370D0" w14:textId="77777777" w:rsidR="009E7014" w:rsidRPr="00983D68" w:rsidRDefault="009E7014" w:rsidP="009E7014">
                              <w:pPr>
                                <w:rPr>
                                  <w:sz w:val="32"/>
                                  <w:szCs w:val="32"/>
                                  <w:lang w:val="de-DE"/>
                                </w:rPr>
                              </w:pPr>
                              <w:proofErr w:type="spellStart"/>
                              <w:r>
                                <w:rPr>
                                  <w:sz w:val="32"/>
                                  <w:szCs w:val="32"/>
                                  <w:lang w:val="de-DE"/>
                                </w:rPr>
                                <w:t>Signup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08EAFA" id="Gruppieren 67" o:spid="_x0000_s1216" style="position:absolute;margin-left:444pt;margin-top:166.55pt;width:356.2pt;height:272.3pt;z-index:251658308;mso-position-horizontal-relative:page;mso-position-vertical-relative:page" coordsize="45237,345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">
                <v:rect id="Rechteck 481" o:spid="_x0000_s1217" style="position:absolute;width:45237;height:345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" filled="f" strokecolor="black [3213]" strokeweight="1pt"/>
                <v:rect id="Rechteck 482" o:spid="_x0000_s1218" style="position:absolute;width:12960;height:61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" filled="f" strokecolor="black [3213]" strokeweight="1pt"/>
                <v:shape id="Textfeld 483" o:spid="_x0000_s1219" type="#_x0000_t202" style="position:absolute;left:2067;top:795;width:7872;height:45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" fillcolor="white [3201]" stroked="f" strokeweight=".5pt">
                  <v:textbox>
                    <w:txbxContent>
                      <w:p w14:paraId="4C2B3AD1" w14:textId="77777777" w:rsidR="009E7014" w:rsidRPr="00983D68" w:rsidRDefault="009E7014" w:rsidP="009E7014">
                        <w:pPr>
                          <w:rPr>
                            <w:sz w:val="40"/>
                            <w:szCs w:val="40"/>
                            <w:lang w:val="de-DE"/>
                          </w:rPr>
                        </w:pPr>
                        <w:r w:rsidRPr="00983D68">
                          <w:rPr>
                            <w:sz w:val="40"/>
                            <w:szCs w:val="40"/>
                            <w:lang w:val="de-DE"/>
                          </w:rPr>
                          <w:t>Logo</w:t>
                        </w:r>
                      </w:p>
                    </w:txbxContent>
                  </v:textbox>
                </v:shape>
                <v:rect id="Rechteck 484" o:spid="_x0000_s1220" style="position:absolute;width:45237;height:6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" filled="f" strokecolor="black [3213]" strokeweight="1pt"/>
                <v:shape id="Textfeld 485" o:spid="_x0000_s1221" type="#_x0000_t202" style="position:absolute;left:27750;top:1510;width:7474;height:36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" fillcolor="white [3201]" strokecolor="black [3213]" strokeweight=".5pt">
                  <v:textbox>
                    <w:txbxContent>
                      <w:p w14:paraId="057D03D6" w14:textId="77777777" w:rsidR="009E7014" w:rsidRPr="00983D68" w:rsidRDefault="009E7014" w:rsidP="009E7014">
                        <w:pPr>
                          <w:rPr>
                            <w:sz w:val="32"/>
                            <w:szCs w:val="32"/>
                            <w:lang w:val="de-DE"/>
                          </w:rPr>
                        </w:pPr>
                        <w:r w:rsidRPr="00983D68">
                          <w:rPr>
                            <w:sz w:val="32"/>
                            <w:szCs w:val="32"/>
                            <w:lang w:val="de-DE"/>
                          </w:rPr>
                          <w:t>Log in</w:t>
                        </w:r>
                      </w:p>
                    </w:txbxContent>
                  </v:textbox>
                </v:shape>
                <v:shape id="Textfeld 486" o:spid="_x0000_s1222" type="#_x0000_t202" style="position:absolute;left:36178;top:1510;width:8603;height:36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" fillcolor="white [3201]" strokecolor="black [3213]" strokeweight=".5pt">
                  <v:textbox>
                    <w:txbxContent>
                      <w:p w14:paraId="787370D0" w14:textId="77777777" w:rsidR="009E7014" w:rsidRPr="00983D68" w:rsidRDefault="009E7014" w:rsidP="009E7014">
                        <w:pPr>
                          <w:rPr>
                            <w:sz w:val="32"/>
                            <w:szCs w:val="32"/>
                            <w:lang w:val="de-DE"/>
                          </w:rPr>
                        </w:pPr>
                        <w:proofErr w:type="spellStart"/>
                        <w:r>
                          <w:rPr>
                            <w:sz w:val="32"/>
                            <w:szCs w:val="32"/>
                            <w:lang w:val="de-DE"/>
                          </w:rPr>
                          <w:t>Signup</w:t>
                        </w:r>
                        <w:proofErr w:type="spellEnd"/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9E7014" w:rsidRPr="0042636F">
        <w:rPr>
          <w:rFonts w:ascii="Arial" w:hAnsi="Arial" w:cs="Arial"/>
          <w:noProof/>
          <w:lang w:val="de-CH"/>
        </w:rPr>
        <w:drawing>
          <wp:anchor distT="0" distB="0" distL="114300" distR="114300" simplePos="0" relativeHeight="251658307" behindDoc="0" locked="0" layoutInCell="1" allowOverlap="1" wp14:anchorId="21AE7BC6" wp14:editId="325A4AC2">
            <wp:simplePos x="0" y="0"/>
            <wp:positionH relativeFrom="column">
              <wp:posOffset>2709455</wp:posOffset>
            </wp:positionH>
            <wp:positionV relativeFrom="page">
              <wp:posOffset>4251710</wp:posOffset>
            </wp:positionV>
            <wp:extent cx="1533525" cy="1247140"/>
            <wp:effectExtent l="0" t="0" r="9525" b="0"/>
            <wp:wrapNone/>
            <wp:docPr id="479" name="Grafik 4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124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624BA" w:rsidRPr="0042636F">
        <w:rPr>
          <w:rFonts w:ascii="Arial" w:hAnsi="Arial" w:cs="Arial"/>
          <w:noProof/>
          <w:lang w:val="de-CH"/>
        </w:rPr>
        <w:drawing>
          <wp:anchor distT="0" distB="0" distL="114300" distR="114300" simplePos="0" relativeHeight="251658302" behindDoc="0" locked="0" layoutInCell="1" allowOverlap="1" wp14:anchorId="597590C4" wp14:editId="4CF2C2A0">
            <wp:simplePos x="0" y="0"/>
            <wp:positionH relativeFrom="page">
              <wp:posOffset>4216375</wp:posOffset>
            </wp:positionH>
            <wp:positionV relativeFrom="page">
              <wp:posOffset>3438525</wp:posOffset>
            </wp:positionV>
            <wp:extent cx="314149" cy="314149"/>
            <wp:effectExtent l="0" t="0" r="0" b="0"/>
            <wp:wrapNone/>
            <wp:docPr id="473" name="Grafik 473" descr="Bild mit einfarbiger Füll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" name="Grafik 473" descr="Bild mit einfarbiger Füllung"/>
                    <pic:cNvPicPr>
                      <a:picLocks noChangeAspect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149" cy="3141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2636F">
        <w:rPr>
          <w:rFonts w:ascii="Arial" w:hAnsi="Arial" w:cs="Arial"/>
          <w:noProof/>
          <w:lang w:val="de-CH"/>
        </w:rPr>
        <mc:AlternateContent>
          <mc:Choice Requires="wps">
            <w:drawing>
              <wp:anchor distT="0" distB="0" distL="114300" distR="114300" simplePos="0" relativeHeight="251658306" behindDoc="0" locked="0" layoutInCell="1" allowOverlap="1" wp14:anchorId="67D82BAF" wp14:editId="518136DE">
                <wp:simplePos x="0" y="0"/>
                <wp:positionH relativeFrom="page">
                  <wp:posOffset>3893185</wp:posOffset>
                </wp:positionH>
                <wp:positionV relativeFrom="margin">
                  <wp:align>center</wp:align>
                </wp:positionV>
                <wp:extent cx="869315" cy="263525"/>
                <wp:effectExtent l="0" t="0" r="0" b="0"/>
                <wp:wrapNone/>
                <wp:docPr id="66" name="Textfeld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69315" cy="263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3D309A" w14:textId="2034FA06" w:rsidR="00A624BA" w:rsidRPr="00A624BA" w:rsidRDefault="00A624BA">
                            <w:pPr>
                              <w:rPr>
                                <w:sz w:val="16"/>
                                <w:szCs w:val="16"/>
                                <w:lang w:val="de-CH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de-CH"/>
                              </w:rPr>
                              <w:t>Foto hinzufügen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D82BAF" id="Textfeld 66" o:spid="_x0000_s1223" type="#_x0000_t202" style="position:absolute;margin-left:306.55pt;margin-top:0;width:68.45pt;height:20.75pt;z-index:25165830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" filled="f" stroked="f" strokeweight=".5pt">
                <v:textbox>
                  <w:txbxContent>
                    <w:p w14:paraId="113D309A" w14:textId="2034FA06" w:rsidR="00A624BA" w:rsidRPr="00A624BA" w:rsidRDefault="00A624BA">
                      <w:pPr>
                        <w:rPr>
                          <w:sz w:val="16"/>
                          <w:szCs w:val="16"/>
                          <w:lang w:val="de-CH"/>
                        </w:rPr>
                      </w:pPr>
                      <w:r>
                        <w:rPr>
                          <w:sz w:val="16"/>
                          <w:szCs w:val="16"/>
                          <w:lang w:val="de-CH"/>
                        </w:rPr>
                        <w:t>Foto hinzufügen</w:t>
                      </w:r>
                    </w:p>
                  </w:txbxContent>
                </v:textbox>
                <w10:wrap anchorx="page" anchory="margin"/>
              </v:shape>
            </w:pict>
          </mc:Fallback>
        </mc:AlternateContent>
      </w:r>
      <w:r w:rsidRPr="0042636F">
        <w:rPr>
          <w:rFonts w:ascii="Arial" w:hAnsi="Arial" w:cs="Arial"/>
          <w:noProof/>
          <w:lang w:val="de-CH"/>
        </w:rPr>
        <mc:AlternateContent>
          <mc:Choice Requires="wps">
            <w:drawing>
              <wp:anchor distT="0" distB="0" distL="114300" distR="114300" simplePos="0" relativeHeight="251658305" behindDoc="0" locked="0" layoutInCell="1" allowOverlap="1" wp14:anchorId="438991D9" wp14:editId="4A31BEFE">
                <wp:simplePos x="0" y="0"/>
                <wp:positionH relativeFrom="page">
                  <wp:posOffset>3646170</wp:posOffset>
                </wp:positionH>
                <wp:positionV relativeFrom="page">
                  <wp:posOffset>3147060</wp:posOffset>
                </wp:positionV>
                <wp:extent cx="1458595" cy="948055"/>
                <wp:effectExtent l="0" t="0" r="8255" b="4445"/>
                <wp:wrapNone/>
                <wp:docPr id="65" name="Rechteck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58595" cy="9480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F1982A" id="Rechteck 65" o:spid="_x0000_s1026" style="position:absolute;margin-left:287.1pt;margin-top:247.8pt;width:114.85pt;height:74.65pt;z-index:251658305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" filled="f" strokecolor="black [3213]" strokeweight="1pt">
                <v:stroke dashstyle="1 1"/>
                <v:path arrowok="t"/>
                <w10:wrap anchorx="page" anchory="page"/>
              </v:rect>
            </w:pict>
          </mc:Fallback>
        </mc:AlternateContent>
      </w:r>
      <w:r w:rsidRPr="0042636F">
        <w:rPr>
          <w:rFonts w:ascii="Arial" w:hAnsi="Arial" w:cs="Arial"/>
          <w:noProof/>
          <w:lang w:val="de-CH"/>
        </w:rPr>
        <mc:AlternateContent>
          <mc:Choice Requires="wps">
            <w:drawing>
              <wp:anchor distT="0" distB="0" distL="114300" distR="114300" simplePos="0" relativeHeight="251658301" behindDoc="0" locked="0" layoutInCell="1" allowOverlap="1" wp14:anchorId="3644BA30" wp14:editId="02FDBB4A">
                <wp:simplePos x="0" y="0"/>
                <wp:positionH relativeFrom="page">
                  <wp:posOffset>1125855</wp:posOffset>
                </wp:positionH>
                <wp:positionV relativeFrom="page">
                  <wp:posOffset>2820035</wp:posOffset>
                </wp:positionV>
                <wp:extent cx="4054475" cy="2719705"/>
                <wp:effectExtent l="0" t="0" r="3175" b="4445"/>
                <wp:wrapNone/>
                <wp:docPr id="64" name="Textfeld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054475" cy="27197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611D689F" w14:textId="63481056" w:rsidR="00A624BA" w:rsidRPr="00983D68" w:rsidRDefault="00A624BA" w:rsidP="00A624BA">
                            <w:pPr>
                              <w:rPr>
                                <w:sz w:val="32"/>
                                <w:szCs w:val="32"/>
                                <w:lang w:val="de-DE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de-DE"/>
                              </w:rPr>
                              <w:t>[Titel]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44BA30" id="Textfeld 64" o:spid="_x0000_s1224" type="#_x0000_t202" style="position:absolute;margin-left:88.65pt;margin-top:222.05pt;width:319.25pt;height:214.15pt;z-index:25165830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" fillcolor="white [3201]" strokecolor="black [3213]" strokeweight=".5pt">
                <v:path arrowok="t"/>
                <v:textbox>
                  <w:txbxContent>
                    <w:p w14:paraId="611D689F" w14:textId="63481056" w:rsidR="00A624BA" w:rsidRPr="00983D68" w:rsidRDefault="00A624BA" w:rsidP="00A624BA">
                      <w:pPr>
                        <w:rPr>
                          <w:sz w:val="32"/>
                          <w:szCs w:val="32"/>
                          <w:lang w:val="de-DE"/>
                        </w:rPr>
                      </w:pPr>
                      <w:r>
                        <w:rPr>
                          <w:sz w:val="32"/>
                          <w:szCs w:val="32"/>
                          <w:lang w:val="de-DE"/>
                        </w:rPr>
                        <w:t>[Titel]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42636F">
        <w:rPr>
          <w:rFonts w:ascii="Arial" w:hAnsi="Arial" w:cs="Arial"/>
          <w:noProof/>
          <w:lang w:val="de-CH"/>
        </w:rPr>
        <mc:AlternateContent>
          <mc:Choice Requires="wps">
            <w:drawing>
              <wp:anchor distT="0" distB="0" distL="114300" distR="114300" simplePos="0" relativeHeight="251658303" behindDoc="0" locked="0" layoutInCell="1" allowOverlap="1" wp14:anchorId="257C598F" wp14:editId="531A38E6">
                <wp:simplePos x="0" y="0"/>
                <wp:positionH relativeFrom="page">
                  <wp:posOffset>1207770</wp:posOffset>
                </wp:positionH>
                <wp:positionV relativeFrom="page">
                  <wp:posOffset>3147695</wp:posOffset>
                </wp:positionV>
                <wp:extent cx="2374900" cy="2392045"/>
                <wp:effectExtent l="0" t="0" r="6350" b="8255"/>
                <wp:wrapNone/>
                <wp:docPr id="511" name="Textfeld 5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374900" cy="23920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508098" w14:textId="650A9910" w:rsidR="00A624BA" w:rsidRPr="00A624BA" w:rsidRDefault="00A624BA" w:rsidP="00A624BA">
                            <w:pPr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>[Text]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7C598F" id="Textfeld 511" o:spid="_x0000_s1225" type="#_x0000_t202" style="position:absolute;margin-left:95.1pt;margin-top:247.85pt;width:187pt;height:188.35pt;z-index:251658303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" fillcolor="white [3201]" strokeweight=".5pt">
                <v:path arrowok="t"/>
                <v:textbox>
                  <w:txbxContent>
                    <w:p w14:paraId="7A508098" w14:textId="650A9910" w:rsidR="00A624BA" w:rsidRPr="00A624BA" w:rsidRDefault="00A624BA" w:rsidP="00A624BA">
                      <w:pPr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>[Text]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42636F">
        <w:rPr>
          <w:rFonts w:ascii="Arial" w:hAnsi="Arial" w:cs="Arial"/>
          <w:noProof/>
          <w:lang w:val="de-CH"/>
        </w:rPr>
        <mc:AlternateContent>
          <mc:Choice Requires="wpg">
            <w:drawing>
              <wp:anchor distT="0" distB="0" distL="114300" distR="114300" simplePos="0" relativeHeight="251658304" behindDoc="0" locked="0" layoutInCell="1" allowOverlap="1" wp14:anchorId="10BF2FBD" wp14:editId="721370DB">
                <wp:simplePos x="0" y="0"/>
                <wp:positionH relativeFrom="page">
                  <wp:posOffset>5287010</wp:posOffset>
                </wp:positionH>
                <wp:positionV relativeFrom="page">
                  <wp:posOffset>2760345</wp:posOffset>
                </wp:positionV>
                <wp:extent cx="88900" cy="2719705"/>
                <wp:effectExtent l="0" t="0" r="6350" b="4445"/>
                <wp:wrapNone/>
                <wp:docPr id="10" name="Gruppieren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88900" cy="2719705"/>
                          <a:chOff x="0" y="0"/>
                          <a:chExt cx="89065" cy="2719449"/>
                        </a:xfrm>
                      </wpg:grpSpPr>
                      <wps:wsp>
                        <wps:cNvPr id="460" name="Textfeld 457"/>
                        <wps:cNvSpPr txBox="1"/>
                        <wps:spPr>
                          <a:xfrm>
                            <a:off x="0" y="0"/>
                            <a:ext cx="89065" cy="271944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780BE4CD" w14:textId="77777777" w:rsidR="00A624BA" w:rsidRPr="00983D68" w:rsidRDefault="00A624BA" w:rsidP="00A624BA">
                              <w:pPr>
                                <w:rPr>
                                  <w:sz w:val="32"/>
                                  <w:szCs w:val="32"/>
                                  <w:lang w:val="de-DE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0" name="Textfeld 458"/>
                        <wps:cNvSpPr txBox="1"/>
                        <wps:spPr>
                          <a:xfrm>
                            <a:off x="21142" y="23785"/>
                            <a:ext cx="53195" cy="195563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32E77465" w14:textId="77777777" w:rsidR="009E7014" w:rsidRPr="00983D68" w:rsidRDefault="009E7014" w:rsidP="009E7014">
                              <w:pPr>
                                <w:rPr>
                                  <w:sz w:val="32"/>
                                  <w:szCs w:val="32"/>
                                  <w:lang w:val="de-DE"/>
                                </w:rPr>
                              </w:pPr>
                            </w:p>
                            <w:p w14:paraId="1961F8DC" w14:textId="77777777" w:rsidR="00A624BA" w:rsidRPr="00983D68" w:rsidRDefault="00A624BA" w:rsidP="00A624BA">
                              <w:pPr>
                                <w:rPr>
                                  <w:sz w:val="32"/>
                                  <w:szCs w:val="32"/>
                                  <w:lang w:val="de-DE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0BF2FBD" id="Gruppieren 10" o:spid="_x0000_s1226" style="position:absolute;margin-left:416.3pt;margin-top:217.35pt;width:7pt;height:214.15pt;z-index:251658304;mso-position-horizontal-relative:page;mso-position-vertical-relative:page;mso-width-relative:margin" coordsize="890,271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">
                <v:shape id="Textfeld 457" o:spid="_x0000_s1227" type="#_x0000_t202" style="position:absolute;width:890;height:27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" fillcolor="white [3201]" strokecolor="black [3213]" strokeweight=".5pt">
                  <v:textbox>
                    <w:txbxContent>
                      <w:p w14:paraId="780BE4CD" w14:textId="77777777" w:rsidR="00A624BA" w:rsidRPr="00983D68" w:rsidRDefault="00A624BA" w:rsidP="00A624BA">
                        <w:pPr>
                          <w:rPr>
                            <w:sz w:val="32"/>
                            <w:szCs w:val="32"/>
                            <w:lang w:val="de-DE"/>
                          </w:rPr>
                        </w:pPr>
                      </w:p>
                    </w:txbxContent>
                  </v:textbox>
                </v:shape>
                <v:shape id="Textfeld 458" o:spid="_x0000_s1228" type="#_x0000_t202" style="position:absolute;left:211;top:237;width:532;height:19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" fillcolor="black [3213]" strokecolor="black [3213]" strokeweight=".5pt">
                  <v:textbox>
                    <w:txbxContent>
                      <w:p w14:paraId="32E77465" w14:textId="77777777" w:rsidR="009E7014" w:rsidRPr="00983D68" w:rsidRDefault="009E7014" w:rsidP="009E7014">
                        <w:pPr>
                          <w:rPr>
                            <w:sz w:val="32"/>
                            <w:szCs w:val="32"/>
                            <w:lang w:val="de-DE"/>
                          </w:rPr>
                        </w:pPr>
                      </w:p>
                      <w:p w14:paraId="1961F8DC" w14:textId="77777777" w:rsidR="00A624BA" w:rsidRPr="00983D68" w:rsidRDefault="00A624BA" w:rsidP="00A624BA">
                        <w:pPr>
                          <w:rPr>
                            <w:sz w:val="32"/>
                            <w:szCs w:val="32"/>
                            <w:lang w:val="de-DE"/>
                          </w:rPr>
                        </w:pP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975D29" w:rsidRPr="0042636F">
        <w:rPr>
          <w:rFonts w:ascii="Arial" w:hAnsi="Arial" w:cs="Arial"/>
          <w:lang w:val="de-CH"/>
        </w:rPr>
        <w:br w:type="page"/>
      </w:r>
    </w:p>
    <w:p w14:paraId="712597DC" w14:textId="60014A26" w:rsidR="00E73A04" w:rsidRPr="0042636F" w:rsidRDefault="00E73A04" w:rsidP="0086469B">
      <w:pPr>
        <w:rPr>
          <w:rFonts w:ascii="Arial" w:hAnsi="Arial" w:cs="Arial"/>
          <w:lang w:val="de-CH"/>
        </w:rPr>
        <w:sectPr w:rsidR="00E73A04" w:rsidRPr="0042636F" w:rsidSect="001443B4">
          <w:pgSz w:w="16838" w:h="11906" w:orient="landscape" w:code="9"/>
          <w:pgMar w:top="1440" w:right="1440" w:bottom="1440" w:left="1440" w:header="709" w:footer="567" w:gutter="0"/>
          <w:pgNumType w:start="0"/>
          <w:cols w:space="708"/>
          <w:titlePg/>
          <w:docGrid w:linePitch="360"/>
        </w:sectPr>
      </w:pPr>
    </w:p>
    <w:p w14:paraId="638C9166" w14:textId="6CEE8B53" w:rsidR="00B85196" w:rsidRPr="0042636F" w:rsidRDefault="00C00E6B" w:rsidP="00B85196">
      <w:pPr>
        <w:pStyle w:val="berschrift1"/>
        <w:rPr>
          <w:rFonts w:ascii="Arial" w:hAnsi="Arial" w:cs="Arial"/>
          <w:lang w:val="de-CH"/>
        </w:rPr>
      </w:pPr>
      <w:bookmarkStart w:id="20" w:name="_Toc97469998"/>
      <w:proofErr w:type="spellStart"/>
      <w:r w:rsidRPr="0042636F">
        <w:rPr>
          <w:rFonts w:ascii="Arial" w:hAnsi="Arial" w:cs="Arial"/>
          <w:lang w:val="de-CH"/>
        </w:rPr>
        <w:lastRenderedPageBreak/>
        <w:t>Arbeit</w:t>
      </w:r>
      <w:r w:rsidR="00D93F7F">
        <w:rPr>
          <w:rFonts w:ascii="Arial" w:hAnsi="Arial" w:cs="Arial"/>
          <w:lang w:val="de-CH"/>
        </w:rPr>
        <w:t>s</w:t>
      </w:r>
      <w:proofErr w:type="spellEnd"/>
      <w:r w:rsidRPr="0042636F">
        <w:rPr>
          <w:rFonts w:ascii="Arial" w:hAnsi="Arial" w:cs="Arial"/>
          <w:lang w:val="de-CH"/>
        </w:rPr>
        <w:t xml:space="preserve"> Journal</w:t>
      </w:r>
      <w:bookmarkEnd w:id="20"/>
    </w:p>
    <w:p w14:paraId="51B8482E" w14:textId="03C335FD" w:rsidR="00D3308C" w:rsidRPr="0042636F" w:rsidRDefault="00D3308C" w:rsidP="00D3308C">
      <w:pPr>
        <w:rPr>
          <w:rFonts w:ascii="Arial" w:hAnsi="Arial" w:cs="Arial"/>
          <w:lang w:val="de-CH"/>
        </w:rPr>
      </w:pPr>
      <w:r w:rsidRPr="0042636F">
        <w:rPr>
          <w:rFonts w:ascii="Arial" w:hAnsi="Arial" w:cs="Arial"/>
          <w:lang w:val="de-CH"/>
        </w:rPr>
        <w:t>1.</w:t>
      </w:r>
      <w:r w:rsidR="000C7379" w:rsidRPr="0042636F">
        <w:rPr>
          <w:rFonts w:ascii="Arial" w:hAnsi="Arial" w:cs="Arial"/>
          <w:lang w:val="de-CH"/>
        </w:rPr>
        <w:t>3</w:t>
      </w:r>
      <w:r w:rsidRPr="0042636F">
        <w:rPr>
          <w:rFonts w:ascii="Arial" w:hAnsi="Arial" w:cs="Arial"/>
          <w:lang w:val="de-CH"/>
        </w:rPr>
        <w:t>.202</w:t>
      </w:r>
      <w:r w:rsidR="000C7379" w:rsidRPr="0042636F">
        <w:rPr>
          <w:rFonts w:ascii="Arial" w:hAnsi="Arial" w:cs="Arial"/>
          <w:lang w:val="de-CH"/>
        </w:rPr>
        <w:t>2</w:t>
      </w:r>
    </w:p>
    <w:tbl>
      <w:tblPr>
        <w:tblW w:w="876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13"/>
        <w:gridCol w:w="1134"/>
        <w:gridCol w:w="1119"/>
      </w:tblGrid>
      <w:tr w:rsidR="00D3308C" w:rsidRPr="0042636F" w14:paraId="429E33BA" w14:textId="77777777" w:rsidTr="00060BA1">
        <w:trPr>
          <w:trHeight w:val="426"/>
        </w:trPr>
        <w:tc>
          <w:tcPr>
            <w:tcW w:w="6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25B5E068" w14:textId="77777777" w:rsidR="00D3308C" w:rsidRPr="0042636F" w:rsidRDefault="00D3308C" w:rsidP="00060BA1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 w:rsidRPr="0042636F">
              <w:rPr>
                <w:rFonts w:ascii="Arial" w:eastAsia="Times New Roman" w:hAnsi="Arial" w:cs="Arial"/>
                <w:lang w:val="de-CH" w:eastAsia="de-CH"/>
              </w:rPr>
              <w:t>Tätigkeiten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4D6ECB80" w14:textId="77777777" w:rsidR="00D3308C" w:rsidRPr="0042636F" w:rsidRDefault="00D3308C" w:rsidP="00060BA1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 w:rsidRPr="0042636F">
              <w:rPr>
                <w:rFonts w:ascii="Arial" w:eastAsia="Times New Roman" w:hAnsi="Arial" w:cs="Arial"/>
                <w:lang w:val="de-CH" w:eastAsia="de-CH"/>
              </w:rPr>
              <w:t>Stunden Soll</w:t>
            </w:r>
          </w:p>
        </w:tc>
        <w:tc>
          <w:tcPr>
            <w:tcW w:w="111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2E81BF8C" w14:textId="77777777" w:rsidR="00D3308C" w:rsidRPr="0042636F" w:rsidRDefault="00D3308C" w:rsidP="00060BA1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 w:rsidRPr="0042636F">
              <w:rPr>
                <w:rFonts w:ascii="Arial" w:eastAsia="Times New Roman" w:hAnsi="Arial" w:cs="Arial"/>
                <w:lang w:val="de-CH" w:eastAsia="de-CH"/>
              </w:rPr>
              <w:t>Stunden Ist</w:t>
            </w:r>
          </w:p>
        </w:tc>
      </w:tr>
      <w:tr w:rsidR="00D3308C" w:rsidRPr="0042636F" w14:paraId="647C3647" w14:textId="77777777" w:rsidTr="00060BA1">
        <w:trPr>
          <w:trHeight w:val="426"/>
        </w:trPr>
        <w:tc>
          <w:tcPr>
            <w:tcW w:w="651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A33468E" w14:textId="363D6D26" w:rsidR="00D3308C" w:rsidRPr="0042636F" w:rsidRDefault="00D3308C" w:rsidP="00060BA1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 w:rsidRPr="0042636F">
              <w:rPr>
                <w:rFonts w:ascii="Arial" w:eastAsia="Times New Roman" w:hAnsi="Arial" w:cs="Arial"/>
                <w:lang w:val="de-CH" w:eastAsia="de-CH"/>
              </w:rPr>
              <w:t>Logo erstellt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C268337" w14:textId="4B13FA67" w:rsidR="00D3308C" w:rsidRPr="0042636F" w:rsidRDefault="00D3308C" w:rsidP="00060BA1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 w:rsidRPr="0042636F">
              <w:rPr>
                <w:rFonts w:ascii="Arial" w:eastAsia="Times New Roman" w:hAnsi="Arial" w:cs="Arial"/>
                <w:lang w:val="de-CH" w:eastAsia="de-CH"/>
              </w:rPr>
              <w:t>2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C848F59" w14:textId="587A0D2B" w:rsidR="00D3308C" w:rsidRPr="0042636F" w:rsidRDefault="00D3308C" w:rsidP="00060BA1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 w:rsidRPr="0042636F">
              <w:rPr>
                <w:rFonts w:ascii="Arial" w:eastAsia="Times New Roman" w:hAnsi="Arial" w:cs="Arial"/>
                <w:lang w:val="de-CH" w:eastAsia="de-CH"/>
              </w:rPr>
              <w:t>5</w:t>
            </w:r>
          </w:p>
        </w:tc>
      </w:tr>
      <w:tr w:rsidR="00D3308C" w:rsidRPr="0042636F" w14:paraId="518A40B6" w14:textId="77777777" w:rsidTr="00060BA1">
        <w:trPr>
          <w:trHeight w:val="426"/>
        </w:trPr>
        <w:tc>
          <w:tcPr>
            <w:tcW w:w="651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C3B1FAE" w14:textId="6F0C38B3" w:rsidR="00D3308C" w:rsidRPr="0042636F" w:rsidRDefault="00D3308C" w:rsidP="00060BA1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33B208A" w14:textId="459E4C7A" w:rsidR="00D3308C" w:rsidRPr="0042636F" w:rsidRDefault="00D3308C" w:rsidP="00060BA1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</w:p>
        </w:tc>
        <w:tc>
          <w:tcPr>
            <w:tcW w:w="111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E5C2F2B" w14:textId="64E8BE28" w:rsidR="00D3308C" w:rsidRPr="0042636F" w:rsidRDefault="00D3308C" w:rsidP="00060BA1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</w:p>
        </w:tc>
      </w:tr>
      <w:tr w:rsidR="00D3308C" w:rsidRPr="0042636F" w14:paraId="309EE98B" w14:textId="77777777" w:rsidTr="00060BA1">
        <w:trPr>
          <w:trHeight w:val="426"/>
        </w:trPr>
        <w:tc>
          <w:tcPr>
            <w:tcW w:w="651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FE179E2" w14:textId="7A1ABE87" w:rsidR="00D3308C" w:rsidRPr="0042636F" w:rsidRDefault="00D3308C" w:rsidP="00060BA1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80D9EEE" w14:textId="604802BF" w:rsidR="00D3308C" w:rsidRPr="0042636F" w:rsidRDefault="00D3308C" w:rsidP="00060BA1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</w:p>
        </w:tc>
        <w:tc>
          <w:tcPr>
            <w:tcW w:w="111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D96E368" w14:textId="77777777" w:rsidR="00D3308C" w:rsidRPr="0042636F" w:rsidRDefault="00D3308C" w:rsidP="00060BA1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</w:p>
        </w:tc>
      </w:tr>
      <w:tr w:rsidR="00D3308C" w:rsidRPr="0042636F" w14:paraId="4EB95EE6" w14:textId="77777777" w:rsidTr="00060BA1">
        <w:trPr>
          <w:trHeight w:val="426"/>
        </w:trPr>
        <w:tc>
          <w:tcPr>
            <w:tcW w:w="651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B724E63" w14:textId="2977F5BB" w:rsidR="00D3308C" w:rsidRPr="0042636F" w:rsidRDefault="00D3308C" w:rsidP="00060BA1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B362473" w14:textId="77777777" w:rsidR="00D3308C" w:rsidRPr="0042636F" w:rsidRDefault="00D3308C" w:rsidP="00060BA1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</w:p>
        </w:tc>
        <w:tc>
          <w:tcPr>
            <w:tcW w:w="111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7212C9C" w14:textId="77777777" w:rsidR="00D3308C" w:rsidRPr="0042636F" w:rsidRDefault="00D3308C" w:rsidP="00060BA1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</w:p>
        </w:tc>
      </w:tr>
      <w:tr w:rsidR="00D3308C" w:rsidRPr="0042636F" w14:paraId="3F9698F1" w14:textId="77777777" w:rsidTr="00060BA1">
        <w:trPr>
          <w:trHeight w:val="426"/>
        </w:trPr>
        <w:tc>
          <w:tcPr>
            <w:tcW w:w="651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7A6BB5" w14:textId="77777777" w:rsidR="00D3308C" w:rsidRPr="0042636F" w:rsidRDefault="00D3308C" w:rsidP="00060BA1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 w:rsidRPr="0042636F">
              <w:rPr>
                <w:rFonts w:ascii="Arial" w:eastAsia="Times New Roman" w:hAnsi="Arial" w:cs="Arial"/>
                <w:b/>
                <w:bCs/>
                <w:lang w:val="de-CH" w:eastAsia="de-CH"/>
              </w:rPr>
              <w:t>Total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B82C38A" w14:textId="77777777" w:rsidR="00D3308C" w:rsidRPr="0042636F" w:rsidRDefault="00D3308C" w:rsidP="00060BA1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</w:p>
        </w:tc>
        <w:tc>
          <w:tcPr>
            <w:tcW w:w="111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294553A" w14:textId="77777777" w:rsidR="00D3308C" w:rsidRPr="0042636F" w:rsidRDefault="00D3308C" w:rsidP="00060BA1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</w:p>
        </w:tc>
      </w:tr>
      <w:tr w:rsidR="00D3308C" w:rsidRPr="0042636F" w14:paraId="68C6C3AF" w14:textId="77777777" w:rsidTr="00060BA1">
        <w:trPr>
          <w:trHeight w:val="638"/>
        </w:trPr>
        <w:tc>
          <w:tcPr>
            <w:tcW w:w="651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F762D98" w14:textId="77777777" w:rsidR="00D3308C" w:rsidRPr="0042636F" w:rsidRDefault="00D3308C" w:rsidP="00060BA1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 w:rsidRPr="0042636F">
              <w:rPr>
                <w:rFonts w:ascii="Arial" w:eastAsia="Times New Roman" w:hAnsi="Arial" w:cs="Arial"/>
                <w:lang w:val="de-CH" w:eastAsia="de-CH"/>
              </w:rPr>
              <w:t>Abweichungen Soll / Ist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3BFE41B" w14:textId="77777777" w:rsidR="00D3308C" w:rsidRPr="0042636F" w:rsidRDefault="00D3308C" w:rsidP="00060BA1">
            <w:pPr>
              <w:spacing w:after="0" w:line="240" w:lineRule="auto"/>
              <w:jc w:val="right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</w:p>
        </w:tc>
        <w:tc>
          <w:tcPr>
            <w:tcW w:w="111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14:paraId="339EA904" w14:textId="77777777" w:rsidR="00D3308C" w:rsidRPr="0042636F" w:rsidRDefault="00D3308C" w:rsidP="00060BA1">
            <w:pPr>
              <w:spacing w:after="0" w:line="240" w:lineRule="auto"/>
              <w:jc w:val="right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</w:p>
        </w:tc>
      </w:tr>
      <w:tr w:rsidR="00D3308C" w:rsidRPr="0042636F" w14:paraId="48F4FED4" w14:textId="77777777" w:rsidTr="00060BA1">
        <w:trPr>
          <w:trHeight w:val="403"/>
        </w:trPr>
        <w:tc>
          <w:tcPr>
            <w:tcW w:w="8766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hideMark/>
          </w:tcPr>
          <w:p w14:paraId="2C4E0A7C" w14:textId="77777777" w:rsidR="00D3308C" w:rsidRPr="0042636F" w:rsidRDefault="00D3308C" w:rsidP="00060BA1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 w:rsidRPr="0042636F">
              <w:rPr>
                <w:rFonts w:ascii="Arial" w:eastAsia="Times New Roman" w:hAnsi="Arial" w:cs="Arial"/>
                <w:lang w:val="de-CH" w:eastAsia="de-CH"/>
              </w:rPr>
              <w:t>Probleme</w:t>
            </w:r>
          </w:p>
        </w:tc>
      </w:tr>
      <w:tr w:rsidR="00D3308C" w:rsidRPr="0042636F" w14:paraId="2C69672B" w14:textId="77777777" w:rsidTr="00060BA1">
        <w:trPr>
          <w:trHeight w:val="437"/>
        </w:trPr>
        <w:tc>
          <w:tcPr>
            <w:tcW w:w="8766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3C9B674" w14:textId="5EC97FF8" w:rsidR="00D3308C" w:rsidRPr="0042636F" w:rsidRDefault="00D3308C" w:rsidP="00060BA1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 w:rsidRPr="0042636F">
              <w:rPr>
                <w:rFonts w:ascii="Arial" w:eastAsia="Times New Roman" w:hAnsi="Arial" w:cs="Arial"/>
                <w:lang w:val="de-CH" w:eastAsia="de-CH"/>
              </w:rPr>
              <w:t>Beim T Buchstaben bei meinem Logo, kann ich keine Löcher erstellen</w:t>
            </w:r>
          </w:p>
        </w:tc>
      </w:tr>
      <w:tr w:rsidR="00D3308C" w:rsidRPr="0042636F" w14:paraId="55A84EB4" w14:textId="77777777" w:rsidTr="00060BA1">
        <w:trPr>
          <w:trHeight w:val="403"/>
        </w:trPr>
        <w:tc>
          <w:tcPr>
            <w:tcW w:w="8766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hideMark/>
          </w:tcPr>
          <w:p w14:paraId="62A7AD18" w14:textId="77777777" w:rsidR="00D3308C" w:rsidRPr="0042636F" w:rsidRDefault="00D3308C" w:rsidP="00060BA1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 w:rsidRPr="0042636F">
              <w:rPr>
                <w:rFonts w:ascii="Arial" w:eastAsia="Times New Roman" w:hAnsi="Arial" w:cs="Arial"/>
                <w:lang w:val="de-CH" w:eastAsia="de-CH"/>
              </w:rPr>
              <w:t>Hilfestellung</w:t>
            </w:r>
          </w:p>
        </w:tc>
      </w:tr>
      <w:tr w:rsidR="00D3308C" w:rsidRPr="0042636F" w14:paraId="18FED290" w14:textId="77777777" w:rsidTr="00060BA1">
        <w:trPr>
          <w:trHeight w:val="580"/>
        </w:trPr>
        <w:tc>
          <w:tcPr>
            <w:tcW w:w="8766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4E03931" w14:textId="1C0325F4" w:rsidR="00D3308C" w:rsidRPr="0042636F" w:rsidRDefault="00D3308C" w:rsidP="00060BA1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 w:rsidRPr="0042636F">
              <w:rPr>
                <w:rFonts w:ascii="Arial" w:eastAsia="Times New Roman" w:hAnsi="Arial" w:cs="Arial"/>
                <w:lang w:val="de-CH" w:eastAsia="de-CH"/>
              </w:rPr>
              <w:t xml:space="preserve">Ein Bild von einer aus </w:t>
            </w:r>
            <w:r w:rsidR="00837A1F" w:rsidRPr="0042636F">
              <w:rPr>
                <w:rFonts w:ascii="Arial" w:eastAsia="Times New Roman" w:hAnsi="Arial" w:cs="Arial"/>
                <w:lang w:val="de-CH" w:eastAsia="de-CH"/>
              </w:rPr>
              <w:t>Eisen</w:t>
            </w:r>
            <w:r w:rsidRPr="0042636F">
              <w:rPr>
                <w:rFonts w:ascii="Arial" w:eastAsia="Times New Roman" w:hAnsi="Arial" w:cs="Arial"/>
                <w:lang w:val="de-CH" w:eastAsia="de-CH"/>
              </w:rPr>
              <w:t xml:space="preserve"> gemachte Schlange als Referenz für mein Logo benutzt</w:t>
            </w:r>
          </w:p>
        </w:tc>
      </w:tr>
      <w:tr w:rsidR="00D3308C" w:rsidRPr="0042636F" w14:paraId="7CE3DCF0" w14:textId="77777777" w:rsidTr="00060BA1">
        <w:trPr>
          <w:trHeight w:val="426"/>
        </w:trPr>
        <w:tc>
          <w:tcPr>
            <w:tcW w:w="8766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hideMark/>
          </w:tcPr>
          <w:p w14:paraId="02E095EA" w14:textId="77777777" w:rsidR="00D3308C" w:rsidRPr="0042636F" w:rsidRDefault="00D3308C" w:rsidP="00060BA1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 w:rsidRPr="0042636F">
              <w:rPr>
                <w:rFonts w:ascii="Arial" w:eastAsia="Times New Roman" w:hAnsi="Arial" w:cs="Arial"/>
                <w:lang w:val="de-CH" w:eastAsia="de-CH"/>
              </w:rPr>
              <w:t>Reflexion</w:t>
            </w:r>
          </w:p>
        </w:tc>
      </w:tr>
      <w:tr w:rsidR="00D3308C" w:rsidRPr="0042636F" w14:paraId="2D5936C7" w14:textId="77777777" w:rsidTr="00060BA1">
        <w:trPr>
          <w:trHeight w:val="562"/>
        </w:trPr>
        <w:tc>
          <w:tcPr>
            <w:tcW w:w="8766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4C9FE677" w14:textId="3936C1CB" w:rsidR="00D3308C" w:rsidRPr="0042636F" w:rsidRDefault="00837A1F" w:rsidP="00060BA1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 w:rsidRPr="0042636F">
              <w:rPr>
                <w:rFonts w:ascii="Arial" w:eastAsia="Times New Roman" w:hAnsi="Arial" w:cs="Arial"/>
                <w:lang w:val="de-CH" w:eastAsia="de-CH"/>
              </w:rPr>
              <w:t>Ausserdem</w:t>
            </w:r>
            <w:r w:rsidR="00D3308C" w:rsidRPr="0042636F">
              <w:rPr>
                <w:rFonts w:ascii="Arial" w:eastAsia="Times New Roman" w:hAnsi="Arial" w:cs="Arial"/>
                <w:lang w:val="de-CH" w:eastAsia="de-CH"/>
              </w:rPr>
              <w:t xml:space="preserve"> einem Fehler ist alles gut gegangen.</w:t>
            </w:r>
          </w:p>
        </w:tc>
      </w:tr>
      <w:tr w:rsidR="00D3308C" w:rsidRPr="0042636F" w14:paraId="0E4F0B32" w14:textId="77777777" w:rsidTr="00060BA1">
        <w:trPr>
          <w:trHeight w:val="426"/>
        </w:trPr>
        <w:tc>
          <w:tcPr>
            <w:tcW w:w="8766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hideMark/>
          </w:tcPr>
          <w:p w14:paraId="52973813" w14:textId="77777777" w:rsidR="00D3308C" w:rsidRPr="0042636F" w:rsidRDefault="00D3308C" w:rsidP="00060BA1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 w:rsidRPr="0042636F">
              <w:rPr>
                <w:rFonts w:ascii="Arial" w:eastAsia="Times New Roman" w:hAnsi="Arial" w:cs="Arial"/>
                <w:lang w:val="de-CH" w:eastAsia="de-CH"/>
              </w:rPr>
              <w:t>Nächste Schritte</w:t>
            </w:r>
          </w:p>
        </w:tc>
      </w:tr>
      <w:tr w:rsidR="00D3308C" w:rsidRPr="0042636F" w14:paraId="3C3ABD66" w14:textId="77777777" w:rsidTr="00060BA1">
        <w:trPr>
          <w:trHeight w:val="426"/>
        </w:trPr>
        <w:tc>
          <w:tcPr>
            <w:tcW w:w="8766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096D2BEC" w14:textId="1570E136" w:rsidR="00D3308C" w:rsidRPr="0042636F" w:rsidRDefault="00D3308C" w:rsidP="00060BA1">
            <w:pPr>
              <w:keepNext/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 w:rsidRPr="0042636F">
              <w:rPr>
                <w:rFonts w:ascii="Arial" w:eastAsia="Times New Roman" w:hAnsi="Arial" w:cs="Arial"/>
                <w:lang w:val="de-CH" w:eastAsia="de-CH"/>
              </w:rPr>
              <w:t xml:space="preserve">Morgen dem Lehrer </w:t>
            </w:r>
            <w:r w:rsidR="00837A1F" w:rsidRPr="0042636F">
              <w:rPr>
                <w:rFonts w:ascii="Arial" w:eastAsia="Times New Roman" w:hAnsi="Arial" w:cs="Arial"/>
                <w:lang w:val="de-CH" w:eastAsia="de-CH"/>
              </w:rPr>
              <w:t>fragen,</w:t>
            </w:r>
            <w:r w:rsidRPr="0042636F">
              <w:rPr>
                <w:rFonts w:ascii="Arial" w:eastAsia="Times New Roman" w:hAnsi="Arial" w:cs="Arial"/>
                <w:lang w:val="de-CH" w:eastAsia="de-CH"/>
              </w:rPr>
              <w:t xml:space="preserve"> ob er weiss wie mein Problem </w:t>
            </w:r>
            <w:proofErr w:type="spellStart"/>
            <w:r w:rsidRPr="0042636F">
              <w:rPr>
                <w:rFonts w:ascii="Arial" w:eastAsia="Times New Roman" w:hAnsi="Arial" w:cs="Arial"/>
                <w:lang w:val="de-CH" w:eastAsia="de-CH"/>
              </w:rPr>
              <w:t>lösst</w:t>
            </w:r>
            <w:proofErr w:type="spellEnd"/>
          </w:p>
        </w:tc>
      </w:tr>
    </w:tbl>
    <w:p w14:paraId="3480C287" w14:textId="77777777" w:rsidR="00D3308C" w:rsidRPr="0042636F" w:rsidRDefault="00D3308C" w:rsidP="00D3308C">
      <w:pPr>
        <w:rPr>
          <w:rFonts w:ascii="Arial" w:hAnsi="Arial" w:cs="Arial"/>
          <w:lang w:val="de-CH"/>
        </w:rPr>
      </w:pPr>
      <w:r w:rsidRPr="0042636F">
        <w:rPr>
          <w:rFonts w:ascii="Arial" w:hAnsi="Arial" w:cs="Arial"/>
          <w:lang w:val="de-CH"/>
        </w:rPr>
        <w:br w:type="page"/>
      </w:r>
    </w:p>
    <w:p w14:paraId="35351D78" w14:textId="77777777" w:rsidR="00D3308C" w:rsidRPr="0042636F" w:rsidRDefault="00D3308C" w:rsidP="00946D01">
      <w:pPr>
        <w:rPr>
          <w:rFonts w:ascii="Arial" w:hAnsi="Arial" w:cs="Arial"/>
          <w:lang w:val="de-CH"/>
        </w:rPr>
      </w:pPr>
    </w:p>
    <w:p w14:paraId="6A13268F" w14:textId="17AC8DDE" w:rsidR="00946D01" w:rsidRPr="0042636F" w:rsidRDefault="00FB2399" w:rsidP="00946D01">
      <w:pPr>
        <w:rPr>
          <w:rFonts w:ascii="Arial" w:hAnsi="Arial" w:cs="Arial"/>
          <w:lang w:val="de-CH"/>
        </w:rPr>
      </w:pPr>
      <w:r w:rsidRPr="0042636F">
        <w:rPr>
          <w:rFonts w:ascii="Arial" w:hAnsi="Arial" w:cs="Arial"/>
          <w:lang w:val="de-CH"/>
        </w:rPr>
        <w:t>2</w:t>
      </w:r>
      <w:r w:rsidR="00946D01" w:rsidRPr="0042636F">
        <w:rPr>
          <w:rFonts w:ascii="Arial" w:hAnsi="Arial" w:cs="Arial"/>
          <w:lang w:val="de-CH"/>
        </w:rPr>
        <w:t>.</w:t>
      </w:r>
      <w:r w:rsidR="000C7379" w:rsidRPr="0042636F">
        <w:rPr>
          <w:rFonts w:ascii="Arial" w:hAnsi="Arial" w:cs="Arial"/>
          <w:lang w:val="de-CH"/>
        </w:rPr>
        <w:t>3</w:t>
      </w:r>
      <w:r w:rsidR="00946D01" w:rsidRPr="0042636F">
        <w:rPr>
          <w:rFonts w:ascii="Arial" w:hAnsi="Arial" w:cs="Arial"/>
          <w:lang w:val="de-CH"/>
        </w:rPr>
        <w:t>.202</w:t>
      </w:r>
      <w:r w:rsidR="000C7379" w:rsidRPr="0042636F">
        <w:rPr>
          <w:rFonts w:ascii="Arial" w:hAnsi="Arial" w:cs="Arial"/>
          <w:lang w:val="de-CH"/>
        </w:rPr>
        <w:t>2</w:t>
      </w:r>
    </w:p>
    <w:tbl>
      <w:tblPr>
        <w:tblW w:w="876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13"/>
        <w:gridCol w:w="1134"/>
        <w:gridCol w:w="1119"/>
      </w:tblGrid>
      <w:tr w:rsidR="00FB2399" w:rsidRPr="0042636F" w14:paraId="3AB696F7" w14:textId="77777777" w:rsidTr="00FB2399">
        <w:trPr>
          <w:trHeight w:val="426"/>
        </w:trPr>
        <w:tc>
          <w:tcPr>
            <w:tcW w:w="6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365A15CE" w14:textId="0E8CC26C" w:rsidR="00FB2399" w:rsidRPr="0042636F" w:rsidRDefault="00FB2399" w:rsidP="000B040C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 w:rsidRPr="0042636F">
              <w:rPr>
                <w:rFonts w:ascii="Arial" w:eastAsia="Times New Roman" w:hAnsi="Arial" w:cs="Arial"/>
                <w:lang w:val="de-CH" w:eastAsia="de-CH"/>
              </w:rPr>
              <w:t>Tätigkeiten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4E15F03B" w14:textId="58D608B4" w:rsidR="00FB2399" w:rsidRPr="0042636F" w:rsidRDefault="00FB2399" w:rsidP="000B040C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 w:rsidRPr="0042636F">
              <w:rPr>
                <w:rFonts w:ascii="Arial" w:eastAsia="Times New Roman" w:hAnsi="Arial" w:cs="Arial"/>
                <w:lang w:val="de-CH" w:eastAsia="de-CH"/>
              </w:rPr>
              <w:t>Stunden Soll</w:t>
            </w:r>
          </w:p>
        </w:tc>
        <w:tc>
          <w:tcPr>
            <w:tcW w:w="111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3AADDAFB" w14:textId="2618BFE1" w:rsidR="00FB2399" w:rsidRPr="0042636F" w:rsidRDefault="00FB2399" w:rsidP="000B040C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 w:rsidRPr="0042636F">
              <w:rPr>
                <w:rFonts w:ascii="Arial" w:eastAsia="Times New Roman" w:hAnsi="Arial" w:cs="Arial"/>
                <w:lang w:val="de-CH" w:eastAsia="de-CH"/>
              </w:rPr>
              <w:t>Stunden Ist</w:t>
            </w:r>
          </w:p>
        </w:tc>
      </w:tr>
      <w:tr w:rsidR="00FB2399" w:rsidRPr="0042636F" w14:paraId="1C65DB1C" w14:textId="77777777" w:rsidTr="00FB2399">
        <w:trPr>
          <w:trHeight w:val="426"/>
        </w:trPr>
        <w:tc>
          <w:tcPr>
            <w:tcW w:w="651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9CA5C06" w14:textId="36D6FA7E" w:rsidR="00FB2399" w:rsidRPr="0042636F" w:rsidRDefault="00FB2399" w:rsidP="000B040C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 w:rsidRPr="0042636F">
              <w:rPr>
                <w:rFonts w:ascii="Arial" w:eastAsia="Times New Roman" w:hAnsi="Arial" w:cs="Arial"/>
                <w:lang w:val="de-CH" w:eastAsia="de-CH"/>
              </w:rPr>
              <w:t>Storyboard erstellt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CE5B7DA" w14:textId="535C4D20" w:rsidR="00FB2399" w:rsidRPr="0042636F" w:rsidRDefault="00FB2399" w:rsidP="000B040C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 w:rsidRPr="0042636F">
              <w:rPr>
                <w:rFonts w:ascii="Arial" w:eastAsia="Times New Roman" w:hAnsi="Arial" w:cs="Arial"/>
                <w:lang w:val="de-CH" w:eastAsia="de-CH"/>
              </w:rPr>
              <w:t>3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3CAF6AC" w14:textId="5C5742BE" w:rsidR="00FB2399" w:rsidRPr="0042636F" w:rsidRDefault="00FB2399" w:rsidP="000B040C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 w:rsidRPr="0042636F">
              <w:rPr>
                <w:rFonts w:ascii="Arial" w:eastAsia="Times New Roman" w:hAnsi="Arial" w:cs="Arial"/>
                <w:lang w:val="de-CH" w:eastAsia="de-CH"/>
              </w:rPr>
              <w:t>4</w:t>
            </w:r>
          </w:p>
        </w:tc>
      </w:tr>
      <w:tr w:rsidR="00FB2399" w:rsidRPr="0042636F" w14:paraId="20C1CEB8" w14:textId="77777777" w:rsidTr="00FB2399">
        <w:trPr>
          <w:trHeight w:val="426"/>
        </w:trPr>
        <w:tc>
          <w:tcPr>
            <w:tcW w:w="651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FC9D096" w14:textId="2DD4DE3D" w:rsidR="00FB2399" w:rsidRPr="0042636F" w:rsidRDefault="00FB2399" w:rsidP="000B040C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 w:rsidRPr="0042636F">
              <w:rPr>
                <w:rFonts w:ascii="Arial" w:eastAsia="Times New Roman" w:hAnsi="Arial" w:cs="Arial"/>
                <w:lang w:val="de-CH" w:eastAsia="de-CH"/>
              </w:rPr>
              <w:t>Dokumentstruktur erstellt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8D5E948" w14:textId="19293A7C" w:rsidR="00FB2399" w:rsidRPr="0042636F" w:rsidRDefault="00FB2399" w:rsidP="000B040C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 w:rsidRPr="0042636F">
              <w:rPr>
                <w:rFonts w:ascii="Arial" w:eastAsia="Times New Roman" w:hAnsi="Arial" w:cs="Arial"/>
                <w:lang w:val="de-CH" w:eastAsia="de-CH"/>
              </w:rPr>
              <w:t>0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163124D" w14:textId="375649B5" w:rsidR="00FB2399" w:rsidRPr="0042636F" w:rsidRDefault="00FB2399" w:rsidP="000B040C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 w:rsidRPr="0042636F">
              <w:rPr>
                <w:rFonts w:ascii="Arial" w:eastAsia="Times New Roman" w:hAnsi="Arial" w:cs="Arial"/>
                <w:lang w:val="de-CH" w:eastAsia="de-CH"/>
              </w:rPr>
              <w:t>0.3</w:t>
            </w:r>
          </w:p>
        </w:tc>
      </w:tr>
      <w:tr w:rsidR="00FB2399" w:rsidRPr="0042636F" w14:paraId="5D08BCEC" w14:textId="77777777" w:rsidTr="00FB2399">
        <w:trPr>
          <w:trHeight w:val="426"/>
        </w:trPr>
        <w:tc>
          <w:tcPr>
            <w:tcW w:w="651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1264844" w14:textId="4C06A185" w:rsidR="00FB2399" w:rsidRPr="0042636F" w:rsidRDefault="00FB2399" w:rsidP="000B040C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 w:rsidRPr="0042636F">
              <w:rPr>
                <w:rFonts w:ascii="Arial" w:eastAsia="Times New Roman" w:hAnsi="Arial" w:cs="Arial"/>
                <w:lang w:val="de-CH" w:eastAsia="de-CH"/>
              </w:rPr>
              <w:t>Stylesheet durchdacht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F1EDC95" w14:textId="09EE28E4" w:rsidR="00FB2399" w:rsidRPr="0042636F" w:rsidRDefault="00FB2399" w:rsidP="000B040C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 w:rsidRPr="0042636F">
              <w:rPr>
                <w:rFonts w:ascii="Arial" w:eastAsia="Times New Roman" w:hAnsi="Arial" w:cs="Arial"/>
                <w:lang w:val="de-CH" w:eastAsia="de-CH"/>
              </w:rPr>
              <w:t>0.5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E012583" w14:textId="7DB00707" w:rsidR="00FB2399" w:rsidRPr="0042636F" w:rsidRDefault="00FB2399" w:rsidP="000B040C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</w:p>
        </w:tc>
      </w:tr>
      <w:tr w:rsidR="00FB2399" w:rsidRPr="0042636F" w14:paraId="6DEAC0FF" w14:textId="77777777" w:rsidTr="00FB2399">
        <w:trPr>
          <w:trHeight w:val="426"/>
        </w:trPr>
        <w:tc>
          <w:tcPr>
            <w:tcW w:w="651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42E4ECF" w14:textId="5A6DDD4C" w:rsidR="00FB2399" w:rsidRPr="0042636F" w:rsidRDefault="00FB2399" w:rsidP="000B040C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 w:rsidRPr="0042636F">
              <w:rPr>
                <w:rFonts w:ascii="Arial" w:eastAsia="Times New Roman" w:hAnsi="Arial" w:cs="Arial"/>
                <w:lang w:val="de-CH" w:eastAsia="de-CH"/>
              </w:rPr>
              <w:t>Logo fertig machen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2694797" w14:textId="77777777" w:rsidR="00FB2399" w:rsidRPr="0042636F" w:rsidRDefault="00FB2399" w:rsidP="000B040C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</w:p>
        </w:tc>
        <w:tc>
          <w:tcPr>
            <w:tcW w:w="111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BEC28EC" w14:textId="77777777" w:rsidR="00FB2399" w:rsidRPr="0042636F" w:rsidRDefault="00FB2399" w:rsidP="000B040C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</w:p>
        </w:tc>
      </w:tr>
      <w:tr w:rsidR="00FB2399" w:rsidRPr="0042636F" w14:paraId="57EDC327" w14:textId="77777777" w:rsidTr="00FB2399">
        <w:trPr>
          <w:trHeight w:val="426"/>
        </w:trPr>
        <w:tc>
          <w:tcPr>
            <w:tcW w:w="651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3B6060D" w14:textId="490B6853" w:rsidR="00FB2399" w:rsidRPr="0042636F" w:rsidRDefault="00FB2399" w:rsidP="000B040C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 w:rsidRPr="0042636F">
              <w:rPr>
                <w:rFonts w:ascii="Arial" w:eastAsia="Times New Roman" w:hAnsi="Arial" w:cs="Arial"/>
                <w:b/>
                <w:bCs/>
                <w:lang w:val="de-CH" w:eastAsia="de-CH"/>
              </w:rPr>
              <w:t>Total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ED46AFB" w14:textId="09454AA9" w:rsidR="00FB2399" w:rsidRPr="0042636F" w:rsidRDefault="00FB2399" w:rsidP="00FF039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</w:p>
        </w:tc>
        <w:tc>
          <w:tcPr>
            <w:tcW w:w="111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618FEA5" w14:textId="7B026E9E" w:rsidR="00FB2399" w:rsidRPr="0042636F" w:rsidRDefault="00FB2399" w:rsidP="00FF039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</w:p>
        </w:tc>
      </w:tr>
      <w:tr w:rsidR="00FB2399" w:rsidRPr="0042636F" w14:paraId="55CA856A" w14:textId="77777777" w:rsidTr="00FB2399">
        <w:trPr>
          <w:trHeight w:val="638"/>
        </w:trPr>
        <w:tc>
          <w:tcPr>
            <w:tcW w:w="651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7648662" w14:textId="233F9223" w:rsidR="00FB2399" w:rsidRPr="0042636F" w:rsidRDefault="00FB2399" w:rsidP="000B040C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 w:rsidRPr="0042636F">
              <w:rPr>
                <w:rFonts w:ascii="Arial" w:eastAsia="Times New Roman" w:hAnsi="Arial" w:cs="Arial"/>
                <w:lang w:val="de-CH" w:eastAsia="de-CH"/>
              </w:rPr>
              <w:t>Abweichungen Soll / Ist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BC81F45" w14:textId="695D4F10" w:rsidR="00FB2399" w:rsidRPr="0042636F" w:rsidRDefault="00FB2399" w:rsidP="000B040C">
            <w:pPr>
              <w:spacing w:after="0" w:line="240" w:lineRule="auto"/>
              <w:jc w:val="right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</w:p>
        </w:tc>
        <w:tc>
          <w:tcPr>
            <w:tcW w:w="111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14:paraId="2764818B" w14:textId="21C6D65D" w:rsidR="00FB2399" w:rsidRPr="0042636F" w:rsidRDefault="00FB2399" w:rsidP="000B040C">
            <w:pPr>
              <w:spacing w:after="0" w:line="240" w:lineRule="auto"/>
              <w:jc w:val="right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</w:p>
        </w:tc>
      </w:tr>
      <w:tr w:rsidR="000B040C" w:rsidRPr="0042636F" w14:paraId="0E173772" w14:textId="77777777" w:rsidTr="00FF0394">
        <w:trPr>
          <w:trHeight w:val="403"/>
        </w:trPr>
        <w:tc>
          <w:tcPr>
            <w:tcW w:w="8766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hideMark/>
          </w:tcPr>
          <w:p w14:paraId="3B177603" w14:textId="119ED2D4" w:rsidR="000B040C" w:rsidRPr="0042636F" w:rsidRDefault="000B040C" w:rsidP="000B040C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 w:rsidRPr="0042636F">
              <w:rPr>
                <w:rFonts w:ascii="Arial" w:eastAsia="Times New Roman" w:hAnsi="Arial" w:cs="Arial"/>
                <w:lang w:val="de-CH" w:eastAsia="de-CH"/>
              </w:rPr>
              <w:t>Probleme</w:t>
            </w:r>
          </w:p>
        </w:tc>
      </w:tr>
      <w:tr w:rsidR="000B040C" w:rsidRPr="0042636F" w14:paraId="1E380B7C" w14:textId="77777777" w:rsidTr="00FF0394">
        <w:trPr>
          <w:trHeight w:val="437"/>
        </w:trPr>
        <w:tc>
          <w:tcPr>
            <w:tcW w:w="8766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7656CEC" w14:textId="77777777" w:rsidR="000B040C" w:rsidRPr="0042636F" w:rsidRDefault="00E34851" w:rsidP="000B040C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 w:rsidRPr="0042636F">
              <w:rPr>
                <w:rFonts w:ascii="Arial" w:eastAsia="Times New Roman" w:hAnsi="Arial" w:cs="Arial"/>
                <w:lang w:val="de-CH" w:eastAsia="de-CH"/>
              </w:rPr>
              <w:t>Dokumentation war noch nicht bereit zu den Starts, ich musste sie noch vom letzten Projekt abändern</w:t>
            </w:r>
          </w:p>
          <w:p w14:paraId="2BB6C889" w14:textId="68F52F89" w:rsidR="00FB2399" w:rsidRPr="0042636F" w:rsidRDefault="00FB2399" w:rsidP="000B040C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 w:rsidRPr="0042636F">
              <w:rPr>
                <w:rFonts w:ascii="Arial" w:eastAsia="Times New Roman" w:hAnsi="Arial" w:cs="Arial"/>
                <w:lang w:val="de-CH" w:eastAsia="de-CH"/>
              </w:rPr>
              <w:t xml:space="preserve">Es gab ein </w:t>
            </w:r>
            <w:r w:rsidR="00D3308C" w:rsidRPr="0042636F">
              <w:rPr>
                <w:rFonts w:ascii="Arial" w:eastAsia="Times New Roman" w:hAnsi="Arial" w:cs="Arial"/>
                <w:lang w:val="de-CH" w:eastAsia="de-CH"/>
              </w:rPr>
              <w:t>Fehler</w:t>
            </w:r>
            <w:r w:rsidRPr="0042636F">
              <w:rPr>
                <w:rFonts w:ascii="Arial" w:eastAsia="Times New Roman" w:hAnsi="Arial" w:cs="Arial"/>
                <w:lang w:val="de-CH" w:eastAsia="de-CH"/>
              </w:rPr>
              <w:t xml:space="preserve"> beim logo wo </w:t>
            </w:r>
            <w:r w:rsidR="00D3308C" w:rsidRPr="0042636F">
              <w:rPr>
                <w:rFonts w:ascii="Arial" w:eastAsia="Times New Roman" w:hAnsi="Arial" w:cs="Arial"/>
                <w:lang w:val="de-CH" w:eastAsia="de-CH"/>
              </w:rPr>
              <w:t xml:space="preserve">aus keinem Grunde sich </w:t>
            </w:r>
            <w:r w:rsidR="00D93F7F" w:rsidRPr="0042636F">
              <w:rPr>
                <w:rFonts w:ascii="Arial" w:eastAsia="Times New Roman" w:hAnsi="Arial" w:cs="Arial"/>
                <w:lang w:val="de-CH" w:eastAsia="de-CH"/>
              </w:rPr>
              <w:t>selbst</w:t>
            </w:r>
            <w:r w:rsidR="00D3308C" w:rsidRPr="0042636F">
              <w:rPr>
                <w:rFonts w:ascii="Arial" w:eastAsia="Times New Roman" w:hAnsi="Arial" w:cs="Arial"/>
                <w:lang w:val="de-CH" w:eastAsia="de-CH"/>
              </w:rPr>
              <w:t xml:space="preserve"> gelöst hat.</w:t>
            </w:r>
          </w:p>
        </w:tc>
      </w:tr>
      <w:tr w:rsidR="000B040C" w:rsidRPr="0042636F" w14:paraId="6B309B9F" w14:textId="77777777" w:rsidTr="00FF0394">
        <w:trPr>
          <w:trHeight w:val="403"/>
        </w:trPr>
        <w:tc>
          <w:tcPr>
            <w:tcW w:w="8766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hideMark/>
          </w:tcPr>
          <w:p w14:paraId="671D541C" w14:textId="55AE0FBE" w:rsidR="000B040C" w:rsidRPr="0042636F" w:rsidRDefault="000B040C" w:rsidP="000B040C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 w:rsidRPr="0042636F">
              <w:rPr>
                <w:rFonts w:ascii="Arial" w:eastAsia="Times New Roman" w:hAnsi="Arial" w:cs="Arial"/>
                <w:lang w:val="de-CH" w:eastAsia="de-CH"/>
              </w:rPr>
              <w:t>Hilfestellung</w:t>
            </w:r>
          </w:p>
        </w:tc>
      </w:tr>
      <w:tr w:rsidR="000B040C" w:rsidRPr="0042636F" w14:paraId="1F26F35C" w14:textId="77777777" w:rsidTr="00FF0394">
        <w:trPr>
          <w:trHeight w:val="580"/>
        </w:trPr>
        <w:tc>
          <w:tcPr>
            <w:tcW w:w="8766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2CF20B7" w14:textId="3EDDF6D9" w:rsidR="00185A1D" w:rsidRPr="0042636F" w:rsidRDefault="00E34851" w:rsidP="002A60F7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 w:rsidRPr="0042636F">
              <w:rPr>
                <w:rFonts w:ascii="Arial" w:eastAsia="Times New Roman" w:hAnsi="Arial" w:cs="Arial"/>
                <w:lang w:val="de-CH" w:eastAsia="de-CH"/>
              </w:rPr>
              <w:t>Grundsätzliche Struktur wurde vom Projekt 120 genommen, Inhalt selbst wurde entfernt</w:t>
            </w:r>
          </w:p>
        </w:tc>
      </w:tr>
      <w:tr w:rsidR="000B040C" w:rsidRPr="0042636F" w14:paraId="6873E63B" w14:textId="77777777" w:rsidTr="00FF0394">
        <w:trPr>
          <w:trHeight w:val="426"/>
        </w:trPr>
        <w:tc>
          <w:tcPr>
            <w:tcW w:w="8766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hideMark/>
          </w:tcPr>
          <w:p w14:paraId="3452D2F6" w14:textId="150ACA96" w:rsidR="000B040C" w:rsidRPr="0042636F" w:rsidRDefault="000B040C" w:rsidP="000B040C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 w:rsidRPr="0042636F">
              <w:rPr>
                <w:rFonts w:ascii="Arial" w:eastAsia="Times New Roman" w:hAnsi="Arial" w:cs="Arial"/>
                <w:lang w:val="de-CH" w:eastAsia="de-CH"/>
              </w:rPr>
              <w:t>Reflexion</w:t>
            </w:r>
          </w:p>
        </w:tc>
      </w:tr>
      <w:tr w:rsidR="000B040C" w:rsidRPr="0042636F" w14:paraId="5A53B7D9" w14:textId="77777777" w:rsidTr="00FF0394">
        <w:trPr>
          <w:trHeight w:val="562"/>
        </w:trPr>
        <w:tc>
          <w:tcPr>
            <w:tcW w:w="8766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41544E7C" w14:textId="0DAAB37D" w:rsidR="000B040C" w:rsidRPr="0042636F" w:rsidRDefault="00D3308C" w:rsidP="000B040C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 w:rsidRPr="0042636F">
              <w:rPr>
                <w:rFonts w:ascii="Arial" w:eastAsia="Times New Roman" w:hAnsi="Arial" w:cs="Arial"/>
                <w:lang w:val="de-CH" w:eastAsia="de-CH"/>
              </w:rPr>
              <w:t xml:space="preserve">Recht gut gegangen. </w:t>
            </w:r>
            <w:r w:rsidR="00837A1F" w:rsidRPr="0042636F">
              <w:rPr>
                <w:rFonts w:ascii="Arial" w:eastAsia="Times New Roman" w:hAnsi="Arial" w:cs="Arial"/>
                <w:lang w:val="de-CH" w:eastAsia="de-CH"/>
              </w:rPr>
              <w:t>Ich muss</w:t>
            </w:r>
            <w:r w:rsidRPr="0042636F">
              <w:rPr>
                <w:rFonts w:ascii="Arial" w:eastAsia="Times New Roman" w:hAnsi="Arial" w:cs="Arial"/>
                <w:lang w:val="de-CH" w:eastAsia="de-CH"/>
              </w:rPr>
              <w:t xml:space="preserve"> nur beim Arbeit Journal arbeiten</w:t>
            </w:r>
          </w:p>
        </w:tc>
      </w:tr>
      <w:tr w:rsidR="000B040C" w:rsidRPr="0042636F" w14:paraId="7A76C120" w14:textId="77777777" w:rsidTr="00FF0394">
        <w:trPr>
          <w:trHeight w:val="426"/>
        </w:trPr>
        <w:tc>
          <w:tcPr>
            <w:tcW w:w="8766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hideMark/>
          </w:tcPr>
          <w:p w14:paraId="58C0E0A3" w14:textId="79EEC58C" w:rsidR="000B040C" w:rsidRPr="0042636F" w:rsidRDefault="000B040C" w:rsidP="000B040C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 w:rsidRPr="0042636F">
              <w:rPr>
                <w:rFonts w:ascii="Arial" w:eastAsia="Times New Roman" w:hAnsi="Arial" w:cs="Arial"/>
                <w:lang w:val="de-CH" w:eastAsia="de-CH"/>
              </w:rPr>
              <w:t>Nächste Schritte</w:t>
            </w:r>
          </w:p>
        </w:tc>
      </w:tr>
      <w:tr w:rsidR="000B040C" w:rsidRPr="0042636F" w14:paraId="677CFEF7" w14:textId="77777777" w:rsidTr="00FF0394">
        <w:trPr>
          <w:trHeight w:val="426"/>
        </w:trPr>
        <w:tc>
          <w:tcPr>
            <w:tcW w:w="8766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38DBE8C1" w14:textId="50F5041F" w:rsidR="000B040C" w:rsidRPr="0042636F" w:rsidRDefault="005658C8" w:rsidP="000A4E00">
            <w:pPr>
              <w:keepNext/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 w:rsidRPr="0042636F">
              <w:rPr>
                <w:rFonts w:ascii="Arial" w:eastAsia="Times New Roman" w:hAnsi="Arial" w:cs="Arial"/>
                <w:lang w:val="de-CH" w:eastAsia="de-CH"/>
              </w:rPr>
              <w:t>Storyboard</w:t>
            </w:r>
            <w:r w:rsidR="00D3308C" w:rsidRPr="0042636F">
              <w:rPr>
                <w:rFonts w:ascii="Arial" w:eastAsia="Times New Roman" w:hAnsi="Arial" w:cs="Arial"/>
                <w:lang w:val="de-CH" w:eastAsia="de-CH"/>
              </w:rPr>
              <w:t xml:space="preserve"> fertig machen</w:t>
            </w:r>
          </w:p>
        </w:tc>
      </w:tr>
    </w:tbl>
    <w:p w14:paraId="6F7C52ED" w14:textId="131BF625" w:rsidR="00F04CCA" w:rsidRPr="0042636F" w:rsidRDefault="00946D01" w:rsidP="00F04CCA">
      <w:pPr>
        <w:rPr>
          <w:rFonts w:ascii="Arial" w:hAnsi="Arial" w:cs="Arial"/>
          <w:lang w:val="de-CH"/>
        </w:rPr>
      </w:pPr>
      <w:r w:rsidRPr="0042636F">
        <w:rPr>
          <w:rFonts w:ascii="Arial" w:hAnsi="Arial" w:cs="Arial"/>
          <w:lang w:val="de-CH"/>
        </w:rPr>
        <w:br w:type="page"/>
      </w:r>
      <w:r w:rsidR="00F04CCA" w:rsidRPr="0042636F">
        <w:rPr>
          <w:rFonts w:ascii="Arial" w:hAnsi="Arial" w:cs="Arial"/>
          <w:lang w:val="de-CH"/>
        </w:rPr>
        <w:lastRenderedPageBreak/>
        <w:t>3.</w:t>
      </w:r>
      <w:r w:rsidR="000C7379" w:rsidRPr="0042636F">
        <w:rPr>
          <w:rFonts w:ascii="Arial" w:hAnsi="Arial" w:cs="Arial"/>
          <w:lang w:val="de-CH"/>
        </w:rPr>
        <w:t>3</w:t>
      </w:r>
      <w:r w:rsidR="00F04CCA" w:rsidRPr="0042636F">
        <w:rPr>
          <w:rFonts w:ascii="Arial" w:hAnsi="Arial" w:cs="Arial"/>
          <w:lang w:val="de-CH"/>
        </w:rPr>
        <w:t>.202</w:t>
      </w:r>
      <w:r w:rsidR="000C7379" w:rsidRPr="0042636F">
        <w:rPr>
          <w:rFonts w:ascii="Arial" w:hAnsi="Arial" w:cs="Arial"/>
          <w:lang w:val="de-CH"/>
        </w:rPr>
        <w:t>2</w:t>
      </w:r>
    </w:p>
    <w:tbl>
      <w:tblPr>
        <w:tblW w:w="876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13"/>
        <w:gridCol w:w="1134"/>
        <w:gridCol w:w="1119"/>
      </w:tblGrid>
      <w:tr w:rsidR="00F04CCA" w:rsidRPr="0042636F" w14:paraId="51FD2410" w14:textId="77777777" w:rsidTr="00BE66E4">
        <w:trPr>
          <w:trHeight w:val="426"/>
        </w:trPr>
        <w:tc>
          <w:tcPr>
            <w:tcW w:w="6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0F8632A8" w14:textId="77777777" w:rsidR="00F04CCA" w:rsidRPr="0042636F" w:rsidRDefault="00F04CCA" w:rsidP="00BE66E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 w:rsidRPr="0042636F">
              <w:rPr>
                <w:rFonts w:ascii="Arial" w:eastAsia="Times New Roman" w:hAnsi="Arial" w:cs="Arial"/>
                <w:lang w:val="de-CH" w:eastAsia="de-CH"/>
              </w:rPr>
              <w:t>Tätigkeiten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2A520184" w14:textId="77777777" w:rsidR="00F04CCA" w:rsidRPr="0042636F" w:rsidRDefault="00F04CCA" w:rsidP="00BE66E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 w:rsidRPr="0042636F">
              <w:rPr>
                <w:rFonts w:ascii="Arial" w:eastAsia="Times New Roman" w:hAnsi="Arial" w:cs="Arial"/>
                <w:lang w:val="de-CH" w:eastAsia="de-CH"/>
              </w:rPr>
              <w:t>Stunden Soll</w:t>
            </w:r>
          </w:p>
        </w:tc>
        <w:tc>
          <w:tcPr>
            <w:tcW w:w="111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2710FE6B" w14:textId="77777777" w:rsidR="00F04CCA" w:rsidRPr="0042636F" w:rsidRDefault="00F04CCA" w:rsidP="00BE66E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 w:rsidRPr="0042636F">
              <w:rPr>
                <w:rFonts w:ascii="Arial" w:eastAsia="Times New Roman" w:hAnsi="Arial" w:cs="Arial"/>
                <w:lang w:val="de-CH" w:eastAsia="de-CH"/>
              </w:rPr>
              <w:t>Stunden Ist</w:t>
            </w:r>
          </w:p>
        </w:tc>
      </w:tr>
      <w:tr w:rsidR="00F04CCA" w:rsidRPr="0042636F" w14:paraId="52327C47" w14:textId="77777777" w:rsidTr="00BE66E4">
        <w:trPr>
          <w:trHeight w:val="426"/>
        </w:trPr>
        <w:tc>
          <w:tcPr>
            <w:tcW w:w="651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75D67CE" w14:textId="2D91BFB4" w:rsidR="00F04CCA" w:rsidRPr="0042636F" w:rsidRDefault="00F04CCA" w:rsidP="00BE66E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 w:rsidRPr="0042636F">
              <w:rPr>
                <w:rFonts w:ascii="Arial" w:eastAsia="Times New Roman" w:hAnsi="Arial" w:cs="Arial"/>
                <w:lang w:val="de-CH" w:eastAsia="de-CH"/>
              </w:rPr>
              <w:t xml:space="preserve">Storyboard </w:t>
            </w:r>
            <w:r w:rsidR="005658C8" w:rsidRPr="0042636F">
              <w:rPr>
                <w:rFonts w:ascii="Arial" w:eastAsia="Times New Roman" w:hAnsi="Arial" w:cs="Arial"/>
                <w:lang w:val="de-CH" w:eastAsia="de-CH"/>
              </w:rPr>
              <w:t>fertig</w:t>
            </w:r>
            <w:r w:rsidRPr="0042636F">
              <w:rPr>
                <w:rFonts w:ascii="Arial" w:eastAsia="Times New Roman" w:hAnsi="Arial" w:cs="Arial"/>
                <w:lang w:val="de-CH" w:eastAsia="de-CH"/>
              </w:rPr>
              <w:t xml:space="preserve"> gemacht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5643C8D" w14:textId="68F4A4E2" w:rsidR="00F04CCA" w:rsidRPr="0042636F" w:rsidRDefault="005658C8" w:rsidP="00BE66E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 w:rsidRPr="0042636F">
              <w:rPr>
                <w:rFonts w:ascii="Arial" w:eastAsia="Times New Roman" w:hAnsi="Arial" w:cs="Arial"/>
                <w:lang w:val="de-CH" w:eastAsia="de-CH"/>
              </w:rPr>
              <w:t>0.5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173CAAA" w14:textId="401CFCE5" w:rsidR="00F04CCA" w:rsidRPr="0042636F" w:rsidRDefault="005658C8" w:rsidP="00BE66E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 w:rsidRPr="0042636F">
              <w:rPr>
                <w:rFonts w:ascii="Arial" w:eastAsia="Times New Roman" w:hAnsi="Arial" w:cs="Arial"/>
                <w:lang w:val="de-CH" w:eastAsia="de-CH"/>
              </w:rPr>
              <w:t>0.5</w:t>
            </w:r>
          </w:p>
        </w:tc>
      </w:tr>
      <w:tr w:rsidR="00F04CCA" w:rsidRPr="0042636F" w14:paraId="13DFB379" w14:textId="77777777" w:rsidTr="00BE66E4">
        <w:trPr>
          <w:trHeight w:val="426"/>
        </w:trPr>
        <w:tc>
          <w:tcPr>
            <w:tcW w:w="651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5D68330" w14:textId="4C11A40C" w:rsidR="00F04CCA" w:rsidRPr="0042636F" w:rsidRDefault="00F04CCA" w:rsidP="00BE66E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 w:rsidRPr="0042636F">
              <w:rPr>
                <w:rFonts w:ascii="Arial" w:eastAsia="Times New Roman" w:hAnsi="Arial" w:cs="Arial"/>
                <w:lang w:val="de-CH" w:eastAsia="de-CH"/>
              </w:rPr>
              <w:t>Styleguide angefangen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173B41C" w14:textId="3966C1DA" w:rsidR="00F04CCA" w:rsidRPr="0042636F" w:rsidRDefault="005658C8" w:rsidP="00BE66E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 w:rsidRPr="0042636F">
              <w:rPr>
                <w:rFonts w:ascii="Arial" w:eastAsia="Times New Roman" w:hAnsi="Arial" w:cs="Arial"/>
                <w:lang w:val="de-CH" w:eastAsia="de-CH"/>
              </w:rPr>
              <w:t>3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ED170C3" w14:textId="3CCA0534" w:rsidR="00F04CCA" w:rsidRPr="0042636F" w:rsidRDefault="005658C8" w:rsidP="00BE66E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 w:rsidRPr="0042636F">
              <w:rPr>
                <w:rFonts w:ascii="Arial" w:eastAsia="Times New Roman" w:hAnsi="Arial" w:cs="Arial"/>
                <w:lang w:val="de-CH" w:eastAsia="de-CH"/>
              </w:rPr>
              <w:t>5</w:t>
            </w:r>
          </w:p>
        </w:tc>
      </w:tr>
      <w:tr w:rsidR="00F04CCA" w:rsidRPr="0042636F" w14:paraId="1C8B78D9" w14:textId="77777777" w:rsidTr="00BE66E4">
        <w:trPr>
          <w:trHeight w:val="426"/>
        </w:trPr>
        <w:tc>
          <w:tcPr>
            <w:tcW w:w="651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7F4D924" w14:textId="4141EE3C" w:rsidR="00F04CCA" w:rsidRPr="0042636F" w:rsidRDefault="00F04CCA" w:rsidP="00BE66E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 w:rsidRPr="0042636F">
              <w:rPr>
                <w:rFonts w:ascii="Arial" w:eastAsia="Times New Roman" w:hAnsi="Arial" w:cs="Arial"/>
                <w:lang w:val="de-CH" w:eastAsia="de-CH"/>
              </w:rPr>
              <w:t xml:space="preserve">Symbol für </w:t>
            </w:r>
            <w:r w:rsidR="005658C8" w:rsidRPr="0042636F">
              <w:rPr>
                <w:rFonts w:ascii="Arial" w:eastAsia="Times New Roman" w:hAnsi="Arial" w:cs="Arial"/>
                <w:lang w:val="de-CH" w:eastAsia="de-CH"/>
              </w:rPr>
              <w:t>Nutzer</w:t>
            </w:r>
            <w:r w:rsidRPr="0042636F">
              <w:rPr>
                <w:rFonts w:ascii="Arial" w:eastAsia="Times New Roman" w:hAnsi="Arial" w:cs="Arial"/>
                <w:lang w:val="de-CH" w:eastAsia="de-CH"/>
              </w:rPr>
              <w:t xml:space="preserve"> erstellt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73AE5AF" w14:textId="77777777" w:rsidR="00F04CCA" w:rsidRPr="0042636F" w:rsidRDefault="00F04CCA" w:rsidP="00BE66E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 w:rsidRPr="0042636F">
              <w:rPr>
                <w:rFonts w:ascii="Arial" w:eastAsia="Times New Roman" w:hAnsi="Arial" w:cs="Arial"/>
                <w:lang w:val="de-CH" w:eastAsia="de-CH"/>
              </w:rPr>
              <w:t>0.5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98A5FD7" w14:textId="77777777" w:rsidR="00F04CCA" w:rsidRPr="0042636F" w:rsidRDefault="00F04CCA" w:rsidP="00BE66E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</w:p>
        </w:tc>
      </w:tr>
      <w:tr w:rsidR="00F04CCA" w:rsidRPr="0042636F" w14:paraId="28DACAE6" w14:textId="77777777" w:rsidTr="00BE66E4">
        <w:trPr>
          <w:trHeight w:val="426"/>
        </w:trPr>
        <w:tc>
          <w:tcPr>
            <w:tcW w:w="651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DA7EA16" w14:textId="6BFD09E7" w:rsidR="00F04CCA" w:rsidRPr="0042636F" w:rsidRDefault="00F04CCA" w:rsidP="00BE66E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DCC0BE3" w14:textId="77777777" w:rsidR="00F04CCA" w:rsidRPr="0042636F" w:rsidRDefault="00F04CCA" w:rsidP="00BE66E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</w:p>
        </w:tc>
        <w:tc>
          <w:tcPr>
            <w:tcW w:w="111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7F0B84A" w14:textId="77777777" w:rsidR="00F04CCA" w:rsidRPr="0042636F" w:rsidRDefault="00F04CCA" w:rsidP="00BE66E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</w:p>
        </w:tc>
      </w:tr>
      <w:tr w:rsidR="00F04CCA" w:rsidRPr="0042636F" w14:paraId="0D92C22E" w14:textId="77777777" w:rsidTr="00BE66E4">
        <w:trPr>
          <w:trHeight w:val="426"/>
        </w:trPr>
        <w:tc>
          <w:tcPr>
            <w:tcW w:w="651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CA68F20" w14:textId="77777777" w:rsidR="00F04CCA" w:rsidRPr="0042636F" w:rsidRDefault="00F04CCA" w:rsidP="00BE66E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 w:rsidRPr="0042636F">
              <w:rPr>
                <w:rFonts w:ascii="Arial" w:eastAsia="Times New Roman" w:hAnsi="Arial" w:cs="Arial"/>
                <w:b/>
                <w:bCs/>
                <w:lang w:val="de-CH" w:eastAsia="de-CH"/>
              </w:rPr>
              <w:t>Total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CCDB9F5" w14:textId="77777777" w:rsidR="00F04CCA" w:rsidRPr="0042636F" w:rsidRDefault="00F04CCA" w:rsidP="00BE66E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</w:p>
        </w:tc>
        <w:tc>
          <w:tcPr>
            <w:tcW w:w="111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B63C53F" w14:textId="77777777" w:rsidR="00F04CCA" w:rsidRPr="0042636F" w:rsidRDefault="00F04CCA" w:rsidP="00BE66E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</w:p>
        </w:tc>
      </w:tr>
      <w:tr w:rsidR="00F04CCA" w:rsidRPr="0042636F" w14:paraId="3BA2A6B9" w14:textId="77777777" w:rsidTr="00BE66E4">
        <w:trPr>
          <w:trHeight w:val="638"/>
        </w:trPr>
        <w:tc>
          <w:tcPr>
            <w:tcW w:w="651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2300C57" w14:textId="77777777" w:rsidR="00F04CCA" w:rsidRPr="0042636F" w:rsidRDefault="00F04CCA" w:rsidP="00BE66E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 w:rsidRPr="0042636F">
              <w:rPr>
                <w:rFonts w:ascii="Arial" w:eastAsia="Times New Roman" w:hAnsi="Arial" w:cs="Arial"/>
                <w:lang w:val="de-CH" w:eastAsia="de-CH"/>
              </w:rPr>
              <w:t>Abweichungen Soll / Ist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8565733" w14:textId="77777777" w:rsidR="00F04CCA" w:rsidRPr="0042636F" w:rsidRDefault="00F04CCA" w:rsidP="00BE66E4">
            <w:pPr>
              <w:spacing w:after="0" w:line="240" w:lineRule="auto"/>
              <w:jc w:val="right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</w:p>
        </w:tc>
        <w:tc>
          <w:tcPr>
            <w:tcW w:w="111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14:paraId="435C0117" w14:textId="77777777" w:rsidR="00F04CCA" w:rsidRPr="0042636F" w:rsidRDefault="00F04CCA" w:rsidP="00BE66E4">
            <w:pPr>
              <w:spacing w:after="0" w:line="240" w:lineRule="auto"/>
              <w:jc w:val="right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</w:p>
        </w:tc>
      </w:tr>
      <w:tr w:rsidR="00F04CCA" w:rsidRPr="0042636F" w14:paraId="3EAFA8BD" w14:textId="77777777" w:rsidTr="00BE66E4">
        <w:trPr>
          <w:trHeight w:val="403"/>
        </w:trPr>
        <w:tc>
          <w:tcPr>
            <w:tcW w:w="8766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hideMark/>
          </w:tcPr>
          <w:p w14:paraId="69E2D91A" w14:textId="77777777" w:rsidR="00F04CCA" w:rsidRPr="0042636F" w:rsidRDefault="00F04CCA" w:rsidP="00BE66E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 w:rsidRPr="0042636F">
              <w:rPr>
                <w:rFonts w:ascii="Arial" w:eastAsia="Times New Roman" w:hAnsi="Arial" w:cs="Arial"/>
                <w:lang w:val="de-CH" w:eastAsia="de-CH"/>
              </w:rPr>
              <w:t>Probleme</w:t>
            </w:r>
          </w:p>
        </w:tc>
      </w:tr>
      <w:tr w:rsidR="00F04CCA" w:rsidRPr="0042636F" w14:paraId="6400B087" w14:textId="77777777" w:rsidTr="00BE66E4">
        <w:trPr>
          <w:trHeight w:val="437"/>
        </w:trPr>
        <w:tc>
          <w:tcPr>
            <w:tcW w:w="8766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6B7CB57" w14:textId="5DD69AA4" w:rsidR="00F04CCA" w:rsidRPr="0042636F" w:rsidRDefault="00F04CCA" w:rsidP="00BE66E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 w:rsidRPr="0042636F">
              <w:rPr>
                <w:rFonts w:ascii="Arial" w:eastAsia="Times New Roman" w:hAnsi="Arial" w:cs="Arial"/>
                <w:lang w:val="de-CH" w:eastAsia="de-CH"/>
              </w:rPr>
              <w:t>Keine</w:t>
            </w:r>
          </w:p>
        </w:tc>
      </w:tr>
      <w:tr w:rsidR="00F04CCA" w:rsidRPr="0042636F" w14:paraId="3B0605D4" w14:textId="77777777" w:rsidTr="00BE66E4">
        <w:trPr>
          <w:trHeight w:val="403"/>
        </w:trPr>
        <w:tc>
          <w:tcPr>
            <w:tcW w:w="8766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hideMark/>
          </w:tcPr>
          <w:p w14:paraId="098128C7" w14:textId="77777777" w:rsidR="00F04CCA" w:rsidRPr="0042636F" w:rsidRDefault="00F04CCA" w:rsidP="00BE66E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 w:rsidRPr="0042636F">
              <w:rPr>
                <w:rFonts w:ascii="Arial" w:eastAsia="Times New Roman" w:hAnsi="Arial" w:cs="Arial"/>
                <w:lang w:val="de-CH" w:eastAsia="de-CH"/>
              </w:rPr>
              <w:t>Hilfestellung</w:t>
            </w:r>
          </w:p>
        </w:tc>
      </w:tr>
      <w:tr w:rsidR="00F04CCA" w:rsidRPr="0042636F" w14:paraId="1B92F524" w14:textId="77777777" w:rsidTr="00BE66E4">
        <w:trPr>
          <w:trHeight w:val="580"/>
        </w:trPr>
        <w:tc>
          <w:tcPr>
            <w:tcW w:w="8766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11A5DF2" w14:textId="2232C8B4" w:rsidR="00F04CCA" w:rsidRPr="0042636F" w:rsidRDefault="00F04CCA" w:rsidP="00BE66E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 w:rsidRPr="0042636F">
              <w:rPr>
                <w:rFonts w:ascii="Arial" w:eastAsia="Times New Roman" w:hAnsi="Arial" w:cs="Arial"/>
                <w:lang w:val="de-CH" w:eastAsia="de-CH"/>
              </w:rPr>
              <w:t xml:space="preserve">Ich habe Herr Sollberger das Symbol </w:t>
            </w:r>
            <w:r w:rsidR="005658C8" w:rsidRPr="0042636F">
              <w:rPr>
                <w:rFonts w:ascii="Arial" w:eastAsia="Times New Roman" w:hAnsi="Arial" w:cs="Arial"/>
                <w:lang w:val="de-CH" w:eastAsia="de-CH"/>
              </w:rPr>
              <w:t>geschickt vom</w:t>
            </w:r>
            <w:r w:rsidRPr="0042636F">
              <w:rPr>
                <w:rFonts w:ascii="Arial" w:eastAsia="Times New Roman" w:hAnsi="Arial" w:cs="Arial"/>
                <w:lang w:val="de-CH" w:eastAsia="de-CH"/>
              </w:rPr>
              <w:t xml:space="preserve"> Nutzer, ob er welche </w:t>
            </w:r>
            <w:r w:rsidR="005658C8" w:rsidRPr="0042636F">
              <w:rPr>
                <w:rFonts w:ascii="Arial" w:eastAsia="Times New Roman" w:hAnsi="Arial" w:cs="Arial"/>
                <w:lang w:val="de-CH" w:eastAsia="de-CH"/>
              </w:rPr>
              <w:t>Probleme</w:t>
            </w:r>
            <w:r w:rsidRPr="0042636F">
              <w:rPr>
                <w:rFonts w:ascii="Arial" w:eastAsia="Times New Roman" w:hAnsi="Arial" w:cs="Arial"/>
                <w:lang w:val="de-CH" w:eastAsia="de-CH"/>
              </w:rPr>
              <w:t xml:space="preserve"> damit </w:t>
            </w:r>
            <w:r w:rsidR="005658C8" w:rsidRPr="0042636F">
              <w:rPr>
                <w:rFonts w:ascii="Arial" w:eastAsia="Times New Roman" w:hAnsi="Arial" w:cs="Arial"/>
                <w:lang w:val="de-CH" w:eastAsia="de-CH"/>
              </w:rPr>
              <w:t>hat,</w:t>
            </w:r>
          </w:p>
        </w:tc>
      </w:tr>
      <w:tr w:rsidR="00F04CCA" w:rsidRPr="0042636F" w14:paraId="1459824A" w14:textId="77777777" w:rsidTr="00BE66E4">
        <w:trPr>
          <w:trHeight w:val="426"/>
        </w:trPr>
        <w:tc>
          <w:tcPr>
            <w:tcW w:w="8766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hideMark/>
          </w:tcPr>
          <w:p w14:paraId="6FD33307" w14:textId="77777777" w:rsidR="00F04CCA" w:rsidRPr="0042636F" w:rsidRDefault="00F04CCA" w:rsidP="00BE66E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 w:rsidRPr="0042636F">
              <w:rPr>
                <w:rFonts w:ascii="Arial" w:eastAsia="Times New Roman" w:hAnsi="Arial" w:cs="Arial"/>
                <w:lang w:val="de-CH" w:eastAsia="de-CH"/>
              </w:rPr>
              <w:t>Reflexion</w:t>
            </w:r>
          </w:p>
        </w:tc>
      </w:tr>
      <w:tr w:rsidR="00F04CCA" w:rsidRPr="0042636F" w14:paraId="0AADF00F" w14:textId="77777777" w:rsidTr="00BE66E4">
        <w:trPr>
          <w:trHeight w:val="562"/>
        </w:trPr>
        <w:tc>
          <w:tcPr>
            <w:tcW w:w="8766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48E81657" w14:textId="0D230063" w:rsidR="00F04CCA" w:rsidRPr="0042636F" w:rsidRDefault="005658C8" w:rsidP="00BE66E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 w:rsidRPr="0042636F">
              <w:rPr>
                <w:rFonts w:ascii="Arial" w:eastAsia="Times New Roman" w:hAnsi="Arial" w:cs="Arial"/>
                <w:lang w:val="de-CH" w:eastAsia="de-CH"/>
              </w:rPr>
              <w:t>Da man nicht programmieren kann, ohne das Styleguide und Storyboard fertig zu machen. Inverstiere ich meine Zeit meinen eigenen Symbolen und Logos zu erstellen</w:t>
            </w:r>
          </w:p>
        </w:tc>
      </w:tr>
      <w:tr w:rsidR="00F04CCA" w:rsidRPr="0042636F" w14:paraId="057C6211" w14:textId="77777777" w:rsidTr="00BE66E4">
        <w:trPr>
          <w:trHeight w:val="426"/>
        </w:trPr>
        <w:tc>
          <w:tcPr>
            <w:tcW w:w="8766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hideMark/>
          </w:tcPr>
          <w:p w14:paraId="4DDF2ADE" w14:textId="77777777" w:rsidR="00F04CCA" w:rsidRPr="0042636F" w:rsidRDefault="00F04CCA" w:rsidP="00BE66E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 w:rsidRPr="0042636F">
              <w:rPr>
                <w:rFonts w:ascii="Arial" w:eastAsia="Times New Roman" w:hAnsi="Arial" w:cs="Arial"/>
                <w:lang w:val="de-CH" w:eastAsia="de-CH"/>
              </w:rPr>
              <w:t>Nächste Schritte</w:t>
            </w:r>
          </w:p>
        </w:tc>
      </w:tr>
      <w:tr w:rsidR="00F04CCA" w:rsidRPr="0042636F" w14:paraId="71C247B8" w14:textId="77777777" w:rsidTr="00BE66E4">
        <w:trPr>
          <w:trHeight w:val="426"/>
        </w:trPr>
        <w:tc>
          <w:tcPr>
            <w:tcW w:w="8766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0FCACA5F" w14:textId="05FF3300" w:rsidR="00F04CCA" w:rsidRPr="0042636F" w:rsidRDefault="005658C8" w:rsidP="00BE66E4">
            <w:pPr>
              <w:keepNext/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 w:rsidRPr="0042636F">
              <w:rPr>
                <w:rFonts w:ascii="Arial" w:eastAsia="Times New Roman" w:hAnsi="Arial" w:cs="Arial"/>
                <w:lang w:val="de-CH" w:eastAsia="de-CH"/>
              </w:rPr>
              <w:t>Styleguide fertig machen bis zum Freitag</w:t>
            </w:r>
          </w:p>
        </w:tc>
      </w:tr>
    </w:tbl>
    <w:p w14:paraId="45465A4D" w14:textId="77777777" w:rsidR="00F04CCA" w:rsidRPr="0042636F" w:rsidRDefault="00F04CCA" w:rsidP="00F04CCA">
      <w:pPr>
        <w:rPr>
          <w:rFonts w:ascii="Arial" w:hAnsi="Arial" w:cs="Arial"/>
          <w:lang w:val="de-CH"/>
        </w:rPr>
      </w:pPr>
      <w:r w:rsidRPr="0042636F">
        <w:rPr>
          <w:rFonts w:ascii="Arial" w:hAnsi="Arial" w:cs="Arial"/>
          <w:lang w:val="de-CH"/>
        </w:rPr>
        <w:br w:type="page"/>
      </w:r>
    </w:p>
    <w:p w14:paraId="0AB971A3" w14:textId="7B33F912" w:rsidR="00F04CCA" w:rsidRPr="0042636F" w:rsidRDefault="00BC750F" w:rsidP="00F04CCA">
      <w:pPr>
        <w:rPr>
          <w:rFonts w:ascii="Arial" w:hAnsi="Arial" w:cs="Arial"/>
          <w:lang w:val="de-CH"/>
        </w:rPr>
      </w:pPr>
      <w:r w:rsidRPr="0042636F">
        <w:rPr>
          <w:rFonts w:ascii="Arial" w:hAnsi="Arial" w:cs="Arial"/>
          <w:lang w:val="de-CH"/>
        </w:rPr>
        <w:lastRenderedPageBreak/>
        <w:t>5</w:t>
      </w:r>
      <w:r w:rsidR="00F04CCA" w:rsidRPr="0042636F">
        <w:rPr>
          <w:rFonts w:ascii="Arial" w:hAnsi="Arial" w:cs="Arial"/>
          <w:lang w:val="de-CH"/>
        </w:rPr>
        <w:t>.</w:t>
      </w:r>
      <w:r w:rsidR="000C7379" w:rsidRPr="0042636F">
        <w:rPr>
          <w:rFonts w:ascii="Arial" w:hAnsi="Arial" w:cs="Arial"/>
          <w:lang w:val="de-CH"/>
        </w:rPr>
        <w:t>3</w:t>
      </w:r>
      <w:r w:rsidR="00F04CCA" w:rsidRPr="0042636F">
        <w:rPr>
          <w:rFonts w:ascii="Arial" w:hAnsi="Arial" w:cs="Arial"/>
          <w:lang w:val="de-CH"/>
        </w:rPr>
        <w:t>.202</w:t>
      </w:r>
      <w:r w:rsidR="000C7379" w:rsidRPr="0042636F">
        <w:rPr>
          <w:rFonts w:ascii="Arial" w:hAnsi="Arial" w:cs="Arial"/>
          <w:lang w:val="de-CH"/>
        </w:rPr>
        <w:t>2</w:t>
      </w:r>
    </w:p>
    <w:tbl>
      <w:tblPr>
        <w:tblW w:w="876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13"/>
        <w:gridCol w:w="1134"/>
        <w:gridCol w:w="1119"/>
      </w:tblGrid>
      <w:tr w:rsidR="00F04CCA" w:rsidRPr="0042636F" w14:paraId="46B0B29A" w14:textId="77777777" w:rsidTr="00BE66E4">
        <w:trPr>
          <w:trHeight w:val="426"/>
        </w:trPr>
        <w:tc>
          <w:tcPr>
            <w:tcW w:w="6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07493197" w14:textId="77777777" w:rsidR="00F04CCA" w:rsidRPr="0042636F" w:rsidRDefault="00F04CCA" w:rsidP="00BE66E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 w:rsidRPr="0042636F">
              <w:rPr>
                <w:rFonts w:ascii="Arial" w:eastAsia="Times New Roman" w:hAnsi="Arial" w:cs="Arial"/>
                <w:lang w:val="de-CH" w:eastAsia="de-CH"/>
              </w:rPr>
              <w:t>Tätigkeiten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1E002A40" w14:textId="77777777" w:rsidR="00F04CCA" w:rsidRPr="0042636F" w:rsidRDefault="00F04CCA" w:rsidP="00BE66E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 w:rsidRPr="0042636F">
              <w:rPr>
                <w:rFonts w:ascii="Arial" w:eastAsia="Times New Roman" w:hAnsi="Arial" w:cs="Arial"/>
                <w:lang w:val="de-CH" w:eastAsia="de-CH"/>
              </w:rPr>
              <w:t>Stunden Soll</w:t>
            </w:r>
          </w:p>
        </w:tc>
        <w:tc>
          <w:tcPr>
            <w:tcW w:w="111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07619C2A" w14:textId="77777777" w:rsidR="00F04CCA" w:rsidRPr="0042636F" w:rsidRDefault="00F04CCA" w:rsidP="00BE66E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 w:rsidRPr="0042636F">
              <w:rPr>
                <w:rFonts w:ascii="Arial" w:eastAsia="Times New Roman" w:hAnsi="Arial" w:cs="Arial"/>
                <w:lang w:val="de-CH" w:eastAsia="de-CH"/>
              </w:rPr>
              <w:t>Stunden Ist</w:t>
            </w:r>
          </w:p>
        </w:tc>
      </w:tr>
      <w:tr w:rsidR="00F04CCA" w:rsidRPr="0042636F" w14:paraId="78B9ABEC" w14:textId="77777777" w:rsidTr="00BE66E4">
        <w:trPr>
          <w:trHeight w:val="426"/>
        </w:trPr>
        <w:tc>
          <w:tcPr>
            <w:tcW w:w="651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3C09265" w14:textId="5266C0C6" w:rsidR="00F04CCA" w:rsidRPr="0042636F" w:rsidRDefault="000C7379" w:rsidP="00BE66E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 w:rsidRPr="0042636F">
              <w:rPr>
                <w:rFonts w:ascii="Arial" w:eastAsia="Times New Roman" w:hAnsi="Arial" w:cs="Arial"/>
                <w:lang w:val="de-CH" w:eastAsia="de-CH"/>
              </w:rPr>
              <w:t>Styleguide</w:t>
            </w:r>
            <w:r w:rsidR="00BC750F" w:rsidRPr="0042636F">
              <w:rPr>
                <w:rFonts w:ascii="Arial" w:eastAsia="Times New Roman" w:hAnsi="Arial" w:cs="Arial"/>
                <w:lang w:val="de-CH" w:eastAsia="de-CH"/>
              </w:rPr>
              <w:t xml:space="preserve"> und Storyboard</w:t>
            </w:r>
            <w:r w:rsidRPr="0042636F">
              <w:rPr>
                <w:rFonts w:ascii="Arial" w:eastAsia="Times New Roman" w:hAnsi="Arial" w:cs="Arial"/>
                <w:lang w:val="de-CH" w:eastAsia="de-CH"/>
              </w:rPr>
              <w:t xml:space="preserve"> </w:t>
            </w:r>
            <w:r w:rsidR="00364D4D" w:rsidRPr="0042636F">
              <w:rPr>
                <w:rFonts w:ascii="Arial" w:eastAsia="Times New Roman" w:hAnsi="Arial" w:cs="Arial"/>
                <w:lang w:val="de-CH" w:eastAsia="de-CH"/>
              </w:rPr>
              <w:t>fertig gemacht</w:t>
            </w:r>
            <w:r w:rsidR="00BC750F" w:rsidRPr="0042636F">
              <w:rPr>
                <w:rFonts w:ascii="Arial" w:eastAsia="Times New Roman" w:hAnsi="Arial" w:cs="Arial"/>
                <w:lang w:val="de-CH" w:eastAsia="de-CH"/>
              </w:rPr>
              <w:t xml:space="preserve">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DBCD502" w14:textId="58869BEB" w:rsidR="00F04CCA" w:rsidRPr="0042636F" w:rsidRDefault="00391BE4" w:rsidP="00BE66E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 w:rsidRPr="0042636F">
              <w:rPr>
                <w:rFonts w:ascii="Arial" w:eastAsia="Times New Roman" w:hAnsi="Arial" w:cs="Arial"/>
                <w:lang w:val="de-CH" w:eastAsia="de-CH"/>
              </w:rPr>
              <w:t>1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0445691" w14:textId="0535C453" w:rsidR="00F04CCA" w:rsidRPr="0042636F" w:rsidRDefault="00391BE4" w:rsidP="00BE66E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 w:rsidRPr="0042636F">
              <w:rPr>
                <w:rFonts w:ascii="Arial" w:eastAsia="Times New Roman" w:hAnsi="Arial" w:cs="Arial"/>
                <w:lang w:val="de-CH" w:eastAsia="de-CH"/>
              </w:rPr>
              <w:t>1</w:t>
            </w:r>
          </w:p>
        </w:tc>
      </w:tr>
      <w:tr w:rsidR="00F04CCA" w:rsidRPr="0042636F" w14:paraId="7EF16F51" w14:textId="77777777" w:rsidTr="00BE66E4">
        <w:trPr>
          <w:trHeight w:val="426"/>
        </w:trPr>
        <w:tc>
          <w:tcPr>
            <w:tcW w:w="651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605863B" w14:textId="697BA32C" w:rsidR="00F04CCA" w:rsidRPr="0042636F" w:rsidRDefault="00391BE4" w:rsidP="00BE66E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 w:rsidRPr="0042636F">
              <w:rPr>
                <w:rFonts w:ascii="Arial" w:eastAsia="Times New Roman" w:hAnsi="Arial" w:cs="Arial"/>
                <w:lang w:val="de-CH" w:eastAsia="de-CH"/>
              </w:rPr>
              <w:t>A</w:t>
            </w:r>
            <w:r w:rsidR="00364D4D" w:rsidRPr="0042636F">
              <w:rPr>
                <w:rFonts w:ascii="Arial" w:eastAsia="Times New Roman" w:hAnsi="Arial" w:cs="Arial"/>
                <w:lang w:val="de-CH" w:eastAsia="de-CH"/>
              </w:rPr>
              <w:t>n allen Symbolen gearbeitet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CFB44E6" w14:textId="218A5DFF" w:rsidR="00F04CCA" w:rsidRPr="0042636F" w:rsidRDefault="00391BE4" w:rsidP="00BE66E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 w:rsidRPr="0042636F">
              <w:rPr>
                <w:rFonts w:ascii="Arial" w:eastAsia="Times New Roman" w:hAnsi="Arial" w:cs="Arial"/>
                <w:lang w:val="de-CH" w:eastAsia="de-CH"/>
              </w:rPr>
              <w:t>0.5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E8EFF9F" w14:textId="1976FF88" w:rsidR="00F04CCA" w:rsidRPr="0042636F" w:rsidRDefault="00391BE4" w:rsidP="00BE66E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 w:rsidRPr="0042636F">
              <w:rPr>
                <w:rFonts w:ascii="Arial" w:eastAsia="Times New Roman" w:hAnsi="Arial" w:cs="Arial"/>
                <w:lang w:val="de-CH" w:eastAsia="de-CH"/>
              </w:rPr>
              <w:t>0.5</w:t>
            </w:r>
          </w:p>
        </w:tc>
      </w:tr>
      <w:tr w:rsidR="00F04CCA" w:rsidRPr="0042636F" w14:paraId="3A30B9CF" w14:textId="77777777" w:rsidTr="00BE66E4">
        <w:trPr>
          <w:trHeight w:val="426"/>
        </w:trPr>
        <w:tc>
          <w:tcPr>
            <w:tcW w:w="651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F4880AC" w14:textId="007C83FF" w:rsidR="00F04CCA" w:rsidRPr="0042636F" w:rsidRDefault="00364D4D" w:rsidP="00BE66E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 w:rsidRPr="0042636F">
              <w:rPr>
                <w:rFonts w:ascii="Arial" w:eastAsia="Times New Roman" w:hAnsi="Arial" w:cs="Arial"/>
                <w:lang w:val="de-CH" w:eastAsia="de-CH"/>
              </w:rPr>
              <w:t>Neue Symbole erstellt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B7CFEE7" w14:textId="0C918383" w:rsidR="00F04CCA" w:rsidRPr="0042636F" w:rsidRDefault="00391BE4" w:rsidP="00BE66E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 w:rsidRPr="0042636F">
              <w:rPr>
                <w:rFonts w:ascii="Arial" w:eastAsia="Times New Roman" w:hAnsi="Arial" w:cs="Arial"/>
                <w:lang w:val="de-CH" w:eastAsia="de-CH"/>
              </w:rPr>
              <w:t>1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54BDB81" w14:textId="456EDD28" w:rsidR="00F04CCA" w:rsidRPr="0042636F" w:rsidRDefault="00391BE4" w:rsidP="00BE66E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 w:rsidRPr="0042636F">
              <w:rPr>
                <w:rFonts w:ascii="Arial" w:eastAsia="Times New Roman" w:hAnsi="Arial" w:cs="Arial"/>
                <w:lang w:val="de-CH" w:eastAsia="de-CH"/>
              </w:rPr>
              <w:t>1</w:t>
            </w:r>
          </w:p>
        </w:tc>
      </w:tr>
      <w:tr w:rsidR="00F04CCA" w:rsidRPr="0042636F" w14:paraId="5649BB55" w14:textId="77777777" w:rsidTr="00BE66E4">
        <w:trPr>
          <w:trHeight w:val="426"/>
        </w:trPr>
        <w:tc>
          <w:tcPr>
            <w:tcW w:w="651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A54FAC9" w14:textId="6091009C" w:rsidR="00F04CCA" w:rsidRPr="0042636F" w:rsidRDefault="00F04CCA" w:rsidP="00BE66E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925E0E4" w14:textId="77777777" w:rsidR="00F04CCA" w:rsidRPr="0042636F" w:rsidRDefault="00F04CCA" w:rsidP="00BE66E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</w:p>
        </w:tc>
        <w:tc>
          <w:tcPr>
            <w:tcW w:w="111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D3145A6" w14:textId="77777777" w:rsidR="00F04CCA" w:rsidRPr="0042636F" w:rsidRDefault="00F04CCA" w:rsidP="00BE66E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</w:p>
        </w:tc>
      </w:tr>
      <w:tr w:rsidR="00F04CCA" w:rsidRPr="0042636F" w14:paraId="3BDD881F" w14:textId="77777777" w:rsidTr="00BE66E4">
        <w:trPr>
          <w:trHeight w:val="426"/>
        </w:trPr>
        <w:tc>
          <w:tcPr>
            <w:tcW w:w="651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5A49766" w14:textId="77777777" w:rsidR="00F04CCA" w:rsidRPr="0042636F" w:rsidRDefault="00F04CCA" w:rsidP="00BE66E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 w:rsidRPr="0042636F">
              <w:rPr>
                <w:rFonts w:ascii="Arial" w:eastAsia="Times New Roman" w:hAnsi="Arial" w:cs="Arial"/>
                <w:b/>
                <w:bCs/>
                <w:lang w:val="de-CH" w:eastAsia="de-CH"/>
              </w:rPr>
              <w:t>Total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65116FE" w14:textId="77777777" w:rsidR="00F04CCA" w:rsidRPr="0042636F" w:rsidRDefault="00F04CCA" w:rsidP="00BE66E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</w:p>
        </w:tc>
        <w:tc>
          <w:tcPr>
            <w:tcW w:w="111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FEC008B" w14:textId="77777777" w:rsidR="00F04CCA" w:rsidRPr="0042636F" w:rsidRDefault="00F04CCA" w:rsidP="00BE66E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</w:p>
        </w:tc>
      </w:tr>
      <w:tr w:rsidR="00F04CCA" w:rsidRPr="0042636F" w14:paraId="02C72EBA" w14:textId="77777777" w:rsidTr="00BE66E4">
        <w:trPr>
          <w:trHeight w:val="638"/>
        </w:trPr>
        <w:tc>
          <w:tcPr>
            <w:tcW w:w="651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CBBECDF" w14:textId="77777777" w:rsidR="00F04CCA" w:rsidRPr="0042636F" w:rsidRDefault="00F04CCA" w:rsidP="00BE66E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 w:rsidRPr="0042636F">
              <w:rPr>
                <w:rFonts w:ascii="Arial" w:eastAsia="Times New Roman" w:hAnsi="Arial" w:cs="Arial"/>
                <w:lang w:val="de-CH" w:eastAsia="de-CH"/>
              </w:rPr>
              <w:t>Abweichungen Soll / Ist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07AF82A" w14:textId="77777777" w:rsidR="00F04CCA" w:rsidRPr="0042636F" w:rsidRDefault="00F04CCA" w:rsidP="00BE66E4">
            <w:pPr>
              <w:spacing w:after="0" w:line="240" w:lineRule="auto"/>
              <w:jc w:val="right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</w:p>
        </w:tc>
        <w:tc>
          <w:tcPr>
            <w:tcW w:w="111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14:paraId="588F0BDE" w14:textId="77777777" w:rsidR="00F04CCA" w:rsidRPr="0042636F" w:rsidRDefault="00F04CCA" w:rsidP="00BE66E4">
            <w:pPr>
              <w:spacing w:after="0" w:line="240" w:lineRule="auto"/>
              <w:jc w:val="right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</w:p>
        </w:tc>
      </w:tr>
      <w:tr w:rsidR="00F04CCA" w:rsidRPr="0042636F" w14:paraId="09761FE0" w14:textId="77777777" w:rsidTr="00BE66E4">
        <w:trPr>
          <w:trHeight w:val="403"/>
        </w:trPr>
        <w:tc>
          <w:tcPr>
            <w:tcW w:w="8766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hideMark/>
          </w:tcPr>
          <w:p w14:paraId="2E583857" w14:textId="77777777" w:rsidR="00F04CCA" w:rsidRPr="0042636F" w:rsidRDefault="00F04CCA" w:rsidP="00BE66E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 w:rsidRPr="0042636F">
              <w:rPr>
                <w:rFonts w:ascii="Arial" w:eastAsia="Times New Roman" w:hAnsi="Arial" w:cs="Arial"/>
                <w:lang w:val="de-CH" w:eastAsia="de-CH"/>
              </w:rPr>
              <w:t>Probleme</w:t>
            </w:r>
          </w:p>
        </w:tc>
      </w:tr>
      <w:tr w:rsidR="00F04CCA" w:rsidRPr="0042636F" w14:paraId="3BA126A5" w14:textId="77777777" w:rsidTr="00BE66E4">
        <w:trPr>
          <w:trHeight w:val="437"/>
        </w:trPr>
        <w:tc>
          <w:tcPr>
            <w:tcW w:w="8766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FD4A3EB" w14:textId="1DBEDE93" w:rsidR="00F04CCA" w:rsidRPr="0042636F" w:rsidRDefault="00D93F7F" w:rsidP="00BE66E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>
              <w:rPr>
                <w:rFonts w:ascii="Arial" w:eastAsia="Times New Roman" w:hAnsi="Arial" w:cs="Arial"/>
                <w:lang w:val="de-CH" w:eastAsia="de-CH"/>
              </w:rPr>
              <w:t>Ruhiger Tag, nicht</w:t>
            </w:r>
          </w:p>
        </w:tc>
      </w:tr>
      <w:tr w:rsidR="00F04CCA" w:rsidRPr="0042636F" w14:paraId="2CD6CE42" w14:textId="77777777" w:rsidTr="00BE66E4">
        <w:trPr>
          <w:trHeight w:val="403"/>
        </w:trPr>
        <w:tc>
          <w:tcPr>
            <w:tcW w:w="8766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hideMark/>
          </w:tcPr>
          <w:p w14:paraId="30544B3A" w14:textId="77777777" w:rsidR="00F04CCA" w:rsidRPr="0042636F" w:rsidRDefault="00F04CCA" w:rsidP="00BE66E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 w:rsidRPr="0042636F">
              <w:rPr>
                <w:rFonts w:ascii="Arial" w:eastAsia="Times New Roman" w:hAnsi="Arial" w:cs="Arial"/>
                <w:lang w:val="de-CH" w:eastAsia="de-CH"/>
              </w:rPr>
              <w:t>Hilfestellung</w:t>
            </w:r>
          </w:p>
        </w:tc>
      </w:tr>
      <w:tr w:rsidR="00F04CCA" w:rsidRPr="0042636F" w14:paraId="4B551779" w14:textId="77777777" w:rsidTr="00BE66E4">
        <w:trPr>
          <w:trHeight w:val="580"/>
        </w:trPr>
        <w:tc>
          <w:tcPr>
            <w:tcW w:w="8766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7B379D1" w14:textId="5DA03C50" w:rsidR="00F04CCA" w:rsidRPr="0042636F" w:rsidRDefault="00D93F7F" w:rsidP="00BE66E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>
              <w:rPr>
                <w:rFonts w:ascii="Arial" w:eastAsia="Times New Roman" w:hAnsi="Arial" w:cs="Arial"/>
                <w:lang w:val="de-CH" w:eastAsia="de-CH"/>
              </w:rPr>
              <w:t xml:space="preserve">Keine, nur </w:t>
            </w:r>
            <w:proofErr w:type="spellStart"/>
            <w:r>
              <w:rPr>
                <w:rFonts w:ascii="Arial" w:eastAsia="Times New Roman" w:hAnsi="Arial" w:cs="Arial"/>
                <w:lang w:val="de-CH" w:eastAsia="de-CH"/>
              </w:rPr>
              <w:t>arbeit</w:t>
            </w:r>
            <w:proofErr w:type="spellEnd"/>
          </w:p>
        </w:tc>
      </w:tr>
      <w:tr w:rsidR="00F04CCA" w:rsidRPr="0042636F" w14:paraId="30FCB053" w14:textId="77777777" w:rsidTr="00BE66E4">
        <w:trPr>
          <w:trHeight w:val="426"/>
        </w:trPr>
        <w:tc>
          <w:tcPr>
            <w:tcW w:w="8766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hideMark/>
          </w:tcPr>
          <w:p w14:paraId="1A7260EA" w14:textId="77777777" w:rsidR="00F04CCA" w:rsidRPr="0042636F" w:rsidRDefault="00F04CCA" w:rsidP="00BE66E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 w:rsidRPr="0042636F">
              <w:rPr>
                <w:rFonts w:ascii="Arial" w:eastAsia="Times New Roman" w:hAnsi="Arial" w:cs="Arial"/>
                <w:lang w:val="de-CH" w:eastAsia="de-CH"/>
              </w:rPr>
              <w:t>Reflexion</w:t>
            </w:r>
          </w:p>
        </w:tc>
      </w:tr>
      <w:tr w:rsidR="00F04CCA" w:rsidRPr="0042636F" w14:paraId="059A98F6" w14:textId="77777777" w:rsidTr="00BE66E4">
        <w:trPr>
          <w:trHeight w:val="562"/>
        </w:trPr>
        <w:tc>
          <w:tcPr>
            <w:tcW w:w="8766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69052648" w14:textId="2A8F2DBB" w:rsidR="00F04CCA" w:rsidRPr="0042636F" w:rsidRDefault="00D93F7F" w:rsidP="00BE66E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>
              <w:rPr>
                <w:rFonts w:ascii="Arial" w:eastAsia="Times New Roman" w:hAnsi="Arial" w:cs="Arial"/>
                <w:lang w:val="de-CH" w:eastAsia="de-CH"/>
              </w:rPr>
              <w:t xml:space="preserve">Grössten </w:t>
            </w:r>
            <w:proofErr w:type="spellStart"/>
            <w:r>
              <w:rPr>
                <w:rFonts w:ascii="Arial" w:eastAsia="Times New Roman" w:hAnsi="Arial" w:cs="Arial"/>
                <w:lang w:val="de-CH" w:eastAsia="de-CH"/>
              </w:rPr>
              <w:t>tteil</w:t>
            </w:r>
            <w:proofErr w:type="spellEnd"/>
            <w:r>
              <w:rPr>
                <w:rFonts w:ascii="Arial" w:eastAsia="Times New Roman" w:hAnsi="Arial" w:cs="Arial"/>
                <w:lang w:val="de-CH" w:eastAsia="de-CH"/>
              </w:rPr>
              <w:t xml:space="preserve"> des Tages </w:t>
            </w:r>
            <w:proofErr w:type="spellStart"/>
            <w:r>
              <w:rPr>
                <w:rFonts w:ascii="Arial" w:eastAsia="Times New Roman" w:hAnsi="Arial" w:cs="Arial"/>
                <w:lang w:val="de-CH" w:eastAsia="de-CH"/>
              </w:rPr>
              <w:t>verbrungen</w:t>
            </w:r>
            <w:proofErr w:type="spellEnd"/>
            <w:r>
              <w:rPr>
                <w:rFonts w:ascii="Arial" w:eastAsia="Times New Roman" w:hAnsi="Arial" w:cs="Arial"/>
                <w:lang w:val="de-CH" w:eastAsia="de-CH"/>
              </w:rPr>
              <w:t xml:space="preserve"> mit </w:t>
            </w:r>
            <w:proofErr w:type="gramStart"/>
            <w:r>
              <w:rPr>
                <w:rFonts w:ascii="Arial" w:eastAsia="Times New Roman" w:hAnsi="Arial" w:cs="Arial"/>
                <w:lang w:val="de-CH" w:eastAsia="de-CH"/>
              </w:rPr>
              <w:t>dem ausruhen</w:t>
            </w:r>
            <w:proofErr w:type="gramEnd"/>
            <w:r>
              <w:rPr>
                <w:rFonts w:ascii="Arial" w:eastAsia="Times New Roman" w:hAnsi="Arial" w:cs="Arial"/>
                <w:lang w:val="de-CH" w:eastAsia="de-CH"/>
              </w:rPr>
              <w:t>, die 2.5 Stunden sin um Tag Verstraut</w:t>
            </w:r>
          </w:p>
        </w:tc>
      </w:tr>
      <w:tr w:rsidR="00F04CCA" w:rsidRPr="0042636F" w14:paraId="4989683C" w14:textId="77777777" w:rsidTr="00BE66E4">
        <w:trPr>
          <w:trHeight w:val="426"/>
        </w:trPr>
        <w:tc>
          <w:tcPr>
            <w:tcW w:w="8766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hideMark/>
          </w:tcPr>
          <w:p w14:paraId="16EAD210" w14:textId="77777777" w:rsidR="00F04CCA" w:rsidRPr="0042636F" w:rsidRDefault="00F04CCA" w:rsidP="00BE66E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 w:rsidRPr="0042636F">
              <w:rPr>
                <w:rFonts w:ascii="Arial" w:eastAsia="Times New Roman" w:hAnsi="Arial" w:cs="Arial"/>
                <w:lang w:val="de-CH" w:eastAsia="de-CH"/>
              </w:rPr>
              <w:t>Nächste Schritte</w:t>
            </w:r>
          </w:p>
        </w:tc>
      </w:tr>
      <w:tr w:rsidR="00F04CCA" w:rsidRPr="0042636F" w14:paraId="755E70C2" w14:textId="77777777" w:rsidTr="00BE66E4">
        <w:trPr>
          <w:trHeight w:val="426"/>
        </w:trPr>
        <w:tc>
          <w:tcPr>
            <w:tcW w:w="8766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37709705" w14:textId="3F41AFF5" w:rsidR="00F04CCA" w:rsidRPr="0042636F" w:rsidRDefault="00A07FD4" w:rsidP="00BE66E4">
            <w:pPr>
              <w:keepNext/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 w:rsidRPr="0042636F">
              <w:rPr>
                <w:rFonts w:ascii="Arial" w:eastAsia="Times New Roman" w:hAnsi="Arial" w:cs="Arial"/>
                <w:lang w:val="de-CH" w:eastAsia="de-CH"/>
              </w:rPr>
              <w:t>Programmeiren anfangen</w:t>
            </w:r>
          </w:p>
        </w:tc>
      </w:tr>
    </w:tbl>
    <w:p w14:paraId="4318A96E" w14:textId="77777777" w:rsidR="00F04CCA" w:rsidRPr="0042636F" w:rsidRDefault="00F04CCA" w:rsidP="00F04CCA">
      <w:pPr>
        <w:rPr>
          <w:rFonts w:ascii="Arial" w:hAnsi="Arial" w:cs="Arial"/>
          <w:lang w:val="de-CH"/>
        </w:rPr>
      </w:pPr>
      <w:r w:rsidRPr="0042636F">
        <w:rPr>
          <w:rFonts w:ascii="Arial" w:hAnsi="Arial" w:cs="Arial"/>
          <w:lang w:val="de-CH"/>
        </w:rPr>
        <w:br w:type="page"/>
      </w:r>
    </w:p>
    <w:p w14:paraId="3E7EB4E7" w14:textId="6DED6892" w:rsidR="000C7379" w:rsidRPr="0042636F" w:rsidRDefault="00D93F7F" w:rsidP="000C7379">
      <w:pPr>
        <w:rPr>
          <w:rFonts w:ascii="Arial" w:hAnsi="Arial" w:cs="Arial"/>
          <w:lang w:val="de-CH"/>
        </w:rPr>
      </w:pPr>
      <w:r>
        <w:rPr>
          <w:rFonts w:ascii="Arial" w:hAnsi="Arial" w:cs="Arial"/>
          <w:lang w:val="de-CH"/>
        </w:rPr>
        <w:lastRenderedPageBreak/>
        <w:t>6</w:t>
      </w:r>
      <w:r w:rsidR="000C7379" w:rsidRPr="0042636F">
        <w:rPr>
          <w:rFonts w:ascii="Arial" w:hAnsi="Arial" w:cs="Arial"/>
          <w:lang w:val="de-CH"/>
        </w:rPr>
        <w:t>.3.2022</w:t>
      </w:r>
    </w:p>
    <w:tbl>
      <w:tblPr>
        <w:tblW w:w="876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13"/>
        <w:gridCol w:w="1134"/>
        <w:gridCol w:w="1119"/>
      </w:tblGrid>
      <w:tr w:rsidR="000C7379" w:rsidRPr="0042636F" w14:paraId="438E2DEE" w14:textId="77777777" w:rsidTr="00BE66E4">
        <w:trPr>
          <w:trHeight w:val="426"/>
        </w:trPr>
        <w:tc>
          <w:tcPr>
            <w:tcW w:w="6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1DEEEA5F" w14:textId="77777777" w:rsidR="000C7379" w:rsidRPr="0042636F" w:rsidRDefault="000C7379" w:rsidP="00BE66E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 w:rsidRPr="0042636F">
              <w:rPr>
                <w:rFonts w:ascii="Arial" w:eastAsia="Times New Roman" w:hAnsi="Arial" w:cs="Arial"/>
                <w:lang w:val="de-CH" w:eastAsia="de-CH"/>
              </w:rPr>
              <w:t>Tätigkeiten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71A1F9ED" w14:textId="77777777" w:rsidR="000C7379" w:rsidRPr="0042636F" w:rsidRDefault="000C7379" w:rsidP="00BE66E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 w:rsidRPr="0042636F">
              <w:rPr>
                <w:rFonts w:ascii="Arial" w:eastAsia="Times New Roman" w:hAnsi="Arial" w:cs="Arial"/>
                <w:lang w:val="de-CH" w:eastAsia="de-CH"/>
              </w:rPr>
              <w:t>Stunden Soll</w:t>
            </w:r>
          </w:p>
        </w:tc>
        <w:tc>
          <w:tcPr>
            <w:tcW w:w="111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6DFDFADF" w14:textId="77777777" w:rsidR="000C7379" w:rsidRPr="0042636F" w:rsidRDefault="000C7379" w:rsidP="00BE66E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 w:rsidRPr="0042636F">
              <w:rPr>
                <w:rFonts w:ascii="Arial" w:eastAsia="Times New Roman" w:hAnsi="Arial" w:cs="Arial"/>
                <w:lang w:val="de-CH" w:eastAsia="de-CH"/>
              </w:rPr>
              <w:t>Stunden Ist</w:t>
            </w:r>
          </w:p>
        </w:tc>
      </w:tr>
      <w:tr w:rsidR="000C7379" w:rsidRPr="0042636F" w14:paraId="27961A88" w14:textId="77777777" w:rsidTr="00BE66E4">
        <w:trPr>
          <w:trHeight w:val="426"/>
        </w:trPr>
        <w:tc>
          <w:tcPr>
            <w:tcW w:w="651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084D31C" w14:textId="010D1879" w:rsidR="000C7379" w:rsidRPr="0042636F" w:rsidRDefault="00D93F7F" w:rsidP="00BE66E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>
              <w:rPr>
                <w:rFonts w:ascii="Arial" w:eastAsia="Times New Roman" w:hAnsi="Arial" w:cs="Arial"/>
                <w:lang w:val="de-CH" w:eastAsia="de-CH"/>
              </w:rPr>
              <w:t>Website Aufbauen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2A3B63C" w14:textId="32EB307D" w:rsidR="000C7379" w:rsidRPr="0042636F" w:rsidRDefault="00083602" w:rsidP="00BE66E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>
              <w:rPr>
                <w:rFonts w:ascii="Arial" w:eastAsia="Times New Roman" w:hAnsi="Arial" w:cs="Arial"/>
                <w:lang w:val="de-CH" w:eastAsia="de-CH"/>
              </w:rPr>
              <w:t>1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D92E634" w14:textId="0BD69432" w:rsidR="000C7379" w:rsidRPr="0042636F" w:rsidRDefault="00083602" w:rsidP="00BE66E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>
              <w:rPr>
                <w:rFonts w:ascii="Arial" w:eastAsia="Times New Roman" w:hAnsi="Arial" w:cs="Arial"/>
                <w:lang w:val="de-CH" w:eastAsia="de-CH"/>
              </w:rPr>
              <w:t>1</w:t>
            </w:r>
          </w:p>
        </w:tc>
      </w:tr>
      <w:tr w:rsidR="000C7379" w:rsidRPr="0042636F" w14:paraId="404D3A2E" w14:textId="77777777" w:rsidTr="00BE66E4">
        <w:trPr>
          <w:trHeight w:val="426"/>
        </w:trPr>
        <w:tc>
          <w:tcPr>
            <w:tcW w:w="651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4848B61" w14:textId="69AA266A" w:rsidR="000C7379" w:rsidRPr="0042636F" w:rsidRDefault="00D93F7F" w:rsidP="00BE66E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>
              <w:rPr>
                <w:rFonts w:ascii="Arial" w:eastAsia="Times New Roman" w:hAnsi="Arial" w:cs="Arial"/>
                <w:lang w:val="de-CH" w:eastAsia="de-CH"/>
              </w:rPr>
              <w:t>Bilder hinzugefügt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BE3D604" w14:textId="4684E661" w:rsidR="000C7379" w:rsidRPr="0042636F" w:rsidRDefault="00083602" w:rsidP="00BE66E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>
              <w:rPr>
                <w:rFonts w:ascii="Arial" w:eastAsia="Times New Roman" w:hAnsi="Arial" w:cs="Arial"/>
                <w:lang w:val="de-CH" w:eastAsia="de-CH"/>
              </w:rPr>
              <w:t>0.5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E961FC2" w14:textId="48885E05" w:rsidR="000C7379" w:rsidRPr="0042636F" w:rsidRDefault="00083602" w:rsidP="00BE66E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>
              <w:rPr>
                <w:rFonts w:ascii="Arial" w:eastAsia="Times New Roman" w:hAnsi="Arial" w:cs="Arial"/>
                <w:lang w:val="de-CH" w:eastAsia="de-CH"/>
              </w:rPr>
              <w:t>0.1</w:t>
            </w:r>
          </w:p>
        </w:tc>
      </w:tr>
      <w:tr w:rsidR="000C7379" w:rsidRPr="0042636F" w14:paraId="19214313" w14:textId="77777777" w:rsidTr="00BE66E4">
        <w:trPr>
          <w:trHeight w:val="426"/>
        </w:trPr>
        <w:tc>
          <w:tcPr>
            <w:tcW w:w="651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DBDD558" w14:textId="45735AE0" w:rsidR="000C7379" w:rsidRPr="0042636F" w:rsidRDefault="00083602" w:rsidP="00BE66E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>
              <w:rPr>
                <w:rFonts w:ascii="Arial" w:eastAsia="Times New Roman" w:hAnsi="Arial" w:cs="Arial"/>
                <w:lang w:val="de-CH" w:eastAsia="de-CH"/>
              </w:rPr>
              <w:t>Bilder so einstellen das sie Richtig auftauchen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6AE7A9F" w14:textId="666D3F74" w:rsidR="000C7379" w:rsidRPr="0042636F" w:rsidRDefault="00083602" w:rsidP="00BE66E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>
              <w:rPr>
                <w:rFonts w:ascii="Arial" w:eastAsia="Times New Roman" w:hAnsi="Arial" w:cs="Arial"/>
                <w:lang w:val="de-CH" w:eastAsia="de-CH"/>
              </w:rPr>
              <w:t>0.5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EA2DDBD" w14:textId="08284473" w:rsidR="000C7379" w:rsidRPr="0042636F" w:rsidRDefault="00083602" w:rsidP="00BE66E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>
              <w:rPr>
                <w:rFonts w:ascii="Arial" w:eastAsia="Times New Roman" w:hAnsi="Arial" w:cs="Arial"/>
                <w:lang w:val="de-CH" w:eastAsia="de-CH"/>
              </w:rPr>
              <w:t>1</w:t>
            </w:r>
          </w:p>
        </w:tc>
      </w:tr>
      <w:tr w:rsidR="000C7379" w:rsidRPr="0042636F" w14:paraId="1E158CDE" w14:textId="77777777" w:rsidTr="00BE66E4">
        <w:trPr>
          <w:trHeight w:val="426"/>
        </w:trPr>
        <w:tc>
          <w:tcPr>
            <w:tcW w:w="651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C16F836" w14:textId="44913B1D" w:rsidR="000C7379" w:rsidRPr="0042636F" w:rsidRDefault="00083602" w:rsidP="00BE66E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>
              <w:rPr>
                <w:rFonts w:ascii="Arial" w:eastAsia="Times New Roman" w:hAnsi="Arial" w:cs="Arial"/>
                <w:lang w:val="de-CH" w:eastAsia="de-CH"/>
              </w:rPr>
              <w:t>Css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83CEDF6" w14:textId="31E7EA8C" w:rsidR="000C7379" w:rsidRPr="0042636F" w:rsidRDefault="00083602" w:rsidP="00BE66E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>
              <w:rPr>
                <w:rFonts w:ascii="Arial" w:eastAsia="Times New Roman" w:hAnsi="Arial" w:cs="Arial"/>
                <w:lang w:val="de-CH" w:eastAsia="de-CH"/>
              </w:rPr>
              <w:t>0.5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481AEA4" w14:textId="2CD217DC" w:rsidR="000C7379" w:rsidRPr="0042636F" w:rsidRDefault="00083602" w:rsidP="00BE66E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>
              <w:rPr>
                <w:rFonts w:ascii="Arial" w:eastAsia="Times New Roman" w:hAnsi="Arial" w:cs="Arial"/>
                <w:lang w:val="de-CH" w:eastAsia="de-CH"/>
              </w:rPr>
              <w:t>0.5</w:t>
            </w:r>
          </w:p>
        </w:tc>
      </w:tr>
      <w:tr w:rsidR="000C7379" w:rsidRPr="0042636F" w14:paraId="44818BFC" w14:textId="77777777" w:rsidTr="00BE66E4">
        <w:trPr>
          <w:trHeight w:val="426"/>
        </w:trPr>
        <w:tc>
          <w:tcPr>
            <w:tcW w:w="651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C9D878" w14:textId="77777777" w:rsidR="000C7379" w:rsidRPr="0042636F" w:rsidRDefault="000C7379" w:rsidP="00BE66E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 w:rsidRPr="0042636F">
              <w:rPr>
                <w:rFonts w:ascii="Arial" w:eastAsia="Times New Roman" w:hAnsi="Arial" w:cs="Arial"/>
                <w:b/>
                <w:bCs/>
                <w:lang w:val="de-CH" w:eastAsia="de-CH"/>
              </w:rPr>
              <w:t>Total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98259CC" w14:textId="77777777" w:rsidR="000C7379" w:rsidRPr="0042636F" w:rsidRDefault="000C7379" w:rsidP="00BE66E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</w:p>
        </w:tc>
        <w:tc>
          <w:tcPr>
            <w:tcW w:w="111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8BBB7A9" w14:textId="77777777" w:rsidR="000C7379" w:rsidRPr="0042636F" w:rsidRDefault="000C7379" w:rsidP="00BE66E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</w:p>
        </w:tc>
      </w:tr>
      <w:tr w:rsidR="000C7379" w:rsidRPr="0042636F" w14:paraId="3B81A192" w14:textId="77777777" w:rsidTr="00BE66E4">
        <w:trPr>
          <w:trHeight w:val="638"/>
        </w:trPr>
        <w:tc>
          <w:tcPr>
            <w:tcW w:w="651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E4283A" w14:textId="77777777" w:rsidR="000C7379" w:rsidRPr="0042636F" w:rsidRDefault="000C7379" w:rsidP="00BE66E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 w:rsidRPr="0042636F">
              <w:rPr>
                <w:rFonts w:ascii="Arial" w:eastAsia="Times New Roman" w:hAnsi="Arial" w:cs="Arial"/>
                <w:lang w:val="de-CH" w:eastAsia="de-CH"/>
              </w:rPr>
              <w:t>Abweichungen Soll / Ist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3E7FF35" w14:textId="77777777" w:rsidR="000C7379" w:rsidRPr="0042636F" w:rsidRDefault="000C7379" w:rsidP="00BE66E4">
            <w:pPr>
              <w:spacing w:after="0" w:line="240" w:lineRule="auto"/>
              <w:jc w:val="right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</w:p>
        </w:tc>
        <w:tc>
          <w:tcPr>
            <w:tcW w:w="111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14:paraId="16364855" w14:textId="77777777" w:rsidR="000C7379" w:rsidRPr="0042636F" w:rsidRDefault="000C7379" w:rsidP="00BE66E4">
            <w:pPr>
              <w:spacing w:after="0" w:line="240" w:lineRule="auto"/>
              <w:jc w:val="right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</w:p>
        </w:tc>
      </w:tr>
      <w:tr w:rsidR="000C7379" w:rsidRPr="0042636F" w14:paraId="2ACA3BE0" w14:textId="77777777" w:rsidTr="00BE66E4">
        <w:trPr>
          <w:trHeight w:val="403"/>
        </w:trPr>
        <w:tc>
          <w:tcPr>
            <w:tcW w:w="8766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hideMark/>
          </w:tcPr>
          <w:p w14:paraId="77203CD2" w14:textId="77777777" w:rsidR="000C7379" w:rsidRPr="0042636F" w:rsidRDefault="000C7379" w:rsidP="00BE66E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 w:rsidRPr="0042636F">
              <w:rPr>
                <w:rFonts w:ascii="Arial" w:eastAsia="Times New Roman" w:hAnsi="Arial" w:cs="Arial"/>
                <w:lang w:val="de-CH" w:eastAsia="de-CH"/>
              </w:rPr>
              <w:t>Probleme</w:t>
            </w:r>
          </w:p>
        </w:tc>
      </w:tr>
      <w:tr w:rsidR="000C7379" w:rsidRPr="0042636F" w14:paraId="4995C861" w14:textId="77777777" w:rsidTr="00BE66E4">
        <w:trPr>
          <w:trHeight w:val="437"/>
        </w:trPr>
        <w:tc>
          <w:tcPr>
            <w:tcW w:w="8766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B67D652" w14:textId="00A0B687" w:rsidR="000C7379" w:rsidRPr="0042636F" w:rsidRDefault="00083602" w:rsidP="00BE66E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proofErr w:type="spellStart"/>
            <w:r>
              <w:rPr>
                <w:rFonts w:ascii="Arial" w:eastAsia="Times New Roman" w:hAnsi="Arial" w:cs="Arial"/>
                <w:lang w:val="de-CH" w:eastAsia="de-CH"/>
              </w:rPr>
              <w:t>Problemem</w:t>
            </w:r>
            <w:proofErr w:type="spellEnd"/>
            <w:r>
              <w:rPr>
                <w:rFonts w:ascii="Arial" w:eastAsia="Times New Roman" w:hAnsi="Arial" w:cs="Arial"/>
                <w:lang w:val="de-CH" w:eastAsia="de-CH"/>
              </w:rPr>
              <w:t xml:space="preserve"> Mit der css der Seite</w:t>
            </w:r>
          </w:p>
        </w:tc>
      </w:tr>
      <w:tr w:rsidR="000C7379" w:rsidRPr="0042636F" w14:paraId="15842C22" w14:textId="77777777" w:rsidTr="00BE66E4">
        <w:trPr>
          <w:trHeight w:val="403"/>
        </w:trPr>
        <w:tc>
          <w:tcPr>
            <w:tcW w:w="8766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hideMark/>
          </w:tcPr>
          <w:p w14:paraId="1234FABF" w14:textId="77777777" w:rsidR="000C7379" w:rsidRPr="0042636F" w:rsidRDefault="000C7379" w:rsidP="00BE66E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 w:rsidRPr="0042636F">
              <w:rPr>
                <w:rFonts w:ascii="Arial" w:eastAsia="Times New Roman" w:hAnsi="Arial" w:cs="Arial"/>
                <w:lang w:val="de-CH" w:eastAsia="de-CH"/>
              </w:rPr>
              <w:t>Hilfestellung</w:t>
            </w:r>
          </w:p>
        </w:tc>
      </w:tr>
      <w:tr w:rsidR="000C7379" w:rsidRPr="0042636F" w14:paraId="645DC6C9" w14:textId="77777777" w:rsidTr="00BE66E4">
        <w:trPr>
          <w:trHeight w:val="580"/>
        </w:trPr>
        <w:tc>
          <w:tcPr>
            <w:tcW w:w="8766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A9DD76A" w14:textId="1A7706CB" w:rsidR="000C7379" w:rsidRPr="0042636F" w:rsidRDefault="00083602" w:rsidP="00BE66E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>
              <w:rPr>
                <w:rFonts w:ascii="Arial" w:eastAsia="Times New Roman" w:hAnsi="Arial" w:cs="Arial"/>
                <w:lang w:val="de-CH" w:eastAsia="de-CH"/>
              </w:rPr>
              <w:t>Ältere Schulprojekte wurden benutzt, zur Erinnerung wie man eine Website macht</w:t>
            </w:r>
          </w:p>
        </w:tc>
      </w:tr>
      <w:tr w:rsidR="000C7379" w:rsidRPr="0042636F" w14:paraId="211CECEB" w14:textId="77777777" w:rsidTr="00BE66E4">
        <w:trPr>
          <w:trHeight w:val="426"/>
        </w:trPr>
        <w:tc>
          <w:tcPr>
            <w:tcW w:w="8766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hideMark/>
          </w:tcPr>
          <w:p w14:paraId="7C9FFF95" w14:textId="77777777" w:rsidR="000C7379" w:rsidRPr="0042636F" w:rsidRDefault="000C7379" w:rsidP="00BE66E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 w:rsidRPr="0042636F">
              <w:rPr>
                <w:rFonts w:ascii="Arial" w:eastAsia="Times New Roman" w:hAnsi="Arial" w:cs="Arial"/>
                <w:lang w:val="de-CH" w:eastAsia="de-CH"/>
              </w:rPr>
              <w:t>Reflexion</w:t>
            </w:r>
          </w:p>
        </w:tc>
      </w:tr>
      <w:tr w:rsidR="000C7379" w:rsidRPr="0042636F" w14:paraId="095C00D0" w14:textId="77777777" w:rsidTr="00BE66E4">
        <w:trPr>
          <w:trHeight w:val="562"/>
        </w:trPr>
        <w:tc>
          <w:tcPr>
            <w:tcW w:w="8766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6DB9BB86" w14:textId="253C9E69" w:rsidR="000C7379" w:rsidRPr="0042636F" w:rsidRDefault="00083602" w:rsidP="00BE66E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>
              <w:rPr>
                <w:rFonts w:ascii="Arial" w:eastAsia="Times New Roman" w:hAnsi="Arial" w:cs="Arial"/>
                <w:lang w:val="de-CH" w:eastAsia="de-CH"/>
              </w:rPr>
              <w:t xml:space="preserve">Gut voran gekommen muss noch die Ordner </w:t>
            </w:r>
            <w:proofErr w:type="spellStart"/>
            <w:r>
              <w:rPr>
                <w:rFonts w:ascii="Arial" w:eastAsia="Times New Roman" w:hAnsi="Arial" w:cs="Arial"/>
                <w:lang w:val="de-CH" w:eastAsia="de-CH"/>
              </w:rPr>
              <w:t>struktur</w:t>
            </w:r>
            <w:proofErr w:type="spellEnd"/>
            <w:r>
              <w:rPr>
                <w:rFonts w:ascii="Arial" w:eastAsia="Times New Roman" w:hAnsi="Arial" w:cs="Arial"/>
                <w:lang w:val="de-CH" w:eastAsia="de-CH"/>
              </w:rPr>
              <w:t xml:space="preserve"> anpassen und </w:t>
            </w:r>
            <w:proofErr w:type="spellStart"/>
            <w:r>
              <w:rPr>
                <w:rFonts w:ascii="Arial" w:eastAsia="Times New Roman" w:hAnsi="Arial" w:cs="Arial"/>
                <w:lang w:val="de-CH" w:eastAsia="de-CH"/>
              </w:rPr>
              <w:t>Pagebuilder</w:t>
            </w:r>
            <w:proofErr w:type="spellEnd"/>
            <w:r>
              <w:rPr>
                <w:rFonts w:ascii="Arial" w:eastAsia="Times New Roman" w:hAnsi="Arial" w:cs="Arial"/>
                <w:lang w:val="de-CH" w:eastAsia="de-CH"/>
              </w:rPr>
              <w:t xml:space="preserve"> und der Gleichen erstellen</w:t>
            </w:r>
          </w:p>
        </w:tc>
      </w:tr>
      <w:tr w:rsidR="000C7379" w:rsidRPr="0042636F" w14:paraId="444E3D8B" w14:textId="77777777" w:rsidTr="00BE66E4">
        <w:trPr>
          <w:trHeight w:val="426"/>
        </w:trPr>
        <w:tc>
          <w:tcPr>
            <w:tcW w:w="8766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hideMark/>
          </w:tcPr>
          <w:p w14:paraId="2997EC3A" w14:textId="77777777" w:rsidR="000C7379" w:rsidRPr="0042636F" w:rsidRDefault="000C7379" w:rsidP="00BE66E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 w:rsidRPr="0042636F">
              <w:rPr>
                <w:rFonts w:ascii="Arial" w:eastAsia="Times New Roman" w:hAnsi="Arial" w:cs="Arial"/>
                <w:lang w:val="de-CH" w:eastAsia="de-CH"/>
              </w:rPr>
              <w:t>Nächste Schritte</w:t>
            </w:r>
          </w:p>
        </w:tc>
      </w:tr>
      <w:tr w:rsidR="000C7379" w:rsidRPr="0042636F" w14:paraId="5E198A7B" w14:textId="77777777" w:rsidTr="00BE66E4">
        <w:trPr>
          <w:trHeight w:val="426"/>
        </w:trPr>
        <w:tc>
          <w:tcPr>
            <w:tcW w:w="8766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089BDA7C" w14:textId="5BCDEBE0" w:rsidR="000C7379" w:rsidRPr="0042636F" w:rsidRDefault="00083602" w:rsidP="00BE66E4">
            <w:pPr>
              <w:keepNext/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>
              <w:rPr>
                <w:rFonts w:ascii="Arial" w:eastAsia="Times New Roman" w:hAnsi="Arial" w:cs="Arial"/>
                <w:lang w:val="de-CH" w:eastAsia="de-CH"/>
              </w:rPr>
              <w:t xml:space="preserve">Basis aufbauen, zuvor man mit </w:t>
            </w:r>
            <w:proofErr w:type="spellStart"/>
            <w:r>
              <w:rPr>
                <w:rFonts w:ascii="Arial" w:eastAsia="Times New Roman" w:hAnsi="Arial" w:cs="Arial"/>
                <w:lang w:val="de-CH" w:eastAsia="de-CH"/>
              </w:rPr>
              <w:t>datenbanken</w:t>
            </w:r>
            <w:proofErr w:type="spellEnd"/>
            <w:r>
              <w:rPr>
                <w:rFonts w:ascii="Arial" w:eastAsia="Times New Roman" w:hAnsi="Arial" w:cs="Arial"/>
                <w:lang w:val="de-CH" w:eastAsia="de-CH"/>
              </w:rPr>
              <w:t xml:space="preserve"> anfangt</w:t>
            </w:r>
          </w:p>
        </w:tc>
      </w:tr>
    </w:tbl>
    <w:p w14:paraId="14E27CCF" w14:textId="77777777" w:rsidR="000C7379" w:rsidRPr="0042636F" w:rsidRDefault="000C7379" w:rsidP="000C7379">
      <w:pPr>
        <w:rPr>
          <w:rFonts w:ascii="Arial" w:hAnsi="Arial" w:cs="Arial"/>
          <w:lang w:val="de-CH"/>
        </w:rPr>
      </w:pPr>
      <w:r w:rsidRPr="0042636F">
        <w:rPr>
          <w:rFonts w:ascii="Arial" w:hAnsi="Arial" w:cs="Arial"/>
          <w:lang w:val="de-CH"/>
        </w:rPr>
        <w:br w:type="page"/>
      </w:r>
    </w:p>
    <w:p w14:paraId="4FDAC8CC" w14:textId="4F5C6D83" w:rsidR="000C7379" w:rsidRPr="0042636F" w:rsidRDefault="00083602" w:rsidP="000C7379">
      <w:pPr>
        <w:rPr>
          <w:rFonts w:ascii="Arial" w:hAnsi="Arial" w:cs="Arial"/>
          <w:lang w:val="de-CH"/>
        </w:rPr>
      </w:pPr>
      <w:r>
        <w:rPr>
          <w:rFonts w:ascii="Arial" w:hAnsi="Arial" w:cs="Arial"/>
          <w:lang w:val="de-CH"/>
        </w:rPr>
        <w:lastRenderedPageBreak/>
        <w:t>7</w:t>
      </w:r>
      <w:r w:rsidR="000C7379" w:rsidRPr="0042636F">
        <w:rPr>
          <w:rFonts w:ascii="Arial" w:hAnsi="Arial" w:cs="Arial"/>
          <w:lang w:val="de-CH"/>
        </w:rPr>
        <w:t>.3.2022</w:t>
      </w:r>
    </w:p>
    <w:tbl>
      <w:tblPr>
        <w:tblW w:w="876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13"/>
        <w:gridCol w:w="1134"/>
        <w:gridCol w:w="1119"/>
      </w:tblGrid>
      <w:tr w:rsidR="000C7379" w:rsidRPr="0042636F" w14:paraId="67BEC03B" w14:textId="77777777" w:rsidTr="00BE66E4">
        <w:trPr>
          <w:trHeight w:val="426"/>
        </w:trPr>
        <w:tc>
          <w:tcPr>
            <w:tcW w:w="6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17560B69" w14:textId="77777777" w:rsidR="000C7379" w:rsidRPr="0042636F" w:rsidRDefault="000C7379" w:rsidP="00BE66E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 w:rsidRPr="0042636F">
              <w:rPr>
                <w:rFonts w:ascii="Arial" w:eastAsia="Times New Roman" w:hAnsi="Arial" w:cs="Arial"/>
                <w:lang w:val="de-CH" w:eastAsia="de-CH"/>
              </w:rPr>
              <w:t>Tätigkeiten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5B0071B1" w14:textId="77777777" w:rsidR="000C7379" w:rsidRPr="0042636F" w:rsidRDefault="000C7379" w:rsidP="00BE66E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 w:rsidRPr="0042636F">
              <w:rPr>
                <w:rFonts w:ascii="Arial" w:eastAsia="Times New Roman" w:hAnsi="Arial" w:cs="Arial"/>
                <w:lang w:val="de-CH" w:eastAsia="de-CH"/>
              </w:rPr>
              <w:t>Stunden Soll</w:t>
            </w:r>
          </w:p>
        </w:tc>
        <w:tc>
          <w:tcPr>
            <w:tcW w:w="111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3B167622" w14:textId="77777777" w:rsidR="000C7379" w:rsidRPr="0042636F" w:rsidRDefault="000C7379" w:rsidP="00BE66E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 w:rsidRPr="0042636F">
              <w:rPr>
                <w:rFonts w:ascii="Arial" w:eastAsia="Times New Roman" w:hAnsi="Arial" w:cs="Arial"/>
                <w:lang w:val="de-CH" w:eastAsia="de-CH"/>
              </w:rPr>
              <w:t>Stunden Ist</w:t>
            </w:r>
          </w:p>
        </w:tc>
      </w:tr>
      <w:tr w:rsidR="000C7379" w:rsidRPr="0042636F" w14:paraId="4BACCC1B" w14:textId="77777777" w:rsidTr="00BE66E4">
        <w:trPr>
          <w:trHeight w:val="426"/>
        </w:trPr>
        <w:tc>
          <w:tcPr>
            <w:tcW w:w="651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BE17506" w14:textId="23A9D3C5" w:rsidR="000C7379" w:rsidRPr="0042636F" w:rsidRDefault="00083602" w:rsidP="00BE66E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>
              <w:rPr>
                <w:rFonts w:ascii="Arial" w:eastAsia="Times New Roman" w:hAnsi="Arial" w:cs="Arial"/>
                <w:lang w:val="de-CH" w:eastAsia="de-CH"/>
              </w:rPr>
              <w:t>Page builder erstellt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35315A3" w14:textId="61CCDAB4" w:rsidR="000C7379" w:rsidRPr="0042636F" w:rsidRDefault="008569E6" w:rsidP="00BE66E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>
              <w:rPr>
                <w:rFonts w:ascii="Arial" w:eastAsia="Times New Roman" w:hAnsi="Arial" w:cs="Arial"/>
                <w:lang w:val="de-CH" w:eastAsia="de-CH"/>
              </w:rPr>
              <w:t>1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571D95F" w14:textId="0AEF11E5" w:rsidR="000C7379" w:rsidRPr="0042636F" w:rsidRDefault="008569E6" w:rsidP="00BE66E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>
              <w:rPr>
                <w:rFonts w:ascii="Arial" w:eastAsia="Times New Roman" w:hAnsi="Arial" w:cs="Arial"/>
                <w:lang w:val="de-CH" w:eastAsia="de-CH"/>
              </w:rPr>
              <w:t>2</w:t>
            </w:r>
          </w:p>
        </w:tc>
      </w:tr>
      <w:tr w:rsidR="000C7379" w:rsidRPr="0042636F" w14:paraId="3772D84E" w14:textId="77777777" w:rsidTr="00BE66E4">
        <w:trPr>
          <w:trHeight w:val="426"/>
        </w:trPr>
        <w:tc>
          <w:tcPr>
            <w:tcW w:w="651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F1F034C" w14:textId="75369F1F" w:rsidR="000C7379" w:rsidRPr="0042636F" w:rsidRDefault="00204E38" w:rsidP="00BE66E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>
              <w:rPr>
                <w:rFonts w:ascii="Arial" w:eastAsia="Times New Roman" w:hAnsi="Arial" w:cs="Arial"/>
                <w:lang w:val="de-CH" w:eastAsia="de-CH"/>
              </w:rPr>
              <w:t>Css Probleme lösen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3CE4C22" w14:textId="09F06006" w:rsidR="000C7379" w:rsidRPr="0042636F" w:rsidRDefault="008569E6" w:rsidP="00BE66E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>
              <w:rPr>
                <w:rFonts w:ascii="Arial" w:eastAsia="Times New Roman" w:hAnsi="Arial" w:cs="Arial"/>
                <w:lang w:val="de-CH" w:eastAsia="de-CH"/>
              </w:rPr>
              <w:t>0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C4B7FCE" w14:textId="65A07E39" w:rsidR="000C7379" w:rsidRPr="0042636F" w:rsidRDefault="008569E6" w:rsidP="00BE66E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>
              <w:rPr>
                <w:rFonts w:ascii="Arial" w:eastAsia="Times New Roman" w:hAnsi="Arial" w:cs="Arial"/>
                <w:lang w:val="de-CH" w:eastAsia="de-CH"/>
              </w:rPr>
              <w:t>1</w:t>
            </w:r>
          </w:p>
        </w:tc>
      </w:tr>
      <w:tr w:rsidR="000C7379" w:rsidRPr="0042636F" w14:paraId="75566654" w14:textId="77777777" w:rsidTr="00BE66E4">
        <w:trPr>
          <w:trHeight w:val="426"/>
        </w:trPr>
        <w:tc>
          <w:tcPr>
            <w:tcW w:w="651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BE0F357" w14:textId="7294C136" w:rsidR="000C7379" w:rsidRPr="0042636F" w:rsidRDefault="00204E38" w:rsidP="00BE66E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>
              <w:rPr>
                <w:rFonts w:ascii="Arial" w:eastAsia="Times New Roman" w:hAnsi="Arial" w:cs="Arial"/>
                <w:lang w:val="de-CH" w:eastAsia="de-CH"/>
              </w:rPr>
              <w:t>Account Erstellung durchdenken und vorbereiten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FE423A1" w14:textId="2001F841" w:rsidR="000C7379" w:rsidRPr="0042636F" w:rsidRDefault="008569E6" w:rsidP="00BE66E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>
              <w:rPr>
                <w:rFonts w:ascii="Arial" w:eastAsia="Times New Roman" w:hAnsi="Arial" w:cs="Arial"/>
                <w:lang w:val="de-CH" w:eastAsia="de-CH"/>
              </w:rPr>
              <w:t>0.5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E3794DB" w14:textId="51D79CF7" w:rsidR="000C7379" w:rsidRPr="0042636F" w:rsidRDefault="008569E6" w:rsidP="00BE66E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>
              <w:rPr>
                <w:rFonts w:ascii="Arial" w:eastAsia="Times New Roman" w:hAnsi="Arial" w:cs="Arial"/>
                <w:lang w:val="de-CH" w:eastAsia="de-CH"/>
              </w:rPr>
              <w:t>0.5</w:t>
            </w:r>
          </w:p>
        </w:tc>
      </w:tr>
      <w:tr w:rsidR="000C7379" w:rsidRPr="0042636F" w14:paraId="2EB7E937" w14:textId="77777777" w:rsidTr="00BE66E4">
        <w:trPr>
          <w:trHeight w:val="426"/>
        </w:trPr>
        <w:tc>
          <w:tcPr>
            <w:tcW w:w="651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EA09D61" w14:textId="77777777" w:rsidR="000C7379" w:rsidRPr="0042636F" w:rsidRDefault="000C7379" w:rsidP="00BE66E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2C24544" w14:textId="77777777" w:rsidR="000C7379" w:rsidRPr="0042636F" w:rsidRDefault="000C7379" w:rsidP="00BE66E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</w:p>
        </w:tc>
        <w:tc>
          <w:tcPr>
            <w:tcW w:w="111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1E80FEE" w14:textId="77777777" w:rsidR="000C7379" w:rsidRPr="0042636F" w:rsidRDefault="000C7379" w:rsidP="00BE66E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</w:p>
        </w:tc>
      </w:tr>
      <w:tr w:rsidR="000C7379" w:rsidRPr="0042636F" w14:paraId="33070631" w14:textId="77777777" w:rsidTr="00BE66E4">
        <w:trPr>
          <w:trHeight w:val="426"/>
        </w:trPr>
        <w:tc>
          <w:tcPr>
            <w:tcW w:w="651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07AAEF5" w14:textId="77777777" w:rsidR="000C7379" w:rsidRPr="0042636F" w:rsidRDefault="000C7379" w:rsidP="00BE66E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 w:rsidRPr="0042636F">
              <w:rPr>
                <w:rFonts w:ascii="Arial" w:eastAsia="Times New Roman" w:hAnsi="Arial" w:cs="Arial"/>
                <w:b/>
                <w:bCs/>
                <w:lang w:val="de-CH" w:eastAsia="de-CH"/>
              </w:rPr>
              <w:t>Total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D96CDE2" w14:textId="77777777" w:rsidR="000C7379" w:rsidRPr="0042636F" w:rsidRDefault="000C7379" w:rsidP="00BE66E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</w:p>
        </w:tc>
        <w:tc>
          <w:tcPr>
            <w:tcW w:w="111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D6551FB" w14:textId="77777777" w:rsidR="000C7379" w:rsidRPr="0042636F" w:rsidRDefault="000C7379" w:rsidP="00BE66E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</w:p>
        </w:tc>
      </w:tr>
      <w:tr w:rsidR="000C7379" w:rsidRPr="0042636F" w14:paraId="743ED20F" w14:textId="77777777" w:rsidTr="00BE66E4">
        <w:trPr>
          <w:trHeight w:val="638"/>
        </w:trPr>
        <w:tc>
          <w:tcPr>
            <w:tcW w:w="651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F8550F5" w14:textId="77777777" w:rsidR="000C7379" w:rsidRPr="0042636F" w:rsidRDefault="000C7379" w:rsidP="00BE66E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 w:rsidRPr="0042636F">
              <w:rPr>
                <w:rFonts w:ascii="Arial" w:eastAsia="Times New Roman" w:hAnsi="Arial" w:cs="Arial"/>
                <w:lang w:val="de-CH" w:eastAsia="de-CH"/>
              </w:rPr>
              <w:t>Abweichungen Soll / Ist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87F8199" w14:textId="77777777" w:rsidR="000C7379" w:rsidRPr="0042636F" w:rsidRDefault="000C7379" w:rsidP="00BE66E4">
            <w:pPr>
              <w:spacing w:after="0" w:line="240" w:lineRule="auto"/>
              <w:jc w:val="right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</w:p>
        </w:tc>
        <w:tc>
          <w:tcPr>
            <w:tcW w:w="111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14:paraId="3E9BA612" w14:textId="77777777" w:rsidR="000C7379" w:rsidRPr="0042636F" w:rsidRDefault="000C7379" w:rsidP="00BE66E4">
            <w:pPr>
              <w:spacing w:after="0" w:line="240" w:lineRule="auto"/>
              <w:jc w:val="right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</w:p>
        </w:tc>
      </w:tr>
      <w:tr w:rsidR="000C7379" w:rsidRPr="0042636F" w14:paraId="053EB640" w14:textId="77777777" w:rsidTr="00BE66E4">
        <w:trPr>
          <w:trHeight w:val="403"/>
        </w:trPr>
        <w:tc>
          <w:tcPr>
            <w:tcW w:w="8766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hideMark/>
          </w:tcPr>
          <w:p w14:paraId="290D7B44" w14:textId="77777777" w:rsidR="000C7379" w:rsidRPr="0042636F" w:rsidRDefault="000C7379" w:rsidP="00BE66E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 w:rsidRPr="0042636F">
              <w:rPr>
                <w:rFonts w:ascii="Arial" w:eastAsia="Times New Roman" w:hAnsi="Arial" w:cs="Arial"/>
                <w:lang w:val="de-CH" w:eastAsia="de-CH"/>
              </w:rPr>
              <w:t>Probleme</w:t>
            </w:r>
          </w:p>
        </w:tc>
      </w:tr>
      <w:tr w:rsidR="000C7379" w:rsidRPr="0042636F" w14:paraId="74AAA6D2" w14:textId="77777777" w:rsidTr="00BE66E4">
        <w:trPr>
          <w:trHeight w:val="437"/>
        </w:trPr>
        <w:tc>
          <w:tcPr>
            <w:tcW w:w="8766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1E260DC" w14:textId="509B9960" w:rsidR="000C7379" w:rsidRPr="0042636F" w:rsidRDefault="00204E38" w:rsidP="00BE66E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>
              <w:rPr>
                <w:rFonts w:ascii="Arial" w:eastAsia="Times New Roman" w:hAnsi="Arial" w:cs="Arial"/>
                <w:lang w:val="de-CH" w:eastAsia="de-CH"/>
              </w:rPr>
              <w:t>Probleme mit der Struktur und musste es umformen</w:t>
            </w:r>
          </w:p>
        </w:tc>
      </w:tr>
      <w:tr w:rsidR="000C7379" w:rsidRPr="0042636F" w14:paraId="006BB1F2" w14:textId="77777777" w:rsidTr="00BE66E4">
        <w:trPr>
          <w:trHeight w:val="403"/>
        </w:trPr>
        <w:tc>
          <w:tcPr>
            <w:tcW w:w="8766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hideMark/>
          </w:tcPr>
          <w:p w14:paraId="51CEAA64" w14:textId="77777777" w:rsidR="000C7379" w:rsidRPr="0042636F" w:rsidRDefault="000C7379" w:rsidP="00BE66E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 w:rsidRPr="0042636F">
              <w:rPr>
                <w:rFonts w:ascii="Arial" w:eastAsia="Times New Roman" w:hAnsi="Arial" w:cs="Arial"/>
                <w:lang w:val="de-CH" w:eastAsia="de-CH"/>
              </w:rPr>
              <w:t>Hilfestellung</w:t>
            </w:r>
          </w:p>
        </w:tc>
      </w:tr>
      <w:tr w:rsidR="000C7379" w:rsidRPr="0042636F" w14:paraId="275A1007" w14:textId="77777777" w:rsidTr="00BE66E4">
        <w:trPr>
          <w:trHeight w:val="580"/>
        </w:trPr>
        <w:tc>
          <w:tcPr>
            <w:tcW w:w="8766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964ECE" w14:textId="253C43FD" w:rsidR="000C7379" w:rsidRPr="0042636F" w:rsidRDefault="00204E38" w:rsidP="00BE66E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>
              <w:rPr>
                <w:rFonts w:ascii="Arial" w:eastAsia="Times New Roman" w:hAnsi="Arial" w:cs="Arial"/>
                <w:lang w:val="de-CH" w:eastAsia="de-CH"/>
              </w:rPr>
              <w:t>Dozent Sollberger wurde bei Problemen geholt</w:t>
            </w:r>
          </w:p>
        </w:tc>
      </w:tr>
      <w:tr w:rsidR="000C7379" w:rsidRPr="0042636F" w14:paraId="4F1E09F3" w14:textId="77777777" w:rsidTr="00BE66E4">
        <w:trPr>
          <w:trHeight w:val="426"/>
        </w:trPr>
        <w:tc>
          <w:tcPr>
            <w:tcW w:w="8766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hideMark/>
          </w:tcPr>
          <w:p w14:paraId="45259DA8" w14:textId="77777777" w:rsidR="000C7379" w:rsidRPr="0042636F" w:rsidRDefault="000C7379" w:rsidP="00BE66E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 w:rsidRPr="0042636F">
              <w:rPr>
                <w:rFonts w:ascii="Arial" w:eastAsia="Times New Roman" w:hAnsi="Arial" w:cs="Arial"/>
                <w:lang w:val="de-CH" w:eastAsia="de-CH"/>
              </w:rPr>
              <w:t>Reflexion</w:t>
            </w:r>
          </w:p>
        </w:tc>
      </w:tr>
      <w:tr w:rsidR="000C7379" w:rsidRPr="0042636F" w14:paraId="50CCF89A" w14:textId="77777777" w:rsidTr="00BE66E4">
        <w:trPr>
          <w:trHeight w:val="562"/>
        </w:trPr>
        <w:tc>
          <w:tcPr>
            <w:tcW w:w="8766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4E7099E6" w14:textId="4D7FAFCE" w:rsidR="000C7379" w:rsidRPr="0042636F" w:rsidRDefault="00204E38" w:rsidP="00BE66E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>
              <w:rPr>
                <w:rFonts w:ascii="Arial" w:eastAsia="Times New Roman" w:hAnsi="Arial" w:cs="Arial"/>
                <w:lang w:val="de-CH" w:eastAsia="de-CH"/>
              </w:rPr>
              <w:t>Gut vorangekommen, kann morgen mit dem Account Management beginnen</w:t>
            </w:r>
          </w:p>
        </w:tc>
      </w:tr>
      <w:tr w:rsidR="000C7379" w:rsidRPr="0042636F" w14:paraId="17FF869C" w14:textId="77777777" w:rsidTr="00BE66E4">
        <w:trPr>
          <w:trHeight w:val="426"/>
        </w:trPr>
        <w:tc>
          <w:tcPr>
            <w:tcW w:w="8766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hideMark/>
          </w:tcPr>
          <w:p w14:paraId="626A02EF" w14:textId="77777777" w:rsidR="000C7379" w:rsidRPr="0042636F" w:rsidRDefault="000C7379" w:rsidP="00BE66E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 w:rsidRPr="0042636F">
              <w:rPr>
                <w:rFonts w:ascii="Arial" w:eastAsia="Times New Roman" w:hAnsi="Arial" w:cs="Arial"/>
                <w:lang w:val="de-CH" w:eastAsia="de-CH"/>
              </w:rPr>
              <w:t>Nächste Schritte</w:t>
            </w:r>
          </w:p>
        </w:tc>
      </w:tr>
      <w:tr w:rsidR="000C7379" w:rsidRPr="0042636F" w14:paraId="4A1B78D2" w14:textId="77777777" w:rsidTr="00BE66E4">
        <w:trPr>
          <w:trHeight w:val="426"/>
        </w:trPr>
        <w:tc>
          <w:tcPr>
            <w:tcW w:w="8766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40DBC4D8" w14:textId="29B9FED8" w:rsidR="000C7379" w:rsidRPr="0042636F" w:rsidRDefault="00204E38" w:rsidP="00BE66E4">
            <w:pPr>
              <w:keepNext/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>
              <w:rPr>
                <w:rFonts w:ascii="Arial" w:eastAsia="Times New Roman" w:hAnsi="Arial" w:cs="Arial"/>
                <w:lang w:val="de-CH" w:eastAsia="de-CH"/>
              </w:rPr>
              <w:t>Account Management</w:t>
            </w:r>
          </w:p>
        </w:tc>
      </w:tr>
    </w:tbl>
    <w:p w14:paraId="1AF6EEC7" w14:textId="77777777" w:rsidR="000C7379" w:rsidRPr="0042636F" w:rsidRDefault="000C7379" w:rsidP="000C7379">
      <w:pPr>
        <w:rPr>
          <w:rFonts w:ascii="Arial" w:hAnsi="Arial" w:cs="Arial"/>
          <w:lang w:val="de-CH"/>
        </w:rPr>
      </w:pPr>
      <w:r w:rsidRPr="0042636F">
        <w:rPr>
          <w:rFonts w:ascii="Arial" w:hAnsi="Arial" w:cs="Arial"/>
          <w:lang w:val="de-CH"/>
        </w:rPr>
        <w:br w:type="page"/>
      </w:r>
    </w:p>
    <w:p w14:paraId="0E32FDA5" w14:textId="27B3AD43" w:rsidR="000C7379" w:rsidRPr="0042636F" w:rsidRDefault="008569E6" w:rsidP="000C7379">
      <w:pPr>
        <w:rPr>
          <w:rFonts w:ascii="Arial" w:hAnsi="Arial" w:cs="Arial"/>
          <w:lang w:val="de-CH"/>
        </w:rPr>
      </w:pPr>
      <w:r>
        <w:rPr>
          <w:rFonts w:ascii="Arial" w:hAnsi="Arial" w:cs="Arial"/>
          <w:lang w:val="de-CH"/>
        </w:rPr>
        <w:lastRenderedPageBreak/>
        <w:t>8</w:t>
      </w:r>
      <w:r w:rsidR="000C7379" w:rsidRPr="0042636F">
        <w:rPr>
          <w:rFonts w:ascii="Arial" w:hAnsi="Arial" w:cs="Arial"/>
          <w:lang w:val="de-CH"/>
        </w:rPr>
        <w:t>.3.2022</w:t>
      </w:r>
    </w:p>
    <w:tbl>
      <w:tblPr>
        <w:tblW w:w="876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13"/>
        <w:gridCol w:w="1134"/>
        <w:gridCol w:w="1119"/>
      </w:tblGrid>
      <w:tr w:rsidR="000C7379" w:rsidRPr="0042636F" w14:paraId="341525C1" w14:textId="77777777" w:rsidTr="00BE66E4">
        <w:trPr>
          <w:trHeight w:val="426"/>
        </w:trPr>
        <w:tc>
          <w:tcPr>
            <w:tcW w:w="6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55396301" w14:textId="77777777" w:rsidR="000C7379" w:rsidRPr="0042636F" w:rsidRDefault="000C7379" w:rsidP="00BE66E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 w:rsidRPr="0042636F">
              <w:rPr>
                <w:rFonts w:ascii="Arial" w:eastAsia="Times New Roman" w:hAnsi="Arial" w:cs="Arial"/>
                <w:lang w:val="de-CH" w:eastAsia="de-CH"/>
              </w:rPr>
              <w:t>Tätigkeiten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159802D2" w14:textId="77777777" w:rsidR="000C7379" w:rsidRPr="0042636F" w:rsidRDefault="000C7379" w:rsidP="00BE66E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 w:rsidRPr="0042636F">
              <w:rPr>
                <w:rFonts w:ascii="Arial" w:eastAsia="Times New Roman" w:hAnsi="Arial" w:cs="Arial"/>
                <w:lang w:val="de-CH" w:eastAsia="de-CH"/>
              </w:rPr>
              <w:t>Stunden Soll</w:t>
            </w:r>
          </w:p>
        </w:tc>
        <w:tc>
          <w:tcPr>
            <w:tcW w:w="111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03B0E385" w14:textId="77777777" w:rsidR="000C7379" w:rsidRPr="0042636F" w:rsidRDefault="000C7379" w:rsidP="00BE66E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 w:rsidRPr="0042636F">
              <w:rPr>
                <w:rFonts w:ascii="Arial" w:eastAsia="Times New Roman" w:hAnsi="Arial" w:cs="Arial"/>
                <w:lang w:val="de-CH" w:eastAsia="de-CH"/>
              </w:rPr>
              <w:t>Stunden Ist</w:t>
            </w:r>
          </w:p>
        </w:tc>
      </w:tr>
      <w:tr w:rsidR="000C7379" w:rsidRPr="0042636F" w14:paraId="2418C444" w14:textId="77777777" w:rsidTr="00BE66E4">
        <w:trPr>
          <w:trHeight w:val="426"/>
        </w:trPr>
        <w:tc>
          <w:tcPr>
            <w:tcW w:w="651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A563F0C" w14:textId="0F484006" w:rsidR="000C7379" w:rsidRPr="0042636F" w:rsidRDefault="00204E38" w:rsidP="00BE66E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>
              <w:rPr>
                <w:rFonts w:ascii="Arial" w:eastAsia="Times New Roman" w:hAnsi="Arial" w:cs="Arial"/>
                <w:lang w:val="de-CH" w:eastAsia="de-CH"/>
              </w:rPr>
              <w:t xml:space="preserve">Account </w:t>
            </w:r>
            <w:r w:rsidR="008569E6">
              <w:rPr>
                <w:rFonts w:ascii="Arial" w:eastAsia="Times New Roman" w:hAnsi="Arial" w:cs="Arial"/>
                <w:lang w:val="de-CH" w:eastAsia="de-CH"/>
              </w:rPr>
              <w:t>Funktionen</w:t>
            </w:r>
            <w:r>
              <w:rPr>
                <w:rFonts w:ascii="Arial" w:eastAsia="Times New Roman" w:hAnsi="Arial" w:cs="Arial"/>
                <w:lang w:val="de-CH" w:eastAsia="de-CH"/>
              </w:rPr>
              <w:t xml:space="preserve"> implementieren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BD7258" w14:textId="19FD5734" w:rsidR="000C7379" w:rsidRPr="0042636F" w:rsidRDefault="008569E6" w:rsidP="00BE66E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>
              <w:rPr>
                <w:rFonts w:ascii="Arial" w:eastAsia="Times New Roman" w:hAnsi="Arial" w:cs="Arial"/>
                <w:lang w:val="de-CH" w:eastAsia="de-CH"/>
              </w:rPr>
              <w:t>1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3D882A6" w14:textId="27072A9A" w:rsidR="000C7379" w:rsidRPr="0042636F" w:rsidRDefault="008569E6" w:rsidP="00BE66E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>
              <w:rPr>
                <w:rFonts w:ascii="Arial" w:eastAsia="Times New Roman" w:hAnsi="Arial" w:cs="Arial"/>
                <w:lang w:val="de-CH" w:eastAsia="de-CH"/>
              </w:rPr>
              <w:t>1</w:t>
            </w:r>
          </w:p>
        </w:tc>
      </w:tr>
      <w:tr w:rsidR="000C7379" w:rsidRPr="0042636F" w14:paraId="2694EF1E" w14:textId="77777777" w:rsidTr="00BE66E4">
        <w:trPr>
          <w:trHeight w:val="426"/>
        </w:trPr>
        <w:tc>
          <w:tcPr>
            <w:tcW w:w="651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52E33C0" w14:textId="5F502B8A" w:rsidR="000C7379" w:rsidRPr="0042636F" w:rsidRDefault="00204E38" w:rsidP="00BE66E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>
              <w:rPr>
                <w:rFonts w:ascii="Arial" w:eastAsia="Times New Roman" w:hAnsi="Arial" w:cs="Arial"/>
                <w:lang w:val="de-CH" w:eastAsia="de-CH"/>
              </w:rPr>
              <w:t xml:space="preserve">Css </w:t>
            </w:r>
            <w:r w:rsidR="008569E6">
              <w:rPr>
                <w:rFonts w:ascii="Arial" w:eastAsia="Times New Roman" w:hAnsi="Arial" w:cs="Arial"/>
                <w:lang w:val="de-CH" w:eastAsia="de-CH"/>
              </w:rPr>
              <w:t>Probleme</w:t>
            </w:r>
            <w:r>
              <w:rPr>
                <w:rFonts w:ascii="Arial" w:eastAsia="Times New Roman" w:hAnsi="Arial" w:cs="Arial"/>
                <w:lang w:val="de-CH" w:eastAsia="de-CH"/>
              </w:rPr>
              <w:t xml:space="preserve"> Lösen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8843ECB" w14:textId="5D539595" w:rsidR="000C7379" w:rsidRPr="0042636F" w:rsidRDefault="008569E6" w:rsidP="00BE66E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>
              <w:rPr>
                <w:rFonts w:ascii="Arial" w:eastAsia="Times New Roman" w:hAnsi="Arial" w:cs="Arial"/>
                <w:lang w:val="de-CH" w:eastAsia="de-CH"/>
              </w:rPr>
              <w:t>0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469B6C1" w14:textId="6A9E65E5" w:rsidR="000C7379" w:rsidRPr="0042636F" w:rsidRDefault="008569E6" w:rsidP="00BE66E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>
              <w:rPr>
                <w:rFonts w:ascii="Arial" w:eastAsia="Times New Roman" w:hAnsi="Arial" w:cs="Arial"/>
                <w:lang w:val="de-CH" w:eastAsia="de-CH"/>
              </w:rPr>
              <w:t>1</w:t>
            </w:r>
          </w:p>
        </w:tc>
      </w:tr>
      <w:tr w:rsidR="000C7379" w:rsidRPr="0042636F" w14:paraId="3BB6EEE2" w14:textId="77777777" w:rsidTr="00BE66E4">
        <w:trPr>
          <w:trHeight w:val="426"/>
        </w:trPr>
        <w:tc>
          <w:tcPr>
            <w:tcW w:w="651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AA6260B" w14:textId="2AC67182" w:rsidR="000C7379" w:rsidRPr="0042636F" w:rsidRDefault="008569E6" w:rsidP="00BE66E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>
              <w:rPr>
                <w:rFonts w:ascii="Arial" w:eastAsia="Times New Roman" w:hAnsi="Arial" w:cs="Arial"/>
                <w:lang w:val="de-CH" w:eastAsia="de-CH"/>
              </w:rPr>
              <w:t xml:space="preserve">Erstellung </w:t>
            </w:r>
            <w:proofErr w:type="gramStart"/>
            <w:r>
              <w:rPr>
                <w:rFonts w:ascii="Arial" w:eastAsia="Times New Roman" w:hAnsi="Arial" w:cs="Arial"/>
                <w:lang w:val="de-CH" w:eastAsia="de-CH"/>
              </w:rPr>
              <w:t>von neuen Post</w:t>
            </w:r>
            <w:proofErr w:type="gramEnd"/>
            <w:r>
              <w:rPr>
                <w:rFonts w:ascii="Arial" w:eastAsia="Times New Roman" w:hAnsi="Arial" w:cs="Arial"/>
                <w:lang w:val="de-CH" w:eastAsia="de-CH"/>
              </w:rPr>
              <w:t xml:space="preserve"> vorbereiten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30E4D2A" w14:textId="59B7EA31" w:rsidR="000C7379" w:rsidRPr="0042636F" w:rsidRDefault="008569E6" w:rsidP="00BE66E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>
              <w:rPr>
                <w:rFonts w:ascii="Arial" w:eastAsia="Times New Roman" w:hAnsi="Arial" w:cs="Arial"/>
                <w:lang w:val="de-CH" w:eastAsia="de-CH"/>
              </w:rPr>
              <w:t>1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6B2FD94" w14:textId="7FA03822" w:rsidR="000C7379" w:rsidRPr="0042636F" w:rsidRDefault="008569E6" w:rsidP="00BE66E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>
              <w:rPr>
                <w:rFonts w:ascii="Arial" w:eastAsia="Times New Roman" w:hAnsi="Arial" w:cs="Arial"/>
                <w:lang w:val="de-CH" w:eastAsia="de-CH"/>
              </w:rPr>
              <w:t>0</w:t>
            </w:r>
          </w:p>
        </w:tc>
      </w:tr>
      <w:tr w:rsidR="000C7379" w:rsidRPr="0042636F" w14:paraId="4BEF807F" w14:textId="77777777" w:rsidTr="00BE66E4">
        <w:trPr>
          <w:trHeight w:val="426"/>
        </w:trPr>
        <w:tc>
          <w:tcPr>
            <w:tcW w:w="651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3F71EF4" w14:textId="4402B620" w:rsidR="000C7379" w:rsidRPr="0042636F" w:rsidRDefault="008569E6" w:rsidP="00BE66E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>
              <w:rPr>
                <w:rFonts w:ascii="Arial" w:eastAsia="Times New Roman" w:hAnsi="Arial" w:cs="Arial"/>
                <w:lang w:val="de-CH" w:eastAsia="de-CH"/>
              </w:rPr>
              <w:t>User Icon hinzugefügt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A6B6216" w14:textId="02BAE9B7" w:rsidR="000C7379" w:rsidRPr="0042636F" w:rsidRDefault="008569E6" w:rsidP="00BE66E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>
              <w:rPr>
                <w:rFonts w:ascii="Arial" w:eastAsia="Times New Roman" w:hAnsi="Arial" w:cs="Arial"/>
                <w:lang w:val="de-CH" w:eastAsia="de-CH"/>
              </w:rPr>
              <w:t>0.5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49ED21D" w14:textId="57A4C182" w:rsidR="000C7379" w:rsidRPr="0042636F" w:rsidRDefault="008569E6" w:rsidP="00BE66E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>
              <w:rPr>
                <w:rFonts w:ascii="Arial" w:eastAsia="Times New Roman" w:hAnsi="Arial" w:cs="Arial"/>
                <w:lang w:val="de-CH" w:eastAsia="de-CH"/>
              </w:rPr>
              <w:t>1</w:t>
            </w:r>
          </w:p>
        </w:tc>
      </w:tr>
      <w:tr w:rsidR="000C7379" w:rsidRPr="0042636F" w14:paraId="2271BE5F" w14:textId="77777777" w:rsidTr="00BE66E4">
        <w:trPr>
          <w:trHeight w:val="426"/>
        </w:trPr>
        <w:tc>
          <w:tcPr>
            <w:tcW w:w="651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21596F" w14:textId="77777777" w:rsidR="000C7379" w:rsidRPr="0042636F" w:rsidRDefault="000C7379" w:rsidP="00BE66E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 w:rsidRPr="0042636F">
              <w:rPr>
                <w:rFonts w:ascii="Arial" w:eastAsia="Times New Roman" w:hAnsi="Arial" w:cs="Arial"/>
                <w:b/>
                <w:bCs/>
                <w:lang w:val="de-CH" w:eastAsia="de-CH"/>
              </w:rPr>
              <w:t>Total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070D43D" w14:textId="77777777" w:rsidR="000C7379" w:rsidRPr="0042636F" w:rsidRDefault="000C7379" w:rsidP="00BE66E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</w:p>
        </w:tc>
        <w:tc>
          <w:tcPr>
            <w:tcW w:w="111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38AE4A1" w14:textId="77777777" w:rsidR="000C7379" w:rsidRPr="0042636F" w:rsidRDefault="000C7379" w:rsidP="00BE66E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</w:p>
        </w:tc>
      </w:tr>
      <w:tr w:rsidR="000C7379" w:rsidRPr="0042636F" w14:paraId="59EE6725" w14:textId="77777777" w:rsidTr="00BE66E4">
        <w:trPr>
          <w:trHeight w:val="638"/>
        </w:trPr>
        <w:tc>
          <w:tcPr>
            <w:tcW w:w="651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0A0F9BD" w14:textId="77777777" w:rsidR="000C7379" w:rsidRPr="0042636F" w:rsidRDefault="000C7379" w:rsidP="00BE66E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 w:rsidRPr="0042636F">
              <w:rPr>
                <w:rFonts w:ascii="Arial" w:eastAsia="Times New Roman" w:hAnsi="Arial" w:cs="Arial"/>
                <w:lang w:val="de-CH" w:eastAsia="de-CH"/>
              </w:rPr>
              <w:t>Abweichungen Soll / Ist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A99761E" w14:textId="77777777" w:rsidR="000C7379" w:rsidRPr="0042636F" w:rsidRDefault="000C7379" w:rsidP="00BE66E4">
            <w:pPr>
              <w:spacing w:after="0" w:line="240" w:lineRule="auto"/>
              <w:jc w:val="right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</w:p>
        </w:tc>
        <w:tc>
          <w:tcPr>
            <w:tcW w:w="111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14:paraId="2C55280E" w14:textId="77777777" w:rsidR="000C7379" w:rsidRPr="0042636F" w:rsidRDefault="000C7379" w:rsidP="00BE66E4">
            <w:pPr>
              <w:spacing w:after="0" w:line="240" w:lineRule="auto"/>
              <w:jc w:val="right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</w:p>
        </w:tc>
      </w:tr>
      <w:tr w:rsidR="000C7379" w:rsidRPr="0042636F" w14:paraId="2209D6D3" w14:textId="77777777" w:rsidTr="00BE66E4">
        <w:trPr>
          <w:trHeight w:val="403"/>
        </w:trPr>
        <w:tc>
          <w:tcPr>
            <w:tcW w:w="8766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hideMark/>
          </w:tcPr>
          <w:p w14:paraId="29F7C9EA" w14:textId="77777777" w:rsidR="000C7379" w:rsidRPr="0042636F" w:rsidRDefault="000C7379" w:rsidP="00BE66E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 w:rsidRPr="0042636F">
              <w:rPr>
                <w:rFonts w:ascii="Arial" w:eastAsia="Times New Roman" w:hAnsi="Arial" w:cs="Arial"/>
                <w:lang w:val="de-CH" w:eastAsia="de-CH"/>
              </w:rPr>
              <w:t>Probleme</w:t>
            </w:r>
          </w:p>
        </w:tc>
      </w:tr>
      <w:tr w:rsidR="000C7379" w:rsidRPr="0042636F" w14:paraId="35BDEBC6" w14:textId="77777777" w:rsidTr="00BE66E4">
        <w:trPr>
          <w:trHeight w:val="437"/>
        </w:trPr>
        <w:tc>
          <w:tcPr>
            <w:tcW w:w="8766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E8314B2" w14:textId="60B968B2" w:rsidR="000C7379" w:rsidRPr="0042636F" w:rsidRDefault="008569E6" w:rsidP="00BE66E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>
              <w:rPr>
                <w:rFonts w:ascii="Arial" w:eastAsia="Times New Roman" w:hAnsi="Arial" w:cs="Arial"/>
                <w:lang w:val="de-CH" w:eastAsia="de-CH"/>
              </w:rPr>
              <w:t xml:space="preserve">User </w:t>
            </w:r>
            <w:proofErr w:type="spellStart"/>
            <w:r>
              <w:rPr>
                <w:rFonts w:ascii="Arial" w:eastAsia="Times New Roman" w:hAnsi="Arial" w:cs="Arial"/>
                <w:lang w:val="de-CH" w:eastAsia="de-CH"/>
              </w:rPr>
              <w:t>icon</w:t>
            </w:r>
            <w:proofErr w:type="spellEnd"/>
            <w:r>
              <w:rPr>
                <w:rFonts w:ascii="Arial" w:eastAsia="Times New Roman" w:hAnsi="Arial" w:cs="Arial"/>
                <w:lang w:val="de-CH" w:eastAsia="de-CH"/>
              </w:rPr>
              <w:t xml:space="preserve"> will sich nicht benehmen, werde Dozent Sollberger um Hilfe bitten</w:t>
            </w:r>
          </w:p>
        </w:tc>
      </w:tr>
      <w:tr w:rsidR="000C7379" w:rsidRPr="0042636F" w14:paraId="03BB507D" w14:textId="77777777" w:rsidTr="00BE66E4">
        <w:trPr>
          <w:trHeight w:val="403"/>
        </w:trPr>
        <w:tc>
          <w:tcPr>
            <w:tcW w:w="8766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hideMark/>
          </w:tcPr>
          <w:p w14:paraId="520ACF30" w14:textId="77777777" w:rsidR="000C7379" w:rsidRPr="0042636F" w:rsidRDefault="000C7379" w:rsidP="00BE66E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 w:rsidRPr="0042636F">
              <w:rPr>
                <w:rFonts w:ascii="Arial" w:eastAsia="Times New Roman" w:hAnsi="Arial" w:cs="Arial"/>
                <w:lang w:val="de-CH" w:eastAsia="de-CH"/>
              </w:rPr>
              <w:t>Hilfestellung</w:t>
            </w:r>
          </w:p>
        </w:tc>
      </w:tr>
      <w:tr w:rsidR="000C7379" w:rsidRPr="0042636F" w14:paraId="07A2610E" w14:textId="77777777" w:rsidTr="00BE66E4">
        <w:trPr>
          <w:trHeight w:val="580"/>
        </w:trPr>
        <w:tc>
          <w:tcPr>
            <w:tcW w:w="8766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40B7C0A" w14:textId="38E56F80" w:rsidR="000C7379" w:rsidRPr="0042636F" w:rsidRDefault="008569E6" w:rsidP="00BE66E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>
              <w:rPr>
                <w:rFonts w:ascii="Arial" w:eastAsia="Times New Roman" w:hAnsi="Arial" w:cs="Arial"/>
                <w:lang w:val="de-CH" w:eastAsia="de-CH"/>
              </w:rPr>
              <w:t>Sollberger hat mein Problem von gestern geholfen</w:t>
            </w:r>
          </w:p>
        </w:tc>
      </w:tr>
      <w:tr w:rsidR="000C7379" w:rsidRPr="0042636F" w14:paraId="614D2654" w14:textId="77777777" w:rsidTr="00BE66E4">
        <w:trPr>
          <w:trHeight w:val="426"/>
        </w:trPr>
        <w:tc>
          <w:tcPr>
            <w:tcW w:w="8766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hideMark/>
          </w:tcPr>
          <w:p w14:paraId="7B720C41" w14:textId="77777777" w:rsidR="000C7379" w:rsidRPr="0042636F" w:rsidRDefault="000C7379" w:rsidP="00BE66E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 w:rsidRPr="0042636F">
              <w:rPr>
                <w:rFonts w:ascii="Arial" w:eastAsia="Times New Roman" w:hAnsi="Arial" w:cs="Arial"/>
                <w:lang w:val="de-CH" w:eastAsia="de-CH"/>
              </w:rPr>
              <w:t>Reflexion</w:t>
            </w:r>
          </w:p>
        </w:tc>
      </w:tr>
      <w:tr w:rsidR="000C7379" w:rsidRPr="0042636F" w14:paraId="6F50F273" w14:textId="77777777" w:rsidTr="00BE66E4">
        <w:trPr>
          <w:trHeight w:val="562"/>
        </w:trPr>
        <w:tc>
          <w:tcPr>
            <w:tcW w:w="8766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67C44326" w14:textId="2EB1C11A" w:rsidR="000C7379" w:rsidRPr="0042636F" w:rsidRDefault="008569E6" w:rsidP="00BE66E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>
              <w:rPr>
                <w:rFonts w:ascii="Arial" w:eastAsia="Times New Roman" w:hAnsi="Arial" w:cs="Arial"/>
                <w:lang w:val="de-CH" w:eastAsia="de-CH"/>
              </w:rPr>
              <w:t>Nicht so weit gekommen wie gewollte, jedoch besser als nicht</w:t>
            </w:r>
          </w:p>
        </w:tc>
      </w:tr>
      <w:tr w:rsidR="000C7379" w:rsidRPr="0042636F" w14:paraId="29CE986E" w14:textId="77777777" w:rsidTr="00BE66E4">
        <w:trPr>
          <w:trHeight w:val="426"/>
        </w:trPr>
        <w:tc>
          <w:tcPr>
            <w:tcW w:w="8766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hideMark/>
          </w:tcPr>
          <w:p w14:paraId="0F722A54" w14:textId="77777777" w:rsidR="000C7379" w:rsidRPr="0042636F" w:rsidRDefault="000C7379" w:rsidP="00BE66E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 w:rsidRPr="0042636F">
              <w:rPr>
                <w:rFonts w:ascii="Arial" w:eastAsia="Times New Roman" w:hAnsi="Arial" w:cs="Arial"/>
                <w:lang w:val="de-CH" w:eastAsia="de-CH"/>
              </w:rPr>
              <w:t>Nächste Schritte</w:t>
            </w:r>
          </w:p>
        </w:tc>
      </w:tr>
      <w:tr w:rsidR="000C7379" w:rsidRPr="0042636F" w14:paraId="1085A728" w14:textId="77777777" w:rsidTr="00BE66E4">
        <w:trPr>
          <w:trHeight w:val="426"/>
        </w:trPr>
        <w:tc>
          <w:tcPr>
            <w:tcW w:w="8766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75BA8B79" w14:textId="2C1F2449" w:rsidR="000C7379" w:rsidRPr="0042636F" w:rsidRDefault="008569E6" w:rsidP="00BE66E4">
            <w:pPr>
              <w:keepNext/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>
              <w:rPr>
                <w:rFonts w:ascii="Arial" w:eastAsia="Times New Roman" w:hAnsi="Arial" w:cs="Arial"/>
                <w:lang w:val="de-CH" w:eastAsia="de-CH"/>
              </w:rPr>
              <w:t>Hinzufügen von Post erstellen</w:t>
            </w:r>
          </w:p>
        </w:tc>
      </w:tr>
    </w:tbl>
    <w:p w14:paraId="5BFAF251" w14:textId="789A02E7" w:rsidR="00204E38" w:rsidRPr="0042636F" w:rsidRDefault="000C7379" w:rsidP="00204E38">
      <w:pPr>
        <w:rPr>
          <w:rFonts w:ascii="Arial" w:hAnsi="Arial" w:cs="Arial"/>
          <w:lang w:val="de-CH"/>
        </w:rPr>
      </w:pPr>
      <w:r w:rsidRPr="0042636F">
        <w:rPr>
          <w:rFonts w:ascii="Arial" w:hAnsi="Arial" w:cs="Arial"/>
          <w:lang w:val="de-CH"/>
        </w:rPr>
        <w:br w:type="page"/>
      </w:r>
      <w:r w:rsidR="008569E6">
        <w:rPr>
          <w:rFonts w:ascii="Arial" w:hAnsi="Arial" w:cs="Arial"/>
          <w:lang w:val="de-CH"/>
        </w:rPr>
        <w:lastRenderedPageBreak/>
        <w:t>9</w:t>
      </w:r>
      <w:r w:rsidR="00204E38" w:rsidRPr="0042636F">
        <w:rPr>
          <w:rFonts w:ascii="Arial" w:hAnsi="Arial" w:cs="Arial"/>
          <w:lang w:val="de-CH"/>
        </w:rPr>
        <w:t>.3.2022</w:t>
      </w:r>
    </w:p>
    <w:tbl>
      <w:tblPr>
        <w:tblW w:w="876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13"/>
        <w:gridCol w:w="1134"/>
        <w:gridCol w:w="1119"/>
      </w:tblGrid>
      <w:tr w:rsidR="00204E38" w:rsidRPr="0042636F" w14:paraId="22E61715" w14:textId="77777777" w:rsidTr="007144E8">
        <w:trPr>
          <w:trHeight w:val="426"/>
        </w:trPr>
        <w:tc>
          <w:tcPr>
            <w:tcW w:w="6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452EFBA5" w14:textId="77777777" w:rsidR="00204E38" w:rsidRPr="0042636F" w:rsidRDefault="00204E38" w:rsidP="00B0317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 w:rsidRPr="0042636F">
              <w:rPr>
                <w:rFonts w:ascii="Arial" w:eastAsia="Times New Roman" w:hAnsi="Arial" w:cs="Arial"/>
                <w:lang w:val="de-CH" w:eastAsia="de-CH"/>
              </w:rPr>
              <w:t>Tätigkeiten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3678CA33" w14:textId="77777777" w:rsidR="00204E38" w:rsidRPr="0042636F" w:rsidRDefault="00204E38" w:rsidP="007144E8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 w:rsidRPr="0042636F">
              <w:rPr>
                <w:rFonts w:ascii="Arial" w:eastAsia="Times New Roman" w:hAnsi="Arial" w:cs="Arial"/>
                <w:lang w:val="de-CH" w:eastAsia="de-CH"/>
              </w:rPr>
              <w:t>Stunden Soll</w:t>
            </w:r>
          </w:p>
        </w:tc>
        <w:tc>
          <w:tcPr>
            <w:tcW w:w="111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52F1D786" w14:textId="77777777" w:rsidR="00204E38" w:rsidRPr="0042636F" w:rsidRDefault="00204E38" w:rsidP="007144E8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 w:rsidRPr="0042636F">
              <w:rPr>
                <w:rFonts w:ascii="Arial" w:eastAsia="Times New Roman" w:hAnsi="Arial" w:cs="Arial"/>
                <w:lang w:val="de-CH" w:eastAsia="de-CH"/>
              </w:rPr>
              <w:t>Stunden Ist</w:t>
            </w:r>
          </w:p>
        </w:tc>
      </w:tr>
      <w:tr w:rsidR="00204E38" w:rsidRPr="0042636F" w14:paraId="46D49CCF" w14:textId="77777777" w:rsidTr="007144E8">
        <w:trPr>
          <w:trHeight w:val="426"/>
        </w:trPr>
        <w:tc>
          <w:tcPr>
            <w:tcW w:w="651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0104D94" w14:textId="420E2C79" w:rsidR="00204E38" w:rsidRPr="0042636F" w:rsidRDefault="008569E6" w:rsidP="007144E8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>
              <w:rPr>
                <w:rFonts w:ascii="Arial" w:eastAsia="Times New Roman" w:hAnsi="Arial" w:cs="Arial"/>
                <w:lang w:val="de-CH" w:eastAsia="de-CH"/>
              </w:rPr>
              <w:t xml:space="preserve">User </w:t>
            </w:r>
            <w:r w:rsidR="00C3018A">
              <w:rPr>
                <w:rFonts w:ascii="Arial" w:eastAsia="Times New Roman" w:hAnsi="Arial" w:cs="Arial"/>
                <w:lang w:val="de-CH" w:eastAsia="de-CH"/>
              </w:rPr>
              <w:t>Icon</w:t>
            </w:r>
            <w:r>
              <w:rPr>
                <w:rFonts w:ascii="Arial" w:eastAsia="Times New Roman" w:hAnsi="Arial" w:cs="Arial"/>
                <w:lang w:val="de-CH" w:eastAsia="de-CH"/>
              </w:rPr>
              <w:t xml:space="preserve"> </w:t>
            </w:r>
            <w:r w:rsidR="00C3018A">
              <w:rPr>
                <w:rFonts w:ascii="Arial" w:eastAsia="Times New Roman" w:hAnsi="Arial" w:cs="Arial"/>
                <w:lang w:val="de-CH" w:eastAsia="de-CH"/>
              </w:rPr>
              <w:t>repariert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C7D1583" w14:textId="77777777" w:rsidR="00204E38" w:rsidRPr="0042636F" w:rsidRDefault="00204E38" w:rsidP="007144E8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</w:p>
        </w:tc>
        <w:tc>
          <w:tcPr>
            <w:tcW w:w="111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5AF080D" w14:textId="77777777" w:rsidR="00204E38" w:rsidRPr="0042636F" w:rsidRDefault="00204E38" w:rsidP="007144E8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</w:p>
        </w:tc>
      </w:tr>
      <w:tr w:rsidR="00204E38" w:rsidRPr="0042636F" w14:paraId="2D76F85D" w14:textId="77777777" w:rsidTr="007144E8">
        <w:trPr>
          <w:trHeight w:val="426"/>
        </w:trPr>
        <w:tc>
          <w:tcPr>
            <w:tcW w:w="651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59092FB" w14:textId="6ED9A3AE" w:rsidR="00204E38" w:rsidRPr="0042636F" w:rsidRDefault="008569E6" w:rsidP="007144E8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>
              <w:rPr>
                <w:rFonts w:ascii="Arial" w:eastAsia="Times New Roman" w:hAnsi="Arial" w:cs="Arial"/>
                <w:lang w:val="de-CH" w:eastAsia="de-CH"/>
              </w:rPr>
              <w:t>Abmeldung hinzugefügt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6638298" w14:textId="77777777" w:rsidR="00204E38" w:rsidRPr="0042636F" w:rsidRDefault="00204E38" w:rsidP="007144E8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</w:p>
        </w:tc>
        <w:tc>
          <w:tcPr>
            <w:tcW w:w="111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295F222" w14:textId="77777777" w:rsidR="00204E38" w:rsidRPr="0042636F" w:rsidRDefault="00204E38" w:rsidP="007144E8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</w:p>
        </w:tc>
      </w:tr>
      <w:tr w:rsidR="00204E38" w:rsidRPr="0042636F" w14:paraId="03D21C73" w14:textId="77777777" w:rsidTr="007144E8">
        <w:trPr>
          <w:trHeight w:val="426"/>
        </w:trPr>
        <w:tc>
          <w:tcPr>
            <w:tcW w:w="651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822E4D9" w14:textId="5B201DCE" w:rsidR="00204E38" w:rsidRPr="0042636F" w:rsidRDefault="00C3018A" w:rsidP="007144E8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>
              <w:rPr>
                <w:rFonts w:ascii="Arial" w:eastAsia="Times New Roman" w:hAnsi="Arial" w:cs="Arial"/>
                <w:lang w:val="de-CH" w:eastAsia="de-CH"/>
              </w:rPr>
              <w:t>Session funktioniert repariert, die zuvor kaputt war,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DB2233B" w14:textId="77777777" w:rsidR="00204E38" w:rsidRPr="0042636F" w:rsidRDefault="00204E38" w:rsidP="007144E8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</w:p>
        </w:tc>
        <w:tc>
          <w:tcPr>
            <w:tcW w:w="111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5FE9CCC" w14:textId="77777777" w:rsidR="00204E38" w:rsidRPr="0042636F" w:rsidRDefault="00204E38" w:rsidP="007144E8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</w:p>
        </w:tc>
      </w:tr>
      <w:tr w:rsidR="00204E38" w:rsidRPr="0042636F" w14:paraId="140F1B3A" w14:textId="77777777" w:rsidTr="007144E8">
        <w:trPr>
          <w:trHeight w:val="426"/>
        </w:trPr>
        <w:tc>
          <w:tcPr>
            <w:tcW w:w="651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E9A0F31" w14:textId="26A071A1" w:rsidR="00204E38" w:rsidRPr="0042636F" w:rsidRDefault="00AC32EB" w:rsidP="007144E8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>
              <w:rPr>
                <w:rFonts w:ascii="Arial" w:eastAsia="Times New Roman" w:hAnsi="Arial" w:cs="Arial"/>
                <w:lang w:val="de-CH" w:eastAsia="de-CH"/>
              </w:rPr>
              <w:t>Bei der Datenbank die Funktion für Lizenzen hinzugefügt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745931B" w14:textId="77777777" w:rsidR="00204E38" w:rsidRPr="0042636F" w:rsidRDefault="00204E38" w:rsidP="007144E8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</w:p>
        </w:tc>
        <w:tc>
          <w:tcPr>
            <w:tcW w:w="111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3295782" w14:textId="77777777" w:rsidR="00204E38" w:rsidRPr="0042636F" w:rsidRDefault="00204E38" w:rsidP="007144E8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</w:p>
        </w:tc>
      </w:tr>
      <w:tr w:rsidR="00204E38" w:rsidRPr="0042636F" w14:paraId="12EE0853" w14:textId="77777777" w:rsidTr="007144E8">
        <w:trPr>
          <w:trHeight w:val="426"/>
        </w:trPr>
        <w:tc>
          <w:tcPr>
            <w:tcW w:w="651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294436F" w14:textId="77777777" w:rsidR="00204E38" w:rsidRPr="0042636F" w:rsidRDefault="00204E38" w:rsidP="007144E8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 w:rsidRPr="0042636F">
              <w:rPr>
                <w:rFonts w:ascii="Arial" w:eastAsia="Times New Roman" w:hAnsi="Arial" w:cs="Arial"/>
                <w:b/>
                <w:bCs/>
                <w:lang w:val="de-CH" w:eastAsia="de-CH"/>
              </w:rPr>
              <w:t>Total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CEBB81E" w14:textId="77777777" w:rsidR="00204E38" w:rsidRPr="0042636F" w:rsidRDefault="00204E38" w:rsidP="007144E8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</w:p>
        </w:tc>
        <w:tc>
          <w:tcPr>
            <w:tcW w:w="111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A03129D" w14:textId="77777777" w:rsidR="00204E38" w:rsidRPr="0042636F" w:rsidRDefault="00204E38" w:rsidP="007144E8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</w:p>
        </w:tc>
      </w:tr>
      <w:tr w:rsidR="00204E38" w:rsidRPr="0042636F" w14:paraId="46FBCF97" w14:textId="77777777" w:rsidTr="007144E8">
        <w:trPr>
          <w:trHeight w:val="638"/>
        </w:trPr>
        <w:tc>
          <w:tcPr>
            <w:tcW w:w="651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0C21239" w14:textId="77777777" w:rsidR="00204E38" w:rsidRPr="0042636F" w:rsidRDefault="00204E38" w:rsidP="007144E8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 w:rsidRPr="0042636F">
              <w:rPr>
                <w:rFonts w:ascii="Arial" w:eastAsia="Times New Roman" w:hAnsi="Arial" w:cs="Arial"/>
                <w:lang w:val="de-CH" w:eastAsia="de-CH"/>
              </w:rPr>
              <w:t>Abweichungen Soll / Ist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041E5C8" w14:textId="77777777" w:rsidR="00204E38" w:rsidRPr="0042636F" w:rsidRDefault="00204E38" w:rsidP="007144E8">
            <w:pPr>
              <w:spacing w:after="0" w:line="240" w:lineRule="auto"/>
              <w:jc w:val="right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</w:p>
        </w:tc>
        <w:tc>
          <w:tcPr>
            <w:tcW w:w="111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14:paraId="3B18F1AA" w14:textId="77777777" w:rsidR="00204E38" w:rsidRPr="0042636F" w:rsidRDefault="00204E38" w:rsidP="007144E8">
            <w:pPr>
              <w:spacing w:after="0" w:line="240" w:lineRule="auto"/>
              <w:jc w:val="right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</w:p>
        </w:tc>
      </w:tr>
      <w:tr w:rsidR="00204E38" w:rsidRPr="0042636F" w14:paraId="4D1FF4D2" w14:textId="77777777" w:rsidTr="007144E8">
        <w:trPr>
          <w:trHeight w:val="403"/>
        </w:trPr>
        <w:tc>
          <w:tcPr>
            <w:tcW w:w="8766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hideMark/>
          </w:tcPr>
          <w:p w14:paraId="45579C9C" w14:textId="77777777" w:rsidR="00204E38" w:rsidRPr="0042636F" w:rsidRDefault="00204E38" w:rsidP="007144E8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 w:rsidRPr="0042636F">
              <w:rPr>
                <w:rFonts w:ascii="Arial" w:eastAsia="Times New Roman" w:hAnsi="Arial" w:cs="Arial"/>
                <w:lang w:val="de-CH" w:eastAsia="de-CH"/>
              </w:rPr>
              <w:t>Probleme</w:t>
            </w:r>
          </w:p>
        </w:tc>
      </w:tr>
      <w:tr w:rsidR="00204E38" w:rsidRPr="0042636F" w14:paraId="425541D9" w14:textId="77777777" w:rsidTr="007144E8">
        <w:trPr>
          <w:trHeight w:val="437"/>
        </w:trPr>
        <w:tc>
          <w:tcPr>
            <w:tcW w:w="8766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E00088F" w14:textId="77777777" w:rsidR="00204E38" w:rsidRPr="0042636F" w:rsidRDefault="00204E38" w:rsidP="007144E8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</w:p>
        </w:tc>
      </w:tr>
      <w:tr w:rsidR="00204E38" w:rsidRPr="0042636F" w14:paraId="38FEE420" w14:textId="77777777" w:rsidTr="007144E8">
        <w:trPr>
          <w:trHeight w:val="403"/>
        </w:trPr>
        <w:tc>
          <w:tcPr>
            <w:tcW w:w="8766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hideMark/>
          </w:tcPr>
          <w:p w14:paraId="5BCBEAE3" w14:textId="77777777" w:rsidR="00204E38" w:rsidRPr="0042636F" w:rsidRDefault="00204E38" w:rsidP="007144E8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 w:rsidRPr="0042636F">
              <w:rPr>
                <w:rFonts w:ascii="Arial" w:eastAsia="Times New Roman" w:hAnsi="Arial" w:cs="Arial"/>
                <w:lang w:val="de-CH" w:eastAsia="de-CH"/>
              </w:rPr>
              <w:t>Hilfestellung</w:t>
            </w:r>
          </w:p>
        </w:tc>
      </w:tr>
      <w:tr w:rsidR="00204E38" w:rsidRPr="0042636F" w14:paraId="19C5588B" w14:textId="77777777" w:rsidTr="007144E8">
        <w:trPr>
          <w:trHeight w:val="580"/>
        </w:trPr>
        <w:tc>
          <w:tcPr>
            <w:tcW w:w="8766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5827B6A" w14:textId="77777777" w:rsidR="00204E38" w:rsidRPr="0042636F" w:rsidRDefault="00204E38" w:rsidP="007144E8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</w:p>
        </w:tc>
      </w:tr>
      <w:tr w:rsidR="00204E38" w:rsidRPr="0042636F" w14:paraId="0773B833" w14:textId="77777777" w:rsidTr="007144E8">
        <w:trPr>
          <w:trHeight w:val="426"/>
        </w:trPr>
        <w:tc>
          <w:tcPr>
            <w:tcW w:w="8766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hideMark/>
          </w:tcPr>
          <w:p w14:paraId="42E28777" w14:textId="77777777" w:rsidR="00204E38" w:rsidRPr="0042636F" w:rsidRDefault="00204E38" w:rsidP="007144E8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 w:rsidRPr="0042636F">
              <w:rPr>
                <w:rFonts w:ascii="Arial" w:eastAsia="Times New Roman" w:hAnsi="Arial" w:cs="Arial"/>
                <w:lang w:val="de-CH" w:eastAsia="de-CH"/>
              </w:rPr>
              <w:t>Reflexion</w:t>
            </w:r>
          </w:p>
        </w:tc>
      </w:tr>
      <w:tr w:rsidR="00204E38" w:rsidRPr="0042636F" w14:paraId="089E97BE" w14:textId="77777777" w:rsidTr="007144E8">
        <w:trPr>
          <w:trHeight w:val="562"/>
        </w:trPr>
        <w:tc>
          <w:tcPr>
            <w:tcW w:w="8766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7D6E3971" w14:textId="77777777" w:rsidR="00204E38" w:rsidRPr="0042636F" w:rsidRDefault="00204E38" w:rsidP="007144E8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</w:p>
        </w:tc>
      </w:tr>
      <w:tr w:rsidR="00204E38" w:rsidRPr="0042636F" w14:paraId="1B376D2C" w14:textId="77777777" w:rsidTr="007144E8">
        <w:trPr>
          <w:trHeight w:val="426"/>
        </w:trPr>
        <w:tc>
          <w:tcPr>
            <w:tcW w:w="8766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hideMark/>
          </w:tcPr>
          <w:p w14:paraId="473018E2" w14:textId="77777777" w:rsidR="00204E38" w:rsidRPr="0042636F" w:rsidRDefault="00204E38" w:rsidP="007144E8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 w:rsidRPr="0042636F">
              <w:rPr>
                <w:rFonts w:ascii="Arial" w:eastAsia="Times New Roman" w:hAnsi="Arial" w:cs="Arial"/>
                <w:lang w:val="de-CH" w:eastAsia="de-CH"/>
              </w:rPr>
              <w:t>Nächste Schritte</w:t>
            </w:r>
          </w:p>
        </w:tc>
      </w:tr>
      <w:tr w:rsidR="00204E38" w:rsidRPr="0042636F" w14:paraId="6BA21024" w14:textId="77777777" w:rsidTr="007144E8">
        <w:trPr>
          <w:trHeight w:val="426"/>
        </w:trPr>
        <w:tc>
          <w:tcPr>
            <w:tcW w:w="8766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3863E702" w14:textId="77777777" w:rsidR="00204E38" w:rsidRPr="0042636F" w:rsidRDefault="00204E38" w:rsidP="007144E8">
            <w:pPr>
              <w:keepNext/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</w:p>
        </w:tc>
      </w:tr>
    </w:tbl>
    <w:p w14:paraId="15ECC774" w14:textId="77777777" w:rsidR="00204E38" w:rsidRPr="0042636F" w:rsidRDefault="00204E38" w:rsidP="00204E38">
      <w:pPr>
        <w:rPr>
          <w:rFonts w:ascii="Arial" w:hAnsi="Arial" w:cs="Arial"/>
          <w:lang w:val="de-CH"/>
        </w:rPr>
      </w:pPr>
      <w:r w:rsidRPr="0042636F">
        <w:rPr>
          <w:rFonts w:ascii="Arial" w:hAnsi="Arial" w:cs="Arial"/>
          <w:lang w:val="de-CH"/>
        </w:rPr>
        <w:br w:type="page"/>
      </w:r>
      <w:r w:rsidRPr="0042636F">
        <w:rPr>
          <w:rFonts w:ascii="Arial" w:hAnsi="Arial" w:cs="Arial"/>
          <w:lang w:val="de-CH"/>
        </w:rPr>
        <w:lastRenderedPageBreak/>
        <w:t>4.3.2022</w:t>
      </w:r>
    </w:p>
    <w:tbl>
      <w:tblPr>
        <w:tblW w:w="876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13"/>
        <w:gridCol w:w="1134"/>
        <w:gridCol w:w="1119"/>
      </w:tblGrid>
      <w:tr w:rsidR="00204E38" w:rsidRPr="0042636F" w14:paraId="6963CABE" w14:textId="77777777" w:rsidTr="007144E8">
        <w:trPr>
          <w:trHeight w:val="426"/>
        </w:trPr>
        <w:tc>
          <w:tcPr>
            <w:tcW w:w="6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37AC6AF5" w14:textId="77777777" w:rsidR="00204E38" w:rsidRPr="0042636F" w:rsidRDefault="00204E38" w:rsidP="007144E8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 w:rsidRPr="0042636F">
              <w:rPr>
                <w:rFonts w:ascii="Arial" w:eastAsia="Times New Roman" w:hAnsi="Arial" w:cs="Arial"/>
                <w:lang w:val="de-CH" w:eastAsia="de-CH"/>
              </w:rPr>
              <w:t>Tätigkeiten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6C900D39" w14:textId="77777777" w:rsidR="00204E38" w:rsidRPr="0042636F" w:rsidRDefault="00204E38" w:rsidP="007144E8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 w:rsidRPr="0042636F">
              <w:rPr>
                <w:rFonts w:ascii="Arial" w:eastAsia="Times New Roman" w:hAnsi="Arial" w:cs="Arial"/>
                <w:lang w:val="de-CH" w:eastAsia="de-CH"/>
              </w:rPr>
              <w:t>Stunden Soll</w:t>
            </w:r>
          </w:p>
        </w:tc>
        <w:tc>
          <w:tcPr>
            <w:tcW w:w="111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6D5823D6" w14:textId="77777777" w:rsidR="00204E38" w:rsidRPr="0042636F" w:rsidRDefault="00204E38" w:rsidP="007144E8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 w:rsidRPr="0042636F">
              <w:rPr>
                <w:rFonts w:ascii="Arial" w:eastAsia="Times New Roman" w:hAnsi="Arial" w:cs="Arial"/>
                <w:lang w:val="de-CH" w:eastAsia="de-CH"/>
              </w:rPr>
              <w:t>Stunden Ist</w:t>
            </w:r>
          </w:p>
        </w:tc>
      </w:tr>
      <w:tr w:rsidR="00204E38" w:rsidRPr="0042636F" w14:paraId="3A453B54" w14:textId="77777777" w:rsidTr="007144E8">
        <w:trPr>
          <w:trHeight w:val="426"/>
        </w:trPr>
        <w:tc>
          <w:tcPr>
            <w:tcW w:w="651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465BA8F" w14:textId="77777777" w:rsidR="00204E38" w:rsidRPr="0042636F" w:rsidRDefault="00204E38" w:rsidP="007144E8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DB2CA21" w14:textId="77777777" w:rsidR="00204E38" w:rsidRPr="0042636F" w:rsidRDefault="00204E38" w:rsidP="007144E8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</w:p>
        </w:tc>
        <w:tc>
          <w:tcPr>
            <w:tcW w:w="111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F012716" w14:textId="77777777" w:rsidR="00204E38" w:rsidRPr="0042636F" w:rsidRDefault="00204E38" w:rsidP="007144E8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</w:p>
        </w:tc>
      </w:tr>
      <w:tr w:rsidR="00204E38" w:rsidRPr="0042636F" w14:paraId="253F8CB1" w14:textId="77777777" w:rsidTr="007144E8">
        <w:trPr>
          <w:trHeight w:val="426"/>
        </w:trPr>
        <w:tc>
          <w:tcPr>
            <w:tcW w:w="651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D01D22C" w14:textId="77777777" w:rsidR="00204E38" w:rsidRPr="0042636F" w:rsidRDefault="00204E38" w:rsidP="007144E8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9E88E7F" w14:textId="77777777" w:rsidR="00204E38" w:rsidRPr="0042636F" w:rsidRDefault="00204E38" w:rsidP="007144E8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</w:p>
        </w:tc>
        <w:tc>
          <w:tcPr>
            <w:tcW w:w="111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9AF4D92" w14:textId="77777777" w:rsidR="00204E38" w:rsidRPr="0042636F" w:rsidRDefault="00204E38" w:rsidP="007144E8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</w:p>
        </w:tc>
      </w:tr>
      <w:tr w:rsidR="00204E38" w:rsidRPr="0042636F" w14:paraId="24BDB27B" w14:textId="77777777" w:rsidTr="007144E8">
        <w:trPr>
          <w:trHeight w:val="426"/>
        </w:trPr>
        <w:tc>
          <w:tcPr>
            <w:tcW w:w="651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205340D" w14:textId="77777777" w:rsidR="00204E38" w:rsidRPr="0042636F" w:rsidRDefault="00204E38" w:rsidP="007144E8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CAA90B7" w14:textId="77777777" w:rsidR="00204E38" w:rsidRPr="0042636F" w:rsidRDefault="00204E38" w:rsidP="007144E8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</w:p>
        </w:tc>
        <w:tc>
          <w:tcPr>
            <w:tcW w:w="111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67EACF2" w14:textId="77777777" w:rsidR="00204E38" w:rsidRPr="0042636F" w:rsidRDefault="00204E38" w:rsidP="007144E8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</w:p>
        </w:tc>
      </w:tr>
      <w:tr w:rsidR="00204E38" w:rsidRPr="0042636F" w14:paraId="23F11C09" w14:textId="77777777" w:rsidTr="007144E8">
        <w:trPr>
          <w:trHeight w:val="426"/>
        </w:trPr>
        <w:tc>
          <w:tcPr>
            <w:tcW w:w="651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C74E81C" w14:textId="77777777" w:rsidR="00204E38" w:rsidRPr="0042636F" w:rsidRDefault="00204E38" w:rsidP="007144E8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BF94254" w14:textId="77777777" w:rsidR="00204E38" w:rsidRPr="0042636F" w:rsidRDefault="00204E38" w:rsidP="007144E8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</w:p>
        </w:tc>
        <w:tc>
          <w:tcPr>
            <w:tcW w:w="111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4726749" w14:textId="77777777" w:rsidR="00204E38" w:rsidRPr="0042636F" w:rsidRDefault="00204E38" w:rsidP="007144E8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</w:p>
        </w:tc>
      </w:tr>
      <w:tr w:rsidR="00204E38" w:rsidRPr="0042636F" w14:paraId="3DDF67F5" w14:textId="77777777" w:rsidTr="007144E8">
        <w:trPr>
          <w:trHeight w:val="426"/>
        </w:trPr>
        <w:tc>
          <w:tcPr>
            <w:tcW w:w="651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3CD47CE" w14:textId="77777777" w:rsidR="00204E38" w:rsidRPr="0042636F" w:rsidRDefault="00204E38" w:rsidP="007144E8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 w:rsidRPr="0042636F">
              <w:rPr>
                <w:rFonts w:ascii="Arial" w:eastAsia="Times New Roman" w:hAnsi="Arial" w:cs="Arial"/>
                <w:b/>
                <w:bCs/>
                <w:lang w:val="de-CH" w:eastAsia="de-CH"/>
              </w:rPr>
              <w:t>Total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5488F11" w14:textId="77777777" w:rsidR="00204E38" w:rsidRPr="0042636F" w:rsidRDefault="00204E38" w:rsidP="007144E8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</w:p>
        </w:tc>
        <w:tc>
          <w:tcPr>
            <w:tcW w:w="111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BA541EF" w14:textId="77777777" w:rsidR="00204E38" w:rsidRPr="0042636F" w:rsidRDefault="00204E38" w:rsidP="007144E8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</w:p>
        </w:tc>
      </w:tr>
      <w:tr w:rsidR="00204E38" w:rsidRPr="0042636F" w14:paraId="63166EED" w14:textId="77777777" w:rsidTr="007144E8">
        <w:trPr>
          <w:trHeight w:val="638"/>
        </w:trPr>
        <w:tc>
          <w:tcPr>
            <w:tcW w:w="651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A3FED7" w14:textId="77777777" w:rsidR="00204E38" w:rsidRPr="0042636F" w:rsidRDefault="00204E38" w:rsidP="007144E8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 w:rsidRPr="0042636F">
              <w:rPr>
                <w:rFonts w:ascii="Arial" w:eastAsia="Times New Roman" w:hAnsi="Arial" w:cs="Arial"/>
                <w:lang w:val="de-CH" w:eastAsia="de-CH"/>
              </w:rPr>
              <w:t>Abweichungen Soll / Ist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47459F8" w14:textId="77777777" w:rsidR="00204E38" w:rsidRPr="0042636F" w:rsidRDefault="00204E38" w:rsidP="007144E8">
            <w:pPr>
              <w:spacing w:after="0" w:line="240" w:lineRule="auto"/>
              <w:jc w:val="right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</w:p>
        </w:tc>
        <w:tc>
          <w:tcPr>
            <w:tcW w:w="111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14:paraId="6EAC4D17" w14:textId="77777777" w:rsidR="00204E38" w:rsidRPr="0042636F" w:rsidRDefault="00204E38" w:rsidP="007144E8">
            <w:pPr>
              <w:spacing w:after="0" w:line="240" w:lineRule="auto"/>
              <w:jc w:val="right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</w:p>
        </w:tc>
      </w:tr>
      <w:tr w:rsidR="00204E38" w:rsidRPr="0042636F" w14:paraId="1CE9303C" w14:textId="77777777" w:rsidTr="007144E8">
        <w:trPr>
          <w:trHeight w:val="403"/>
        </w:trPr>
        <w:tc>
          <w:tcPr>
            <w:tcW w:w="8766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hideMark/>
          </w:tcPr>
          <w:p w14:paraId="6EAA78CD" w14:textId="77777777" w:rsidR="00204E38" w:rsidRPr="0042636F" w:rsidRDefault="00204E38" w:rsidP="007144E8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 w:rsidRPr="0042636F">
              <w:rPr>
                <w:rFonts w:ascii="Arial" w:eastAsia="Times New Roman" w:hAnsi="Arial" w:cs="Arial"/>
                <w:lang w:val="de-CH" w:eastAsia="de-CH"/>
              </w:rPr>
              <w:t>Probleme</w:t>
            </w:r>
          </w:p>
        </w:tc>
      </w:tr>
      <w:tr w:rsidR="00204E38" w:rsidRPr="0042636F" w14:paraId="569442CA" w14:textId="77777777" w:rsidTr="007144E8">
        <w:trPr>
          <w:trHeight w:val="437"/>
        </w:trPr>
        <w:tc>
          <w:tcPr>
            <w:tcW w:w="8766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EC26AB" w14:textId="77777777" w:rsidR="00204E38" w:rsidRPr="0042636F" w:rsidRDefault="00204E38" w:rsidP="007144E8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</w:p>
        </w:tc>
      </w:tr>
      <w:tr w:rsidR="00204E38" w:rsidRPr="0042636F" w14:paraId="0EF12092" w14:textId="77777777" w:rsidTr="007144E8">
        <w:trPr>
          <w:trHeight w:val="403"/>
        </w:trPr>
        <w:tc>
          <w:tcPr>
            <w:tcW w:w="8766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hideMark/>
          </w:tcPr>
          <w:p w14:paraId="10D322F7" w14:textId="77777777" w:rsidR="00204E38" w:rsidRPr="0042636F" w:rsidRDefault="00204E38" w:rsidP="007144E8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 w:rsidRPr="0042636F">
              <w:rPr>
                <w:rFonts w:ascii="Arial" w:eastAsia="Times New Roman" w:hAnsi="Arial" w:cs="Arial"/>
                <w:lang w:val="de-CH" w:eastAsia="de-CH"/>
              </w:rPr>
              <w:t>Hilfestellung</w:t>
            </w:r>
          </w:p>
        </w:tc>
      </w:tr>
      <w:tr w:rsidR="00204E38" w:rsidRPr="0042636F" w14:paraId="38BCFC13" w14:textId="77777777" w:rsidTr="007144E8">
        <w:trPr>
          <w:trHeight w:val="580"/>
        </w:trPr>
        <w:tc>
          <w:tcPr>
            <w:tcW w:w="8766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7B356A" w14:textId="77777777" w:rsidR="00204E38" w:rsidRPr="0042636F" w:rsidRDefault="00204E38" w:rsidP="007144E8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</w:p>
        </w:tc>
      </w:tr>
      <w:tr w:rsidR="00204E38" w:rsidRPr="0042636F" w14:paraId="58FC249C" w14:textId="77777777" w:rsidTr="007144E8">
        <w:trPr>
          <w:trHeight w:val="426"/>
        </w:trPr>
        <w:tc>
          <w:tcPr>
            <w:tcW w:w="8766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hideMark/>
          </w:tcPr>
          <w:p w14:paraId="451F3334" w14:textId="77777777" w:rsidR="00204E38" w:rsidRPr="0042636F" w:rsidRDefault="00204E38" w:rsidP="007144E8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 w:rsidRPr="0042636F">
              <w:rPr>
                <w:rFonts w:ascii="Arial" w:eastAsia="Times New Roman" w:hAnsi="Arial" w:cs="Arial"/>
                <w:lang w:val="de-CH" w:eastAsia="de-CH"/>
              </w:rPr>
              <w:t>Reflexion</w:t>
            </w:r>
          </w:p>
        </w:tc>
      </w:tr>
      <w:tr w:rsidR="00204E38" w:rsidRPr="0042636F" w14:paraId="3B7FA616" w14:textId="77777777" w:rsidTr="007144E8">
        <w:trPr>
          <w:trHeight w:val="562"/>
        </w:trPr>
        <w:tc>
          <w:tcPr>
            <w:tcW w:w="8766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5C1562E4" w14:textId="77777777" w:rsidR="00204E38" w:rsidRPr="0042636F" w:rsidRDefault="00204E38" w:rsidP="007144E8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</w:p>
        </w:tc>
      </w:tr>
      <w:tr w:rsidR="00204E38" w:rsidRPr="0042636F" w14:paraId="22FC5350" w14:textId="77777777" w:rsidTr="007144E8">
        <w:trPr>
          <w:trHeight w:val="426"/>
        </w:trPr>
        <w:tc>
          <w:tcPr>
            <w:tcW w:w="8766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hideMark/>
          </w:tcPr>
          <w:p w14:paraId="2B136AFE" w14:textId="77777777" w:rsidR="00204E38" w:rsidRPr="0042636F" w:rsidRDefault="00204E38" w:rsidP="007144E8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 w:rsidRPr="0042636F">
              <w:rPr>
                <w:rFonts w:ascii="Arial" w:eastAsia="Times New Roman" w:hAnsi="Arial" w:cs="Arial"/>
                <w:lang w:val="de-CH" w:eastAsia="de-CH"/>
              </w:rPr>
              <w:t>Nächste Schritte</w:t>
            </w:r>
          </w:p>
        </w:tc>
      </w:tr>
      <w:tr w:rsidR="00204E38" w:rsidRPr="0042636F" w14:paraId="4F6EEED5" w14:textId="77777777" w:rsidTr="007144E8">
        <w:trPr>
          <w:trHeight w:val="426"/>
        </w:trPr>
        <w:tc>
          <w:tcPr>
            <w:tcW w:w="8766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4514F104" w14:textId="77777777" w:rsidR="00204E38" w:rsidRPr="0042636F" w:rsidRDefault="00204E38" w:rsidP="007144E8">
            <w:pPr>
              <w:keepNext/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</w:p>
        </w:tc>
      </w:tr>
    </w:tbl>
    <w:p w14:paraId="5CEED5D2" w14:textId="77777777" w:rsidR="00204E38" w:rsidRPr="0042636F" w:rsidRDefault="00204E38" w:rsidP="00204E38">
      <w:pPr>
        <w:rPr>
          <w:rFonts w:ascii="Arial" w:hAnsi="Arial" w:cs="Arial"/>
          <w:lang w:val="de-CH"/>
        </w:rPr>
      </w:pPr>
      <w:r w:rsidRPr="0042636F">
        <w:rPr>
          <w:rFonts w:ascii="Arial" w:hAnsi="Arial" w:cs="Arial"/>
          <w:lang w:val="de-CH"/>
        </w:rPr>
        <w:br w:type="page"/>
      </w:r>
      <w:r w:rsidRPr="0042636F">
        <w:rPr>
          <w:rFonts w:ascii="Arial" w:hAnsi="Arial" w:cs="Arial"/>
          <w:lang w:val="de-CH"/>
        </w:rPr>
        <w:lastRenderedPageBreak/>
        <w:t>4.3.2022</w:t>
      </w:r>
    </w:p>
    <w:tbl>
      <w:tblPr>
        <w:tblW w:w="876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13"/>
        <w:gridCol w:w="1134"/>
        <w:gridCol w:w="1119"/>
      </w:tblGrid>
      <w:tr w:rsidR="00204E38" w:rsidRPr="0042636F" w14:paraId="79AA45AD" w14:textId="77777777" w:rsidTr="007144E8">
        <w:trPr>
          <w:trHeight w:val="426"/>
        </w:trPr>
        <w:tc>
          <w:tcPr>
            <w:tcW w:w="6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518DB407" w14:textId="77777777" w:rsidR="00204E38" w:rsidRPr="0042636F" w:rsidRDefault="00204E38" w:rsidP="007144E8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 w:rsidRPr="0042636F">
              <w:rPr>
                <w:rFonts w:ascii="Arial" w:eastAsia="Times New Roman" w:hAnsi="Arial" w:cs="Arial"/>
                <w:lang w:val="de-CH" w:eastAsia="de-CH"/>
              </w:rPr>
              <w:t>Tätigkeiten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4440491C" w14:textId="77777777" w:rsidR="00204E38" w:rsidRPr="0042636F" w:rsidRDefault="00204E38" w:rsidP="007144E8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 w:rsidRPr="0042636F">
              <w:rPr>
                <w:rFonts w:ascii="Arial" w:eastAsia="Times New Roman" w:hAnsi="Arial" w:cs="Arial"/>
                <w:lang w:val="de-CH" w:eastAsia="de-CH"/>
              </w:rPr>
              <w:t>Stunden Soll</w:t>
            </w:r>
          </w:p>
        </w:tc>
        <w:tc>
          <w:tcPr>
            <w:tcW w:w="111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71418578" w14:textId="77777777" w:rsidR="00204E38" w:rsidRPr="0042636F" w:rsidRDefault="00204E38" w:rsidP="007144E8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 w:rsidRPr="0042636F">
              <w:rPr>
                <w:rFonts w:ascii="Arial" w:eastAsia="Times New Roman" w:hAnsi="Arial" w:cs="Arial"/>
                <w:lang w:val="de-CH" w:eastAsia="de-CH"/>
              </w:rPr>
              <w:t>Stunden Ist</w:t>
            </w:r>
          </w:p>
        </w:tc>
      </w:tr>
      <w:tr w:rsidR="00204E38" w:rsidRPr="0042636F" w14:paraId="1159933C" w14:textId="77777777" w:rsidTr="007144E8">
        <w:trPr>
          <w:trHeight w:val="426"/>
        </w:trPr>
        <w:tc>
          <w:tcPr>
            <w:tcW w:w="651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43FEC12" w14:textId="77777777" w:rsidR="00204E38" w:rsidRPr="0042636F" w:rsidRDefault="00204E38" w:rsidP="007144E8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3502981" w14:textId="77777777" w:rsidR="00204E38" w:rsidRPr="0042636F" w:rsidRDefault="00204E38" w:rsidP="007144E8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</w:p>
        </w:tc>
        <w:tc>
          <w:tcPr>
            <w:tcW w:w="111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5553831" w14:textId="77777777" w:rsidR="00204E38" w:rsidRPr="0042636F" w:rsidRDefault="00204E38" w:rsidP="007144E8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</w:p>
        </w:tc>
      </w:tr>
      <w:tr w:rsidR="00204E38" w:rsidRPr="0042636F" w14:paraId="07BA58D3" w14:textId="77777777" w:rsidTr="007144E8">
        <w:trPr>
          <w:trHeight w:val="426"/>
        </w:trPr>
        <w:tc>
          <w:tcPr>
            <w:tcW w:w="651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47219B3" w14:textId="77777777" w:rsidR="00204E38" w:rsidRPr="0042636F" w:rsidRDefault="00204E38" w:rsidP="007144E8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850A4A6" w14:textId="77777777" w:rsidR="00204E38" w:rsidRPr="0042636F" w:rsidRDefault="00204E38" w:rsidP="007144E8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</w:p>
        </w:tc>
        <w:tc>
          <w:tcPr>
            <w:tcW w:w="111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8C925C1" w14:textId="77777777" w:rsidR="00204E38" w:rsidRPr="0042636F" w:rsidRDefault="00204E38" w:rsidP="007144E8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</w:p>
        </w:tc>
      </w:tr>
      <w:tr w:rsidR="00204E38" w:rsidRPr="0042636F" w14:paraId="47F39AB0" w14:textId="77777777" w:rsidTr="007144E8">
        <w:trPr>
          <w:trHeight w:val="426"/>
        </w:trPr>
        <w:tc>
          <w:tcPr>
            <w:tcW w:w="651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2EE45DC" w14:textId="77777777" w:rsidR="00204E38" w:rsidRPr="0042636F" w:rsidRDefault="00204E38" w:rsidP="007144E8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9FACD08" w14:textId="77777777" w:rsidR="00204E38" w:rsidRPr="0042636F" w:rsidRDefault="00204E38" w:rsidP="007144E8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</w:p>
        </w:tc>
        <w:tc>
          <w:tcPr>
            <w:tcW w:w="111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5988A05" w14:textId="77777777" w:rsidR="00204E38" w:rsidRPr="0042636F" w:rsidRDefault="00204E38" w:rsidP="007144E8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</w:p>
        </w:tc>
      </w:tr>
      <w:tr w:rsidR="00204E38" w:rsidRPr="0042636F" w14:paraId="135EF080" w14:textId="77777777" w:rsidTr="007144E8">
        <w:trPr>
          <w:trHeight w:val="426"/>
        </w:trPr>
        <w:tc>
          <w:tcPr>
            <w:tcW w:w="651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782269B" w14:textId="77777777" w:rsidR="00204E38" w:rsidRPr="0042636F" w:rsidRDefault="00204E38" w:rsidP="007144E8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70FEBE4" w14:textId="77777777" w:rsidR="00204E38" w:rsidRPr="0042636F" w:rsidRDefault="00204E38" w:rsidP="007144E8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</w:p>
        </w:tc>
        <w:tc>
          <w:tcPr>
            <w:tcW w:w="111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8D94CAB" w14:textId="77777777" w:rsidR="00204E38" w:rsidRPr="0042636F" w:rsidRDefault="00204E38" w:rsidP="007144E8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</w:p>
        </w:tc>
      </w:tr>
      <w:tr w:rsidR="00204E38" w:rsidRPr="0042636F" w14:paraId="0A66920A" w14:textId="77777777" w:rsidTr="007144E8">
        <w:trPr>
          <w:trHeight w:val="426"/>
        </w:trPr>
        <w:tc>
          <w:tcPr>
            <w:tcW w:w="651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C3D10B4" w14:textId="77777777" w:rsidR="00204E38" w:rsidRPr="0042636F" w:rsidRDefault="00204E38" w:rsidP="007144E8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 w:rsidRPr="0042636F">
              <w:rPr>
                <w:rFonts w:ascii="Arial" w:eastAsia="Times New Roman" w:hAnsi="Arial" w:cs="Arial"/>
                <w:b/>
                <w:bCs/>
                <w:lang w:val="de-CH" w:eastAsia="de-CH"/>
              </w:rPr>
              <w:t>Total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DB697B2" w14:textId="77777777" w:rsidR="00204E38" w:rsidRPr="0042636F" w:rsidRDefault="00204E38" w:rsidP="007144E8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</w:p>
        </w:tc>
        <w:tc>
          <w:tcPr>
            <w:tcW w:w="111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0E63406" w14:textId="77777777" w:rsidR="00204E38" w:rsidRPr="0042636F" w:rsidRDefault="00204E38" w:rsidP="007144E8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</w:p>
        </w:tc>
      </w:tr>
      <w:tr w:rsidR="00204E38" w:rsidRPr="0042636F" w14:paraId="2E745139" w14:textId="77777777" w:rsidTr="007144E8">
        <w:trPr>
          <w:trHeight w:val="638"/>
        </w:trPr>
        <w:tc>
          <w:tcPr>
            <w:tcW w:w="651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BFD4487" w14:textId="77777777" w:rsidR="00204E38" w:rsidRPr="0042636F" w:rsidRDefault="00204E38" w:rsidP="007144E8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 w:rsidRPr="0042636F">
              <w:rPr>
                <w:rFonts w:ascii="Arial" w:eastAsia="Times New Roman" w:hAnsi="Arial" w:cs="Arial"/>
                <w:lang w:val="de-CH" w:eastAsia="de-CH"/>
              </w:rPr>
              <w:t>Abweichungen Soll / Ist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E3AC00A" w14:textId="77777777" w:rsidR="00204E38" w:rsidRPr="0042636F" w:rsidRDefault="00204E38" w:rsidP="007144E8">
            <w:pPr>
              <w:spacing w:after="0" w:line="240" w:lineRule="auto"/>
              <w:jc w:val="right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</w:p>
        </w:tc>
        <w:tc>
          <w:tcPr>
            <w:tcW w:w="111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14:paraId="0EE6270A" w14:textId="77777777" w:rsidR="00204E38" w:rsidRPr="0042636F" w:rsidRDefault="00204E38" w:rsidP="007144E8">
            <w:pPr>
              <w:spacing w:after="0" w:line="240" w:lineRule="auto"/>
              <w:jc w:val="right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</w:p>
        </w:tc>
      </w:tr>
      <w:tr w:rsidR="00204E38" w:rsidRPr="0042636F" w14:paraId="6441F7AA" w14:textId="77777777" w:rsidTr="007144E8">
        <w:trPr>
          <w:trHeight w:val="403"/>
        </w:trPr>
        <w:tc>
          <w:tcPr>
            <w:tcW w:w="8766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hideMark/>
          </w:tcPr>
          <w:p w14:paraId="3F5CC017" w14:textId="77777777" w:rsidR="00204E38" w:rsidRPr="0042636F" w:rsidRDefault="00204E38" w:rsidP="007144E8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 w:rsidRPr="0042636F">
              <w:rPr>
                <w:rFonts w:ascii="Arial" w:eastAsia="Times New Roman" w:hAnsi="Arial" w:cs="Arial"/>
                <w:lang w:val="de-CH" w:eastAsia="de-CH"/>
              </w:rPr>
              <w:t>Probleme</w:t>
            </w:r>
          </w:p>
        </w:tc>
      </w:tr>
      <w:tr w:rsidR="00204E38" w:rsidRPr="0042636F" w14:paraId="5CA1B417" w14:textId="77777777" w:rsidTr="007144E8">
        <w:trPr>
          <w:trHeight w:val="437"/>
        </w:trPr>
        <w:tc>
          <w:tcPr>
            <w:tcW w:w="8766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1C70F45" w14:textId="77777777" w:rsidR="00204E38" w:rsidRPr="0042636F" w:rsidRDefault="00204E38" w:rsidP="007144E8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</w:p>
        </w:tc>
      </w:tr>
      <w:tr w:rsidR="00204E38" w:rsidRPr="0042636F" w14:paraId="4441DE6A" w14:textId="77777777" w:rsidTr="007144E8">
        <w:trPr>
          <w:trHeight w:val="403"/>
        </w:trPr>
        <w:tc>
          <w:tcPr>
            <w:tcW w:w="8766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hideMark/>
          </w:tcPr>
          <w:p w14:paraId="4286B105" w14:textId="77777777" w:rsidR="00204E38" w:rsidRPr="0042636F" w:rsidRDefault="00204E38" w:rsidP="007144E8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 w:rsidRPr="0042636F">
              <w:rPr>
                <w:rFonts w:ascii="Arial" w:eastAsia="Times New Roman" w:hAnsi="Arial" w:cs="Arial"/>
                <w:lang w:val="de-CH" w:eastAsia="de-CH"/>
              </w:rPr>
              <w:t>Hilfestellung</w:t>
            </w:r>
          </w:p>
        </w:tc>
      </w:tr>
      <w:tr w:rsidR="00204E38" w:rsidRPr="0042636F" w14:paraId="11F32ECF" w14:textId="77777777" w:rsidTr="007144E8">
        <w:trPr>
          <w:trHeight w:val="580"/>
        </w:trPr>
        <w:tc>
          <w:tcPr>
            <w:tcW w:w="8766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DFE5AEE" w14:textId="77777777" w:rsidR="00204E38" w:rsidRPr="0042636F" w:rsidRDefault="00204E38" w:rsidP="007144E8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</w:p>
        </w:tc>
      </w:tr>
      <w:tr w:rsidR="00204E38" w:rsidRPr="0042636F" w14:paraId="6DD2AB43" w14:textId="77777777" w:rsidTr="007144E8">
        <w:trPr>
          <w:trHeight w:val="426"/>
        </w:trPr>
        <w:tc>
          <w:tcPr>
            <w:tcW w:w="8766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hideMark/>
          </w:tcPr>
          <w:p w14:paraId="39578694" w14:textId="77777777" w:rsidR="00204E38" w:rsidRPr="0042636F" w:rsidRDefault="00204E38" w:rsidP="007144E8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 w:rsidRPr="0042636F">
              <w:rPr>
                <w:rFonts w:ascii="Arial" w:eastAsia="Times New Roman" w:hAnsi="Arial" w:cs="Arial"/>
                <w:lang w:val="de-CH" w:eastAsia="de-CH"/>
              </w:rPr>
              <w:t>Reflexion</w:t>
            </w:r>
          </w:p>
        </w:tc>
      </w:tr>
      <w:tr w:rsidR="00204E38" w:rsidRPr="0042636F" w14:paraId="34087DAA" w14:textId="77777777" w:rsidTr="007144E8">
        <w:trPr>
          <w:trHeight w:val="562"/>
        </w:trPr>
        <w:tc>
          <w:tcPr>
            <w:tcW w:w="8766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46011ED4" w14:textId="77777777" w:rsidR="00204E38" w:rsidRPr="0042636F" w:rsidRDefault="00204E38" w:rsidP="007144E8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</w:p>
        </w:tc>
      </w:tr>
      <w:tr w:rsidR="00204E38" w:rsidRPr="0042636F" w14:paraId="0697D653" w14:textId="77777777" w:rsidTr="007144E8">
        <w:trPr>
          <w:trHeight w:val="426"/>
        </w:trPr>
        <w:tc>
          <w:tcPr>
            <w:tcW w:w="8766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hideMark/>
          </w:tcPr>
          <w:p w14:paraId="44C9A3A5" w14:textId="77777777" w:rsidR="00204E38" w:rsidRPr="0042636F" w:rsidRDefault="00204E38" w:rsidP="007144E8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 w:rsidRPr="0042636F">
              <w:rPr>
                <w:rFonts w:ascii="Arial" w:eastAsia="Times New Roman" w:hAnsi="Arial" w:cs="Arial"/>
                <w:lang w:val="de-CH" w:eastAsia="de-CH"/>
              </w:rPr>
              <w:t>Nächste Schritte</w:t>
            </w:r>
          </w:p>
        </w:tc>
      </w:tr>
      <w:tr w:rsidR="00204E38" w:rsidRPr="0042636F" w14:paraId="1D4C1F12" w14:textId="77777777" w:rsidTr="007144E8">
        <w:trPr>
          <w:trHeight w:val="426"/>
        </w:trPr>
        <w:tc>
          <w:tcPr>
            <w:tcW w:w="8766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0A05D86A" w14:textId="77777777" w:rsidR="00204E38" w:rsidRPr="0042636F" w:rsidRDefault="00204E38" w:rsidP="007144E8">
            <w:pPr>
              <w:keepNext/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</w:p>
        </w:tc>
      </w:tr>
    </w:tbl>
    <w:p w14:paraId="1A41CFC1" w14:textId="77777777" w:rsidR="00204E38" w:rsidRPr="0042636F" w:rsidRDefault="00204E38" w:rsidP="00204E38">
      <w:pPr>
        <w:rPr>
          <w:rFonts w:ascii="Arial" w:hAnsi="Arial" w:cs="Arial"/>
          <w:lang w:val="de-CH"/>
        </w:rPr>
      </w:pPr>
      <w:r w:rsidRPr="0042636F">
        <w:rPr>
          <w:rFonts w:ascii="Arial" w:hAnsi="Arial" w:cs="Arial"/>
          <w:lang w:val="de-CH"/>
        </w:rPr>
        <w:br w:type="page"/>
      </w:r>
      <w:r w:rsidRPr="0042636F">
        <w:rPr>
          <w:rFonts w:ascii="Arial" w:hAnsi="Arial" w:cs="Arial"/>
          <w:lang w:val="de-CH"/>
        </w:rPr>
        <w:lastRenderedPageBreak/>
        <w:t>4.3.2022</w:t>
      </w:r>
    </w:p>
    <w:tbl>
      <w:tblPr>
        <w:tblW w:w="876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13"/>
        <w:gridCol w:w="1134"/>
        <w:gridCol w:w="1119"/>
      </w:tblGrid>
      <w:tr w:rsidR="00204E38" w:rsidRPr="0042636F" w14:paraId="6D74198B" w14:textId="77777777" w:rsidTr="007144E8">
        <w:trPr>
          <w:trHeight w:val="426"/>
        </w:trPr>
        <w:tc>
          <w:tcPr>
            <w:tcW w:w="6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69CBED90" w14:textId="77777777" w:rsidR="00204E38" w:rsidRPr="0042636F" w:rsidRDefault="00204E38" w:rsidP="007144E8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 w:rsidRPr="0042636F">
              <w:rPr>
                <w:rFonts w:ascii="Arial" w:eastAsia="Times New Roman" w:hAnsi="Arial" w:cs="Arial"/>
                <w:lang w:val="de-CH" w:eastAsia="de-CH"/>
              </w:rPr>
              <w:t>Tätigkeiten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4F658DF8" w14:textId="77777777" w:rsidR="00204E38" w:rsidRPr="0042636F" w:rsidRDefault="00204E38" w:rsidP="007144E8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 w:rsidRPr="0042636F">
              <w:rPr>
                <w:rFonts w:ascii="Arial" w:eastAsia="Times New Roman" w:hAnsi="Arial" w:cs="Arial"/>
                <w:lang w:val="de-CH" w:eastAsia="de-CH"/>
              </w:rPr>
              <w:t>Stunden Soll</w:t>
            </w:r>
          </w:p>
        </w:tc>
        <w:tc>
          <w:tcPr>
            <w:tcW w:w="111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06044913" w14:textId="77777777" w:rsidR="00204E38" w:rsidRPr="0042636F" w:rsidRDefault="00204E38" w:rsidP="007144E8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 w:rsidRPr="0042636F">
              <w:rPr>
                <w:rFonts w:ascii="Arial" w:eastAsia="Times New Roman" w:hAnsi="Arial" w:cs="Arial"/>
                <w:lang w:val="de-CH" w:eastAsia="de-CH"/>
              </w:rPr>
              <w:t>Stunden Ist</w:t>
            </w:r>
          </w:p>
        </w:tc>
      </w:tr>
      <w:tr w:rsidR="00204E38" w:rsidRPr="0042636F" w14:paraId="6476A300" w14:textId="77777777" w:rsidTr="007144E8">
        <w:trPr>
          <w:trHeight w:val="426"/>
        </w:trPr>
        <w:tc>
          <w:tcPr>
            <w:tcW w:w="651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A04D9D1" w14:textId="77777777" w:rsidR="00204E38" w:rsidRPr="0042636F" w:rsidRDefault="00204E38" w:rsidP="007144E8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724E531" w14:textId="77777777" w:rsidR="00204E38" w:rsidRPr="0042636F" w:rsidRDefault="00204E38" w:rsidP="007144E8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</w:p>
        </w:tc>
        <w:tc>
          <w:tcPr>
            <w:tcW w:w="111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D796077" w14:textId="77777777" w:rsidR="00204E38" w:rsidRPr="0042636F" w:rsidRDefault="00204E38" w:rsidP="007144E8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</w:p>
        </w:tc>
      </w:tr>
      <w:tr w:rsidR="00204E38" w:rsidRPr="0042636F" w14:paraId="5A5B72D3" w14:textId="77777777" w:rsidTr="007144E8">
        <w:trPr>
          <w:trHeight w:val="426"/>
        </w:trPr>
        <w:tc>
          <w:tcPr>
            <w:tcW w:w="651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65814E3" w14:textId="77777777" w:rsidR="00204E38" w:rsidRPr="0042636F" w:rsidRDefault="00204E38" w:rsidP="007144E8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C2612CB" w14:textId="77777777" w:rsidR="00204E38" w:rsidRPr="0042636F" w:rsidRDefault="00204E38" w:rsidP="007144E8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</w:p>
        </w:tc>
        <w:tc>
          <w:tcPr>
            <w:tcW w:w="111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BABD6C8" w14:textId="77777777" w:rsidR="00204E38" w:rsidRPr="0042636F" w:rsidRDefault="00204E38" w:rsidP="007144E8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</w:p>
        </w:tc>
      </w:tr>
      <w:tr w:rsidR="00204E38" w:rsidRPr="0042636F" w14:paraId="32CB44C3" w14:textId="77777777" w:rsidTr="007144E8">
        <w:trPr>
          <w:trHeight w:val="426"/>
        </w:trPr>
        <w:tc>
          <w:tcPr>
            <w:tcW w:w="651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150DD07" w14:textId="77777777" w:rsidR="00204E38" w:rsidRPr="0042636F" w:rsidRDefault="00204E38" w:rsidP="007144E8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63BF6E4" w14:textId="77777777" w:rsidR="00204E38" w:rsidRPr="0042636F" w:rsidRDefault="00204E38" w:rsidP="007144E8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</w:p>
        </w:tc>
        <w:tc>
          <w:tcPr>
            <w:tcW w:w="111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57B35CA" w14:textId="77777777" w:rsidR="00204E38" w:rsidRPr="0042636F" w:rsidRDefault="00204E38" w:rsidP="007144E8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</w:p>
        </w:tc>
      </w:tr>
      <w:tr w:rsidR="00204E38" w:rsidRPr="0042636F" w14:paraId="6A71E76E" w14:textId="77777777" w:rsidTr="007144E8">
        <w:trPr>
          <w:trHeight w:val="426"/>
        </w:trPr>
        <w:tc>
          <w:tcPr>
            <w:tcW w:w="651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B19BBC7" w14:textId="77777777" w:rsidR="00204E38" w:rsidRPr="0042636F" w:rsidRDefault="00204E38" w:rsidP="007144E8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54595B3" w14:textId="77777777" w:rsidR="00204E38" w:rsidRPr="0042636F" w:rsidRDefault="00204E38" w:rsidP="007144E8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</w:p>
        </w:tc>
        <w:tc>
          <w:tcPr>
            <w:tcW w:w="111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98CD270" w14:textId="77777777" w:rsidR="00204E38" w:rsidRPr="0042636F" w:rsidRDefault="00204E38" w:rsidP="007144E8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</w:p>
        </w:tc>
      </w:tr>
      <w:tr w:rsidR="00204E38" w:rsidRPr="0042636F" w14:paraId="172784D3" w14:textId="77777777" w:rsidTr="007144E8">
        <w:trPr>
          <w:trHeight w:val="426"/>
        </w:trPr>
        <w:tc>
          <w:tcPr>
            <w:tcW w:w="651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EC85183" w14:textId="77777777" w:rsidR="00204E38" w:rsidRPr="0042636F" w:rsidRDefault="00204E38" w:rsidP="007144E8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 w:rsidRPr="0042636F">
              <w:rPr>
                <w:rFonts w:ascii="Arial" w:eastAsia="Times New Roman" w:hAnsi="Arial" w:cs="Arial"/>
                <w:b/>
                <w:bCs/>
                <w:lang w:val="de-CH" w:eastAsia="de-CH"/>
              </w:rPr>
              <w:t>Total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5EBCD4E" w14:textId="77777777" w:rsidR="00204E38" w:rsidRPr="0042636F" w:rsidRDefault="00204E38" w:rsidP="007144E8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</w:p>
        </w:tc>
        <w:tc>
          <w:tcPr>
            <w:tcW w:w="111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2300473" w14:textId="77777777" w:rsidR="00204E38" w:rsidRPr="0042636F" w:rsidRDefault="00204E38" w:rsidP="007144E8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</w:p>
        </w:tc>
      </w:tr>
      <w:tr w:rsidR="00204E38" w:rsidRPr="0042636F" w14:paraId="1A846314" w14:textId="77777777" w:rsidTr="007144E8">
        <w:trPr>
          <w:trHeight w:val="638"/>
        </w:trPr>
        <w:tc>
          <w:tcPr>
            <w:tcW w:w="651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21F4C58" w14:textId="77777777" w:rsidR="00204E38" w:rsidRPr="0042636F" w:rsidRDefault="00204E38" w:rsidP="007144E8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 w:rsidRPr="0042636F">
              <w:rPr>
                <w:rFonts w:ascii="Arial" w:eastAsia="Times New Roman" w:hAnsi="Arial" w:cs="Arial"/>
                <w:lang w:val="de-CH" w:eastAsia="de-CH"/>
              </w:rPr>
              <w:t>Abweichungen Soll / Ist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5C0C6ED" w14:textId="77777777" w:rsidR="00204E38" w:rsidRPr="0042636F" w:rsidRDefault="00204E38" w:rsidP="007144E8">
            <w:pPr>
              <w:spacing w:after="0" w:line="240" w:lineRule="auto"/>
              <w:jc w:val="right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</w:p>
        </w:tc>
        <w:tc>
          <w:tcPr>
            <w:tcW w:w="111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14:paraId="2F9C4EB6" w14:textId="77777777" w:rsidR="00204E38" w:rsidRPr="0042636F" w:rsidRDefault="00204E38" w:rsidP="007144E8">
            <w:pPr>
              <w:spacing w:after="0" w:line="240" w:lineRule="auto"/>
              <w:jc w:val="right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</w:p>
        </w:tc>
      </w:tr>
      <w:tr w:rsidR="00204E38" w:rsidRPr="0042636F" w14:paraId="3065CECB" w14:textId="77777777" w:rsidTr="007144E8">
        <w:trPr>
          <w:trHeight w:val="403"/>
        </w:trPr>
        <w:tc>
          <w:tcPr>
            <w:tcW w:w="8766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hideMark/>
          </w:tcPr>
          <w:p w14:paraId="63D9AA44" w14:textId="77777777" w:rsidR="00204E38" w:rsidRPr="0042636F" w:rsidRDefault="00204E38" w:rsidP="007144E8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 w:rsidRPr="0042636F">
              <w:rPr>
                <w:rFonts w:ascii="Arial" w:eastAsia="Times New Roman" w:hAnsi="Arial" w:cs="Arial"/>
                <w:lang w:val="de-CH" w:eastAsia="de-CH"/>
              </w:rPr>
              <w:t>Probleme</w:t>
            </w:r>
          </w:p>
        </w:tc>
      </w:tr>
      <w:tr w:rsidR="00204E38" w:rsidRPr="0042636F" w14:paraId="3CBA2DBB" w14:textId="77777777" w:rsidTr="007144E8">
        <w:trPr>
          <w:trHeight w:val="437"/>
        </w:trPr>
        <w:tc>
          <w:tcPr>
            <w:tcW w:w="8766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CBAFE4A" w14:textId="77777777" w:rsidR="00204E38" w:rsidRPr="0042636F" w:rsidRDefault="00204E38" w:rsidP="007144E8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</w:p>
        </w:tc>
      </w:tr>
      <w:tr w:rsidR="00204E38" w:rsidRPr="0042636F" w14:paraId="3E757640" w14:textId="77777777" w:rsidTr="007144E8">
        <w:trPr>
          <w:trHeight w:val="403"/>
        </w:trPr>
        <w:tc>
          <w:tcPr>
            <w:tcW w:w="8766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hideMark/>
          </w:tcPr>
          <w:p w14:paraId="4D793866" w14:textId="77777777" w:rsidR="00204E38" w:rsidRPr="0042636F" w:rsidRDefault="00204E38" w:rsidP="007144E8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 w:rsidRPr="0042636F">
              <w:rPr>
                <w:rFonts w:ascii="Arial" w:eastAsia="Times New Roman" w:hAnsi="Arial" w:cs="Arial"/>
                <w:lang w:val="de-CH" w:eastAsia="de-CH"/>
              </w:rPr>
              <w:t>Hilfestellung</w:t>
            </w:r>
          </w:p>
        </w:tc>
      </w:tr>
      <w:tr w:rsidR="00204E38" w:rsidRPr="0042636F" w14:paraId="109A7675" w14:textId="77777777" w:rsidTr="007144E8">
        <w:trPr>
          <w:trHeight w:val="580"/>
        </w:trPr>
        <w:tc>
          <w:tcPr>
            <w:tcW w:w="8766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463CE2" w14:textId="77777777" w:rsidR="00204E38" w:rsidRPr="0042636F" w:rsidRDefault="00204E38" w:rsidP="007144E8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</w:p>
        </w:tc>
      </w:tr>
      <w:tr w:rsidR="00204E38" w:rsidRPr="0042636F" w14:paraId="0EDB9DC8" w14:textId="77777777" w:rsidTr="007144E8">
        <w:trPr>
          <w:trHeight w:val="426"/>
        </w:trPr>
        <w:tc>
          <w:tcPr>
            <w:tcW w:w="8766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hideMark/>
          </w:tcPr>
          <w:p w14:paraId="10BF1D81" w14:textId="77777777" w:rsidR="00204E38" w:rsidRPr="0042636F" w:rsidRDefault="00204E38" w:rsidP="007144E8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 w:rsidRPr="0042636F">
              <w:rPr>
                <w:rFonts w:ascii="Arial" w:eastAsia="Times New Roman" w:hAnsi="Arial" w:cs="Arial"/>
                <w:lang w:val="de-CH" w:eastAsia="de-CH"/>
              </w:rPr>
              <w:t>Reflexion</w:t>
            </w:r>
          </w:p>
        </w:tc>
      </w:tr>
      <w:tr w:rsidR="00204E38" w:rsidRPr="0042636F" w14:paraId="3F188F08" w14:textId="77777777" w:rsidTr="007144E8">
        <w:trPr>
          <w:trHeight w:val="562"/>
        </w:trPr>
        <w:tc>
          <w:tcPr>
            <w:tcW w:w="8766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1A40B2D0" w14:textId="77777777" w:rsidR="00204E38" w:rsidRPr="0042636F" w:rsidRDefault="00204E38" w:rsidP="007144E8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</w:p>
        </w:tc>
      </w:tr>
      <w:tr w:rsidR="00204E38" w:rsidRPr="0042636F" w14:paraId="63BB9EFA" w14:textId="77777777" w:rsidTr="007144E8">
        <w:trPr>
          <w:trHeight w:val="426"/>
        </w:trPr>
        <w:tc>
          <w:tcPr>
            <w:tcW w:w="8766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hideMark/>
          </w:tcPr>
          <w:p w14:paraId="2C340BF6" w14:textId="77777777" w:rsidR="00204E38" w:rsidRPr="0042636F" w:rsidRDefault="00204E38" w:rsidP="007144E8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  <w:r w:rsidRPr="0042636F">
              <w:rPr>
                <w:rFonts w:ascii="Arial" w:eastAsia="Times New Roman" w:hAnsi="Arial" w:cs="Arial"/>
                <w:lang w:val="de-CH" w:eastAsia="de-CH"/>
              </w:rPr>
              <w:t>Nächste Schritte</w:t>
            </w:r>
          </w:p>
        </w:tc>
      </w:tr>
      <w:tr w:rsidR="00204E38" w:rsidRPr="0042636F" w14:paraId="2B028362" w14:textId="77777777" w:rsidTr="007144E8">
        <w:trPr>
          <w:trHeight w:val="426"/>
        </w:trPr>
        <w:tc>
          <w:tcPr>
            <w:tcW w:w="8766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2FCEC905" w14:textId="77777777" w:rsidR="00204E38" w:rsidRPr="0042636F" w:rsidRDefault="00204E38" w:rsidP="007144E8">
            <w:pPr>
              <w:keepNext/>
              <w:spacing w:after="0" w:line="240" w:lineRule="auto"/>
              <w:textAlignment w:val="baseline"/>
              <w:rPr>
                <w:rFonts w:ascii="Arial" w:eastAsia="Times New Roman" w:hAnsi="Arial" w:cs="Arial"/>
                <w:lang w:val="de-CH" w:eastAsia="de-CH"/>
              </w:rPr>
            </w:pPr>
          </w:p>
        </w:tc>
      </w:tr>
    </w:tbl>
    <w:p w14:paraId="1A7713C8" w14:textId="77777777" w:rsidR="00204E38" w:rsidRPr="0042636F" w:rsidRDefault="00204E38" w:rsidP="00204E38">
      <w:pPr>
        <w:rPr>
          <w:rFonts w:ascii="Arial" w:hAnsi="Arial" w:cs="Arial"/>
          <w:lang w:val="de-CH"/>
        </w:rPr>
      </w:pPr>
      <w:r w:rsidRPr="0042636F">
        <w:rPr>
          <w:rFonts w:ascii="Arial" w:hAnsi="Arial" w:cs="Arial"/>
          <w:lang w:val="de-CH"/>
        </w:rPr>
        <w:br w:type="page"/>
      </w:r>
    </w:p>
    <w:p w14:paraId="0C50B0BC" w14:textId="653E9694" w:rsidR="00204E38" w:rsidRPr="0042636F" w:rsidRDefault="00204E38" w:rsidP="00204E38">
      <w:pPr>
        <w:rPr>
          <w:rFonts w:ascii="Arial" w:hAnsi="Arial" w:cs="Arial"/>
          <w:lang w:val="de-CH"/>
        </w:rPr>
      </w:pPr>
    </w:p>
    <w:p w14:paraId="6DCD4D0C" w14:textId="0E98E2CF" w:rsidR="00204E38" w:rsidRPr="0042636F" w:rsidRDefault="00204E38" w:rsidP="00204E38">
      <w:pPr>
        <w:rPr>
          <w:rFonts w:ascii="Arial" w:hAnsi="Arial" w:cs="Arial"/>
          <w:lang w:val="de-CH"/>
        </w:rPr>
      </w:pPr>
    </w:p>
    <w:p w14:paraId="43521BCE" w14:textId="7811C63C" w:rsidR="00204E38" w:rsidRPr="0042636F" w:rsidRDefault="00204E38" w:rsidP="00204E38">
      <w:pPr>
        <w:rPr>
          <w:rFonts w:ascii="Arial" w:hAnsi="Arial" w:cs="Arial"/>
          <w:lang w:val="de-CH"/>
        </w:rPr>
      </w:pPr>
    </w:p>
    <w:p w14:paraId="726A694B" w14:textId="400188E0" w:rsidR="000C7379" w:rsidRPr="0042636F" w:rsidRDefault="000C7379" w:rsidP="000C7379">
      <w:pPr>
        <w:rPr>
          <w:rFonts w:ascii="Arial" w:hAnsi="Arial" w:cs="Arial"/>
          <w:lang w:val="de-CH"/>
        </w:rPr>
      </w:pPr>
    </w:p>
    <w:p w14:paraId="586AB5E7" w14:textId="37030A93" w:rsidR="002A60F7" w:rsidRPr="0042636F" w:rsidRDefault="002A60F7" w:rsidP="002A60F7">
      <w:pPr>
        <w:rPr>
          <w:rFonts w:ascii="Arial" w:hAnsi="Arial" w:cs="Arial"/>
          <w:lang w:val="de-CH"/>
        </w:rPr>
      </w:pPr>
    </w:p>
    <w:p w14:paraId="52953528" w14:textId="6B0B143F" w:rsidR="00E154F5" w:rsidRPr="0042636F" w:rsidRDefault="00D65E8F" w:rsidP="002A60F7">
      <w:pPr>
        <w:rPr>
          <w:rFonts w:ascii="Arial" w:hAnsi="Arial" w:cs="Arial"/>
          <w:lang w:val="de-CH"/>
        </w:rPr>
      </w:pPr>
      <w:r w:rsidRPr="0042636F">
        <w:rPr>
          <w:rFonts w:ascii="Arial" w:hAnsi="Arial" w:cs="Arial"/>
          <w:lang w:val="de-CH"/>
        </w:rPr>
        <w:t>Verzeichnisse</w:t>
      </w:r>
    </w:p>
    <w:p w14:paraId="5DC55D0A" w14:textId="649F6FD8" w:rsidR="00D65E8F" w:rsidRPr="0042636F" w:rsidRDefault="00D65E8F" w:rsidP="00D65E8F">
      <w:pPr>
        <w:pStyle w:val="berschrift2"/>
        <w:rPr>
          <w:rFonts w:ascii="Arial" w:hAnsi="Arial" w:cs="Arial"/>
          <w:lang w:val="de-CH"/>
        </w:rPr>
      </w:pPr>
      <w:bookmarkStart w:id="21" w:name="_Toc97469999"/>
      <w:r w:rsidRPr="0042636F">
        <w:rPr>
          <w:rFonts w:ascii="Arial" w:hAnsi="Arial" w:cs="Arial"/>
          <w:lang w:val="de-CH"/>
        </w:rPr>
        <w:t>Tabellen Verzeichnis</w:t>
      </w:r>
      <w:bookmarkEnd w:id="21"/>
    </w:p>
    <w:p w14:paraId="16689EA4" w14:textId="10C67464" w:rsidR="009D0395" w:rsidRPr="0042636F" w:rsidRDefault="00D335A4" w:rsidP="00763C53">
      <w:pPr>
        <w:pStyle w:val="Abbildungsverzeichnis"/>
        <w:tabs>
          <w:tab w:val="right" w:leader="dot" w:pos="9016"/>
        </w:tabs>
        <w:rPr>
          <w:rFonts w:ascii="Arial" w:eastAsiaTheme="minorEastAsia" w:hAnsi="Arial" w:cs="Arial"/>
          <w:caps w:val="0"/>
          <w:noProof/>
          <w:sz w:val="22"/>
          <w:szCs w:val="22"/>
          <w:lang w:val="de-CH" w:eastAsia="de-CH"/>
        </w:rPr>
      </w:pPr>
      <w:r w:rsidRPr="0042636F">
        <w:rPr>
          <w:rFonts w:ascii="Arial" w:hAnsi="Arial" w:cs="Arial"/>
          <w:lang w:val="de-CH"/>
        </w:rPr>
        <w:fldChar w:fldCharType="begin"/>
      </w:r>
      <w:r w:rsidRPr="0042636F">
        <w:rPr>
          <w:rFonts w:ascii="Arial" w:hAnsi="Arial" w:cs="Arial"/>
          <w:lang w:val="de-CH"/>
        </w:rPr>
        <w:instrText xml:space="preserve"> TOC \h \z \c "Tabelle" </w:instrText>
      </w:r>
      <w:r w:rsidRPr="0042636F">
        <w:rPr>
          <w:rFonts w:ascii="Arial" w:hAnsi="Arial" w:cs="Arial"/>
          <w:lang w:val="de-CH"/>
        </w:rPr>
        <w:fldChar w:fldCharType="separate"/>
      </w:r>
    </w:p>
    <w:p w14:paraId="1273DDB3" w14:textId="469AB0A6" w:rsidR="00D65E8F" w:rsidRPr="0042636F" w:rsidRDefault="00D335A4" w:rsidP="00D65E8F">
      <w:pPr>
        <w:ind w:left="718"/>
        <w:rPr>
          <w:rFonts w:ascii="Arial" w:hAnsi="Arial" w:cs="Arial"/>
          <w:lang w:val="de-CH"/>
        </w:rPr>
      </w:pPr>
      <w:r w:rsidRPr="0042636F">
        <w:rPr>
          <w:rFonts w:ascii="Arial" w:hAnsi="Arial" w:cs="Arial"/>
          <w:lang w:val="de-CH"/>
        </w:rPr>
        <w:fldChar w:fldCharType="end"/>
      </w:r>
    </w:p>
    <w:p w14:paraId="3F6D65F3" w14:textId="1223668F" w:rsidR="00D65E8F" w:rsidRPr="0042636F" w:rsidRDefault="00582620" w:rsidP="00D65E8F">
      <w:pPr>
        <w:pStyle w:val="berschrift2"/>
        <w:rPr>
          <w:rFonts w:ascii="Arial" w:hAnsi="Arial" w:cs="Arial"/>
          <w:lang w:val="de-CH"/>
        </w:rPr>
      </w:pPr>
      <w:bookmarkStart w:id="22" w:name="_Toc97470000"/>
      <w:r w:rsidRPr="0042636F">
        <w:rPr>
          <w:rFonts w:ascii="Arial" w:hAnsi="Arial" w:cs="Arial"/>
          <w:lang w:val="de-CH"/>
        </w:rPr>
        <w:t>Abbildungsv</w:t>
      </w:r>
      <w:r w:rsidR="00D65E8F" w:rsidRPr="0042636F">
        <w:rPr>
          <w:rFonts w:ascii="Arial" w:hAnsi="Arial" w:cs="Arial"/>
          <w:lang w:val="de-CH"/>
        </w:rPr>
        <w:t>erzeichnis</w:t>
      </w:r>
      <w:bookmarkEnd w:id="22"/>
    </w:p>
    <w:p w14:paraId="0DC1C0DA" w14:textId="2500C73B" w:rsidR="00D65E8F" w:rsidRPr="0042636F" w:rsidRDefault="00D65E8F" w:rsidP="00763C53">
      <w:pPr>
        <w:pStyle w:val="Abbildungsverzeichnis"/>
        <w:tabs>
          <w:tab w:val="right" w:leader="dot" w:pos="9016"/>
        </w:tabs>
        <w:rPr>
          <w:rFonts w:ascii="Arial" w:hAnsi="Arial" w:cs="Arial"/>
          <w:lang w:val="de-CH"/>
        </w:rPr>
      </w:pPr>
    </w:p>
    <w:p w14:paraId="29E7E1AD" w14:textId="77777777" w:rsidR="002A60F7" w:rsidRPr="0042636F" w:rsidRDefault="002A60F7" w:rsidP="002A60F7">
      <w:pPr>
        <w:rPr>
          <w:rFonts w:ascii="Arial" w:hAnsi="Arial" w:cs="Arial"/>
          <w:lang w:val="de-CH" w:eastAsia="de-CH"/>
        </w:rPr>
      </w:pPr>
    </w:p>
    <w:sectPr w:rsidR="002A60F7" w:rsidRPr="0042636F" w:rsidSect="001443B4">
      <w:pgSz w:w="11906" w:h="16838" w:code="9"/>
      <w:pgMar w:top="1440" w:right="1440" w:bottom="1440" w:left="1440" w:header="709" w:footer="567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19B30D" w14:textId="77777777" w:rsidR="00E817FF" w:rsidRDefault="00E817FF" w:rsidP="00F0405D">
      <w:pPr>
        <w:spacing w:after="0" w:line="240" w:lineRule="auto"/>
      </w:pPr>
      <w:r>
        <w:separator/>
      </w:r>
    </w:p>
  </w:endnote>
  <w:endnote w:type="continuationSeparator" w:id="0">
    <w:p w14:paraId="772CBE4B" w14:textId="77777777" w:rsidR="00E817FF" w:rsidRDefault="00E817FF" w:rsidP="00F0405D">
      <w:pPr>
        <w:spacing w:after="0" w:line="240" w:lineRule="auto"/>
      </w:pPr>
      <w:r>
        <w:continuationSeparator/>
      </w:r>
    </w:p>
  </w:endnote>
  <w:endnote w:type="continuationNotice" w:id="1">
    <w:p w14:paraId="6994F6C2" w14:textId="77777777" w:rsidR="00E817FF" w:rsidRDefault="00E817F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 Light">
    <w:altName w:val="Yu Mincho Light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59940511"/>
      <w:docPartObj>
        <w:docPartGallery w:val="Page Numbers (Bottom of Page)"/>
        <w:docPartUnique/>
      </w:docPartObj>
    </w:sdtPr>
    <w:sdtEndPr/>
    <w:sdtContent>
      <w:p w14:paraId="4AB4B71C" w14:textId="154FE0E4" w:rsidR="008E0720" w:rsidRDefault="008E0720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14:paraId="3BA38C4F" w14:textId="547926E8" w:rsidR="00F34AF3" w:rsidRDefault="00F34AF3" w:rsidP="00F34AF3">
    <w:pPr>
      <w:pStyle w:val="Fuzeile"/>
      <w:tabs>
        <w:tab w:val="clear" w:pos="4513"/>
        <w:tab w:val="clear" w:pos="9026"/>
        <w:tab w:val="left" w:pos="9036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AED940" w14:textId="77777777" w:rsidR="00E817FF" w:rsidRDefault="00E817FF" w:rsidP="00F0405D">
      <w:pPr>
        <w:spacing w:after="0" w:line="240" w:lineRule="auto"/>
      </w:pPr>
      <w:bookmarkStart w:id="0" w:name="_Hlk88559692"/>
      <w:bookmarkEnd w:id="0"/>
      <w:r>
        <w:separator/>
      </w:r>
    </w:p>
  </w:footnote>
  <w:footnote w:type="continuationSeparator" w:id="0">
    <w:p w14:paraId="09AB38D0" w14:textId="77777777" w:rsidR="00E817FF" w:rsidRDefault="00E817FF" w:rsidP="00F0405D">
      <w:pPr>
        <w:spacing w:after="0" w:line="240" w:lineRule="auto"/>
      </w:pPr>
      <w:r>
        <w:continuationSeparator/>
      </w:r>
    </w:p>
  </w:footnote>
  <w:footnote w:type="continuationNotice" w:id="1">
    <w:p w14:paraId="451BA997" w14:textId="77777777" w:rsidR="00E817FF" w:rsidRDefault="00E817F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B07371" w14:textId="2C7C451C" w:rsidR="00F34AF3" w:rsidRDefault="008E0720">
    <w:pPr>
      <w:pStyle w:val="Kopfzeile"/>
    </w:pPr>
    <w:r>
      <w:t>Joao Correia</w:t>
    </w:r>
    <w:r>
      <w:ptab w:relativeTo="margin" w:alignment="center" w:leader="none"/>
    </w:r>
    <w:r>
      <w:ptab w:relativeTo="margin" w:alignment="right" w:leader="none"/>
    </w:r>
    <w:r>
      <w:fldChar w:fldCharType="begin"/>
    </w:r>
    <w:r>
      <w:instrText xml:space="preserve"> TIME \@ "d. MMMM yyyy" </w:instrText>
    </w:r>
    <w:r>
      <w:fldChar w:fldCharType="separate"/>
    </w:r>
    <w:r w:rsidR="00B03172">
      <w:rPr>
        <w:noProof/>
      </w:rPr>
      <w:t xml:space="preserve"> March 2022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B386C"/>
    <w:multiLevelType w:val="hybridMultilevel"/>
    <w:tmpl w:val="67D4980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0828D3"/>
    <w:multiLevelType w:val="hybridMultilevel"/>
    <w:tmpl w:val="B2D412F6"/>
    <w:lvl w:ilvl="0" w:tplc="08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C1064F3"/>
    <w:multiLevelType w:val="hybridMultilevel"/>
    <w:tmpl w:val="7A1E6518"/>
    <w:lvl w:ilvl="0" w:tplc="08070001">
      <w:start w:val="1"/>
      <w:numFmt w:val="bullet"/>
      <w:lvlText w:val=""/>
      <w:lvlJc w:val="left"/>
      <w:pPr>
        <w:ind w:left="1438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158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78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598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18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38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58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78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198" w:hanging="360"/>
      </w:pPr>
      <w:rPr>
        <w:rFonts w:ascii="Wingdings" w:hAnsi="Wingdings" w:hint="default"/>
      </w:rPr>
    </w:lvl>
  </w:abstractNum>
  <w:abstractNum w:abstractNumId="3" w15:restartNumberingAfterBreak="0">
    <w:nsid w:val="0E1615F2"/>
    <w:multiLevelType w:val="hybridMultilevel"/>
    <w:tmpl w:val="11123C8A"/>
    <w:lvl w:ilvl="0" w:tplc="FFFFFFFF">
      <w:numFmt w:val="bullet"/>
      <w:lvlText w:val="-"/>
      <w:lvlJc w:val="left"/>
      <w:pPr>
        <w:ind w:left="720" w:hanging="360"/>
      </w:pPr>
      <w:rPr>
        <w:rFonts w:ascii="Calibri" w:eastAsia="Wingdings" w:hAnsi="Calibri" w:cs="Calibri" w:hint="default"/>
      </w:rPr>
    </w:lvl>
    <w:lvl w:ilvl="1" w:tplc="08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CE2D9A"/>
    <w:multiLevelType w:val="hybridMultilevel"/>
    <w:tmpl w:val="4B6C0494"/>
    <w:lvl w:ilvl="0" w:tplc="08070001">
      <w:start w:val="1"/>
      <w:numFmt w:val="bullet"/>
      <w:lvlText w:val=""/>
      <w:lvlJc w:val="left"/>
      <w:pPr>
        <w:ind w:left="1724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5" w15:restartNumberingAfterBreak="0">
    <w:nsid w:val="133931F6"/>
    <w:multiLevelType w:val="hybridMultilevel"/>
    <w:tmpl w:val="AA169CB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3132B0"/>
    <w:multiLevelType w:val="hybridMultilevel"/>
    <w:tmpl w:val="AE8A8AE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5B5D3F"/>
    <w:multiLevelType w:val="hybridMultilevel"/>
    <w:tmpl w:val="8C66C5C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4E3746"/>
    <w:multiLevelType w:val="hybridMultilevel"/>
    <w:tmpl w:val="87241710"/>
    <w:lvl w:ilvl="0" w:tplc="2000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9" w15:restartNumberingAfterBreak="0">
    <w:nsid w:val="1A223B3C"/>
    <w:multiLevelType w:val="hybridMultilevel"/>
    <w:tmpl w:val="59E037D0"/>
    <w:lvl w:ilvl="0" w:tplc="FFFFFFFF">
      <w:numFmt w:val="bullet"/>
      <w:lvlText w:val="-"/>
      <w:lvlJc w:val="left"/>
      <w:pPr>
        <w:ind w:left="720" w:hanging="360"/>
      </w:pPr>
      <w:rPr>
        <w:rFonts w:ascii="Calibri" w:eastAsia="Wingdings" w:hAnsi="Calibri" w:cs="Calibri" w:hint="default"/>
      </w:rPr>
    </w:lvl>
    <w:lvl w:ilvl="1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5703AC"/>
    <w:multiLevelType w:val="hybridMultilevel"/>
    <w:tmpl w:val="01905C2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59287C"/>
    <w:multiLevelType w:val="hybridMultilevel"/>
    <w:tmpl w:val="D336533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2AF4668"/>
    <w:multiLevelType w:val="hybridMultilevel"/>
    <w:tmpl w:val="0104467E"/>
    <w:lvl w:ilvl="0" w:tplc="FFFFFFFF">
      <w:numFmt w:val="bullet"/>
      <w:lvlText w:val="-"/>
      <w:lvlJc w:val="left"/>
      <w:pPr>
        <w:ind w:left="720" w:hanging="360"/>
      </w:pPr>
      <w:rPr>
        <w:rFonts w:ascii="Calibri" w:eastAsia="Wingdings" w:hAnsi="Calibri" w:cs="Calibri" w:hint="default"/>
      </w:rPr>
    </w:lvl>
    <w:lvl w:ilvl="1" w:tplc="08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2D0217"/>
    <w:multiLevelType w:val="hybridMultilevel"/>
    <w:tmpl w:val="A9BADEC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3959E2"/>
    <w:multiLevelType w:val="hybridMultilevel"/>
    <w:tmpl w:val="E044282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8D72EA"/>
    <w:multiLevelType w:val="hybridMultilevel"/>
    <w:tmpl w:val="70EEEC72"/>
    <w:lvl w:ilvl="0" w:tplc="696EF6C4">
      <w:numFmt w:val="bullet"/>
      <w:lvlText w:val="-"/>
      <w:lvlJc w:val="left"/>
      <w:pPr>
        <w:ind w:left="720" w:hanging="360"/>
      </w:pPr>
      <w:rPr>
        <w:rFonts w:ascii="Calibri" w:eastAsia="Wingdings" w:hAnsi="Calibri" w:cs="Calibr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583F17"/>
    <w:multiLevelType w:val="hybridMultilevel"/>
    <w:tmpl w:val="1034187E"/>
    <w:lvl w:ilvl="0" w:tplc="0807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17" w15:restartNumberingAfterBreak="0">
    <w:nsid w:val="4D2706C9"/>
    <w:multiLevelType w:val="hybridMultilevel"/>
    <w:tmpl w:val="B8E48812"/>
    <w:lvl w:ilvl="0" w:tplc="8F7E473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785" w:hanging="360"/>
      </w:pPr>
    </w:lvl>
    <w:lvl w:ilvl="2" w:tplc="0807001B" w:tentative="1">
      <w:start w:val="1"/>
      <w:numFmt w:val="lowerRoman"/>
      <w:lvlText w:val="%3."/>
      <w:lvlJc w:val="right"/>
      <w:pPr>
        <w:ind w:left="2505" w:hanging="180"/>
      </w:pPr>
    </w:lvl>
    <w:lvl w:ilvl="3" w:tplc="0807000F" w:tentative="1">
      <w:start w:val="1"/>
      <w:numFmt w:val="decimal"/>
      <w:lvlText w:val="%4."/>
      <w:lvlJc w:val="left"/>
      <w:pPr>
        <w:ind w:left="3225" w:hanging="360"/>
      </w:pPr>
    </w:lvl>
    <w:lvl w:ilvl="4" w:tplc="08070019" w:tentative="1">
      <w:start w:val="1"/>
      <w:numFmt w:val="lowerLetter"/>
      <w:lvlText w:val="%5."/>
      <w:lvlJc w:val="left"/>
      <w:pPr>
        <w:ind w:left="3945" w:hanging="360"/>
      </w:pPr>
    </w:lvl>
    <w:lvl w:ilvl="5" w:tplc="0807001B" w:tentative="1">
      <w:start w:val="1"/>
      <w:numFmt w:val="lowerRoman"/>
      <w:lvlText w:val="%6."/>
      <w:lvlJc w:val="right"/>
      <w:pPr>
        <w:ind w:left="4665" w:hanging="180"/>
      </w:pPr>
    </w:lvl>
    <w:lvl w:ilvl="6" w:tplc="0807000F" w:tentative="1">
      <w:start w:val="1"/>
      <w:numFmt w:val="decimal"/>
      <w:lvlText w:val="%7."/>
      <w:lvlJc w:val="left"/>
      <w:pPr>
        <w:ind w:left="5385" w:hanging="360"/>
      </w:pPr>
    </w:lvl>
    <w:lvl w:ilvl="7" w:tplc="08070019" w:tentative="1">
      <w:start w:val="1"/>
      <w:numFmt w:val="lowerLetter"/>
      <w:lvlText w:val="%8."/>
      <w:lvlJc w:val="left"/>
      <w:pPr>
        <w:ind w:left="6105" w:hanging="360"/>
      </w:pPr>
    </w:lvl>
    <w:lvl w:ilvl="8" w:tplc="08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8" w15:restartNumberingAfterBreak="0">
    <w:nsid w:val="4FE66A32"/>
    <w:multiLevelType w:val="hybridMultilevel"/>
    <w:tmpl w:val="B864644A"/>
    <w:lvl w:ilvl="0" w:tplc="08070001">
      <w:start w:val="1"/>
      <w:numFmt w:val="bullet"/>
      <w:pStyle w:val="Aufzhlungspunkt1n"/>
      <w:lvlText w:val=""/>
      <w:lvlJc w:val="left"/>
      <w:pPr>
        <w:tabs>
          <w:tab w:val="num" w:pos="1920"/>
        </w:tabs>
        <w:ind w:left="1920" w:hanging="360"/>
      </w:pPr>
      <w:rPr>
        <w:rFonts w:ascii="Symbol" w:hAnsi="Symbol" w:hint="default"/>
        <w:b w:val="0"/>
        <w:i w:val="0"/>
        <w:color w:val="auto"/>
        <w:sz w:val="24"/>
      </w:rPr>
    </w:lvl>
    <w:lvl w:ilvl="1" w:tplc="0807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Arial" w:hAnsi="Arial" w:cs="Arial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Symbol" w:hAnsi="Symbol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Calibri Light" w:hAnsi="Calibri Light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Arial" w:hAnsi="Arial" w:cs="Arial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Symbol" w:hAnsi="Symbol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Calibri Light" w:hAnsi="Calibri Light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Arial" w:hAnsi="Arial" w:cs="Arial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Symbol" w:hAnsi="Symbol" w:hint="default"/>
      </w:rPr>
    </w:lvl>
  </w:abstractNum>
  <w:abstractNum w:abstractNumId="19" w15:restartNumberingAfterBreak="0">
    <w:nsid w:val="518A5DD6"/>
    <w:multiLevelType w:val="hybridMultilevel"/>
    <w:tmpl w:val="4240242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FD1DC4"/>
    <w:multiLevelType w:val="hybridMultilevel"/>
    <w:tmpl w:val="D0D6178A"/>
    <w:lvl w:ilvl="0" w:tplc="BBC057FC">
      <w:start w:val="2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4625A1"/>
    <w:multiLevelType w:val="hybridMultilevel"/>
    <w:tmpl w:val="A9F48FF4"/>
    <w:lvl w:ilvl="0" w:tplc="246822BC">
      <w:numFmt w:val="bullet"/>
      <w:pStyle w:val="Aufzhlungspunkt2n"/>
      <w:lvlText w:val="–"/>
      <w:lvlJc w:val="left"/>
      <w:pPr>
        <w:ind w:left="720" w:hanging="360"/>
      </w:pPr>
      <w:rPr>
        <w:rFonts w:ascii="Courier New" w:eastAsiaTheme="minorHAnsi" w:hAnsi="Courier New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Arial" w:hAnsi="Arial" w:cs="Arial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Symbol" w:hAnsi="Symbol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Calibri Light" w:hAnsi="Calibri Light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Arial" w:hAnsi="Arial" w:cs="Arial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Symbol" w:hAnsi="Symbol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Calibri Light" w:hAnsi="Calibri Light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Arial" w:hAnsi="Arial" w:cs="Arial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Symbol" w:hAnsi="Symbol" w:hint="default"/>
      </w:rPr>
    </w:lvl>
  </w:abstractNum>
  <w:abstractNum w:abstractNumId="22" w15:restartNumberingAfterBreak="0">
    <w:nsid w:val="5A5232C7"/>
    <w:multiLevelType w:val="hybridMultilevel"/>
    <w:tmpl w:val="605E4A1A"/>
    <w:lvl w:ilvl="0" w:tplc="08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E7E579E"/>
    <w:multiLevelType w:val="hybridMultilevel"/>
    <w:tmpl w:val="20FE03DE"/>
    <w:lvl w:ilvl="0" w:tplc="08070001">
      <w:start w:val="1"/>
      <w:numFmt w:val="bullet"/>
      <w:lvlText w:val=""/>
      <w:lvlJc w:val="left"/>
      <w:pPr>
        <w:ind w:left="1438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158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78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598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18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38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58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78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198" w:hanging="360"/>
      </w:pPr>
      <w:rPr>
        <w:rFonts w:ascii="Wingdings" w:hAnsi="Wingdings" w:hint="default"/>
      </w:rPr>
    </w:lvl>
  </w:abstractNum>
  <w:abstractNum w:abstractNumId="24" w15:restartNumberingAfterBreak="0">
    <w:nsid w:val="6448756E"/>
    <w:multiLevelType w:val="hybridMultilevel"/>
    <w:tmpl w:val="8BDE469E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7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7223EDC"/>
    <w:multiLevelType w:val="hybridMultilevel"/>
    <w:tmpl w:val="9DD45BA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706797"/>
    <w:multiLevelType w:val="hybridMultilevel"/>
    <w:tmpl w:val="9E686C18"/>
    <w:lvl w:ilvl="0" w:tplc="78DC17B4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9744D9"/>
    <w:multiLevelType w:val="multilevel"/>
    <w:tmpl w:val="2442722E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718" w:hanging="576"/>
      </w:pPr>
      <w:rPr>
        <w:sz w:val="28"/>
        <w:szCs w:val="28"/>
      </w:r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28" w15:restartNumberingAfterBreak="0">
    <w:nsid w:val="76846EA3"/>
    <w:multiLevelType w:val="hybridMultilevel"/>
    <w:tmpl w:val="46268FC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9574946"/>
    <w:multiLevelType w:val="hybridMultilevel"/>
    <w:tmpl w:val="B286449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850B68"/>
    <w:multiLevelType w:val="hybridMultilevel"/>
    <w:tmpl w:val="A0464FC0"/>
    <w:lvl w:ilvl="0" w:tplc="0807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1" w15:restartNumberingAfterBreak="0">
    <w:nsid w:val="7B011BF4"/>
    <w:multiLevelType w:val="hybridMultilevel"/>
    <w:tmpl w:val="48846CF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D4C15D6"/>
    <w:multiLevelType w:val="hybridMultilevel"/>
    <w:tmpl w:val="D62AAD0E"/>
    <w:lvl w:ilvl="0" w:tplc="FFFFFFFF">
      <w:numFmt w:val="bullet"/>
      <w:lvlText w:val="-"/>
      <w:lvlJc w:val="left"/>
      <w:pPr>
        <w:ind w:left="720" w:hanging="360"/>
      </w:pPr>
      <w:rPr>
        <w:rFonts w:ascii="Calibri" w:eastAsia="Wingdings" w:hAnsi="Calibri" w:cs="Calibr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F320735"/>
    <w:multiLevelType w:val="multilevel"/>
    <w:tmpl w:val="97E2243C"/>
    <w:lvl w:ilvl="0">
      <w:start w:val="1"/>
      <w:numFmt w:val="decimal"/>
      <w:pStyle w:val="aTraktNum1EFD"/>
      <w:lvlText w:val="%1"/>
      <w:lvlJc w:val="left"/>
      <w:pPr>
        <w:tabs>
          <w:tab w:val="num" w:pos="552"/>
        </w:tabs>
        <w:ind w:left="552" w:hanging="432"/>
      </w:pPr>
      <w:rPr>
        <w:rFonts w:cs="Times New Roman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pStyle w:val="aTraktNum2EFD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i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pStyle w:val="aTraktNum3EFD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aTraktNum4EFD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8"/>
  </w:num>
  <w:num w:numId="2">
    <w:abstractNumId w:val="21"/>
  </w:num>
  <w:num w:numId="3">
    <w:abstractNumId w:val="27"/>
  </w:num>
  <w:num w:numId="4">
    <w:abstractNumId w:val="8"/>
  </w:num>
  <w:num w:numId="5">
    <w:abstractNumId w:val="15"/>
  </w:num>
  <w:num w:numId="6">
    <w:abstractNumId w:val="28"/>
  </w:num>
  <w:num w:numId="7">
    <w:abstractNumId w:val="9"/>
  </w:num>
  <w:num w:numId="8">
    <w:abstractNumId w:val="12"/>
  </w:num>
  <w:num w:numId="9">
    <w:abstractNumId w:val="19"/>
  </w:num>
  <w:num w:numId="10">
    <w:abstractNumId w:val="6"/>
  </w:num>
  <w:num w:numId="11">
    <w:abstractNumId w:val="29"/>
  </w:num>
  <w:num w:numId="12">
    <w:abstractNumId w:val="14"/>
  </w:num>
  <w:num w:numId="13">
    <w:abstractNumId w:val="1"/>
  </w:num>
  <w:num w:numId="14">
    <w:abstractNumId w:val="7"/>
  </w:num>
  <w:num w:numId="15">
    <w:abstractNumId w:val="25"/>
  </w:num>
  <w:num w:numId="16">
    <w:abstractNumId w:val="26"/>
  </w:num>
  <w:num w:numId="17">
    <w:abstractNumId w:val="31"/>
  </w:num>
  <w:num w:numId="18">
    <w:abstractNumId w:val="16"/>
  </w:num>
  <w:num w:numId="19">
    <w:abstractNumId w:val="4"/>
  </w:num>
  <w:num w:numId="20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2"/>
  </w:num>
  <w:num w:numId="22">
    <w:abstractNumId w:val="32"/>
  </w:num>
  <w:num w:numId="23">
    <w:abstractNumId w:val="3"/>
  </w:num>
  <w:num w:numId="24">
    <w:abstractNumId w:val="24"/>
  </w:num>
  <w:num w:numId="25">
    <w:abstractNumId w:val="11"/>
  </w:num>
  <w:num w:numId="26">
    <w:abstractNumId w:val="33"/>
  </w:num>
  <w:num w:numId="27">
    <w:abstractNumId w:val="10"/>
  </w:num>
  <w:num w:numId="28">
    <w:abstractNumId w:val="17"/>
  </w:num>
  <w:num w:numId="29">
    <w:abstractNumId w:val="20"/>
  </w:num>
  <w:num w:numId="30">
    <w:abstractNumId w:val="0"/>
  </w:num>
  <w:num w:numId="31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"/>
  </w:num>
  <w:num w:numId="33">
    <w:abstractNumId w:val="13"/>
  </w:num>
  <w:num w:numId="34">
    <w:abstractNumId w:val="30"/>
  </w:num>
  <w:num w:numId="35">
    <w:abstractNumId w:val="23"/>
  </w:num>
  <w:num w:numId="36">
    <w:abstractNumId w:val="5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33C"/>
    <w:rsid w:val="00000D20"/>
    <w:rsid w:val="000019E1"/>
    <w:rsid w:val="00001CB3"/>
    <w:rsid w:val="00001F09"/>
    <w:rsid w:val="00003150"/>
    <w:rsid w:val="000039D1"/>
    <w:rsid w:val="00006248"/>
    <w:rsid w:val="000062F4"/>
    <w:rsid w:val="000069F6"/>
    <w:rsid w:val="00006F5C"/>
    <w:rsid w:val="00007381"/>
    <w:rsid w:val="00007437"/>
    <w:rsid w:val="000079E6"/>
    <w:rsid w:val="0001025D"/>
    <w:rsid w:val="000103BC"/>
    <w:rsid w:val="000107A1"/>
    <w:rsid w:val="000109AB"/>
    <w:rsid w:val="00010EEE"/>
    <w:rsid w:val="000111A2"/>
    <w:rsid w:val="00011396"/>
    <w:rsid w:val="00011428"/>
    <w:rsid w:val="000116F6"/>
    <w:rsid w:val="000121E1"/>
    <w:rsid w:val="00012313"/>
    <w:rsid w:val="00012B82"/>
    <w:rsid w:val="00013D3A"/>
    <w:rsid w:val="00015876"/>
    <w:rsid w:val="000166F6"/>
    <w:rsid w:val="00017315"/>
    <w:rsid w:val="000175CD"/>
    <w:rsid w:val="000175FD"/>
    <w:rsid w:val="00020CA2"/>
    <w:rsid w:val="00020DDA"/>
    <w:rsid w:val="0002154D"/>
    <w:rsid w:val="000219A1"/>
    <w:rsid w:val="00021A98"/>
    <w:rsid w:val="00021FF0"/>
    <w:rsid w:val="000221D9"/>
    <w:rsid w:val="00022DED"/>
    <w:rsid w:val="000230A2"/>
    <w:rsid w:val="00023445"/>
    <w:rsid w:val="00023580"/>
    <w:rsid w:val="000238C2"/>
    <w:rsid w:val="00023C8E"/>
    <w:rsid w:val="00024BE7"/>
    <w:rsid w:val="00025972"/>
    <w:rsid w:val="00027759"/>
    <w:rsid w:val="0003023C"/>
    <w:rsid w:val="00030247"/>
    <w:rsid w:val="000304A6"/>
    <w:rsid w:val="00030C14"/>
    <w:rsid w:val="00030F1E"/>
    <w:rsid w:val="0003168E"/>
    <w:rsid w:val="00032531"/>
    <w:rsid w:val="00032B0A"/>
    <w:rsid w:val="00032FF4"/>
    <w:rsid w:val="00034C21"/>
    <w:rsid w:val="0003511A"/>
    <w:rsid w:val="000353C3"/>
    <w:rsid w:val="0003604B"/>
    <w:rsid w:val="000361CC"/>
    <w:rsid w:val="00036301"/>
    <w:rsid w:val="00036DD4"/>
    <w:rsid w:val="00037B19"/>
    <w:rsid w:val="000409D4"/>
    <w:rsid w:val="00041112"/>
    <w:rsid w:val="00041C8B"/>
    <w:rsid w:val="00041DFF"/>
    <w:rsid w:val="00042C2F"/>
    <w:rsid w:val="00043A06"/>
    <w:rsid w:val="000458CA"/>
    <w:rsid w:val="00045A4B"/>
    <w:rsid w:val="00045CF7"/>
    <w:rsid w:val="00045DA7"/>
    <w:rsid w:val="0004608A"/>
    <w:rsid w:val="0004630D"/>
    <w:rsid w:val="00046DFD"/>
    <w:rsid w:val="000501E5"/>
    <w:rsid w:val="0005094F"/>
    <w:rsid w:val="00050C30"/>
    <w:rsid w:val="000511A6"/>
    <w:rsid w:val="000515A2"/>
    <w:rsid w:val="000523C4"/>
    <w:rsid w:val="00053AC2"/>
    <w:rsid w:val="00053BA9"/>
    <w:rsid w:val="00054386"/>
    <w:rsid w:val="0005533F"/>
    <w:rsid w:val="000555CE"/>
    <w:rsid w:val="000564B5"/>
    <w:rsid w:val="00056A04"/>
    <w:rsid w:val="00056D54"/>
    <w:rsid w:val="000573D3"/>
    <w:rsid w:val="00057D38"/>
    <w:rsid w:val="00057EAA"/>
    <w:rsid w:val="00057FE9"/>
    <w:rsid w:val="00060BA1"/>
    <w:rsid w:val="000611F0"/>
    <w:rsid w:val="0006126B"/>
    <w:rsid w:val="0006178F"/>
    <w:rsid w:val="00061AF8"/>
    <w:rsid w:val="00061C15"/>
    <w:rsid w:val="00062E5E"/>
    <w:rsid w:val="00062E81"/>
    <w:rsid w:val="00063DD9"/>
    <w:rsid w:val="00064AE3"/>
    <w:rsid w:val="00065ABB"/>
    <w:rsid w:val="00067313"/>
    <w:rsid w:val="000705B5"/>
    <w:rsid w:val="00070B9D"/>
    <w:rsid w:val="00070BEA"/>
    <w:rsid w:val="00070E8A"/>
    <w:rsid w:val="00071465"/>
    <w:rsid w:val="00071673"/>
    <w:rsid w:val="000716DC"/>
    <w:rsid w:val="00071AC9"/>
    <w:rsid w:val="000729EE"/>
    <w:rsid w:val="00072DEB"/>
    <w:rsid w:val="00073895"/>
    <w:rsid w:val="00074195"/>
    <w:rsid w:val="00074425"/>
    <w:rsid w:val="00074F32"/>
    <w:rsid w:val="00075F8D"/>
    <w:rsid w:val="00076E35"/>
    <w:rsid w:val="0007730E"/>
    <w:rsid w:val="0007758E"/>
    <w:rsid w:val="000776E7"/>
    <w:rsid w:val="00080140"/>
    <w:rsid w:val="000807CE"/>
    <w:rsid w:val="0008088C"/>
    <w:rsid w:val="000808FF"/>
    <w:rsid w:val="00080C58"/>
    <w:rsid w:val="000811DF"/>
    <w:rsid w:val="000819BD"/>
    <w:rsid w:val="00081D62"/>
    <w:rsid w:val="0008201C"/>
    <w:rsid w:val="0008212E"/>
    <w:rsid w:val="00083090"/>
    <w:rsid w:val="00083602"/>
    <w:rsid w:val="00083BC9"/>
    <w:rsid w:val="00084043"/>
    <w:rsid w:val="000848E2"/>
    <w:rsid w:val="000856F6"/>
    <w:rsid w:val="00085776"/>
    <w:rsid w:val="00085B59"/>
    <w:rsid w:val="00086960"/>
    <w:rsid w:val="00086B8F"/>
    <w:rsid w:val="00086F56"/>
    <w:rsid w:val="000879C5"/>
    <w:rsid w:val="00087A35"/>
    <w:rsid w:val="00090C64"/>
    <w:rsid w:val="0009128A"/>
    <w:rsid w:val="00091484"/>
    <w:rsid w:val="000918B8"/>
    <w:rsid w:val="00091E6D"/>
    <w:rsid w:val="0009207F"/>
    <w:rsid w:val="00092B1F"/>
    <w:rsid w:val="0009358D"/>
    <w:rsid w:val="000937D9"/>
    <w:rsid w:val="00094617"/>
    <w:rsid w:val="00095EBE"/>
    <w:rsid w:val="0009675D"/>
    <w:rsid w:val="00097358"/>
    <w:rsid w:val="00097472"/>
    <w:rsid w:val="00097516"/>
    <w:rsid w:val="000A0817"/>
    <w:rsid w:val="000A18D0"/>
    <w:rsid w:val="000A2E1D"/>
    <w:rsid w:val="000A303F"/>
    <w:rsid w:val="000A3A54"/>
    <w:rsid w:val="000A47D3"/>
    <w:rsid w:val="000A497D"/>
    <w:rsid w:val="000A4E00"/>
    <w:rsid w:val="000A5566"/>
    <w:rsid w:val="000A59D1"/>
    <w:rsid w:val="000A5EC9"/>
    <w:rsid w:val="000A6F15"/>
    <w:rsid w:val="000A72C2"/>
    <w:rsid w:val="000A7349"/>
    <w:rsid w:val="000A796B"/>
    <w:rsid w:val="000B040C"/>
    <w:rsid w:val="000B041A"/>
    <w:rsid w:val="000B081D"/>
    <w:rsid w:val="000B0986"/>
    <w:rsid w:val="000B0A0C"/>
    <w:rsid w:val="000B195A"/>
    <w:rsid w:val="000B1C8D"/>
    <w:rsid w:val="000B1DAB"/>
    <w:rsid w:val="000B2556"/>
    <w:rsid w:val="000B28F8"/>
    <w:rsid w:val="000B2DD1"/>
    <w:rsid w:val="000B32A3"/>
    <w:rsid w:val="000B38DA"/>
    <w:rsid w:val="000B3C8C"/>
    <w:rsid w:val="000B48BC"/>
    <w:rsid w:val="000B57F2"/>
    <w:rsid w:val="000B6920"/>
    <w:rsid w:val="000B75A2"/>
    <w:rsid w:val="000B76E6"/>
    <w:rsid w:val="000C0127"/>
    <w:rsid w:val="000C0301"/>
    <w:rsid w:val="000C0569"/>
    <w:rsid w:val="000C0CB6"/>
    <w:rsid w:val="000C1893"/>
    <w:rsid w:val="000C1CD7"/>
    <w:rsid w:val="000C1DA0"/>
    <w:rsid w:val="000C25BF"/>
    <w:rsid w:val="000C3BDC"/>
    <w:rsid w:val="000C4A0A"/>
    <w:rsid w:val="000C5940"/>
    <w:rsid w:val="000C5941"/>
    <w:rsid w:val="000C5F0C"/>
    <w:rsid w:val="000C5FAB"/>
    <w:rsid w:val="000C61AE"/>
    <w:rsid w:val="000C693B"/>
    <w:rsid w:val="000C69D4"/>
    <w:rsid w:val="000C7108"/>
    <w:rsid w:val="000C7379"/>
    <w:rsid w:val="000C7B59"/>
    <w:rsid w:val="000D0C2D"/>
    <w:rsid w:val="000D1FC2"/>
    <w:rsid w:val="000D2165"/>
    <w:rsid w:val="000D29B8"/>
    <w:rsid w:val="000D2E2B"/>
    <w:rsid w:val="000D33EA"/>
    <w:rsid w:val="000D3705"/>
    <w:rsid w:val="000D39F6"/>
    <w:rsid w:val="000D39FF"/>
    <w:rsid w:val="000D4D5C"/>
    <w:rsid w:val="000D5CB2"/>
    <w:rsid w:val="000D6041"/>
    <w:rsid w:val="000E0372"/>
    <w:rsid w:val="000E0479"/>
    <w:rsid w:val="000E19F9"/>
    <w:rsid w:val="000E27E4"/>
    <w:rsid w:val="000E2ED0"/>
    <w:rsid w:val="000E3C3A"/>
    <w:rsid w:val="000E3DEB"/>
    <w:rsid w:val="000E5149"/>
    <w:rsid w:val="000E520A"/>
    <w:rsid w:val="000E67E6"/>
    <w:rsid w:val="000E7174"/>
    <w:rsid w:val="000E760E"/>
    <w:rsid w:val="000E7BD8"/>
    <w:rsid w:val="000E7E00"/>
    <w:rsid w:val="000F1EC1"/>
    <w:rsid w:val="000F23D7"/>
    <w:rsid w:val="000F39AC"/>
    <w:rsid w:val="000F3A08"/>
    <w:rsid w:val="000F3A4A"/>
    <w:rsid w:val="000F3F2C"/>
    <w:rsid w:val="000F4FEE"/>
    <w:rsid w:val="000F5011"/>
    <w:rsid w:val="000F5BD4"/>
    <w:rsid w:val="000F7A9B"/>
    <w:rsid w:val="000F7D28"/>
    <w:rsid w:val="00100CF9"/>
    <w:rsid w:val="0010356A"/>
    <w:rsid w:val="00104805"/>
    <w:rsid w:val="00104E62"/>
    <w:rsid w:val="00104FB3"/>
    <w:rsid w:val="00105610"/>
    <w:rsid w:val="00105754"/>
    <w:rsid w:val="00105E83"/>
    <w:rsid w:val="00106361"/>
    <w:rsid w:val="00106A70"/>
    <w:rsid w:val="00106AF1"/>
    <w:rsid w:val="0010702E"/>
    <w:rsid w:val="0010748C"/>
    <w:rsid w:val="00107F8F"/>
    <w:rsid w:val="00110C5B"/>
    <w:rsid w:val="001111B3"/>
    <w:rsid w:val="001139AC"/>
    <w:rsid w:val="00113F7B"/>
    <w:rsid w:val="001146FB"/>
    <w:rsid w:val="00114C3C"/>
    <w:rsid w:val="00115180"/>
    <w:rsid w:val="00115E91"/>
    <w:rsid w:val="00116147"/>
    <w:rsid w:val="00116303"/>
    <w:rsid w:val="001167D9"/>
    <w:rsid w:val="00116B60"/>
    <w:rsid w:val="00117939"/>
    <w:rsid w:val="00120894"/>
    <w:rsid w:val="00120896"/>
    <w:rsid w:val="00120ABD"/>
    <w:rsid w:val="00120B18"/>
    <w:rsid w:val="00120BB2"/>
    <w:rsid w:val="00120F6D"/>
    <w:rsid w:val="00121351"/>
    <w:rsid w:val="001221F5"/>
    <w:rsid w:val="00122269"/>
    <w:rsid w:val="00122BBA"/>
    <w:rsid w:val="00122E90"/>
    <w:rsid w:val="00124A9F"/>
    <w:rsid w:val="00124B08"/>
    <w:rsid w:val="00124F11"/>
    <w:rsid w:val="00125C4A"/>
    <w:rsid w:val="00125D19"/>
    <w:rsid w:val="001267D5"/>
    <w:rsid w:val="001279EB"/>
    <w:rsid w:val="00127AC1"/>
    <w:rsid w:val="001303D2"/>
    <w:rsid w:val="00130E99"/>
    <w:rsid w:val="00131151"/>
    <w:rsid w:val="00131E1E"/>
    <w:rsid w:val="0013250E"/>
    <w:rsid w:val="00132B05"/>
    <w:rsid w:val="0013313B"/>
    <w:rsid w:val="00133D4C"/>
    <w:rsid w:val="00133F02"/>
    <w:rsid w:val="0013461F"/>
    <w:rsid w:val="00134FB5"/>
    <w:rsid w:val="0013555C"/>
    <w:rsid w:val="001358FA"/>
    <w:rsid w:val="00135EC7"/>
    <w:rsid w:val="00136765"/>
    <w:rsid w:val="001408BD"/>
    <w:rsid w:val="0014158D"/>
    <w:rsid w:val="001418AD"/>
    <w:rsid w:val="001421CA"/>
    <w:rsid w:val="00142419"/>
    <w:rsid w:val="001443B4"/>
    <w:rsid w:val="001448FE"/>
    <w:rsid w:val="00144B5B"/>
    <w:rsid w:val="00146D6B"/>
    <w:rsid w:val="00146FBC"/>
    <w:rsid w:val="00147262"/>
    <w:rsid w:val="001479F0"/>
    <w:rsid w:val="001503C7"/>
    <w:rsid w:val="0015046D"/>
    <w:rsid w:val="00150651"/>
    <w:rsid w:val="00150A1A"/>
    <w:rsid w:val="00150B9D"/>
    <w:rsid w:val="00151195"/>
    <w:rsid w:val="001517F9"/>
    <w:rsid w:val="00151C9B"/>
    <w:rsid w:val="0015226A"/>
    <w:rsid w:val="001524B4"/>
    <w:rsid w:val="001534FC"/>
    <w:rsid w:val="0015378D"/>
    <w:rsid w:val="0015390D"/>
    <w:rsid w:val="001539F6"/>
    <w:rsid w:val="00154096"/>
    <w:rsid w:val="00154A7E"/>
    <w:rsid w:val="00154DF4"/>
    <w:rsid w:val="0015541C"/>
    <w:rsid w:val="00155C93"/>
    <w:rsid w:val="00155F2A"/>
    <w:rsid w:val="00156118"/>
    <w:rsid w:val="00156BAE"/>
    <w:rsid w:val="001576C5"/>
    <w:rsid w:val="001578FB"/>
    <w:rsid w:val="00157B4A"/>
    <w:rsid w:val="0016018A"/>
    <w:rsid w:val="001608B0"/>
    <w:rsid w:val="00160F05"/>
    <w:rsid w:val="00160F58"/>
    <w:rsid w:val="00161754"/>
    <w:rsid w:val="00161B6D"/>
    <w:rsid w:val="00162067"/>
    <w:rsid w:val="001629EE"/>
    <w:rsid w:val="00165FFD"/>
    <w:rsid w:val="001667EC"/>
    <w:rsid w:val="001676C7"/>
    <w:rsid w:val="001678E8"/>
    <w:rsid w:val="00167CA1"/>
    <w:rsid w:val="0017045B"/>
    <w:rsid w:val="0017110B"/>
    <w:rsid w:val="001712B8"/>
    <w:rsid w:val="00171385"/>
    <w:rsid w:val="0017154C"/>
    <w:rsid w:val="0017274A"/>
    <w:rsid w:val="0017291D"/>
    <w:rsid w:val="00173437"/>
    <w:rsid w:val="00173440"/>
    <w:rsid w:val="001737A0"/>
    <w:rsid w:val="00173F93"/>
    <w:rsid w:val="00174E80"/>
    <w:rsid w:val="00175E37"/>
    <w:rsid w:val="00175EF5"/>
    <w:rsid w:val="00176B81"/>
    <w:rsid w:val="00177713"/>
    <w:rsid w:val="00177A18"/>
    <w:rsid w:val="00180D2D"/>
    <w:rsid w:val="0018100C"/>
    <w:rsid w:val="001813DD"/>
    <w:rsid w:val="00181585"/>
    <w:rsid w:val="00181DD6"/>
    <w:rsid w:val="00181F7D"/>
    <w:rsid w:val="00182841"/>
    <w:rsid w:val="001829E8"/>
    <w:rsid w:val="001841C1"/>
    <w:rsid w:val="001846E6"/>
    <w:rsid w:val="00184D89"/>
    <w:rsid w:val="00185015"/>
    <w:rsid w:val="00185215"/>
    <w:rsid w:val="00185A1D"/>
    <w:rsid w:val="00186E6B"/>
    <w:rsid w:val="0018726C"/>
    <w:rsid w:val="00187708"/>
    <w:rsid w:val="00190397"/>
    <w:rsid w:val="0019118F"/>
    <w:rsid w:val="0019186A"/>
    <w:rsid w:val="00192A22"/>
    <w:rsid w:val="00193567"/>
    <w:rsid w:val="001935E0"/>
    <w:rsid w:val="00193A6A"/>
    <w:rsid w:val="001946B8"/>
    <w:rsid w:val="001955A6"/>
    <w:rsid w:val="00195646"/>
    <w:rsid w:val="00195707"/>
    <w:rsid w:val="0019625A"/>
    <w:rsid w:val="00196933"/>
    <w:rsid w:val="00196BBD"/>
    <w:rsid w:val="00197FE7"/>
    <w:rsid w:val="001A0025"/>
    <w:rsid w:val="001A0475"/>
    <w:rsid w:val="001A076F"/>
    <w:rsid w:val="001A0929"/>
    <w:rsid w:val="001A1B0C"/>
    <w:rsid w:val="001A27E1"/>
    <w:rsid w:val="001A2AD7"/>
    <w:rsid w:val="001A3089"/>
    <w:rsid w:val="001A3508"/>
    <w:rsid w:val="001A3D59"/>
    <w:rsid w:val="001A51CA"/>
    <w:rsid w:val="001A52D5"/>
    <w:rsid w:val="001A56CF"/>
    <w:rsid w:val="001A58C4"/>
    <w:rsid w:val="001A5B8C"/>
    <w:rsid w:val="001A5D2B"/>
    <w:rsid w:val="001A64C6"/>
    <w:rsid w:val="001A6C56"/>
    <w:rsid w:val="001A72EB"/>
    <w:rsid w:val="001A7BDA"/>
    <w:rsid w:val="001A7FBA"/>
    <w:rsid w:val="001B0891"/>
    <w:rsid w:val="001B0DFF"/>
    <w:rsid w:val="001B11C8"/>
    <w:rsid w:val="001B1934"/>
    <w:rsid w:val="001B1C91"/>
    <w:rsid w:val="001B26BF"/>
    <w:rsid w:val="001B2955"/>
    <w:rsid w:val="001B2B64"/>
    <w:rsid w:val="001B3671"/>
    <w:rsid w:val="001B40C1"/>
    <w:rsid w:val="001B42B0"/>
    <w:rsid w:val="001B494A"/>
    <w:rsid w:val="001B4B39"/>
    <w:rsid w:val="001B580F"/>
    <w:rsid w:val="001B59A8"/>
    <w:rsid w:val="001B5EC0"/>
    <w:rsid w:val="001B6BD8"/>
    <w:rsid w:val="001B721C"/>
    <w:rsid w:val="001B7A78"/>
    <w:rsid w:val="001B7ACD"/>
    <w:rsid w:val="001C0280"/>
    <w:rsid w:val="001C02C0"/>
    <w:rsid w:val="001C1090"/>
    <w:rsid w:val="001C11EB"/>
    <w:rsid w:val="001C17F9"/>
    <w:rsid w:val="001C2BD6"/>
    <w:rsid w:val="001C2E65"/>
    <w:rsid w:val="001C3581"/>
    <w:rsid w:val="001C3A81"/>
    <w:rsid w:val="001C3CB5"/>
    <w:rsid w:val="001C57BD"/>
    <w:rsid w:val="001C5AB4"/>
    <w:rsid w:val="001C5B8A"/>
    <w:rsid w:val="001C665F"/>
    <w:rsid w:val="001C6753"/>
    <w:rsid w:val="001C6D1F"/>
    <w:rsid w:val="001C6F04"/>
    <w:rsid w:val="001C7251"/>
    <w:rsid w:val="001C7541"/>
    <w:rsid w:val="001C79C3"/>
    <w:rsid w:val="001D067A"/>
    <w:rsid w:val="001D07EF"/>
    <w:rsid w:val="001D1620"/>
    <w:rsid w:val="001D1A59"/>
    <w:rsid w:val="001D2E1C"/>
    <w:rsid w:val="001D49D2"/>
    <w:rsid w:val="001D4DC6"/>
    <w:rsid w:val="001D56E3"/>
    <w:rsid w:val="001D5701"/>
    <w:rsid w:val="001D6765"/>
    <w:rsid w:val="001D6F87"/>
    <w:rsid w:val="001D7C83"/>
    <w:rsid w:val="001E1509"/>
    <w:rsid w:val="001E176D"/>
    <w:rsid w:val="001E1BC4"/>
    <w:rsid w:val="001E1D7D"/>
    <w:rsid w:val="001E257F"/>
    <w:rsid w:val="001E2F13"/>
    <w:rsid w:val="001E3056"/>
    <w:rsid w:val="001E325F"/>
    <w:rsid w:val="001E3EE5"/>
    <w:rsid w:val="001E4518"/>
    <w:rsid w:val="001E4ABC"/>
    <w:rsid w:val="001E52A9"/>
    <w:rsid w:val="001E59FC"/>
    <w:rsid w:val="001E5A57"/>
    <w:rsid w:val="001E5CCB"/>
    <w:rsid w:val="001E5D11"/>
    <w:rsid w:val="001E5F1F"/>
    <w:rsid w:val="001E63F0"/>
    <w:rsid w:val="001E68BC"/>
    <w:rsid w:val="001E6958"/>
    <w:rsid w:val="001F0074"/>
    <w:rsid w:val="001F04B6"/>
    <w:rsid w:val="001F05A6"/>
    <w:rsid w:val="001F11D1"/>
    <w:rsid w:val="001F12B3"/>
    <w:rsid w:val="001F149D"/>
    <w:rsid w:val="001F1B1F"/>
    <w:rsid w:val="001F1E11"/>
    <w:rsid w:val="001F1E62"/>
    <w:rsid w:val="001F233F"/>
    <w:rsid w:val="001F3074"/>
    <w:rsid w:val="001F31FA"/>
    <w:rsid w:val="001F37EF"/>
    <w:rsid w:val="001F4C41"/>
    <w:rsid w:val="001F63CA"/>
    <w:rsid w:val="00200343"/>
    <w:rsid w:val="002004B2"/>
    <w:rsid w:val="00201287"/>
    <w:rsid w:val="002014D6"/>
    <w:rsid w:val="00202605"/>
    <w:rsid w:val="00202CA7"/>
    <w:rsid w:val="0020356B"/>
    <w:rsid w:val="0020361A"/>
    <w:rsid w:val="00204353"/>
    <w:rsid w:val="0020498E"/>
    <w:rsid w:val="00204E38"/>
    <w:rsid w:val="00205106"/>
    <w:rsid w:val="00205F7C"/>
    <w:rsid w:val="002062AD"/>
    <w:rsid w:val="00207FFD"/>
    <w:rsid w:val="0021014F"/>
    <w:rsid w:val="002117DB"/>
    <w:rsid w:val="00211A9A"/>
    <w:rsid w:val="00211ECB"/>
    <w:rsid w:val="0021272F"/>
    <w:rsid w:val="00212763"/>
    <w:rsid w:val="00212833"/>
    <w:rsid w:val="0021284E"/>
    <w:rsid w:val="00212FE3"/>
    <w:rsid w:val="00213106"/>
    <w:rsid w:val="00213368"/>
    <w:rsid w:val="00213598"/>
    <w:rsid w:val="00213A30"/>
    <w:rsid w:val="002143EC"/>
    <w:rsid w:val="00214414"/>
    <w:rsid w:val="00214614"/>
    <w:rsid w:val="00215B11"/>
    <w:rsid w:val="00216B10"/>
    <w:rsid w:val="00217038"/>
    <w:rsid w:val="00217995"/>
    <w:rsid w:val="00217A9C"/>
    <w:rsid w:val="00217FE7"/>
    <w:rsid w:val="00220FEA"/>
    <w:rsid w:val="002217C7"/>
    <w:rsid w:val="0022188E"/>
    <w:rsid w:val="00221931"/>
    <w:rsid w:val="00223A98"/>
    <w:rsid w:val="00223C8A"/>
    <w:rsid w:val="00223DD2"/>
    <w:rsid w:val="00223FCE"/>
    <w:rsid w:val="0022406C"/>
    <w:rsid w:val="00224522"/>
    <w:rsid w:val="002249BF"/>
    <w:rsid w:val="00224FB9"/>
    <w:rsid w:val="00226BE8"/>
    <w:rsid w:val="00226FF8"/>
    <w:rsid w:val="002277AE"/>
    <w:rsid w:val="00230233"/>
    <w:rsid w:val="002315DC"/>
    <w:rsid w:val="00231667"/>
    <w:rsid w:val="00231850"/>
    <w:rsid w:val="00231F56"/>
    <w:rsid w:val="00232741"/>
    <w:rsid w:val="00232BDF"/>
    <w:rsid w:val="00232F72"/>
    <w:rsid w:val="00233EC8"/>
    <w:rsid w:val="002344D2"/>
    <w:rsid w:val="00234508"/>
    <w:rsid w:val="0023458E"/>
    <w:rsid w:val="002346C1"/>
    <w:rsid w:val="00234767"/>
    <w:rsid w:val="002348AE"/>
    <w:rsid w:val="00234AF3"/>
    <w:rsid w:val="00234BB1"/>
    <w:rsid w:val="00234E67"/>
    <w:rsid w:val="00235107"/>
    <w:rsid w:val="00236408"/>
    <w:rsid w:val="00236BF3"/>
    <w:rsid w:val="00236CC4"/>
    <w:rsid w:val="0023779F"/>
    <w:rsid w:val="00237C8C"/>
    <w:rsid w:val="00237FEC"/>
    <w:rsid w:val="0024060B"/>
    <w:rsid w:val="00240C43"/>
    <w:rsid w:val="0024115C"/>
    <w:rsid w:val="0024186B"/>
    <w:rsid w:val="002418B8"/>
    <w:rsid w:val="00242294"/>
    <w:rsid w:val="0024290F"/>
    <w:rsid w:val="00243A95"/>
    <w:rsid w:val="00244ADA"/>
    <w:rsid w:val="00245439"/>
    <w:rsid w:val="0024592B"/>
    <w:rsid w:val="00245A3F"/>
    <w:rsid w:val="00245E49"/>
    <w:rsid w:val="0024603D"/>
    <w:rsid w:val="00246876"/>
    <w:rsid w:val="00247A91"/>
    <w:rsid w:val="00247EA1"/>
    <w:rsid w:val="002504C0"/>
    <w:rsid w:val="00253343"/>
    <w:rsid w:val="002535D7"/>
    <w:rsid w:val="002547A0"/>
    <w:rsid w:val="00254898"/>
    <w:rsid w:val="002556AC"/>
    <w:rsid w:val="00256157"/>
    <w:rsid w:val="00256791"/>
    <w:rsid w:val="0025779A"/>
    <w:rsid w:val="00260010"/>
    <w:rsid w:val="00260260"/>
    <w:rsid w:val="00260A9A"/>
    <w:rsid w:val="00260E42"/>
    <w:rsid w:val="00261994"/>
    <w:rsid w:val="0026284D"/>
    <w:rsid w:val="00263087"/>
    <w:rsid w:val="002630D2"/>
    <w:rsid w:val="002638F0"/>
    <w:rsid w:val="00263EB4"/>
    <w:rsid w:val="002641C1"/>
    <w:rsid w:val="00264C95"/>
    <w:rsid w:val="0026517F"/>
    <w:rsid w:val="002655F4"/>
    <w:rsid w:val="00265B36"/>
    <w:rsid w:val="00265D66"/>
    <w:rsid w:val="002664AD"/>
    <w:rsid w:val="00266719"/>
    <w:rsid w:val="00266B6C"/>
    <w:rsid w:val="00267128"/>
    <w:rsid w:val="0026742B"/>
    <w:rsid w:val="00267B75"/>
    <w:rsid w:val="00267BCE"/>
    <w:rsid w:val="00270139"/>
    <w:rsid w:val="00270280"/>
    <w:rsid w:val="002706DF"/>
    <w:rsid w:val="0027070A"/>
    <w:rsid w:val="00270933"/>
    <w:rsid w:val="00271798"/>
    <w:rsid w:val="002717C5"/>
    <w:rsid w:val="00272A4D"/>
    <w:rsid w:val="00272FF1"/>
    <w:rsid w:val="00273682"/>
    <w:rsid w:val="002745EF"/>
    <w:rsid w:val="0027537B"/>
    <w:rsid w:val="002753CF"/>
    <w:rsid w:val="00275508"/>
    <w:rsid w:val="00275575"/>
    <w:rsid w:val="002760A0"/>
    <w:rsid w:val="002764BD"/>
    <w:rsid w:val="00277528"/>
    <w:rsid w:val="00277FDC"/>
    <w:rsid w:val="00280FA4"/>
    <w:rsid w:val="00281598"/>
    <w:rsid w:val="00282A5A"/>
    <w:rsid w:val="00283BB5"/>
    <w:rsid w:val="00284013"/>
    <w:rsid w:val="00284C6E"/>
    <w:rsid w:val="00284D81"/>
    <w:rsid w:val="00285EB6"/>
    <w:rsid w:val="00286327"/>
    <w:rsid w:val="0028639A"/>
    <w:rsid w:val="00286CE3"/>
    <w:rsid w:val="002872D1"/>
    <w:rsid w:val="0028786D"/>
    <w:rsid w:val="00287CA7"/>
    <w:rsid w:val="0029052B"/>
    <w:rsid w:val="002907A4"/>
    <w:rsid w:val="00290C16"/>
    <w:rsid w:val="00291C12"/>
    <w:rsid w:val="0029268F"/>
    <w:rsid w:val="002926F9"/>
    <w:rsid w:val="00294DE3"/>
    <w:rsid w:val="00295AF2"/>
    <w:rsid w:val="00295AF3"/>
    <w:rsid w:val="00295DE3"/>
    <w:rsid w:val="00296273"/>
    <w:rsid w:val="0029671F"/>
    <w:rsid w:val="0029701B"/>
    <w:rsid w:val="00297F15"/>
    <w:rsid w:val="002A0041"/>
    <w:rsid w:val="002A0C63"/>
    <w:rsid w:val="002A18D7"/>
    <w:rsid w:val="002A1CF7"/>
    <w:rsid w:val="002A23AC"/>
    <w:rsid w:val="002A3A50"/>
    <w:rsid w:val="002A42FA"/>
    <w:rsid w:val="002A46C6"/>
    <w:rsid w:val="002A4C8E"/>
    <w:rsid w:val="002A52F4"/>
    <w:rsid w:val="002A5734"/>
    <w:rsid w:val="002A5B24"/>
    <w:rsid w:val="002A5F44"/>
    <w:rsid w:val="002A5F5C"/>
    <w:rsid w:val="002A60F7"/>
    <w:rsid w:val="002B00F2"/>
    <w:rsid w:val="002B0EF5"/>
    <w:rsid w:val="002B1311"/>
    <w:rsid w:val="002B142A"/>
    <w:rsid w:val="002B1488"/>
    <w:rsid w:val="002B1868"/>
    <w:rsid w:val="002B1AB3"/>
    <w:rsid w:val="002B2BA4"/>
    <w:rsid w:val="002B2DD3"/>
    <w:rsid w:val="002B33EF"/>
    <w:rsid w:val="002B4244"/>
    <w:rsid w:val="002B4655"/>
    <w:rsid w:val="002B4A70"/>
    <w:rsid w:val="002B4C33"/>
    <w:rsid w:val="002B4C7D"/>
    <w:rsid w:val="002B5487"/>
    <w:rsid w:val="002B54BF"/>
    <w:rsid w:val="002B6759"/>
    <w:rsid w:val="002B69C5"/>
    <w:rsid w:val="002B7761"/>
    <w:rsid w:val="002B7C79"/>
    <w:rsid w:val="002C0B85"/>
    <w:rsid w:val="002C1D04"/>
    <w:rsid w:val="002C1D65"/>
    <w:rsid w:val="002C2544"/>
    <w:rsid w:val="002C2573"/>
    <w:rsid w:val="002C2C69"/>
    <w:rsid w:val="002C3BCE"/>
    <w:rsid w:val="002C41C5"/>
    <w:rsid w:val="002C43E7"/>
    <w:rsid w:val="002C45FC"/>
    <w:rsid w:val="002C4CA4"/>
    <w:rsid w:val="002C4D55"/>
    <w:rsid w:val="002C5A49"/>
    <w:rsid w:val="002C5E58"/>
    <w:rsid w:val="002C5EAE"/>
    <w:rsid w:val="002C6194"/>
    <w:rsid w:val="002C6553"/>
    <w:rsid w:val="002C659A"/>
    <w:rsid w:val="002C6828"/>
    <w:rsid w:val="002C6964"/>
    <w:rsid w:val="002C77F9"/>
    <w:rsid w:val="002D072A"/>
    <w:rsid w:val="002D08FA"/>
    <w:rsid w:val="002D1BFD"/>
    <w:rsid w:val="002D1FE0"/>
    <w:rsid w:val="002D2119"/>
    <w:rsid w:val="002D24D7"/>
    <w:rsid w:val="002D35BF"/>
    <w:rsid w:val="002D3D31"/>
    <w:rsid w:val="002D4846"/>
    <w:rsid w:val="002D567B"/>
    <w:rsid w:val="002D577E"/>
    <w:rsid w:val="002D608A"/>
    <w:rsid w:val="002D6134"/>
    <w:rsid w:val="002D6DE1"/>
    <w:rsid w:val="002D72BF"/>
    <w:rsid w:val="002D7CEF"/>
    <w:rsid w:val="002E0359"/>
    <w:rsid w:val="002E09A5"/>
    <w:rsid w:val="002E12CD"/>
    <w:rsid w:val="002E15E1"/>
    <w:rsid w:val="002E1C7D"/>
    <w:rsid w:val="002E2289"/>
    <w:rsid w:val="002E239F"/>
    <w:rsid w:val="002E24C0"/>
    <w:rsid w:val="002E2B8A"/>
    <w:rsid w:val="002E33F6"/>
    <w:rsid w:val="002E34FF"/>
    <w:rsid w:val="002E3A7B"/>
    <w:rsid w:val="002E3C53"/>
    <w:rsid w:val="002E4450"/>
    <w:rsid w:val="002E46A2"/>
    <w:rsid w:val="002E4A0E"/>
    <w:rsid w:val="002E4C54"/>
    <w:rsid w:val="002E5939"/>
    <w:rsid w:val="002E6F39"/>
    <w:rsid w:val="002F072C"/>
    <w:rsid w:val="002F0757"/>
    <w:rsid w:val="002F09C4"/>
    <w:rsid w:val="002F0F30"/>
    <w:rsid w:val="002F17B4"/>
    <w:rsid w:val="002F214D"/>
    <w:rsid w:val="002F281F"/>
    <w:rsid w:val="002F2F5C"/>
    <w:rsid w:val="002F2FAF"/>
    <w:rsid w:val="002F2FB6"/>
    <w:rsid w:val="002F38D1"/>
    <w:rsid w:val="002F3D4A"/>
    <w:rsid w:val="002F478C"/>
    <w:rsid w:val="002F5F00"/>
    <w:rsid w:val="002F5F0A"/>
    <w:rsid w:val="002F676D"/>
    <w:rsid w:val="002F6D74"/>
    <w:rsid w:val="002F6E3D"/>
    <w:rsid w:val="002F7609"/>
    <w:rsid w:val="00300C7B"/>
    <w:rsid w:val="00300FBF"/>
    <w:rsid w:val="00301951"/>
    <w:rsid w:val="00302D9F"/>
    <w:rsid w:val="00302EAA"/>
    <w:rsid w:val="00303240"/>
    <w:rsid w:val="00303339"/>
    <w:rsid w:val="00304398"/>
    <w:rsid w:val="003048D1"/>
    <w:rsid w:val="00304AEB"/>
    <w:rsid w:val="003055AE"/>
    <w:rsid w:val="00305BDA"/>
    <w:rsid w:val="00306561"/>
    <w:rsid w:val="00306ACA"/>
    <w:rsid w:val="003075D2"/>
    <w:rsid w:val="00307708"/>
    <w:rsid w:val="00307E1B"/>
    <w:rsid w:val="0031051A"/>
    <w:rsid w:val="00311003"/>
    <w:rsid w:val="00311B22"/>
    <w:rsid w:val="00313864"/>
    <w:rsid w:val="003143A9"/>
    <w:rsid w:val="0031455D"/>
    <w:rsid w:val="0031457F"/>
    <w:rsid w:val="00315D4B"/>
    <w:rsid w:val="003171AF"/>
    <w:rsid w:val="00317FB2"/>
    <w:rsid w:val="00320658"/>
    <w:rsid w:val="0032128A"/>
    <w:rsid w:val="0032134E"/>
    <w:rsid w:val="00321383"/>
    <w:rsid w:val="0032198E"/>
    <w:rsid w:val="00321ADE"/>
    <w:rsid w:val="003223EA"/>
    <w:rsid w:val="00322AC4"/>
    <w:rsid w:val="00323921"/>
    <w:rsid w:val="0032448B"/>
    <w:rsid w:val="00325C18"/>
    <w:rsid w:val="0032639E"/>
    <w:rsid w:val="003263DB"/>
    <w:rsid w:val="00326D9A"/>
    <w:rsid w:val="003270CB"/>
    <w:rsid w:val="003277EE"/>
    <w:rsid w:val="003302C7"/>
    <w:rsid w:val="00330A49"/>
    <w:rsid w:val="00330C26"/>
    <w:rsid w:val="00331037"/>
    <w:rsid w:val="003314F9"/>
    <w:rsid w:val="00332A91"/>
    <w:rsid w:val="00332ACF"/>
    <w:rsid w:val="00332F32"/>
    <w:rsid w:val="003337DF"/>
    <w:rsid w:val="0033387B"/>
    <w:rsid w:val="00333EDA"/>
    <w:rsid w:val="00333F3C"/>
    <w:rsid w:val="003357A9"/>
    <w:rsid w:val="003374CB"/>
    <w:rsid w:val="00337D80"/>
    <w:rsid w:val="003400BB"/>
    <w:rsid w:val="0034025D"/>
    <w:rsid w:val="00340B6A"/>
    <w:rsid w:val="00340B7C"/>
    <w:rsid w:val="00340F65"/>
    <w:rsid w:val="00341366"/>
    <w:rsid w:val="003414D7"/>
    <w:rsid w:val="00341579"/>
    <w:rsid w:val="00341A13"/>
    <w:rsid w:val="0034204A"/>
    <w:rsid w:val="003424C3"/>
    <w:rsid w:val="003424F2"/>
    <w:rsid w:val="0034269D"/>
    <w:rsid w:val="00342709"/>
    <w:rsid w:val="00342EDB"/>
    <w:rsid w:val="00343548"/>
    <w:rsid w:val="00343AC0"/>
    <w:rsid w:val="003443D2"/>
    <w:rsid w:val="0034468B"/>
    <w:rsid w:val="00344909"/>
    <w:rsid w:val="003453E5"/>
    <w:rsid w:val="00345843"/>
    <w:rsid w:val="00345D84"/>
    <w:rsid w:val="00346BD8"/>
    <w:rsid w:val="00347F6E"/>
    <w:rsid w:val="00350C44"/>
    <w:rsid w:val="00350F5E"/>
    <w:rsid w:val="003515E6"/>
    <w:rsid w:val="0035185E"/>
    <w:rsid w:val="00351A57"/>
    <w:rsid w:val="00351B58"/>
    <w:rsid w:val="0035241B"/>
    <w:rsid w:val="003525BB"/>
    <w:rsid w:val="003543AB"/>
    <w:rsid w:val="00354A32"/>
    <w:rsid w:val="00354C66"/>
    <w:rsid w:val="00355071"/>
    <w:rsid w:val="00356233"/>
    <w:rsid w:val="0035657B"/>
    <w:rsid w:val="003572FF"/>
    <w:rsid w:val="0035793E"/>
    <w:rsid w:val="003603A7"/>
    <w:rsid w:val="00360E87"/>
    <w:rsid w:val="00360F55"/>
    <w:rsid w:val="0036109F"/>
    <w:rsid w:val="00361395"/>
    <w:rsid w:val="003615F7"/>
    <w:rsid w:val="0036352C"/>
    <w:rsid w:val="00364070"/>
    <w:rsid w:val="003643A7"/>
    <w:rsid w:val="00364774"/>
    <w:rsid w:val="00364D4D"/>
    <w:rsid w:val="00364E6C"/>
    <w:rsid w:val="003655E4"/>
    <w:rsid w:val="00365634"/>
    <w:rsid w:val="003656DC"/>
    <w:rsid w:val="00366284"/>
    <w:rsid w:val="003662B4"/>
    <w:rsid w:val="0036732C"/>
    <w:rsid w:val="003677BA"/>
    <w:rsid w:val="003678F6"/>
    <w:rsid w:val="00367930"/>
    <w:rsid w:val="00367F99"/>
    <w:rsid w:val="003704F9"/>
    <w:rsid w:val="00370DC7"/>
    <w:rsid w:val="0037124C"/>
    <w:rsid w:val="00371E1C"/>
    <w:rsid w:val="00371F56"/>
    <w:rsid w:val="00372581"/>
    <w:rsid w:val="00372986"/>
    <w:rsid w:val="00373AD6"/>
    <w:rsid w:val="00374B9F"/>
    <w:rsid w:val="0037593D"/>
    <w:rsid w:val="00375957"/>
    <w:rsid w:val="00376A44"/>
    <w:rsid w:val="00377447"/>
    <w:rsid w:val="00377940"/>
    <w:rsid w:val="00377BD4"/>
    <w:rsid w:val="00380290"/>
    <w:rsid w:val="003807F0"/>
    <w:rsid w:val="0038082D"/>
    <w:rsid w:val="003809F4"/>
    <w:rsid w:val="00380C8C"/>
    <w:rsid w:val="003811E4"/>
    <w:rsid w:val="00382A30"/>
    <w:rsid w:val="00382F6B"/>
    <w:rsid w:val="00383106"/>
    <w:rsid w:val="00383B8F"/>
    <w:rsid w:val="0038400D"/>
    <w:rsid w:val="00384265"/>
    <w:rsid w:val="00385184"/>
    <w:rsid w:val="00385F82"/>
    <w:rsid w:val="0038659C"/>
    <w:rsid w:val="00386E3B"/>
    <w:rsid w:val="00387320"/>
    <w:rsid w:val="00387397"/>
    <w:rsid w:val="003877BF"/>
    <w:rsid w:val="00387C80"/>
    <w:rsid w:val="0039012D"/>
    <w:rsid w:val="00390B20"/>
    <w:rsid w:val="00391BE4"/>
    <w:rsid w:val="00391FE3"/>
    <w:rsid w:val="00392ACF"/>
    <w:rsid w:val="00394A74"/>
    <w:rsid w:val="00394C34"/>
    <w:rsid w:val="00394CBC"/>
    <w:rsid w:val="00395010"/>
    <w:rsid w:val="00395554"/>
    <w:rsid w:val="00395F64"/>
    <w:rsid w:val="00395FCA"/>
    <w:rsid w:val="00395FFF"/>
    <w:rsid w:val="00396326"/>
    <w:rsid w:val="00396399"/>
    <w:rsid w:val="003963B3"/>
    <w:rsid w:val="0039684E"/>
    <w:rsid w:val="003968CB"/>
    <w:rsid w:val="00396ACB"/>
    <w:rsid w:val="003971DC"/>
    <w:rsid w:val="00397713"/>
    <w:rsid w:val="003A1BE2"/>
    <w:rsid w:val="003A224C"/>
    <w:rsid w:val="003A3495"/>
    <w:rsid w:val="003A3CBF"/>
    <w:rsid w:val="003A60AE"/>
    <w:rsid w:val="003A6268"/>
    <w:rsid w:val="003A666F"/>
    <w:rsid w:val="003A69D0"/>
    <w:rsid w:val="003A7A36"/>
    <w:rsid w:val="003B024F"/>
    <w:rsid w:val="003B089B"/>
    <w:rsid w:val="003B10FF"/>
    <w:rsid w:val="003B1BD6"/>
    <w:rsid w:val="003B27B9"/>
    <w:rsid w:val="003B2E2F"/>
    <w:rsid w:val="003B39E9"/>
    <w:rsid w:val="003B3B74"/>
    <w:rsid w:val="003B3E51"/>
    <w:rsid w:val="003B3FBD"/>
    <w:rsid w:val="003B479C"/>
    <w:rsid w:val="003B4B04"/>
    <w:rsid w:val="003B4C00"/>
    <w:rsid w:val="003B4F3F"/>
    <w:rsid w:val="003B540D"/>
    <w:rsid w:val="003B5BAB"/>
    <w:rsid w:val="003B6591"/>
    <w:rsid w:val="003B6633"/>
    <w:rsid w:val="003B6866"/>
    <w:rsid w:val="003B6870"/>
    <w:rsid w:val="003B73B1"/>
    <w:rsid w:val="003B7ADA"/>
    <w:rsid w:val="003B7F16"/>
    <w:rsid w:val="003C0A38"/>
    <w:rsid w:val="003C154C"/>
    <w:rsid w:val="003C16B2"/>
    <w:rsid w:val="003C17FA"/>
    <w:rsid w:val="003C18C3"/>
    <w:rsid w:val="003C2396"/>
    <w:rsid w:val="003C2E98"/>
    <w:rsid w:val="003C44F6"/>
    <w:rsid w:val="003C5A74"/>
    <w:rsid w:val="003C5BCD"/>
    <w:rsid w:val="003C6053"/>
    <w:rsid w:val="003C69A4"/>
    <w:rsid w:val="003C69E5"/>
    <w:rsid w:val="003C6ADA"/>
    <w:rsid w:val="003C6E16"/>
    <w:rsid w:val="003C7E7B"/>
    <w:rsid w:val="003C7FE7"/>
    <w:rsid w:val="003D033D"/>
    <w:rsid w:val="003D0F6D"/>
    <w:rsid w:val="003D1114"/>
    <w:rsid w:val="003D1E60"/>
    <w:rsid w:val="003D1FEF"/>
    <w:rsid w:val="003D20F0"/>
    <w:rsid w:val="003D23D0"/>
    <w:rsid w:val="003D3E97"/>
    <w:rsid w:val="003D430B"/>
    <w:rsid w:val="003D563B"/>
    <w:rsid w:val="003D5AA7"/>
    <w:rsid w:val="003D5DEB"/>
    <w:rsid w:val="003D6249"/>
    <w:rsid w:val="003D6E84"/>
    <w:rsid w:val="003D6F28"/>
    <w:rsid w:val="003D783D"/>
    <w:rsid w:val="003D78E7"/>
    <w:rsid w:val="003D7EE6"/>
    <w:rsid w:val="003E0986"/>
    <w:rsid w:val="003E1FBA"/>
    <w:rsid w:val="003E285A"/>
    <w:rsid w:val="003E3912"/>
    <w:rsid w:val="003E3FBB"/>
    <w:rsid w:val="003E4568"/>
    <w:rsid w:val="003E4760"/>
    <w:rsid w:val="003E4779"/>
    <w:rsid w:val="003E4DA7"/>
    <w:rsid w:val="003E4E5C"/>
    <w:rsid w:val="003E5772"/>
    <w:rsid w:val="003E5856"/>
    <w:rsid w:val="003E590A"/>
    <w:rsid w:val="003E6361"/>
    <w:rsid w:val="003E706C"/>
    <w:rsid w:val="003E706F"/>
    <w:rsid w:val="003F02C1"/>
    <w:rsid w:val="003F1C5D"/>
    <w:rsid w:val="003F29E1"/>
    <w:rsid w:val="003F3085"/>
    <w:rsid w:val="003F3784"/>
    <w:rsid w:val="003F385F"/>
    <w:rsid w:val="003F48CE"/>
    <w:rsid w:val="003F4A4A"/>
    <w:rsid w:val="003F53E8"/>
    <w:rsid w:val="003F555E"/>
    <w:rsid w:val="003F5856"/>
    <w:rsid w:val="003F659E"/>
    <w:rsid w:val="003F67B9"/>
    <w:rsid w:val="003F6E9E"/>
    <w:rsid w:val="003F714B"/>
    <w:rsid w:val="00401049"/>
    <w:rsid w:val="00401979"/>
    <w:rsid w:val="00401F5F"/>
    <w:rsid w:val="00402305"/>
    <w:rsid w:val="00402E48"/>
    <w:rsid w:val="00402EB7"/>
    <w:rsid w:val="00403289"/>
    <w:rsid w:val="00403685"/>
    <w:rsid w:val="00404594"/>
    <w:rsid w:val="0040524B"/>
    <w:rsid w:val="004061B5"/>
    <w:rsid w:val="004065BE"/>
    <w:rsid w:val="00406D19"/>
    <w:rsid w:val="00407416"/>
    <w:rsid w:val="0040776B"/>
    <w:rsid w:val="00407C33"/>
    <w:rsid w:val="004105C4"/>
    <w:rsid w:val="004105E5"/>
    <w:rsid w:val="00410D73"/>
    <w:rsid w:val="004112B5"/>
    <w:rsid w:val="00411983"/>
    <w:rsid w:val="004124B7"/>
    <w:rsid w:val="004126E6"/>
    <w:rsid w:val="004130EA"/>
    <w:rsid w:val="0041413C"/>
    <w:rsid w:val="00414A00"/>
    <w:rsid w:val="0041560D"/>
    <w:rsid w:val="004171F5"/>
    <w:rsid w:val="0041755E"/>
    <w:rsid w:val="00417787"/>
    <w:rsid w:val="004179B9"/>
    <w:rsid w:val="00417AB7"/>
    <w:rsid w:val="00417B10"/>
    <w:rsid w:val="00417E38"/>
    <w:rsid w:val="00417F67"/>
    <w:rsid w:val="00420A4B"/>
    <w:rsid w:val="00421231"/>
    <w:rsid w:val="0042290D"/>
    <w:rsid w:val="00422AC6"/>
    <w:rsid w:val="0042316A"/>
    <w:rsid w:val="00423996"/>
    <w:rsid w:val="00423A75"/>
    <w:rsid w:val="00423CBC"/>
    <w:rsid w:val="00423D9B"/>
    <w:rsid w:val="00423DAE"/>
    <w:rsid w:val="004241B7"/>
    <w:rsid w:val="00424308"/>
    <w:rsid w:val="00424FF6"/>
    <w:rsid w:val="0042527C"/>
    <w:rsid w:val="0042555F"/>
    <w:rsid w:val="0042636F"/>
    <w:rsid w:val="00427784"/>
    <w:rsid w:val="004303DF"/>
    <w:rsid w:val="0043079B"/>
    <w:rsid w:val="00430F62"/>
    <w:rsid w:val="00431AE6"/>
    <w:rsid w:val="00431C52"/>
    <w:rsid w:val="00431C9F"/>
    <w:rsid w:val="004321AC"/>
    <w:rsid w:val="004325D3"/>
    <w:rsid w:val="0043290F"/>
    <w:rsid w:val="00432E3F"/>
    <w:rsid w:val="0043301D"/>
    <w:rsid w:val="00433630"/>
    <w:rsid w:val="0043367E"/>
    <w:rsid w:val="004336F4"/>
    <w:rsid w:val="004339B5"/>
    <w:rsid w:val="00433B56"/>
    <w:rsid w:val="00433E23"/>
    <w:rsid w:val="0043510F"/>
    <w:rsid w:val="00435561"/>
    <w:rsid w:val="00435BD1"/>
    <w:rsid w:val="00435C7D"/>
    <w:rsid w:val="00435F96"/>
    <w:rsid w:val="00437016"/>
    <w:rsid w:val="004378FC"/>
    <w:rsid w:val="00437F00"/>
    <w:rsid w:val="00442AFB"/>
    <w:rsid w:val="004433F5"/>
    <w:rsid w:val="004435D9"/>
    <w:rsid w:val="00444220"/>
    <w:rsid w:val="004448CF"/>
    <w:rsid w:val="00444A79"/>
    <w:rsid w:val="00444CCC"/>
    <w:rsid w:val="00445A7B"/>
    <w:rsid w:val="00445C72"/>
    <w:rsid w:val="00446860"/>
    <w:rsid w:val="00446D00"/>
    <w:rsid w:val="00446D52"/>
    <w:rsid w:val="004500ED"/>
    <w:rsid w:val="004501A9"/>
    <w:rsid w:val="00450A06"/>
    <w:rsid w:val="00451DA2"/>
    <w:rsid w:val="0045204B"/>
    <w:rsid w:val="0045217D"/>
    <w:rsid w:val="00452F0F"/>
    <w:rsid w:val="004531D6"/>
    <w:rsid w:val="00454056"/>
    <w:rsid w:val="004547A3"/>
    <w:rsid w:val="004550DB"/>
    <w:rsid w:val="004553CB"/>
    <w:rsid w:val="00455A9B"/>
    <w:rsid w:val="00455C43"/>
    <w:rsid w:val="004563FF"/>
    <w:rsid w:val="00456937"/>
    <w:rsid w:val="00456A2D"/>
    <w:rsid w:val="00456DAC"/>
    <w:rsid w:val="00457A18"/>
    <w:rsid w:val="004601D0"/>
    <w:rsid w:val="004626D3"/>
    <w:rsid w:val="00463F41"/>
    <w:rsid w:val="00464159"/>
    <w:rsid w:val="00464352"/>
    <w:rsid w:val="004656B3"/>
    <w:rsid w:val="00465A6F"/>
    <w:rsid w:val="00466457"/>
    <w:rsid w:val="004665DD"/>
    <w:rsid w:val="00466D3D"/>
    <w:rsid w:val="00466D54"/>
    <w:rsid w:val="00467132"/>
    <w:rsid w:val="00467CDD"/>
    <w:rsid w:val="00470071"/>
    <w:rsid w:val="00470546"/>
    <w:rsid w:val="00470F0B"/>
    <w:rsid w:val="00471078"/>
    <w:rsid w:val="004710B9"/>
    <w:rsid w:val="00471E57"/>
    <w:rsid w:val="0047222E"/>
    <w:rsid w:val="00472B9D"/>
    <w:rsid w:val="0047309E"/>
    <w:rsid w:val="004732F8"/>
    <w:rsid w:val="004735E7"/>
    <w:rsid w:val="00474A5F"/>
    <w:rsid w:val="00475051"/>
    <w:rsid w:val="00475825"/>
    <w:rsid w:val="00477706"/>
    <w:rsid w:val="004800D7"/>
    <w:rsid w:val="00480A0B"/>
    <w:rsid w:val="00480B6E"/>
    <w:rsid w:val="00481FCF"/>
    <w:rsid w:val="00482047"/>
    <w:rsid w:val="0048221C"/>
    <w:rsid w:val="00482AF6"/>
    <w:rsid w:val="00482E94"/>
    <w:rsid w:val="00483156"/>
    <w:rsid w:val="004832DB"/>
    <w:rsid w:val="00483563"/>
    <w:rsid w:val="00483750"/>
    <w:rsid w:val="0048421C"/>
    <w:rsid w:val="00484B3A"/>
    <w:rsid w:val="00485C14"/>
    <w:rsid w:val="00485EAB"/>
    <w:rsid w:val="004862AB"/>
    <w:rsid w:val="00486C7B"/>
    <w:rsid w:val="004875D4"/>
    <w:rsid w:val="004875E9"/>
    <w:rsid w:val="00487CC6"/>
    <w:rsid w:val="00487CF3"/>
    <w:rsid w:val="004907A0"/>
    <w:rsid w:val="0049109B"/>
    <w:rsid w:val="00491570"/>
    <w:rsid w:val="00491FE4"/>
    <w:rsid w:val="00492547"/>
    <w:rsid w:val="00493409"/>
    <w:rsid w:val="00493DC9"/>
    <w:rsid w:val="00493E7A"/>
    <w:rsid w:val="00494729"/>
    <w:rsid w:val="004947C8"/>
    <w:rsid w:val="004947F6"/>
    <w:rsid w:val="00495877"/>
    <w:rsid w:val="00495F8B"/>
    <w:rsid w:val="00496203"/>
    <w:rsid w:val="0049659D"/>
    <w:rsid w:val="0049683F"/>
    <w:rsid w:val="00496D05"/>
    <w:rsid w:val="00496F91"/>
    <w:rsid w:val="004977E6"/>
    <w:rsid w:val="004978E9"/>
    <w:rsid w:val="004A0A45"/>
    <w:rsid w:val="004A240A"/>
    <w:rsid w:val="004A2772"/>
    <w:rsid w:val="004A2F6E"/>
    <w:rsid w:val="004A3F66"/>
    <w:rsid w:val="004A41D2"/>
    <w:rsid w:val="004A443A"/>
    <w:rsid w:val="004A49F3"/>
    <w:rsid w:val="004A5B8E"/>
    <w:rsid w:val="004B070C"/>
    <w:rsid w:val="004B0A1B"/>
    <w:rsid w:val="004B0DB8"/>
    <w:rsid w:val="004B123B"/>
    <w:rsid w:val="004B12AE"/>
    <w:rsid w:val="004B20B2"/>
    <w:rsid w:val="004B2457"/>
    <w:rsid w:val="004B29B3"/>
    <w:rsid w:val="004B3168"/>
    <w:rsid w:val="004B3562"/>
    <w:rsid w:val="004B35EF"/>
    <w:rsid w:val="004B39D9"/>
    <w:rsid w:val="004B3A18"/>
    <w:rsid w:val="004B3D08"/>
    <w:rsid w:val="004B46AE"/>
    <w:rsid w:val="004B5586"/>
    <w:rsid w:val="004B620D"/>
    <w:rsid w:val="004B68CE"/>
    <w:rsid w:val="004B6F05"/>
    <w:rsid w:val="004C02A6"/>
    <w:rsid w:val="004C0675"/>
    <w:rsid w:val="004C175A"/>
    <w:rsid w:val="004C19E4"/>
    <w:rsid w:val="004C1AD1"/>
    <w:rsid w:val="004C215D"/>
    <w:rsid w:val="004C41DC"/>
    <w:rsid w:val="004C5341"/>
    <w:rsid w:val="004C5A6F"/>
    <w:rsid w:val="004C6A33"/>
    <w:rsid w:val="004C711A"/>
    <w:rsid w:val="004C7F31"/>
    <w:rsid w:val="004D18E2"/>
    <w:rsid w:val="004D2282"/>
    <w:rsid w:val="004D2CDA"/>
    <w:rsid w:val="004D33C8"/>
    <w:rsid w:val="004D37C6"/>
    <w:rsid w:val="004D4162"/>
    <w:rsid w:val="004D6A32"/>
    <w:rsid w:val="004D6A3A"/>
    <w:rsid w:val="004D7A25"/>
    <w:rsid w:val="004D7C55"/>
    <w:rsid w:val="004D7E1B"/>
    <w:rsid w:val="004E0433"/>
    <w:rsid w:val="004E09CF"/>
    <w:rsid w:val="004E0C95"/>
    <w:rsid w:val="004E27C4"/>
    <w:rsid w:val="004E2F33"/>
    <w:rsid w:val="004E3537"/>
    <w:rsid w:val="004E3C65"/>
    <w:rsid w:val="004E3F0F"/>
    <w:rsid w:val="004E3FFA"/>
    <w:rsid w:val="004E5E71"/>
    <w:rsid w:val="004E6D49"/>
    <w:rsid w:val="004F02AD"/>
    <w:rsid w:val="004F08D8"/>
    <w:rsid w:val="004F1510"/>
    <w:rsid w:val="004F1898"/>
    <w:rsid w:val="004F1A01"/>
    <w:rsid w:val="004F1D71"/>
    <w:rsid w:val="004F289D"/>
    <w:rsid w:val="004F29CD"/>
    <w:rsid w:val="004F310F"/>
    <w:rsid w:val="004F3C88"/>
    <w:rsid w:val="004F4098"/>
    <w:rsid w:val="004F5648"/>
    <w:rsid w:val="004F6048"/>
    <w:rsid w:val="004F6DA3"/>
    <w:rsid w:val="004F6F7D"/>
    <w:rsid w:val="004F76A7"/>
    <w:rsid w:val="004F76B2"/>
    <w:rsid w:val="00501C47"/>
    <w:rsid w:val="00502E81"/>
    <w:rsid w:val="00503D40"/>
    <w:rsid w:val="00503F33"/>
    <w:rsid w:val="0050691B"/>
    <w:rsid w:val="00506A13"/>
    <w:rsid w:val="00506E61"/>
    <w:rsid w:val="005072C1"/>
    <w:rsid w:val="00507CAD"/>
    <w:rsid w:val="0051002E"/>
    <w:rsid w:val="0051220C"/>
    <w:rsid w:val="00512560"/>
    <w:rsid w:val="0051274F"/>
    <w:rsid w:val="00512909"/>
    <w:rsid w:val="005138A9"/>
    <w:rsid w:val="00514BE4"/>
    <w:rsid w:val="00514FB3"/>
    <w:rsid w:val="005158A7"/>
    <w:rsid w:val="00517009"/>
    <w:rsid w:val="005177C0"/>
    <w:rsid w:val="005179B6"/>
    <w:rsid w:val="00520435"/>
    <w:rsid w:val="00520557"/>
    <w:rsid w:val="005213C5"/>
    <w:rsid w:val="005214A6"/>
    <w:rsid w:val="0052172C"/>
    <w:rsid w:val="00523822"/>
    <w:rsid w:val="00523D4F"/>
    <w:rsid w:val="005241DE"/>
    <w:rsid w:val="0052476B"/>
    <w:rsid w:val="00524C00"/>
    <w:rsid w:val="00524CDD"/>
    <w:rsid w:val="005268C2"/>
    <w:rsid w:val="00526C76"/>
    <w:rsid w:val="005271EF"/>
    <w:rsid w:val="005273AB"/>
    <w:rsid w:val="0053017D"/>
    <w:rsid w:val="00530FB0"/>
    <w:rsid w:val="005314A2"/>
    <w:rsid w:val="00531622"/>
    <w:rsid w:val="005318C2"/>
    <w:rsid w:val="005321B5"/>
    <w:rsid w:val="00532CDB"/>
    <w:rsid w:val="005333E5"/>
    <w:rsid w:val="00533481"/>
    <w:rsid w:val="00534FEC"/>
    <w:rsid w:val="005354E5"/>
    <w:rsid w:val="00535FCF"/>
    <w:rsid w:val="00536CBA"/>
    <w:rsid w:val="00536CD1"/>
    <w:rsid w:val="00537390"/>
    <w:rsid w:val="00537DDF"/>
    <w:rsid w:val="00540717"/>
    <w:rsid w:val="00541104"/>
    <w:rsid w:val="00541629"/>
    <w:rsid w:val="00541880"/>
    <w:rsid w:val="00542789"/>
    <w:rsid w:val="00543159"/>
    <w:rsid w:val="00544B2B"/>
    <w:rsid w:val="00544D8D"/>
    <w:rsid w:val="00545997"/>
    <w:rsid w:val="00545D22"/>
    <w:rsid w:val="005468DA"/>
    <w:rsid w:val="0054723E"/>
    <w:rsid w:val="00547893"/>
    <w:rsid w:val="00550193"/>
    <w:rsid w:val="005502BB"/>
    <w:rsid w:val="00550353"/>
    <w:rsid w:val="005517AA"/>
    <w:rsid w:val="00551AD9"/>
    <w:rsid w:val="0055262F"/>
    <w:rsid w:val="00552C8C"/>
    <w:rsid w:val="00552D43"/>
    <w:rsid w:val="00553359"/>
    <w:rsid w:val="0055395E"/>
    <w:rsid w:val="00553B4D"/>
    <w:rsid w:val="005542BD"/>
    <w:rsid w:val="005546AE"/>
    <w:rsid w:val="00554A7C"/>
    <w:rsid w:val="0055536B"/>
    <w:rsid w:val="00555B1C"/>
    <w:rsid w:val="00555EC8"/>
    <w:rsid w:val="00556F26"/>
    <w:rsid w:val="00556FD1"/>
    <w:rsid w:val="005573B0"/>
    <w:rsid w:val="00557457"/>
    <w:rsid w:val="00557BA2"/>
    <w:rsid w:val="00557C4C"/>
    <w:rsid w:val="00557E36"/>
    <w:rsid w:val="00560CDC"/>
    <w:rsid w:val="00561954"/>
    <w:rsid w:val="00561C2D"/>
    <w:rsid w:val="00562494"/>
    <w:rsid w:val="005624F4"/>
    <w:rsid w:val="00562A60"/>
    <w:rsid w:val="0056386E"/>
    <w:rsid w:val="005648D9"/>
    <w:rsid w:val="00564AC8"/>
    <w:rsid w:val="00565154"/>
    <w:rsid w:val="005658C8"/>
    <w:rsid w:val="00565B5C"/>
    <w:rsid w:val="005662D3"/>
    <w:rsid w:val="00566613"/>
    <w:rsid w:val="00566C1D"/>
    <w:rsid w:val="005678FD"/>
    <w:rsid w:val="00567A5F"/>
    <w:rsid w:val="00567AF8"/>
    <w:rsid w:val="00567E0E"/>
    <w:rsid w:val="00567F2C"/>
    <w:rsid w:val="005707B0"/>
    <w:rsid w:val="00570E2A"/>
    <w:rsid w:val="00572105"/>
    <w:rsid w:val="0057218F"/>
    <w:rsid w:val="005722A7"/>
    <w:rsid w:val="005728B3"/>
    <w:rsid w:val="00572E7B"/>
    <w:rsid w:val="005730CD"/>
    <w:rsid w:val="00573180"/>
    <w:rsid w:val="00573B03"/>
    <w:rsid w:val="005742A1"/>
    <w:rsid w:val="005753C2"/>
    <w:rsid w:val="00575670"/>
    <w:rsid w:val="00575A3D"/>
    <w:rsid w:val="0057640E"/>
    <w:rsid w:val="0057667D"/>
    <w:rsid w:val="00576B91"/>
    <w:rsid w:val="00576F42"/>
    <w:rsid w:val="0057703F"/>
    <w:rsid w:val="0057719F"/>
    <w:rsid w:val="0057746F"/>
    <w:rsid w:val="005775C3"/>
    <w:rsid w:val="005777D7"/>
    <w:rsid w:val="005777EF"/>
    <w:rsid w:val="005808D7"/>
    <w:rsid w:val="005810D8"/>
    <w:rsid w:val="0058174F"/>
    <w:rsid w:val="0058194B"/>
    <w:rsid w:val="00582620"/>
    <w:rsid w:val="00584F77"/>
    <w:rsid w:val="0058585E"/>
    <w:rsid w:val="00585D0C"/>
    <w:rsid w:val="005860EC"/>
    <w:rsid w:val="0058634D"/>
    <w:rsid w:val="00586A64"/>
    <w:rsid w:val="00586D18"/>
    <w:rsid w:val="00586D58"/>
    <w:rsid w:val="0059039B"/>
    <w:rsid w:val="0059096F"/>
    <w:rsid w:val="005909E2"/>
    <w:rsid w:val="005912CA"/>
    <w:rsid w:val="0059154F"/>
    <w:rsid w:val="00591778"/>
    <w:rsid w:val="00591A91"/>
    <w:rsid w:val="00591C16"/>
    <w:rsid w:val="0059229F"/>
    <w:rsid w:val="00592935"/>
    <w:rsid w:val="005931BF"/>
    <w:rsid w:val="00593623"/>
    <w:rsid w:val="00593E72"/>
    <w:rsid w:val="00593F58"/>
    <w:rsid w:val="005953C4"/>
    <w:rsid w:val="00596A82"/>
    <w:rsid w:val="00596E6F"/>
    <w:rsid w:val="005973DC"/>
    <w:rsid w:val="005A0076"/>
    <w:rsid w:val="005A07E8"/>
    <w:rsid w:val="005A0E00"/>
    <w:rsid w:val="005A1D1E"/>
    <w:rsid w:val="005A2111"/>
    <w:rsid w:val="005A27E3"/>
    <w:rsid w:val="005A2B17"/>
    <w:rsid w:val="005A2B79"/>
    <w:rsid w:val="005A2CE4"/>
    <w:rsid w:val="005A3395"/>
    <w:rsid w:val="005A35EB"/>
    <w:rsid w:val="005A36E1"/>
    <w:rsid w:val="005A377E"/>
    <w:rsid w:val="005A4E05"/>
    <w:rsid w:val="005A5674"/>
    <w:rsid w:val="005A567A"/>
    <w:rsid w:val="005A5A35"/>
    <w:rsid w:val="005A63FB"/>
    <w:rsid w:val="005A681E"/>
    <w:rsid w:val="005A6BB5"/>
    <w:rsid w:val="005A7059"/>
    <w:rsid w:val="005A7A38"/>
    <w:rsid w:val="005B00F2"/>
    <w:rsid w:val="005B0821"/>
    <w:rsid w:val="005B09A7"/>
    <w:rsid w:val="005B0C1B"/>
    <w:rsid w:val="005B0D38"/>
    <w:rsid w:val="005B1179"/>
    <w:rsid w:val="005B1243"/>
    <w:rsid w:val="005B2453"/>
    <w:rsid w:val="005B2ED8"/>
    <w:rsid w:val="005B3D5F"/>
    <w:rsid w:val="005B3FE6"/>
    <w:rsid w:val="005B4EDE"/>
    <w:rsid w:val="005B527B"/>
    <w:rsid w:val="005B6131"/>
    <w:rsid w:val="005B62D0"/>
    <w:rsid w:val="005B6908"/>
    <w:rsid w:val="005C0317"/>
    <w:rsid w:val="005C068E"/>
    <w:rsid w:val="005C105E"/>
    <w:rsid w:val="005C1707"/>
    <w:rsid w:val="005C175F"/>
    <w:rsid w:val="005C1843"/>
    <w:rsid w:val="005C25E8"/>
    <w:rsid w:val="005C27BD"/>
    <w:rsid w:val="005C3795"/>
    <w:rsid w:val="005C4B21"/>
    <w:rsid w:val="005C4D9A"/>
    <w:rsid w:val="005C593B"/>
    <w:rsid w:val="005C5A57"/>
    <w:rsid w:val="005C5B97"/>
    <w:rsid w:val="005C5C39"/>
    <w:rsid w:val="005C5FC6"/>
    <w:rsid w:val="005C63C7"/>
    <w:rsid w:val="005C7002"/>
    <w:rsid w:val="005C7B53"/>
    <w:rsid w:val="005D04E4"/>
    <w:rsid w:val="005D06B6"/>
    <w:rsid w:val="005D1FA3"/>
    <w:rsid w:val="005D24C7"/>
    <w:rsid w:val="005D2AD9"/>
    <w:rsid w:val="005D2BB9"/>
    <w:rsid w:val="005D2DD3"/>
    <w:rsid w:val="005D322D"/>
    <w:rsid w:val="005D437E"/>
    <w:rsid w:val="005D5CC6"/>
    <w:rsid w:val="005D65EE"/>
    <w:rsid w:val="005D69A6"/>
    <w:rsid w:val="005D6B61"/>
    <w:rsid w:val="005D73CF"/>
    <w:rsid w:val="005D77BA"/>
    <w:rsid w:val="005D7C0C"/>
    <w:rsid w:val="005D7C4E"/>
    <w:rsid w:val="005E02FE"/>
    <w:rsid w:val="005E0555"/>
    <w:rsid w:val="005E05E0"/>
    <w:rsid w:val="005E0D04"/>
    <w:rsid w:val="005E15A7"/>
    <w:rsid w:val="005E160D"/>
    <w:rsid w:val="005E1624"/>
    <w:rsid w:val="005E2220"/>
    <w:rsid w:val="005E2471"/>
    <w:rsid w:val="005E357F"/>
    <w:rsid w:val="005E3F58"/>
    <w:rsid w:val="005E42EB"/>
    <w:rsid w:val="005E45B5"/>
    <w:rsid w:val="005E53E7"/>
    <w:rsid w:val="005E5E42"/>
    <w:rsid w:val="005E755C"/>
    <w:rsid w:val="005E7A94"/>
    <w:rsid w:val="005E7E53"/>
    <w:rsid w:val="005E7EE7"/>
    <w:rsid w:val="005F04FB"/>
    <w:rsid w:val="005F1550"/>
    <w:rsid w:val="005F1BEB"/>
    <w:rsid w:val="005F1E6A"/>
    <w:rsid w:val="005F1FF0"/>
    <w:rsid w:val="005F36F3"/>
    <w:rsid w:val="005F3C26"/>
    <w:rsid w:val="005F3E61"/>
    <w:rsid w:val="005F4238"/>
    <w:rsid w:val="005F4B60"/>
    <w:rsid w:val="005F5656"/>
    <w:rsid w:val="005F5D33"/>
    <w:rsid w:val="005F5D41"/>
    <w:rsid w:val="005F7489"/>
    <w:rsid w:val="005F75AC"/>
    <w:rsid w:val="00601C4F"/>
    <w:rsid w:val="00601F85"/>
    <w:rsid w:val="006021F2"/>
    <w:rsid w:val="006024B2"/>
    <w:rsid w:val="00602A41"/>
    <w:rsid w:val="00603F5F"/>
    <w:rsid w:val="006040FB"/>
    <w:rsid w:val="00604FE2"/>
    <w:rsid w:val="00605095"/>
    <w:rsid w:val="00605244"/>
    <w:rsid w:val="00605287"/>
    <w:rsid w:val="00605CD0"/>
    <w:rsid w:val="006061BA"/>
    <w:rsid w:val="006065BA"/>
    <w:rsid w:val="006067B6"/>
    <w:rsid w:val="00606A28"/>
    <w:rsid w:val="00606B58"/>
    <w:rsid w:val="00607237"/>
    <w:rsid w:val="00607761"/>
    <w:rsid w:val="00607AE8"/>
    <w:rsid w:val="0061001E"/>
    <w:rsid w:val="00610B7A"/>
    <w:rsid w:val="00610E84"/>
    <w:rsid w:val="00611CEC"/>
    <w:rsid w:val="0061228F"/>
    <w:rsid w:val="00612479"/>
    <w:rsid w:val="00612AC5"/>
    <w:rsid w:val="006134ED"/>
    <w:rsid w:val="00613658"/>
    <w:rsid w:val="006139A9"/>
    <w:rsid w:val="00614646"/>
    <w:rsid w:val="00614C00"/>
    <w:rsid w:val="006156D4"/>
    <w:rsid w:val="006157D9"/>
    <w:rsid w:val="00615EB7"/>
    <w:rsid w:val="006170F3"/>
    <w:rsid w:val="00620B3F"/>
    <w:rsid w:val="00621328"/>
    <w:rsid w:val="00621333"/>
    <w:rsid w:val="0062138C"/>
    <w:rsid w:val="006218E0"/>
    <w:rsid w:val="006220EA"/>
    <w:rsid w:val="00622184"/>
    <w:rsid w:val="00623578"/>
    <w:rsid w:val="00623BFA"/>
    <w:rsid w:val="006250C7"/>
    <w:rsid w:val="00625972"/>
    <w:rsid w:val="00625B57"/>
    <w:rsid w:val="00625D8B"/>
    <w:rsid w:val="00626427"/>
    <w:rsid w:val="00626594"/>
    <w:rsid w:val="006267B5"/>
    <w:rsid w:val="00626A65"/>
    <w:rsid w:val="00626E72"/>
    <w:rsid w:val="00627AB6"/>
    <w:rsid w:val="006306A7"/>
    <w:rsid w:val="0063125C"/>
    <w:rsid w:val="00631AEB"/>
    <w:rsid w:val="00632634"/>
    <w:rsid w:val="00633063"/>
    <w:rsid w:val="00633092"/>
    <w:rsid w:val="00634C0C"/>
    <w:rsid w:val="00635A9B"/>
    <w:rsid w:val="00636AB6"/>
    <w:rsid w:val="00636D70"/>
    <w:rsid w:val="00637407"/>
    <w:rsid w:val="00637613"/>
    <w:rsid w:val="0063766A"/>
    <w:rsid w:val="0064182C"/>
    <w:rsid w:val="00641E72"/>
    <w:rsid w:val="00641FAB"/>
    <w:rsid w:val="00642028"/>
    <w:rsid w:val="00642E9D"/>
    <w:rsid w:val="00645100"/>
    <w:rsid w:val="006458FB"/>
    <w:rsid w:val="006461CD"/>
    <w:rsid w:val="00646714"/>
    <w:rsid w:val="00647024"/>
    <w:rsid w:val="0064703C"/>
    <w:rsid w:val="00647A4E"/>
    <w:rsid w:val="00647DBD"/>
    <w:rsid w:val="0065000F"/>
    <w:rsid w:val="006503B0"/>
    <w:rsid w:val="006503B3"/>
    <w:rsid w:val="0065079C"/>
    <w:rsid w:val="00650A7C"/>
    <w:rsid w:val="006510C6"/>
    <w:rsid w:val="00651DEF"/>
    <w:rsid w:val="006526FE"/>
    <w:rsid w:val="00653BF1"/>
    <w:rsid w:val="00653F08"/>
    <w:rsid w:val="00654978"/>
    <w:rsid w:val="00654B55"/>
    <w:rsid w:val="00654EE9"/>
    <w:rsid w:val="00655CCE"/>
    <w:rsid w:val="00656038"/>
    <w:rsid w:val="00656528"/>
    <w:rsid w:val="00656630"/>
    <w:rsid w:val="00656D7A"/>
    <w:rsid w:val="00657936"/>
    <w:rsid w:val="00660931"/>
    <w:rsid w:val="0066134F"/>
    <w:rsid w:val="006618EA"/>
    <w:rsid w:val="00661BE4"/>
    <w:rsid w:val="006626D4"/>
    <w:rsid w:val="006644C3"/>
    <w:rsid w:val="006645EB"/>
    <w:rsid w:val="0066464F"/>
    <w:rsid w:val="00664B84"/>
    <w:rsid w:val="00667435"/>
    <w:rsid w:val="00667D70"/>
    <w:rsid w:val="00670C92"/>
    <w:rsid w:val="006711F5"/>
    <w:rsid w:val="006717DE"/>
    <w:rsid w:val="00671C01"/>
    <w:rsid w:val="00672275"/>
    <w:rsid w:val="006724E7"/>
    <w:rsid w:val="00673428"/>
    <w:rsid w:val="0067353B"/>
    <w:rsid w:val="00673CD2"/>
    <w:rsid w:val="006741CC"/>
    <w:rsid w:val="006742F3"/>
    <w:rsid w:val="00674E8E"/>
    <w:rsid w:val="00677B36"/>
    <w:rsid w:val="0068171C"/>
    <w:rsid w:val="006824C7"/>
    <w:rsid w:val="00682A44"/>
    <w:rsid w:val="00683851"/>
    <w:rsid w:val="00683E7E"/>
    <w:rsid w:val="00684344"/>
    <w:rsid w:val="006845C1"/>
    <w:rsid w:val="00684AAD"/>
    <w:rsid w:val="006851FD"/>
    <w:rsid w:val="00685688"/>
    <w:rsid w:val="006857CE"/>
    <w:rsid w:val="00685F8B"/>
    <w:rsid w:val="0068697E"/>
    <w:rsid w:val="0068699D"/>
    <w:rsid w:val="00686AD6"/>
    <w:rsid w:val="0068725B"/>
    <w:rsid w:val="006916EE"/>
    <w:rsid w:val="006919AE"/>
    <w:rsid w:val="00691C35"/>
    <w:rsid w:val="00692900"/>
    <w:rsid w:val="00693A63"/>
    <w:rsid w:val="00693E22"/>
    <w:rsid w:val="0069592C"/>
    <w:rsid w:val="00695D20"/>
    <w:rsid w:val="006960C3"/>
    <w:rsid w:val="00696A54"/>
    <w:rsid w:val="006A0CEE"/>
    <w:rsid w:val="006A10FA"/>
    <w:rsid w:val="006A121B"/>
    <w:rsid w:val="006A1957"/>
    <w:rsid w:val="006A25D8"/>
    <w:rsid w:val="006A28EB"/>
    <w:rsid w:val="006A292F"/>
    <w:rsid w:val="006A29B1"/>
    <w:rsid w:val="006A2A8A"/>
    <w:rsid w:val="006A3258"/>
    <w:rsid w:val="006A444D"/>
    <w:rsid w:val="006A45D1"/>
    <w:rsid w:val="006A50BA"/>
    <w:rsid w:val="006A528A"/>
    <w:rsid w:val="006A5B29"/>
    <w:rsid w:val="006A68FA"/>
    <w:rsid w:val="006A6D1C"/>
    <w:rsid w:val="006A711B"/>
    <w:rsid w:val="006B0745"/>
    <w:rsid w:val="006B0BD2"/>
    <w:rsid w:val="006B0BE4"/>
    <w:rsid w:val="006B14EA"/>
    <w:rsid w:val="006B1A7A"/>
    <w:rsid w:val="006B1F94"/>
    <w:rsid w:val="006B25A1"/>
    <w:rsid w:val="006B288F"/>
    <w:rsid w:val="006B2F3A"/>
    <w:rsid w:val="006B45C2"/>
    <w:rsid w:val="006B472F"/>
    <w:rsid w:val="006B582C"/>
    <w:rsid w:val="006B5C1A"/>
    <w:rsid w:val="006B6DF0"/>
    <w:rsid w:val="006B71C8"/>
    <w:rsid w:val="006B7668"/>
    <w:rsid w:val="006B7BD9"/>
    <w:rsid w:val="006B7DDF"/>
    <w:rsid w:val="006B7F53"/>
    <w:rsid w:val="006C066C"/>
    <w:rsid w:val="006C0A22"/>
    <w:rsid w:val="006C1022"/>
    <w:rsid w:val="006C12FA"/>
    <w:rsid w:val="006C17D7"/>
    <w:rsid w:val="006C22B0"/>
    <w:rsid w:val="006C29DB"/>
    <w:rsid w:val="006C2CFF"/>
    <w:rsid w:val="006C3B52"/>
    <w:rsid w:val="006C3D23"/>
    <w:rsid w:val="006C4213"/>
    <w:rsid w:val="006C5BD5"/>
    <w:rsid w:val="006C5F5D"/>
    <w:rsid w:val="006C5F93"/>
    <w:rsid w:val="006C6FC5"/>
    <w:rsid w:val="006C745B"/>
    <w:rsid w:val="006C76D0"/>
    <w:rsid w:val="006C7F42"/>
    <w:rsid w:val="006D0046"/>
    <w:rsid w:val="006D0C85"/>
    <w:rsid w:val="006D0D21"/>
    <w:rsid w:val="006D0F8B"/>
    <w:rsid w:val="006D1C93"/>
    <w:rsid w:val="006D22DD"/>
    <w:rsid w:val="006D450A"/>
    <w:rsid w:val="006D47F2"/>
    <w:rsid w:val="006D4D27"/>
    <w:rsid w:val="006D4E08"/>
    <w:rsid w:val="006D5C3D"/>
    <w:rsid w:val="006D5EA7"/>
    <w:rsid w:val="006D60D6"/>
    <w:rsid w:val="006D6553"/>
    <w:rsid w:val="006D6822"/>
    <w:rsid w:val="006D6C63"/>
    <w:rsid w:val="006D7890"/>
    <w:rsid w:val="006E05DF"/>
    <w:rsid w:val="006E0FAE"/>
    <w:rsid w:val="006E1D9D"/>
    <w:rsid w:val="006E2A9A"/>
    <w:rsid w:val="006E3C93"/>
    <w:rsid w:val="006E3F1D"/>
    <w:rsid w:val="006E4471"/>
    <w:rsid w:val="006E4A5F"/>
    <w:rsid w:val="006E52D7"/>
    <w:rsid w:val="006E5CF8"/>
    <w:rsid w:val="006E6035"/>
    <w:rsid w:val="006E6048"/>
    <w:rsid w:val="006F0A91"/>
    <w:rsid w:val="006F1B03"/>
    <w:rsid w:val="006F2057"/>
    <w:rsid w:val="006F2800"/>
    <w:rsid w:val="006F39C3"/>
    <w:rsid w:val="006F3A05"/>
    <w:rsid w:val="006F3DCF"/>
    <w:rsid w:val="006F4D4A"/>
    <w:rsid w:val="006F568F"/>
    <w:rsid w:val="006F5F90"/>
    <w:rsid w:val="006F6115"/>
    <w:rsid w:val="006F6718"/>
    <w:rsid w:val="006F716A"/>
    <w:rsid w:val="006F7433"/>
    <w:rsid w:val="006F7A5C"/>
    <w:rsid w:val="007004F2"/>
    <w:rsid w:val="00700A0F"/>
    <w:rsid w:val="00700C85"/>
    <w:rsid w:val="00701CBD"/>
    <w:rsid w:val="007020C8"/>
    <w:rsid w:val="00703C6E"/>
    <w:rsid w:val="0070405E"/>
    <w:rsid w:val="00704D8C"/>
    <w:rsid w:val="00704FA9"/>
    <w:rsid w:val="007051E5"/>
    <w:rsid w:val="00705836"/>
    <w:rsid w:val="00705BDE"/>
    <w:rsid w:val="00705C43"/>
    <w:rsid w:val="0070762B"/>
    <w:rsid w:val="00711E26"/>
    <w:rsid w:val="0071241A"/>
    <w:rsid w:val="00712E4E"/>
    <w:rsid w:val="00712F0F"/>
    <w:rsid w:val="00712FDD"/>
    <w:rsid w:val="007132DF"/>
    <w:rsid w:val="00713344"/>
    <w:rsid w:val="007139CC"/>
    <w:rsid w:val="00714416"/>
    <w:rsid w:val="00714432"/>
    <w:rsid w:val="00715426"/>
    <w:rsid w:val="0071579D"/>
    <w:rsid w:val="00715EED"/>
    <w:rsid w:val="00715F76"/>
    <w:rsid w:val="0071702D"/>
    <w:rsid w:val="00717592"/>
    <w:rsid w:val="00717F22"/>
    <w:rsid w:val="007202D3"/>
    <w:rsid w:val="00720427"/>
    <w:rsid w:val="00720519"/>
    <w:rsid w:val="00720703"/>
    <w:rsid w:val="007209AD"/>
    <w:rsid w:val="00721539"/>
    <w:rsid w:val="00722143"/>
    <w:rsid w:val="00722281"/>
    <w:rsid w:val="007229BC"/>
    <w:rsid w:val="00723638"/>
    <w:rsid w:val="0072395F"/>
    <w:rsid w:val="00723B98"/>
    <w:rsid w:val="00723E65"/>
    <w:rsid w:val="00724167"/>
    <w:rsid w:val="0072473E"/>
    <w:rsid w:val="00724CFD"/>
    <w:rsid w:val="0072508D"/>
    <w:rsid w:val="007252A3"/>
    <w:rsid w:val="007259AA"/>
    <w:rsid w:val="00725EC5"/>
    <w:rsid w:val="00725F5B"/>
    <w:rsid w:val="00726BAE"/>
    <w:rsid w:val="0072706C"/>
    <w:rsid w:val="00727A97"/>
    <w:rsid w:val="0073023C"/>
    <w:rsid w:val="00730BE7"/>
    <w:rsid w:val="00731C39"/>
    <w:rsid w:val="00731D3C"/>
    <w:rsid w:val="00731FD0"/>
    <w:rsid w:val="007333A0"/>
    <w:rsid w:val="00733664"/>
    <w:rsid w:val="00734273"/>
    <w:rsid w:val="00734EDA"/>
    <w:rsid w:val="007351C7"/>
    <w:rsid w:val="007353CB"/>
    <w:rsid w:val="00735CD7"/>
    <w:rsid w:val="00736740"/>
    <w:rsid w:val="007368F8"/>
    <w:rsid w:val="00736C43"/>
    <w:rsid w:val="00736E2C"/>
    <w:rsid w:val="0073703C"/>
    <w:rsid w:val="0073710A"/>
    <w:rsid w:val="0073756E"/>
    <w:rsid w:val="00737A95"/>
    <w:rsid w:val="00740128"/>
    <w:rsid w:val="007403BC"/>
    <w:rsid w:val="00740570"/>
    <w:rsid w:val="00740E24"/>
    <w:rsid w:val="0074186C"/>
    <w:rsid w:val="00742267"/>
    <w:rsid w:val="007422EA"/>
    <w:rsid w:val="007423F9"/>
    <w:rsid w:val="00742584"/>
    <w:rsid w:val="00742778"/>
    <w:rsid w:val="00743E3E"/>
    <w:rsid w:val="007447DA"/>
    <w:rsid w:val="00744828"/>
    <w:rsid w:val="00745180"/>
    <w:rsid w:val="0074685F"/>
    <w:rsid w:val="00746B1A"/>
    <w:rsid w:val="00746B8F"/>
    <w:rsid w:val="00746FB1"/>
    <w:rsid w:val="0074734C"/>
    <w:rsid w:val="00747A0C"/>
    <w:rsid w:val="0075024C"/>
    <w:rsid w:val="00750AE1"/>
    <w:rsid w:val="00750B3B"/>
    <w:rsid w:val="0075109A"/>
    <w:rsid w:val="007513C3"/>
    <w:rsid w:val="00751801"/>
    <w:rsid w:val="00751AFA"/>
    <w:rsid w:val="00751C73"/>
    <w:rsid w:val="00752133"/>
    <w:rsid w:val="007522CB"/>
    <w:rsid w:val="0075285E"/>
    <w:rsid w:val="00752F8B"/>
    <w:rsid w:val="00753093"/>
    <w:rsid w:val="007541AD"/>
    <w:rsid w:val="0075453C"/>
    <w:rsid w:val="00754B33"/>
    <w:rsid w:val="00755514"/>
    <w:rsid w:val="00755866"/>
    <w:rsid w:val="00755C9B"/>
    <w:rsid w:val="00755E9E"/>
    <w:rsid w:val="0075633D"/>
    <w:rsid w:val="00756821"/>
    <w:rsid w:val="0076052A"/>
    <w:rsid w:val="00761386"/>
    <w:rsid w:val="00762BC7"/>
    <w:rsid w:val="007637AA"/>
    <w:rsid w:val="00763C53"/>
    <w:rsid w:val="007641EF"/>
    <w:rsid w:val="00764837"/>
    <w:rsid w:val="007648CD"/>
    <w:rsid w:val="00764F33"/>
    <w:rsid w:val="00764FA4"/>
    <w:rsid w:val="00765143"/>
    <w:rsid w:val="007662E6"/>
    <w:rsid w:val="0076709C"/>
    <w:rsid w:val="00767DB3"/>
    <w:rsid w:val="00770295"/>
    <w:rsid w:val="0077029D"/>
    <w:rsid w:val="0077047E"/>
    <w:rsid w:val="00771333"/>
    <w:rsid w:val="00771C3A"/>
    <w:rsid w:val="00773652"/>
    <w:rsid w:val="00774407"/>
    <w:rsid w:val="0077472E"/>
    <w:rsid w:val="0077496D"/>
    <w:rsid w:val="00774B3F"/>
    <w:rsid w:val="0077528C"/>
    <w:rsid w:val="00775671"/>
    <w:rsid w:val="00775DDA"/>
    <w:rsid w:val="00775E47"/>
    <w:rsid w:val="007766B9"/>
    <w:rsid w:val="007767B0"/>
    <w:rsid w:val="00777CF9"/>
    <w:rsid w:val="00777F27"/>
    <w:rsid w:val="00780480"/>
    <w:rsid w:val="00781988"/>
    <w:rsid w:val="00781FEB"/>
    <w:rsid w:val="00782B1D"/>
    <w:rsid w:val="00782DB9"/>
    <w:rsid w:val="00783063"/>
    <w:rsid w:val="007834CA"/>
    <w:rsid w:val="00783B54"/>
    <w:rsid w:val="0078429E"/>
    <w:rsid w:val="00784A84"/>
    <w:rsid w:val="00786C2C"/>
    <w:rsid w:val="00786C33"/>
    <w:rsid w:val="0078750F"/>
    <w:rsid w:val="00787C79"/>
    <w:rsid w:val="007902DA"/>
    <w:rsid w:val="0079074D"/>
    <w:rsid w:val="00791057"/>
    <w:rsid w:val="00791F19"/>
    <w:rsid w:val="0079247E"/>
    <w:rsid w:val="00792631"/>
    <w:rsid w:val="0079343F"/>
    <w:rsid w:val="00793637"/>
    <w:rsid w:val="007941A4"/>
    <w:rsid w:val="00795115"/>
    <w:rsid w:val="007952E2"/>
    <w:rsid w:val="00795430"/>
    <w:rsid w:val="0079581B"/>
    <w:rsid w:val="00796318"/>
    <w:rsid w:val="00796E74"/>
    <w:rsid w:val="00797AB0"/>
    <w:rsid w:val="00797AEC"/>
    <w:rsid w:val="00797B29"/>
    <w:rsid w:val="007A0059"/>
    <w:rsid w:val="007A0068"/>
    <w:rsid w:val="007A0605"/>
    <w:rsid w:val="007A0911"/>
    <w:rsid w:val="007A0A3F"/>
    <w:rsid w:val="007A162B"/>
    <w:rsid w:val="007A1A27"/>
    <w:rsid w:val="007A1EBF"/>
    <w:rsid w:val="007A2648"/>
    <w:rsid w:val="007A3025"/>
    <w:rsid w:val="007A3169"/>
    <w:rsid w:val="007A32EC"/>
    <w:rsid w:val="007A34B0"/>
    <w:rsid w:val="007A34D9"/>
    <w:rsid w:val="007A3674"/>
    <w:rsid w:val="007A4918"/>
    <w:rsid w:val="007A53A9"/>
    <w:rsid w:val="007A6310"/>
    <w:rsid w:val="007A6891"/>
    <w:rsid w:val="007A6D2D"/>
    <w:rsid w:val="007A6E95"/>
    <w:rsid w:val="007A7183"/>
    <w:rsid w:val="007A733C"/>
    <w:rsid w:val="007A76EE"/>
    <w:rsid w:val="007B05B5"/>
    <w:rsid w:val="007B0A60"/>
    <w:rsid w:val="007B0B91"/>
    <w:rsid w:val="007B1750"/>
    <w:rsid w:val="007B1AD1"/>
    <w:rsid w:val="007B1B32"/>
    <w:rsid w:val="007B1BB0"/>
    <w:rsid w:val="007B240C"/>
    <w:rsid w:val="007B252E"/>
    <w:rsid w:val="007B2F99"/>
    <w:rsid w:val="007B38B1"/>
    <w:rsid w:val="007B3B53"/>
    <w:rsid w:val="007B4028"/>
    <w:rsid w:val="007B447E"/>
    <w:rsid w:val="007B45A8"/>
    <w:rsid w:val="007B4D4B"/>
    <w:rsid w:val="007B4D75"/>
    <w:rsid w:val="007B529A"/>
    <w:rsid w:val="007B54B8"/>
    <w:rsid w:val="007B5578"/>
    <w:rsid w:val="007B5D20"/>
    <w:rsid w:val="007B5D58"/>
    <w:rsid w:val="007B7010"/>
    <w:rsid w:val="007C0E40"/>
    <w:rsid w:val="007C1E31"/>
    <w:rsid w:val="007C21C6"/>
    <w:rsid w:val="007C268B"/>
    <w:rsid w:val="007C316A"/>
    <w:rsid w:val="007C3CD9"/>
    <w:rsid w:val="007C3DA5"/>
    <w:rsid w:val="007C3E9D"/>
    <w:rsid w:val="007C4346"/>
    <w:rsid w:val="007C5C9C"/>
    <w:rsid w:val="007C6E3D"/>
    <w:rsid w:val="007C71EA"/>
    <w:rsid w:val="007C7238"/>
    <w:rsid w:val="007D099C"/>
    <w:rsid w:val="007D1028"/>
    <w:rsid w:val="007D1D80"/>
    <w:rsid w:val="007D26BD"/>
    <w:rsid w:val="007D293C"/>
    <w:rsid w:val="007D2E1F"/>
    <w:rsid w:val="007D38DC"/>
    <w:rsid w:val="007D43A1"/>
    <w:rsid w:val="007D47ED"/>
    <w:rsid w:val="007D5051"/>
    <w:rsid w:val="007D566C"/>
    <w:rsid w:val="007D6794"/>
    <w:rsid w:val="007D6960"/>
    <w:rsid w:val="007D6CA4"/>
    <w:rsid w:val="007D72B3"/>
    <w:rsid w:val="007E2120"/>
    <w:rsid w:val="007E21EB"/>
    <w:rsid w:val="007E2546"/>
    <w:rsid w:val="007E2D1E"/>
    <w:rsid w:val="007E2DF6"/>
    <w:rsid w:val="007E2EFE"/>
    <w:rsid w:val="007E308D"/>
    <w:rsid w:val="007E3236"/>
    <w:rsid w:val="007E344F"/>
    <w:rsid w:val="007E3893"/>
    <w:rsid w:val="007E3ACE"/>
    <w:rsid w:val="007E4CDA"/>
    <w:rsid w:val="007E5967"/>
    <w:rsid w:val="007E6025"/>
    <w:rsid w:val="007E6971"/>
    <w:rsid w:val="007E69F3"/>
    <w:rsid w:val="007E7060"/>
    <w:rsid w:val="007E7706"/>
    <w:rsid w:val="007F018C"/>
    <w:rsid w:val="007F0543"/>
    <w:rsid w:val="007F0C4E"/>
    <w:rsid w:val="007F0DF4"/>
    <w:rsid w:val="007F13B5"/>
    <w:rsid w:val="007F16F3"/>
    <w:rsid w:val="007F2292"/>
    <w:rsid w:val="007F28DD"/>
    <w:rsid w:val="007F2B1F"/>
    <w:rsid w:val="007F2E0B"/>
    <w:rsid w:val="007F31AF"/>
    <w:rsid w:val="007F394A"/>
    <w:rsid w:val="007F5C09"/>
    <w:rsid w:val="007F61D0"/>
    <w:rsid w:val="007F6D0D"/>
    <w:rsid w:val="007F7304"/>
    <w:rsid w:val="007F7E85"/>
    <w:rsid w:val="00801142"/>
    <w:rsid w:val="00801A6A"/>
    <w:rsid w:val="00801EAA"/>
    <w:rsid w:val="0080220E"/>
    <w:rsid w:val="00802749"/>
    <w:rsid w:val="0080293E"/>
    <w:rsid w:val="00802DF9"/>
    <w:rsid w:val="00803A7C"/>
    <w:rsid w:val="00803D2A"/>
    <w:rsid w:val="00804020"/>
    <w:rsid w:val="00804096"/>
    <w:rsid w:val="008046CA"/>
    <w:rsid w:val="0080572C"/>
    <w:rsid w:val="008068AF"/>
    <w:rsid w:val="00806DCE"/>
    <w:rsid w:val="008070B4"/>
    <w:rsid w:val="0080734E"/>
    <w:rsid w:val="00807497"/>
    <w:rsid w:val="00807FA9"/>
    <w:rsid w:val="008103F4"/>
    <w:rsid w:val="00810AFA"/>
    <w:rsid w:val="00811024"/>
    <w:rsid w:val="00812A22"/>
    <w:rsid w:val="0081322B"/>
    <w:rsid w:val="00813B80"/>
    <w:rsid w:val="008151F7"/>
    <w:rsid w:val="008164EE"/>
    <w:rsid w:val="0081744D"/>
    <w:rsid w:val="00817831"/>
    <w:rsid w:val="00817962"/>
    <w:rsid w:val="00817CF8"/>
    <w:rsid w:val="00820E26"/>
    <w:rsid w:val="0082164A"/>
    <w:rsid w:val="00821E7D"/>
    <w:rsid w:val="00822B58"/>
    <w:rsid w:val="00822B71"/>
    <w:rsid w:val="00822E90"/>
    <w:rsid w:val="00823572"/>
    <w:rsid w:val="00823C04"/>
    <w:rsid w:val="00824FBC"/>
    <w:rsid w:val="008251F6"/>
    <w:rsid w:val="008252D2"/>
    <w:rsid w:val="00825483"/>
    <w:rsid w:val="00825680"/>
    <w:rsid w:val="008267DF"/>
    <w:rsid w:val="008269E7"/>
    <w:rsid w:val="00826C23"/>
    <w:rsid w:val="00830433"/>
    <w:rsid w:val="00830CF7"/>
    <w:rsid w:val="00830ED6"/>
    <w:rsid w:val="00831381"/>
    <w:rsid w:val="00831543"/>
    <w:rsid w:val="00832875"/>
    <w:rsid w:val="00832C8D"/>
    <w:rsid w:val="00832F94"/>
    <w:rsid w:val="0083351B"/>
    <w:rsid w:val="0083393F"/>
    <w:rsid w:val="00834061"/>
    <w:rsid w:val="00834523"/>
    <w:rsid w:val="008345C6"/>
    <w:rsid w:val="0083562A"/>
    <w:rsid w:val="00835925"/>
    <w:rsid w:val="008360DC"/>
    <w:rsid w:val="0083628E"/>
    <w:rsid w:val="008365BB"/>
    <w:rsid w:val="00836A2C"/>
    <w:rsid w:val="00837591"/>
    <w:rsid w:val="008379FF"/>
    <w:rsid w:val="00837A1F"/>
    <w:rsid w:val="00840103"/>
    <w:rsid w:val="00840464"/>
    <w:rsid w:val="008404B0"/>
    <w:rsid w:val="0084056A"/>
    <w:rsid w:val="008408D2"/>
    <w:rsid w:val="008417BA"/>
    <w:rsid w:val="00842312"/>
    <w:rsid w:val="00842450"/>
    <w:rsid w:val="0084257C"/>
    <w:rsid w:val="00842B8A"/>
    <w:rsid w:val="00844586"/>
    <w:rsid w:val="0084544B"/>
    <w:rsid w:val="00845C4E"/>
    <w:rsid w:val="00845E6F"/>
    <w:rsid w:val="008464CE"/>
    <w:rsid w:val="00846963"/>
    <w:rsid w:val="00847D77"/>
    <w:rsid w:val="00847DC3"/>
    <w:rsid w:val="0085115A"/>
    <w:rsid w:val="008514C4"/>
    <w:rsid w:val="0085172A"/>
    <w:rsid w:val="00851765"/>
    <w:rsid w:val="008519FD"/>
    <w:rsid w:val="00852A4A"/>
    <w:rsid w:val="00852F9B"/>
    <w:rsid w:val="008530F7"/>
    <w:rsid w:val="00853224"/>
    <w:rsid w:val="00853748"/>
    <w:rsid w:val="00853A9C"/>
    <w:rsid w:val="008544FA"/>
    <w:rsid w:val="00855B4A"/>
    <w:rsid w:val="008569E6"/>
    <w:rsid w:val="00856A7B"/>
    <w:rsid w:val="0085705C"/>
    <w:rsid w:val="00857AEF"/>
    <w:rsid w:val="00860D70"/>
    <w:rsid w:val="008623A4"/>
    <w:rsid w:val="008628AC"/>
    <w:rsid w:val="008628C6"/>
    <w:rsid w:val="00862CA9"/>
    <w:rsid w:val="0086440D"/>
    <w:rsid w:val="0086457F"/>
    <w:rsid w:val="0086469B"/>
    <w:rsid w:val="00864E4C"/>
    <w:rsid w:val="0086605D"/>
    <w:rsid w:val="008660CA"/>
    <w:rsid w:val="008665BF"/>
    <w:rsid w:val="00866D14"/>
    <w:rsid w:val="0086743A"/>
    <w:rsid w:val="00867935"/>
    <w:rsid w:val="00867D72"/>
    <w:rsid w:val="008705D3"/>
    <w:rsid w:val="00872269"/>
    <w:rsid w:val="008728C4"/>
    <w:rsid w:val="00872D2E"/>
    <w:rsid w:val="00873209"/>
    <w:rsid w:val="00873C9D"/>
    <w:rsid w:val="008744C1"/>
    <w:rsid w:val="008750CA"/>
    <w:rsid w:val="00875221"/>
    <w:rsid w:val="0087737A"/>
    <w:rsid w:val="00877427"/>
    <w:rsid w:val="00877486"/>
    <w:rsid w:val="008775DF"/>
    <w:rsid w:val="00877DE6"/>
    <w:rsid w:val="00880326"/>
    <w:rsid w:val="00880693"/>
    <w:rsid w:val="00881CC3"/>
    <w:rsid w:val="0088226A"/>
    <w:rsid w:val="008822B2"/>
    <w:rsid w:val="00882F8A"/>
    <w:rsid w:val="008831FC"/>
    <w:rsid w:val="00884158"/>
    <w:rsid w:val="00884D5E"/>
    <w:rsid w:val="00884F16"/>
    <w:rsid w:val="00884F74"/>
    <w:rsid w:val="0088535C"/>
    <w:rsid w:val="00886476"/>
    <w:rsid w:val="00886B54"/>
    <w:rsid w:val="00887E42"/>
    <w:rsid w:val="00887E70"/>
    <w:rsid w:val="00887E96"/>
    <w:rsid w:val="00887FC4"/>
    <w:rsid w:val="008901A7"/>
    <w:rsid w:val="008909D9"/>
    <w:rsid w:val="0089111A"/>
    <w:rsid w:val="00891717"/>
    <w:rsid w:val="00892680"/>
    <w:rsid w:val="008926E5"/>
    <w:rsid w:val="0089281D"/>
    <w:rsid w:val="00892996"/>
    <w:rsid w:val="0089354B"/>
    <w:rsid w:val="0089399C"/>
    <w:rsid w:val="00893D49"/>
    <w:rsid w:val="00893FB6"/>
    <w:rsid w:val="008949CD"/>
    <w:rsid w:val="00896DF8"/>
    <w:rsid w:val="008A015D"/>
    <w:rsid w:val="008A02C3"/>
    <w:rsid w:val="008A03C0"/>
    <w:rsid w:val="008A06F9"/>
    <w:rsid w:val="008A0CC9"/>
    <w:rsid w:val="008A149A"/>
    <w:rsid w:val="008A1ACB"/>
    <w:rsid w:val="008A2B8E"/>
    <w:rsid w:val="008A2D07"/>
    <w:rsid w:val="008A3189"/>
    <w:rsid w:val="008A3CA8"/>
    <w:rsid w:val="008A4286"/>
    <w:rsid w:val="008A42B3"/>
    <w:rsid w:val="008A4324"/>
    <w:rsid w:val="008A4DA7"/>
    <w:rsid w:val="008A550E"/>
    <w:rsid w:val="008A74B4"/>
    <w:rsid w:val="008A78E7"/>
    <w:rsid w:val="008B00AD"/>
    <w:rsid w:val="008B0616"/>
    <w:rsid w:val="008B0ADC"/>
    <w:rsid w:val="008B0B4E"/>
    <w:rsid w:val="008B138F"/>
    <w:rsid w:val="008B1969"/>
    <w:rsid w:val="008B244C"/>
    <w:rsid w:val="008B25FE"/>
    <w:rsid w:val="008B40CD"/>
    <w:rsid w:val="008B5A17"/>
    <w:rsid w:val="008B5A71"/>
    <w:rsid w:val="008B5C3B"/>
    <w:rsid w:val="008B5DDA"/>
    <w:rsid w:val="008B6CAC"/>
    <w:rsid w:val="008B6D9B"/>
    <w:rsid w:val="008B7214"/>
    <w:rsid w:val="008C07E8"/>
    <w:rsid w:val="008C0DEC"/>
    <w:rsid w:val="008C1C06"/>
    <w:rsid w:val="008C1CAE"/>
    <w:rsid w:val="008C2375"/>
    <w:rsid w:val="008C27BC"/>
    <w:rsid w:val="008C3707"/>
    <w:rsid w:val="008C49B4"/>
    <w:rsid w:val="008C4C11"/>
    <w:rsid w:val="008C4F8D"/>
    <w:rsid w:val="008C679E"/>
    <w:rsid w:val="008C6B87"/>
    <w:rsid w:val="008C7100"/>
    <w:rsid w:val="008C74CD"/>
    <w:rsid w:val="008D0771"/>
    <w:rsid w:val="008D07D2"/>
    <w:rsid w:val="008D0C4C"/>
    <w:rsid w:val="008D1ADD"/>
    <w:rsid w:val="008D1B4B"/>
    <w:rsid w:val="008D241B"/>
    <w:rsid w:val="008D2A0B"/>
    <w:rsid w:val="008D2B3F"/>
    <w:rsid w:val="008D2D00"/>
    <w:rsid w:val="008D305D"/>
    <w:rsid w:val="008D3D60"/>
    <w:rsid w:val="008D3D75"/>
    <w:rsid w:val="008D4014"/>
    <w:rsid w:val="008D6245"/>
    <w:rsid w:val="008D6948"/>
    <w:rsid w:val="008D6E0E"/>
    <w:rsid w:val="008D7A81"/>
    <w:rsid w:val="008D7C96"/>
    <w:rsid w:val="008E02C7"/>
    <w:rsid w:val="008E04C5"/>
    <w:rsid w:val="008E0720"/>
    <w:rsid w:val="008E0AC2"/>
    <w:rsid w:val="008E0B28"/>
    <w:rsid w:val="008E0B74"/>
    <w:rsid w:val="008E1BD8"/>
    <w:rsid w:val="008E232C"/>
    <w:rsid w:val="008E2B47"/>
    <w:rsid w:val="008E3366"/>
    <w:rsid w:val="008E3487"/>
    <w:rsid w:val="008E3995"/>
    <w:rsid w:val="008E3AE2"/>
    <w:rsid w:val="008E3D23"/>
    <w:rsid w:val="008E3E5A"/>
    <w:rsid w:val="008E3EF9"/>
    <w:rsid w:val="008E4983"/>
    <w:rsid w:val="008E4CE6"/>
    <w:rsid w:val="008E62D7"/>
    <w:rsid w:val="008E6487"/>
    <w:rsid w:val="008E64F1"/>
    <w:rsid w:val="008E6753"/>
    <w:rsid w:val="008E7EFE"/>
    <w:rsid w:val="008E7F1D"/>
    <w:rsid w:val="008F055D"/>
    <w:rsid w:val="008F0634"/>
    <w:rsid w:val="008F08D6"/>
    <w:rsid w:val="008F162C"/>
    <w:rsid w:val="008F17D1"/>
    <w:rsid w:val="008F1A79"/>
    <w:rsid w:val="008F2724"/>
    <w:rsid w:val="008F39A1"/>
    <w:rsid w:val="008F3A48"/>
    <w:rsid w:val="008F3D00"/>
    <w:rsid w:val="008F3D23"/>
    <w:rsid w:val="008F431A"/>
    <w:rsid w:val="008F4EAC"/>
    <w:rsid w:val="008F51B6"/>
    <w:rsid w:val="008F561E"/>
    <w:rsid w:val="008F5633"/>
    <w:rsid w:val="008F576B"/>
    <w:rsid w:val="008F5FCC"/>
    <w:rsid w:val="008F625A"/>
    <w:rsid w:val="008F6C3D"/>
    <w:rsid w:val="008F7315"/>
    <w:rsid w:val="008F78E7"/>
    <w:rsid w:val="00901064"/>
    <w:rsid w:val="00901A88"/>
    <w:rsid w:val="00901AE8"/>
    <w:rsid w:val="00901D00"/>
    <w:rsid w:val="0090205D"/>
    <w:rsid w:val="00902383"/>
    <w:rsid w:val="0090284A"/>
    <w:rsid w:val="00902FDB"/>
    <w:rsid w:val="00903134"/>
    <w:rsid w:val="00903726"/>
    <w:rsid w:val="009037EB"/>
    <w:rsid w:val="009039FB"/>
    <w:rsid w:val="00903E2D"/>
    <w:rsid w:val="00904BA3"/>
    <w:rsid w:val="00904BF5"/>
    <w:rsid w:val="00905905"/>
    <w:rsid w:val="00906C98"/>
    <w:rsid w:val="00907174"/>
    <w:rsid w:val="0090731D"/>
    <w:rsid w:val="00907469"/>
    <w:rsid w:val="00907C84"/>
    <w:rsid w:val="00910158"/>
    <w:rsid w:val="0091021B"/>
    <w:rsid w:val="00910350"/>
    <w:rsid w:val="00911156"/>
    <w:rsid w:val="0091148C"/>
    <w:rsid w:val="00911FA3"/>
    <w:rsid w:val="00912105"/>
    <w:rsid w:val="009121F0"/>
    <w:rsid w:val="00912B7A"/>
    <w:rsid w:val="00913CAB"/>
    <w:rsid w:val="00914070"/>
    <w:rsid w:val="009142F1"/>
    <w:rsid w:val="0091522A"/>
    <w:rsid w:val="009154DE"/>
    <w:rsid w:val="0091592F"/>
    <w:rsid w:val="00916D31"/>
    <w:rsid w:val="009172D8"/>
    <w:rsid w:val="009174D4"/>
    <w:rsid w:val="009178C7"/>
    <w:rsid w:val="00920147"/>
    <w:rsid w:val="00920FA9"/>
    <w:rsid w:val="0092135B"/>
    <w:rsid w:val="009216ED"/>
    <w:rsid w:val="00921700"/>
    <w:rsid w:val="00921731"/>
    <w:rsid w:val="0092282E"/>
    <w:rsid w:val="00922A2C"/>
    <w:rsid w:val="0092371E"/>
    <w:rsid w:val="00923F63"/>
    <w:rsid w:val="00925B74"/>
    <w:rsid w:val="009268E9"/>
    <w:rsid w:val="00927B4E"/>
    <w:rsid w:val="00927ED2"/>
    <w:rsid w:val="009301CE"/>
    <w:rsid w:val="0093064A"/>
    <w:rsid w:val="009310F3"/>
    <w:rsid w:val="00931E74"/>
    <w:rsid w:val="00932177"/>
    <w:rsid w:val="00932AFA"/>
    <w:rsid w:val="0093398C"/>
    <w:rsid w:val="00934899"/>
    <w:rsid w:val="00934AE2"/>
    <w:rsid w:val="00934C84"/>
    <w:rsid w:val="00934DC8"/>
    <w:rsid w:val="0093500A"/>
    <w:rsid w:val="0093518A"/>
    <w:rsid w:val="0093544D"/>
    <w:rsid w:val="009357A6"/>
    <w:rsid w:val="00936275"/>
    <w:rsid w:val="009369DD"/>
    <w:rsid w:val="0093747D"/>
    <w:rsid w:val="00937944"/>
    <w:rsid w:val="00937FFD"/>
    <w:rsid w:val="0094074C"/>
    <w:rsid w:val="00941B73"/>
    <w:rsid w:val="00941D01"/>
    <w:rsid w:val="00941DE7"/>
    <w:rsid w:val="00943274"/>
    <w:rsid w:val="0094333C"/>
    <w:rsid w:val="00943559"/>
    <w:rsid w:val="00943A06"/>
    <w:rsid w:val="00943EE4"/>
    <w:rsid w:val="00944887"/>
    <w:rsid w:val="00945BA2"/>
    <w:rsid w:val="00945C7F"/>
    <w:rsid w:val="00946197"/>
    <w:rsid w:val="00946C67"/>
    <w:rsid w:val="00946D01"/>
    <w:rsid w:val="00947130"/>
    <w:rsid w:val="00947133"/>
    <w:rsid w:val="00947C15"/>
    <w:rsid w:val="00947CB8"/>
    <w:rsid w:val="00947D6A"/>
    <w:rsid w:val="00950012"/>
    <w:rsid w:val="00950159"/>
    <w:rsid w:val="00950C3B"/>
    <w:rsid w:val="00951061"/>
    <w:rsid w:val="009516E9"/>
    <w:rsid w:val="00952048"/>
    <w:rsid w:val="00952289"/>
    <w:rsid w:val="009527F5"/>
    <w:rsid w:val="00953318"/>
    <w:rsid w:val="0095519D"/>
    <w:rsid w:val="00955E01"/>
    <w:rsid w:val="00956774"/>
    <w:rsid w:val="009569C4"/>
    <w:rsid w:val="00960114"/>
    <w:rsid w:val="009602DA"/>
    <w:rsid w:val="009607D9"/>
    <w:rsid w:val="00960A12"/>
    <w:rsid w:val="00961F55"/>
    <w:rsid w:val="00961FDC"/>
    <w:rsid w:val="00962895"/>
    <w:rsid w:val="00962DE4"/>
    <w:rsid w:val="00963059"/>
    <w:rsid w:val="009643EE"/>
    <w:rsid w:val="00964918"/>
    <w:rsid w:val="00965015"/>
    <w:rsid w:val="00965B4C"/>
    <w:rsid w:val="00966D34"/>
    <w:rsid w:val="009670CF"/>
    <w:rsid w:val="00967649"/>
    <w:rsid w:val="00967DE8"/>
    <w:rsid w:val="00970166"/>
    <w:rsid w:val="00971624"/>
    <w:rsid w:val="00971766"/>
    <w:rsid w:val="00971AED"/>
    <w:rsid w:val="0097260E"/>
    <w:rsid w:val="009728C0"/>
    <w:rsid w:val="00972D17"/>
    <w:rsid w:val="00972E36"/>
    <w:rsid w:val="0097312B"/>
    <w:rsid w:val="0097362C"/>
    <w:rsid w:val="009750EA"/>
    <w:rsid w:val="0097554C"/>
    <w:rsid w:val="00975BCA"/>
    <w:rsid w:val="00975C18"/>
    <w:rsid w:val="00975D29"/>
    <w:rsid w:val="0097651F"/>
    <w:rsid w:val="00976769"/>
    <w:rsid w:val="0097699A"/>
    <w:rsid w:val="00976BF7"/>
    <w:rsid w:val="009770BC"/>
    <w:rsid w:val="00977126"/>
    <w:rsid w:val="0097726B"/>
    <w:rsid w:val="009774D4"/>
    <w:rsid w:val="00980D97"/>
    <w:rsid w:val="009816A1"/>
    <w:rsid w:val="0098225E"/>
    <w:rsid w:val="00982926"/>
    <w:rsid w:val="00982DB9"/>
    <w:rsid w:val="00982F47"/>
    <w:rsid w:val="00983658"/>
    <w:rsid w:val="00983BA7"/>
    <w:rsid w:val="00983D68"/>
    <w:rsid w:val="0098406A"/>
    <w:rsid w:val="009843E8"/>
    <w:rsid w:val="00984791"/>
    <w:rsid w:val="0098494B"/>
    <w:rsid w:val="00984DFF"/>
    <w:rsid w:val="009852BE"/>
    <w:rsid w:val="0098590D"/>
    <w:rsid w:val="00985D01"/>
    <w:rsid w:val="009861A1"/>
    <w:rsid w:val="00986296"/>
    <w:rsid w:val="009866B3"/>
    <w:rsid w:val="009878C4"/>
    <w:rsid w:val="00990139"/>
    <w:rsid w:val="009901FD"/>
    <w:rsid w:val="009917C0"/>
    <w:rsid w:val="00991A0C"/>
    <w:rsid w:val="00991F83"/>
    <w:rsid w:val="009924CC"/>
    <w:rsid w:val="00992819"/>
    <w:rsid w:val="00992CEF"/>
    <w:rsid w:val="00993E2D"/>
    <w:rsid w:val="00994149"/>
    <w:rsid w:val="00994B4E"/>
    <w:rsid w:val="009953EE"/>
    <w:rsid w:val="00995613"/>
    <w:rsid w:val="0099774C"/>
    <w:rsid w:val="009978FE"/>
    <w:rsid w:val="00997B02"/>
    <w:rsid w:val="00997B1A"/>
    <w:rsid w:val="009A19E4"/>
    <w:rsid w:val="009A1D0E"/>
    <w:rsid w:val="009A1F37"/>
    <w:rsid w:val="009A34FE"/>
    <w:rsid w:val="009A38BC"/>
    <w:rsid w:val="009A4300"/>
    <w:rsid w:val="009A4ABB"/>
    <w:rsid w:val="009A5210"/>
    <w:rsid w:val="009A5BA6"/>
    <w:rsid w:val="009A6D09"/>
    <w:rsid w:val="009B0191"/>
    <w:rsid w:val="009B01A7"/>
    <w:rsid w:val="009B07DE"/>
    <w:rsid w:val="009B117B"/>
    <w:rsid w:val="009B1461"/>
    <w:rsid w:val="009B2C61"/>
    <w:rsid w:val="009B2E46"/>
    <w:rsid w:val="009B34F4"/>
    <w:rsid w:val="009B3CFD"/>
    <w:rsid w:val="009B426F"/>
    <w:rsid w:val="009B4397"/>
    <w:rsid w:val="009B47CB"/>
    <w:rsid w:val="009B4C47"/>
    <w:rsid w:val="009B5D6E"/>
    <w:rsid w:val="009B5E4A"/>
    <w:rsid w:val="009B67B0"/>
    <w:rsid w:val="009B738F"/>
    <w:rsid w:val="009B7B56"/>
    <w:rsid w:val="009C0568"/>
    <w:rsid w:val="009C0A9D"/>
    <w:rsid w:val="009C0DE2"/>
    <w:rsid w:val="009C16E7"/>
    <w:rsid w:val="009C226B"/>
    <w:rsid w:val="009C26CC"/>
    <w:rsid w:val="009C2A3B"/>
    <w:rsid w:val="009C35E8"/>
    <w:rsid w:val="009C368A"/>
    <w:rsid w:val="009C36F2"/>
    <w:rsid w:val="009C37BA"/>
    <w:rsid w:val="009C49B0"/>
    <w:rsid w:val="009C5A2F"/>
    <w:rsid w:val="009C605E"/>
    <w:rsid w:val="009C6A0A"/>
    <w:rsid w:val="009C7179"/>
    <w:rsid w:val="009C7AA5"/>
    <w:rsid w:val="009D0395"/>
    <w:rsid w:val="009D0898"/>
    <w:rsid w:val="009D0F8E"/>
    <w:rsid w:val="009D1894"/>
    <w:rsid w:val="009D1E19"/>
    <w:rsid w:val="009D2FA8"/>
    <w:rsid w:val="009D3AFA"/>
    <w:rsid w:val="009D4BD7"/>
    <w:rsid w:val="009D56A7"/>
    <w:rsid w:val="009D57C6"/>
    <w:rsid w:val="009D5B62"/>
    <w:rsid w:val="009D6A7E"/>
    <w:rsid w:val="009D6C0C"/>
    <w:rsid w:val="009D79B5"/>
    <w:rsid w:val="009E1828"/>
    <w:rsid w:val="009E1E67"/>
    <w:rsid w:val="009E27E5"/>
    <w:rsid w:val="009E2F0F"/>
    <w:rsid w:val="009E3189"/>
    <w:rsid w:val="009E35D5"/>
    <w:rsid w:val="009E4353"/>
    <w:rsid w:val="009E4A19"/>
    <w:rsid w:val="009E4A83"/>
    <w:rsid w:val="009E5413"/>
    <w:rsid w:val="009E5448"/>
    <w:rsid w:val="009E5476"/>
    <w:rsid w:val="009E6E66"/>
    <w:rsid w:val="009E6F9E"/>
    <w:rsid w:val="009E7014"/>
    <w:rsid w:val="009F0208"/>
    <w:rsid w:val="009F1858"/>
    <w:rsid w:val="009F1BDE"/>
    <w:rsid w:val="009F26F4"/>
    <w:rsid w:val="009F2729"/>
    <w:rsid w:val="009F27F7"/>
    <w:rsid w:val="009F29E4"/>
    <w:rsid w:val="009F2B5E"/>
    <w:rsid w:val="009F320C"/>
    <w:rsid w:val="009F37CF"/>
    <w:rsid w:val="009F3C4B"/>
    <w:rsid w:val="009F3D65"/>
    <w:rsid w:val="009F3DC0"/>
    <w:rsid w:val="009F3F0B"/>
    <w:rsid w:val="009F43AC"/>
    <w:rsid w:val="009F495B"/>
    <w:rsid w:val="009F4D41"/>
    <w:rsid w:val="009F503F"/>
    <w:rsid w:val="009F54A8"/>
    <w:rsid w:val="009F5E39"/>
    <w:rsid w:val="009F6819"/>
    <w:rsid w:val="009F6A2C"/>
    <w:rsid w:val="009F70F0"/>
    <w:rsid w:val="009F7253"/>
    <w:rsid w:val="009F7326"/>
    <w:rsid w:val="009F77CF"/>
    <w:rsid w:val="009F7A48"/>
    <w:rsid w:val="009F7BC2"/>
    <w:rsid w:val="009F7E77"/>
    <w:rsid w:val="00A00036"/>
    <w:rsid w:val="00A006E4"/>
    <w:rsid w:val="00A01DDC"/>
    <w:rsid w:val="00A01F94"/>
    <w:rsid w:val="00A0258C"/>
    <w:rsid w:val="00A032E2"/>
    <w:rsid w:val="00A03902"/>
    <w:rsid w:val="00A03E5B"/>
    <w:rsid w:val="00A03E65"/>
    <w:rsid w:val="00A04870"/>
    <w:rsid w:val="00A0563C"/>
    <w:rsid w:val="00A05919"/>
    <w:rsid w:val="00A06D6C"/>
    <w:rsid w:val="00A0709A"/>
    <w:rsid w:val="00A07F55"/>
    <w:rsid w:val="00A07FD4"/>
    <w:rsid w:val="00A10B9F"/>
    <w:rsid w:val="00A10F71"/>
    <w:rsid w:val="00A11093"/>
    <w:rsid w:val="00A1123E"/>
    <w:rsid w:val="00A1141D"/>
    <w:rsid w:val="00A12234"/>
    <w:rsid w:val="00A1263B"/>
    <w:rsid w:val="00A1265F"/>
    <w:rsid w:val="00A12723"/>
    <w:rsid w:val="00A1385D"/>
    <w:rsid w:val="00A13A82"/>
    <w:rsid w:val="00A13E0A"/>
    <w:rsid w:val="00A13EE5"/>
    <w:rsid w:val="00A141D6"/>
    <w:rsid w:val="00A14645"/>
    <w:rsid w:val="00A164C2"/>
    <w:rsid w:val="00A169C0"/>
    <w:rsid w:val="00A173A4"/>
    <w:rsid w:val="00A17647"/>
    <w:rsid w:val="00A211F4"/>
    <w:rsid w:val="00A21B49"/>
    <w:rsid w:val="00A21DA4"/>
    <w:rsid w:val="00A220B0"/>
    <w:rsid w:val="00A223FB"/>
    <w:rsid w:val="00A23B16"/>
    <w:rsid w:val="00A23DBB"/>
    <w:rsid w:val="00A23F08"/>
    <w:rsid w:val="00A24C33"/>
    <w:rsid w:val="00A24D2A"/>
    <w:rsid w:val="00A24D6F"/>
    <w:rsid w:val="00A24E45"/>
    <w:rsid w:val="00A2536A"/>
    <w:rsid w:val="00A253FC"/>
    <w:rsid w:val="00A255C4"/>
    <w:rsid w:val="00A26B19"/>
    <w:rsid w:val="00A27D8A"/>
    <w:rsid w:val="00A3057C"/>
    <w:rsid w:val="00A30FA7"/>
    <w:rsid w:val="00A31E2A"/>
    <w:rsid w:val="00A32743"/>
    <w:rsid w:val="00A328B4"/>
    <w:rsid w:val="00A32BBC"/>
    <w:rsid w:val="00A32C34"/>
    <w:rsid w:val="00A3303B"/>
    <w:rsid w:val="00A3365C"/>
    <w:rsid w:val="00A33CC5"/>
    <w:rsid w:val="00A34466"/>
    <w:rsid w:val="00A346FE"/>
    <w:rsid w:val="00A34B2E"/>
    <w:rsid w:val="00A34E4F"/>
    <w:rsid w:val="00A3501B"/>
    <w:rsid w:val="00A35569"/>
    <w:rsid w:val="00A35F71"/>
    <w:rsid w:val="00A360BF"/>
    <w:rsid w:val="00A36DD3"/>
    <w:rsid w:val="00A3702F"/>
    <w:rsid w:val="00A37341"/>
    <w:rsid w:val="00A37801"/>
    <w:rsid w:val="00A378F5"/>
    <w:rsid w:val="00A4131B"/>
    <w:rsid w:val="00A4175A"/>
    <w:rsid w:val="00A41E09"/>
    <w:rsid w:val="00A41E79"/>
    <w:rsid w:val="00A41EC5"/>
    <w:rsid w:val="00A42691"/>
    <w:rsid w:val="00A4287D"/>
    <w:rsid w:val="00A4586C"/>
    <w:rsid w:val="00A4617A"/>
    <w:rsid w:val="00A470E0"/>
    <w:rsid w:val="00A47A9C"/>
    <w:rsid w:val="00A47D41"/>
    <w:rsid w:val="00A50783"/>
    <w:rsid w:val="00A509D1"/>
    <w:rsid w:val="00A51362"/>
    <w:rsid w:val="00A518BD"/>
    <w:rsid w:val="00A51C62"/>
    <w:rsid w:val="00A51CBC"/>
    <w:rsid w:val="00A52060"/>
    <w:rsid w:val="00A52EF9"/>
    <w:rsid w:val="00A52F39"/>
    <w:rsid w:val="00A53B31"/>
    <w:rsid w:val="00A545D7"/>
    <w:rsid w:val="00A54D67"/>
    <w:rsid w:val="00A556B2"/>
    <w:rsid w:val="00A558C2"/>
    <w:rsid w:val="00A575C4"/>
    <w:rsid w:val="00A57FE3"/>
    <w:rsid w:val="00A60207"/>
    <w:rsid w:val="00A6028B"/>
    <w:rsid w:val="00A60320"/>
    <w:rsid w:val="00A60C36"/>
    <w:rsid w:val="00A61285"/>
    <w:rsid w:val="00A6142F"/>
    <w:rsid w:val="00A6172F"/>
    <w:rsid w:val="00A61917"/>
    <w:rsid w:val="00A62308"/>
    <w:rsid w:val="00A624BA"/>
    <w:rsid w:val="00A62753"/>
    <w:rsid w:val="00A631E2"/>
    <w:rsid w:val="00A6352B"/>
    <w:rsid w:val="00A64CC1"/>
    <w:rsid w:val="00A653C2"/>
    <w:rsid w:val="00A67567"/>
    <w:rsid w:val="00A67F47"/>
    <w:rsid w:val="00A70BC9"/>
    <w:rsid w:val="00A71A92"/>
    <w:rsid w:val="00A72954"/>
    <w:rsid w:val="00A74139"/>
    <w:rsid w:val="00A744FC"/>
    <w:rsid w:val="00A757A9"/>
    <w:rsid w:val="00A759C1"/>
    <w:rsid w:val="00A763E2"/>
    <w:rsid w:val="00A7645F"/>
    <w:rsid w:val="00A76DC9"/>
    <w:rsid w:val="00A77020"/>
    <w:rsid w:val="00A77E30"/>
    <w:rsid w:val="00A80F44"/>
    <w:rsid w:val="00A81953"/>
    <w:rsid w:val="00A81E2D"/>
    <w:rsid w:val="00A8275C"/>
    <w:rsid w:val="00A82928"/>
    <w:rsid w:val="00A82CC8"/>
    <w:rsid w:val="00A83B39"/>
    <w:rsid w:val="00A84238"/>
    <w:rsid w:val="00A848C4"/>
    <w:rsid w:val="00A8519A"/>
    <w:rsid w:val="00A85389"/>
    <w:rsid w:val="00A85635"/>
    <w:rsid w:val="00A857A8"/>
    <w:rsid w:val="00A86671"/>
    <w:rsid w:val="00A86DA0"/>
    <w:rsid w:val="00A87514"/>
    <w:rsid w:val="00A902C2"/>
    <w:rsid w:val="00A9085C"/>
    <w:rsid w:val="00A91069"/>
    <w:rsid w:val="00A91325"/>
    <w:rsid w:val="00A913D3"/>
    <w:rsid w:val="00A91C88"/>
    <w:rsid w:val="00A91D24"/>
    <w:rsid w:val="00A91DC1"/>
    <w:rsid w:val="00A924F6"/>
    <w:rsid w:val="00A9266C"/>
    <w:rsid w:val="00A928D7"/>
    <w:rsid w:val="00A92C4F"/>
    <w:rsid w:val="00A94078"/>
    <w:rsid w:val="00A944CD"/>
    <w:rsid w:val="00A94B71"/>
    <w:rsid w:val="00A95328"/>
    <w:rsid w:val="00A9581F"/>
    <w:rsid w:val="00A95C54"/>
    <w:rsid w:val="00A9646F"/>
    <w:rsid w:val="00A96FF2"/>
    <w:rsid w:val="00A9785C"/>
    <w:rsid w:val="00AA0FC1"/>
    <w:rsid w:val="00AA128B"/>
    <w:rsid w:val="00AA1542"/>
    <w:rsid w:val="00AA1ACF"/>
    <w:rsid w:val="00AA2495"/>
    <w:rsid w:val="00AA2A45"/>
    <w:rsid w:val="00AA2B09"/>
    <w:rsid w:val="00AA30EE"/>
    <w:rsid w:val="00AA32C9"/>
    <w:rsid w:val="00AA388C"/>
    <w:rsid w:val="00AA3E15"/>
    <w:rsid w:val="00AA4A99"/>
    <w:rsid w:val="00AA4AE9"/>
    <w:rsid w:val="00AA564E"/>
    <w:rsid w:val="00AA573D"/>
    <w:rsid w:val="00AA5C68"/>
    <w:rsid w:val="00AA5CB5"/>
    <w:rsid w:val="00AA62A2"/>
    <w:rsid w:val="00AA6385"/>
    <w:rsid w:val="00AA7E35"/>
    <w:rsid w:val="00AB02A6"/>
    <w:rsid w:val="00AB0D4F"/>
    <w:rsid w:val="00AB1238"/>
    <w:rsid w:val="00AB1A39"/>
    <w:rsid w:val="00AB371A"/>
    <w:rsid w:val="00AB3990"/>
    <w:rsid w:val="00AB3ADE"/>
    <w:rsid w:val="00AB48D2"/>
    <w:rsid w:val="00AB4BEB"/>
    <w:rsid w:val="00AB5C39"/>
    <w:rsid w:val="00AB61BE"/>
    <w:rsid w:val="00AB6816"/>
    <w:rsid w:val="00AB717A"/>
    <w:rsid w:val="00AB71F6"/>
    <w:rsid w:val="00AB78A8"/>
    <w:rsid w:val="00AB7A0D"/>
    <w:rsid w:val="00AC014B"/>
    <w:rsid w:val="00AC06B2"/>
    <w:rsid w:val="00AC1E39"/>
    <w:rsid w:val="00AC2047"/>
    <w:rsid w:val="00AC32EB"/>
    <w:rsid w:val="00AC3790"/>
    <w:rsid w:val="00AC4147"/>
    <w:rsid w:val="00AC415D"/>
    <w:rsid w:val="00AC44C1"/>
    <w:rsid w:val="00AC490C"/>
    <w:rsid w:val="00AC4E83"/>
    <w:rsid w:val="00AC5948"/>
    <w:rsid w:val="00AC5AFF"/>
    <w:rsid w:val="00AC6F58"/>
    <w:rsid w:val="00AC7891"/>
    <w:rsid w:val="00AC78A7"/>
    <w:rsid w:val="00AD0002"/>
    <w:rsid w:val="00AD1387"/>
    <w:rsid w:val="00AD1860"/>
    <w:rsid w:val="00AD1C8C"/>
    <w:rsid w:val="00AD32ED"/>
    <w:rsid w:val="00AD334A"/>
    <w:rsid w:val="00AD343E"/>
    <w:rsid w:val="00AD3A3F"/>
    <w:rsid w:val="00AD3AC6"/>
    <w:rsid w:val="00AD3B50"/>
    <w:rsid w:val="00AD4E82"/>
    <w:rsid w:val="00AD6375"/>
    <w:rsid w:val="00AD6418"/>
    <w:rsid w:val="00AD68DF"/>
    <w:rsid w:val="00AD6AF1"/>
    <w:rsid w:val="00AD798C"/>
    <w:rsid w:val="00AD7FC2"/>
    <w:rsid w:val="00AE004E"/>
    <w:rsid w:val="00AE036C"/>
    <w:rsid w:val="00AE0E1C"/>
    <w:rsid w:val="00AE1857"/>
    <w:rsid w:val="00AE24EB"/>
    <w:rsid w:val="00AE3453"/>
    <w:rsid w:val="00AE363C"/>
    <w:rsid w:val="00AE42C9"/>
    <w:rsid w:val="00AE4621"/>
    <w:rsid w:val="00AE4727"/>
    <w:rsid w:val="00AE6CF9"/>
    <w:rsid w:val="00AE6E36"/>
    <w:rsid w:val="00AE7BC1"/>
    <w:rsid w:val="00AE7C31"/>
    <w:rsid w:val="00AF05C8"/>
    <w:rsid w:val="00AF0F3D"/>
    <w:rsid w:val="00AF0F9C"/>
    <w:rsid w:val="00AF10EA"/>
    <w:rsid w:val="00AF1E56"/>
    <w:rsid w:val="00AF2808"/>
    <w:rsid w:val="00AF31AE"/>
    <w:rsid w:val="00AF338D"/>
    <w:rsid w:val="00AF4052"/>
    <w:rsid w:val="00AF4085"/>
    <w:rsid w:val="00AF40C4"/>
    <w:rsid w:val="00AF54D7"/>
    <w:rsid w:val="00AF5E03"/>
    <w:rsid w:val="00AF6714"/>
    <w:rsid w:val="00AF6CE2"/>
    <w:rsid w:val="00AF6F22"/>
    <w:rsid w:val="00AF7551"/>
    <w:rsid w:val="00AF75FE"/>
    <w:rsid w:val="00AF7782"/>
    <w:rsid w:val="00AF7C3D"/>
    <w:rsid w:val="00AF7D2F"/>
    <w:rsid w:val="00AF7F53"/>
    <w:rsid w:val="00B00CA2"/>
    <w:rsid w:val="00B0183F"/>
    <w:rsid w:val="00B01D78"/>
    <w:rsid w:val="00B02B31"/>
    <w:rsid w:val="00B02DB5"/>
    <w:rsid w:val="00B02E85"/>
    <w:rsid w:val="00B030C0"/>
    <w:rsid w:val="00B03172"/>
    <w:rsid w:val="00B038F7"/>
    <w:rsid w:val="00B0390D"/>
    <w:rsid w:val="00B03B16"/>
    <w:rsid w:val="00B03FA2"/>
    <w:rsid w:val="00B040C8"/>
    <w:rsid w:val="00B042C7"/>
    <w:rsid w:val="00B04CE2"/>
    <w:rsid w:val="00B05D0E"/>
    <w:rsid w:val="00B0674C"/>
    <w:rsid w:val="00B06B42"/>
    <w:rsid w:val="00B07886"/>
    <w:rsid w:val="00B07A79"/>
    <w:rsid w:val="00B07E26"/>
    <w:rsid w:val="00B07ED2"/>
    <w:rsid w:val="00B10985"/>
    <w:rsid w:val="00B10BA4"/>
    <w:rsid w:val="00B10CBD"/>
    <w:rsid w:val="00B112C7"/>
    <w:rsid w:val="00B11C27"/>
    <w:rsid w:val="00B124C7"/>
    <w:rsid w:val="00B124E0"/>
    <w:rsid w:val="00B125B5"/>
    <w:rsid w:val="00B1261D"/>
    <w:rsid w:val="00B12B2A"/>
    <w:rsid w:val="00B12C51"/>
    <w:rsid w:val="00B12DEA"/>
    <w:rsid w:val="00B14393"/>
    <w:rsid w:val="00B14805"/>
    <w:rsid w:val="00B1481C"/>
    <w:rsid w:val="00B14F2B"/>
    <w:rsid w:val="00B1515F"/>
    <w:rsid w:val="00B1553C"/>
    <w:rsid w:val="00B15B88"/>
    <w:rsid w:val="00B15C52"/>
    <w:rsid w:val="00B16400"/>
    <w:rsid w:val="00B16684"/>
    <w:rsid w:val="00B16785"/>
    <w:rsid w:val="00B1715A"/>
    <w:rsid w:val="00B1788D"/>
    <w:rsid w:val="00B17B02"/>
    <w:rsid w:val="00B17EFE"/>
    <w:rsid w:val="00B2059A"/>
    <w:rsid w:val="00B20758"/>
    <w:rsid w:val="00B21087"/>
    <w:rsid w:val="00B21252"/>
    <w:rsid w:val="00B22E8D"/>
    <w:rsid w:val="00B2358A"/>
    <w:rsid w:val="00B235AF"/>
    <w:rsid w:val="00B23D3F"/>
    <w:rsid w:val="00B25AF1"/>
    <w:rsid w:val="00B26703"/>
    <w:rsid w:val="00B26AA2"/>
    <w:rsid w:val="00B26D53"/>
    <w:rsid w:val="00B27432"/>
    <w:rsid w:val="00B2757C"/>
    <w:rsid w:val="00B27AA4"/>
    <w:rsid w:val="00B27C4A"/>
    <w:rsid w:val="00B32185"/>
    <w:rsid w:val="00B32E13"/>
    <w:rsid w:val="00B33B76"/>
    <w:rsid w:val="00B341AE"/>
    <w:rsid w:val="00B346FD"/>
    <w:rsid w:val="00B34738"/>
    <w:rsid w:val="00B34CE9"/>
    <w:rsid w:val="00B36D3F"/>
    <w:rsid w:val="00B36DAA"/>
    <w:rsid w:val="00B3737E"/>
    <w:rsid w:val="00B3764B"/>
    <w:rsid w:val="00B41207"/>
    <w:rsid w:val="00B41B61"/>
    <w:rsid w:val="00B42E87"/>
    <w:rsid w:val="00B432D3"/>
    <w:rsid w:val="00B43B97"/>
    <w:rsid w:val="00B445E1"/>
    <w:rsid w:val="00B44890"/>
    <w:rsid w:val="00B44A68"/>
    <w:rsid w:val="00B45587"/>
    <w:rsid w:val="00B455DF"/>
    <w:rsid w:val="00B45849"/>
    <w:rsid w:val="00B4617A"/>
    <w:rsid w:val="00B47BB0"/>
    <w:rsid w:val="00B5045D"/>
    <w:rsid w:val="00B50B16"/>
    <w:rsid w:val="00B50E53"/>
    <w:rsid w:val="00B51DD8"/>
    <w:rsid w:val="00B52483"/>
    <w:rsid w:val="00B524F2"/>
    <w:rsid w:val="00B52A6B"/>
    <w:rsid w:val="00B52CAD"/>
    <w:rsid w:val="00B53251"/>
    <w:rsid w:val="00B5399C"/>
    <w:rsid w:val="00B53BE6"/>
    <w:rsid w:val="00B53E5E"/>
    <w:rsid w:val="00B5498B"/>
    <w:rsid w:val="00B555BE"/>
    <w:rsid w:val="00B5572D"/>
    <w:rsid w:val="00B55981"/>
    <w:rsid w:val="00B5754E"/>
    <w:rsid w:val="00B60801"/>
    <w:rsid w:val="00B609D9"/>
    <w:rsid w:val="00B60A99"/>
    <w:rsid w:val="00B61018"/>
    <w:rsid w:val="00B625C6"/>
    <w:rsid w:val="00B627EF"/>
    <w:rsid w:val="00B62889"/>
    <w:rsid w:val="00B629D5"/>
    <w:rsid w:val="00B6331B"/>
    <w:rsid w:val="00B63F67"/>
    <w:rsid w:val="00B64180"/>
    <w:rsid w:val="00B64FBC"/>
    <w:rsid w:val="00B65294"/>
    <w:rsid w:val="00B65743"/>
    <w:rsid w:val="00B658A9"/>
    <w:rsid w:val="00B659AD"/>
    <w:rsid w:val="00B66562"/>
    <w:rsid w:val="00B665D1"/>
    <w:rsid w:val="00B666C2"/>
    <w:rsid w:val="00B66E90"/>
    <w:rsid w:val="00B66ECD"/>
    <w:rsid w:val="00B67B6D"/>
    <w:rsid w:val="00B70E98"/>
    <w:rsid w:val="00B71649"/>
    <w:rsid w:val="00B72C1A"/>
    <w:rsid w:val="00B738A9"/>
    <w:rsid w:val="00B73E61"/>
    <w:rsid w:val="00B75F24"/>
    <w:rsid w:val="00B76AD8"/>
    <w:rsid w:val="00B76AF5"/>
    <w:rsid w:val="00B8059B"/>
    <w:rsid w:val="00B80639"/>
    <w:rsid w:val="00B809AD"/>
    <w:rsid w:val="00B823CA"/>
    <w:rsid w:val="00B823D9"/>
    <w:rsid w:val="00B82678"/>
    <w:rsid w:val="00B82B64"/>
    <w:rsid w:val="00B83740"/>
    <w:rsid w:val="00B84B37"/>
    <w:rsid w:val="00B84E6F"/>
    <w:rsid w:val="00B84F50"/>
    <w:rsid w:val="00B84FB7"/>
    <w:rsid w:val="00B85196"/>
    <w:rsid w:val="00B85A24"/>
    <w:rsid w:val="00B864AE"/>
    <w:rsid w:val="00B86A92"/>
    <w:rsid w:val="00B87231"/>
    <w:rsid w:val="00B87C11"/>
    <w:rsid w:val="00B87E5D"/>
    <w:rsid w:val="00B90353"/>
    <w:rsid w:val="00B9093F"/>
    <w:rsid w:val="00B90AE7"/>
    <w:rsid w:val="00B90FE9"/>
    <w:rsid w:val="00B91113"/>
    <w:rsid w:val="00B91B53"/>
    <w:rsid w:val="00B91BBC"/>
    <w:rsid w:val="00B91BEB"/>
    <w:rsid w:val="00B91C2E"/>
    <w:rsid w:val="00B920D2"/>
    <w:rsid w:val="00B9255D"/>
    <w:rsid w:val="00B930A6"/>
    <w:rsid w:val="00B935B0"/>
    <w:rsid w:val="00B93889"/>
    <w:rsid w:val="00B94E82"/>
    <w:rsid w:val="00B951B2"/>
    <w:rsid w:val="00B95991"/>
    <w:rsid w:val="00B95AA1"/>
    <w:rsid w:val="00B962A3"/>
    <w:rsid w:val="00B962D6"/>
    <w:rsid w:val="00B9645B"/>
    <w:rsid w:val="00B96982"/>
    <w:rsid w:val="00B96BA0"/>
    <w:rsid w:val="00B971FE"/>
    <w:rsid w:val="00B9755C"/>
    <w:rsid w:val="00B97B08"/>
    <w:rsid w:val="00BA00BC"/>
    <w:rsid w:val="00BA0195"/>
    <w:rsid w:val="00BA0F56"/>
    <w:rsid w:val="00BA116B"/>
    <w:rsid w:val="00BA13EF"/>
    <w:rsid w:val="00BA1E8F"/>
    <w:rsid w:val="00BA2162"/>
    <w:rsid w:val="00BA2913"/>
    <w:rsid w:val="00BA2FC7"/>
    <w:rsid w:val="00BA311B"/>
    <w:rsid w:val="00BA34EE"/>
    <w:rsid w:val="00BA35D2"/>
    <w:rsid w:val="00BA384A"/>
    <w:rsid w:val="00BA3963"/>
    <w:rsid w:val="00BA4133"/>
    <w:rsid w:val="00BA4465"/>
    <w:rsid w:val="00BA5671"/>
    <w:rsid w:val="00BA591E"/>
    <w:rsid w:val="00BA60B4"/>
    <w:rsid w:val="00BA7CFC"/>
    <w:rsid w:val="00BB0581"/>
    <w:rsid w:val="00BB11D8"/>
    <w:rsid w:val="00BB13A2"/>
    <w:rsid w:val="00BB1E0C"/>
    <w:rsid w:val="00BB24A4"/>
    <w:rsid w:val="00BB251B"/>
    <w:rsid w:val="00BB2F90"/>
    <w:rsid w:val="00BB30FD"/>
    <w:rsid w:val="00BB38F6"/>
    <w:rsid w:val="00BB3CF6"/>
    <w:rsid w:val="00BB4B0D"/>
    <w:rsid w:val="00BB4BE5"/>
    <w:rsid w:val="00BB4EC6"/>
    <w:rsid w:val="00BB5BC2"/>
    <w:rsid w:val="00BB6F88"/>
    <w:rsid w:val="00BB70E3"/>
    <w:rsid w:val="00BB7C0D"/>
    <w:rsid w:val="00BC0833"/>
    <w:rsid w:val="00BC0ABE"/>
    <w:rsid w:val="00BC0C51"/>
    <w:rsid w:val="00BC1F7B"/>
    <w:rsid w:val="00BC24E0"/>
    <w:rsid w:val="00BC261B"/>
    <w:rsid w:val="00BC2761"/>
    <w:rsid w:val="00BC2A22"/>
    <w:rsid w:val="00BC3094"/>
    <w:rsid w:val="00BC3318"/>
    <w:rsid w:val="00BC3F2A"/>
    <w:rsid w:val="00BC42C3"/>
    <w:rsid w:val="00BC4434"/>
    <w:rsid w:val="00BC4CD8"/>
    <w:rsid w:val="00BC4CFA"/>
    <w:rsid w:val="00BC4F1D"/>
    <w:rsid w:val="00BC4F8A"/>
    <w:rsid w:val="00BC5024"/>
    <w:rsid w:val="00BC59C2"/>
    <w:rsid w:val="00BC6B7C"/>
    <w:rsid w:val="00BC750F"/>
    <w:rsid w:val="00BC75E1"/>
    <w:rsid w:val="00BD0199"/>
    <w:rsid w:val="00BD1B8C"/>
    <w:rsid w:val="00BD1FD8"/>
    <w:rsid w:val="00BD222A"/>
    <w:rsid w:val="00BD2D35"/>
    <w:rsid w:val="00BD31EB"/>
    <w:rsid w:val="00BD364A"/>
    <w:rsid w:val="00BD4CA8"/>
    <w:rsid w:val="00BD5556"/>
    <w:rsid w:val="00BD5ABC"/>
    <w:rsid w:val="00BD62E6"/>
    <w:rsid w:val="00BD7942"/>
    <w:rsid w:val="00BD7C3A"/>
    <w:rsid w:val="00BE0199"/>
    <w:rsid w:val="00BE1570"/>
    <w:rsid w:val="00BE1C1C"/>
    <w:rsid w:val="00BE2091"/>
    <w:rsid w:val="00BE2868"/>
    <w:rsid w:val="00BE28A7"/>
    <w:rsid w:val="00BE2DCD"/>
    <w:rsid w:val="00BE343E"/>
    <w:rsid w:val="00BE35AB"/>
    <w:rsid w:val="00BE41E6"/>
    <w:rsid w:val="00BE42BB"/>
    <w:rsid w:val="00BE4376"/>
    <w:rsid w:val="00BE486A"/>
    <w:rsid w:val="00BE49C5"/>
    <w:rsid w:val="00BE56C1"/>
    <w:rsid w:val="00BE5AF3"/>
    <w:rsid w:val="00BE5ED5"/>
    <w:rsid w:val="00BF007E"/>
    <w:rsid w:val="00BF0CB9"/>
    <w:rsid w:val="00BF0D95"/>
    <w:rsid w:val="00BF0E5F"/>
    <w:rsid w:val="00BF27FC"/>
    <w:rsid w:val="00BF3031"/>
    <w:rsid w:val="00BF304A"/>
    <w:rsid w:val="00BF34B3"/>
    <w:rsid w:val="00BF3B24"/>
    <w:rsid w:val="00BF3C0A"/>
    <w:rsid w:val="00BF41FE"/>
    <w:rsid w:val="00BF558E"/>
    <w:rsid w:val="00BF6EFB"/>
    <w:rsid w:val="00BF7343"/>
    <w:rsid w:val="00BF7E86"/>
    <w:rsid w:val="00BF7E8E"/>
    <w:rsid w:val="00C00063"/>
    <w:rsid w:val="00C0009F"/>
    <w:rsid w:val="00C000B7"/>
    <w:rsid w:val="00C001F1"/>
    <w:rsid w:val="00C0091F"/>
    <w:rsid w:val="00C00E6B"/>
    <w:rsid w:val="00C010B9"/>
    <w:rsid w:val="00C01F27"/>
    <w:rsid w:val="00C02261"/>
    <w:rsid w:val="00C02F9B"/>
    <w:rsid w:val="00C03749"/>
    <w:rsid w:val="00C048FB"/>
    <w:rsid w:val="00C04E84"/>
    <w:rsid w:val="00C05780"/>
    <w:rsid w:val="00C05AB4"/>
    <w:rsid w:val="00C05C30"/>
    <w:rsid w:val="00C05F74"/>
    <w:rsid w:val="00C06F3E"/>
    <w:rsid w:val="00C07077"/>
    <w:rsid w:val="00C10663"/>
    <w:rsid w:val="00C10A57"/>
    <w:rsid w:val="00C10AD3"/>
    <w:rsid w:val="00C1225D"/>
    <w:rsid w:val="00C1283B"/>
    <w:rsid w:val="00C12D9C"/>
    <w:rsid w:val="00C12EC9"/>
    <w:rsid w:val="00C1344B"/>
    <w:rsid w:val="00C1364F"/>
    <w:rsid w:val="00C13A48"/>
    <w:rsid w:val="00C13A52"/>
    <w:rsid w:val="00C13ACC"/>
    <w:rsid w:val="00C13CF8"/>
    <w:rsid w:val="00C14154"/>
    <w:rsid w:val="00C14536"/>
    <w:rsid w:val="00C1461A"/>
    <w:rsid w:val="00C146B3"/>
    <w:rsid w:val="00C146F6"/>
    <w:rsid w:val="00C14EEE"/>
    <w:rsid w:val="00C15221"/>
    <w:rsid w:val="00C15DE8"/>
    <w:rsid w:val="00C16802"/>
    <w:rsid w:val="00C16E92"/>
    <w:rsid w:val="00C17500"/>
    <w:rsid w:val="00C17670"/>
    <w:rsid w:val="00C17E67"/>
    <w:rsid w:val="00C17FB8"/>
    <w:rsid w:val="00C212A0"/>
    <w:rsid w:val="00C220F6"/>
    <w:rsid w:val="00C22701"/>
    <w:rsid w:val="00C22846"/>
    <w:rsid w:val="00C231F1"/>
    <w:rsid w:val="00C25E9C"/>
    <w:rsid w:val="00C26E55"/>
    <w:rsid w:val="00C270FA"/>
    <w:rsid w:val="00C3018A"/>
    <w:rsid w:val="00C301FD"/>
    <w:rsid w:val="00C3099A"/>
    <w:rsid w:val="00C30B53"/>
    <w:rsid w:val="00C30D15"/>
    <w:rsid w:val="00C318B1"/>
    <w:rsid w:val="00C32690"/>
    <w:rsid w:val="00C32790"/>
    <w:rsid w:val="00C32C63"/>
    <w:rsid w:val="00C3338F"/>
    <w:rsid w:val="00C333B4"/>
    <w:rsid w:val="00C3466D"/>
    <w:rsid w:val="00C3475C"/>
    <w:rsid w:val="00C347ED"/>
    <w:rsid w:val="00C34A5F"/>
    <w:rsid w:val="00C34BC8"/>
    <w:rsid w:val="00C35157"/>
    <w:rsid w:val="00C35576"/>
    <w:rsid w:val="00C357C4"/>
    <w:rsid w:val="00C35934"/>
    <w:rsid w:val="00C36A2C"/>
    <w:rsid w:val="00C4073A"/>
    <w:rsid w:val="00C419C1"/>
    <w:rsid w:val="00C41DB2"/>
    <w:rsid w:val="00C42068"/>
    <w:rsid w:val="00C42361"/>
    <w:rsid w:val="00C42658"/>
    <w:rsid w:val="00C43A44"/>
    <w:rsid w:val="00C43ABF"/>
    <w:rsid w:val="00C44AE5"/>
    <w:rsid w:val="00C4507B"/>
    <w:rsid w:val="00C45152"/>
    <w:rsid w:val="00C455A7"/>
    <w:rsid w:val="00C45B1B"/>
    <w:rsid w:val="00C45BAB"/>
    <w:rsid w:val="00C45F98"/>
    <w:rsid w:val="00C4642A"/>
    <w:rsid w:val="00C4705B"/>
    <w:rsid w:val="00C4728B"/>
    <w:rsid w:val="00C47461"/>
    <w:rsid w:val="00C47C4D"/>
    <w:rsid w:val="00C47DBA"/>
    <w:rsid w:val="00C50361"/>
    <w:rsid w:val="00C51199"/>
    <w:rsid w:val="00C5158E"/>
    <w:rsid w:val="00C51B58"/>
    <w:rsid w:val="00C521F2"/>
    <w:rsid w:val="00C52A9F"/>
    <w:rsid w:val="00C52FFC"/>
    <w:rsid w:val="00C53232"/>
    <w:rsid w:val="00C54441"/>
    <w:rsid w:val="00C54B4C"/>
    <w:rsid w:val="00C56575"/>
    <w:rsid w:val="00C57E0D"/>
    <w:rsid w:val="00C57E5C"/>
    <w:rsid w:val="00C601AD"/>
    <w:rsid w:val="00C60248"/>
    <w:rsid w:val="00C60F5C"/>
    <w:rsid w:val="00C6184B"/>
    <w:rsid w:val="00C61F1F"/>
    <w:rsid w:val="00C6219E"/>
    <w:rsid w:val="00C62F9F"/>
    <w:rsid w:val="00C6317B"/>
    <w:rsid w:val="00C6347F"/>
    <w:rsid w:val="00C63505"/>
    <w:rsid w:val="00C63F50"/>
    <w:rsid w:val="00C645ED"/>
    <w:rsid w:val="00C65708"/>
    <w:rsid w:val="00C66ECA"/>
    <w:rsid w:val="00C67C7E"/>
    <w:rsid w:val="00C70583"/>
    <w:rsid w:val="00C70FE3"/>
    <w:rsid w:val="00C71205"/>
    <w:rsid w:val="00C71234"/>
    <w:rsid w:val="00C71AF7"/>
    <w:rsid w:val="00C72BA4"/>
    <w:rsid w:val="00C7301C"/>
    <w:rsid w:val="00C73BC4"/>
    <w:rsid w:val="00C75ED0"/>
    <w:rsid w:val="00C761B4"/>
    <w:rsid w:val="00C77196"/>
    <w:rsid w:val="00C77D63"/>
    <w:rsid w:val="00C77E7F"/>
    <w:rsid w:val="00C800BC"/>
    <w:rsid w:val="00C802FC"/>
    <w:rsid w:val="00C803E6"/>
    <w:rsid w:val="00C807FA"/>
    <w:rsid w:val="00C80ECD"/>
    <w:rsid w:val="00C80FBB"/>
    <w:rsid w:val="00C81166"/>
    <w:rsid w:val="00C81747"/>
    <w:rsid w:val="00C81F38"/>
    <w:rsid w:val="00C8209D"/>
    <w:rsid w:val="00C83796"/>
    <w:rsid w:val="00C838D1"/>
    <w:rsid w:val="00C83FE5"/>
    <w:rsid w:val="00C8478C"/>
    <w:rsid w:val="00C848E7"/>
    <w:rsid w:val="00C849F8"/>
    <w:rsid w:val="00C85E6E"/>
    <w:rsid w:val="00C85EAB"/>
    <w:rsid w:val="00C85F8F"/>
    <w:rsid w:val="00C8630E"/>
    <w:rsid w:val="00C86680"/>
    <w:rsid w:val="00C8681F"/>
    <w:rsid w:val="00C86F63"/>
    <w:rsid w:val="00C877A4"/>
    <w:rsid w:val="00C87CE9"/>
    <w:rsid w:val="00C902B6"/>
    <w:rsid w:val="00C908BB"/>
    <w:rsid w:val="00C90C8A"/>
    <w:rsid w:val="00C90DCF"/>
    <w:rsid w:val="00C92054"/>
    <w:rsid w:val="00C92211"/>
    <w:rsid w:val="00C92BB4"/>
    <w:rsid w:val="00C92DCE"/>
    <w:rsid w:val="00C93065"/>
    <w:rsid w:val="00C934A6"/>
    <w:rsid w:val="00C93CC1"/>
    <w:rsid w:val="00C9428A"/>
    <w:rsid w:val="00C94838"/>
    <w:rsid w:val="00C9513D"/>
    <w:rsid w:val="00C96055"/>
    <w:rsid w:val="00C96111"/>
    <w:rsid w:val="00C96189"/>
    <w:rsid w:val="00C96891"/>
    <w:rsid w:val="00C972BC"/>
    <w:rsid w:val="00C972D1"/>
    <w:rsid w:val="00C97B93"/>
    <w:rsid w:val="00CA0300"/>
    <w:rsid w:val="00CA051B"/>
    <w:rsid w:val="00CA05D7"/>
    <w:rsid w:val="00CA08DA"/>
    <w:rsid w:val="00CA1FD3"/>
    <w:rsid w:val="00CA2918"/>
    <w:rsid w:val="00CA3165"/>
    <w:rsid w:val="00CA3464"/>
    <w:rsid w:val="00CA36CE"/>
    <w:rsid w:val="00CA3B67"/>
    <w:rsid w:val="00CA40A4"/>
    <w:rsid w:val="00CA4961"/>
    <w:rsid w:val="00CA4A02"/>
    <w:rsid w:val="00CA68DC"/>
    <w:rsid w:val="00CA6B88"/>
    <w:rsid w:val="00CA7FF9"/>
    <w:rsid w:val="00CB0DFA"/>
    <w:rsid w:val="00CB13A8"/>
    <w:rsid w:val="00CB1BD5"/>
    <w:rsid w:val="00CB271A"/>
    <w:rsid w:val="00CB3D3C"/>
    <w:rsid w:val="00CB4B9A"/>
    <w:rsid w:val="00CB4EF4"/>
    <w:rsid w:val="00CB6097"/>
    <w:rsid w:val="00CB7BEE"/>
    <w:rsid w:val="00CC16DD"/>
    <w:rsid w:val="00CC21FB"/>
    <w:rsid w:val="00CC2503"/>
    <w:rsid w:val="00CC28A1"/>
    <w:rsid w:val="00CC2FD5"/>
    <w:rsid w:val="00CC3292"/>
    <w:rsid w:val="00CC32F5"/>
    <w:rsid w:val="00CC3369"/>
    <w:rsid w:val="00CC39AB"/>
    <w:rsid w:val="00CC471A"/>
    <w:rsid w:val="00CC4BD5"/>
    <w:rsid w:val="00CC5388"/>
    <w:rsid w:val="00CC5608"/>
    <w:rsid w:val="00CC5C66"/>
    <w:rsid w:val="00CC5D44"/>
    <w:rsid w:val="00CD0F9E"/>
    <w:rsid w:val="00CD1229"/>
    <w:rsid w:val="00CD1AA0"/>
    <w:rsid w:val="00CD25E3"/>
    <w:rsid w:val="00CD3172"/>
    <w:rsid w:val="00CD34CC"/>
    <w:rsid w:val="00CD431E"/>
    <w:rsid w:val="00CD5222"/>
    <w:rsid w:val="00CD574E"/>
    <w:rsid w:val="00CD5752"/>
    <w:rsid w:val="00CD5D1D"/>
    <w:rsid w:val="00CD6039"/>
    <w:rsid w:val="00CD653D"/>
    <w:rsid w:val="00CD6AF7"/>
    <w:rsid w:val="00CD72C0"/>
    <w:rsid w:val="00CD79B1"/>
    <w:rsid w:val="00CE0FD4"/>
    <w:rsid w:val="00CE109E"/>
    <w:rsid w:val="00CE1154"/>
    <w:rsid w:val="00CE1401"/>
    <w:rsid w:val="00CE1445"/>
    <w:rsid w:val="00CE2E77"/>
    <w:rsid w:val="00CE361C"/>
    <w:rsid w:val="00CE36C7"/>
    <w:rsid w:val="00CE382A"/>
    <w:rsid w:val="00CE3C72"/>
    <w:rsid w:val="00CE47A4"/>
    <w:rsid w:val="00CE4C6E"/>
    <w:rsid w:val="00CE53E6"/>
    <w:rsid w:val="00CE584B"/>
    <w:rsid w:val="00CE602E"/>
    <w:rsid w:val="00CE64CF"/>
    <w:rsid w:val="00CE69ED"/>
    <w:rsid w:val="00CE6C2D"/>
    <w:rsid w:val="00CE75D9"/>
    <w:rsid w:val="00CE7954"/>
    <w:rsid w:val="00CF029E"/>
    <w:rsid w:val="00CF05CA"/>
    <w:rsid w:val="00CF07C7"/>
    <w:rsid w:val="00CF07CF"/>
    <w:rsid w:val="00CF0D53"/>
    <w:rsid w:val="00CF194A"/>
    <w:rsid w:val="00CF1F3B"/>
    <w:rsid w:val="00CF5934"/>
    <w:rsid w:val="00CF60DC"/>
    <w:rsid w:val="00CF6971"/>
    <w:rsid w:val="00CF703D"/>
    <w:rsid w:val="00CF71C8"/>
    <w:rsid w:val="00CF7ACF"/>
    <w:rsid w:val="00D001A8"/>
    <w:rsid w:val="00D0096A"/>
    <w:rsid w:val="00D00E5E"/>
    <w:rsid w:val="00D00F28"/>
    <w:rsid w:val="00D018F5"/>
    <w:rsid w:val="00D02372"/>
    <w:rsid w:val="00D0245F"/>
    <w:rsid w:val="00D02684"/>
    <w:rsid w:val="00D03322"/>
    <w:rsid w:val="00D0345F"/>
    <w:rsid w:val="00D0379E"/>
    <w:rsid w:val="00D03F27"/>
    <w:rsid w:val="00D04CE2"/>
    <w:rsid w:val="00D04D78"/>
    <w:rsid w:val="00D04E5A"/>
    <w:rsid w:val="00D06F49"/>
    <w:rsid w:val="00D07B77"/>
    <w:rsid w:val="00D102C8"/>
    <w:rsid w:val="00D10905"/>
    <w:rsid w:val="00D112ED"/>
    <w:rsid w:val="00D1179B"/>
    <w:rsid w:val="00D12CA2"/>
    <w:rsid w:val="00D13CC1"/>
    <w:rsid w:val="00D146E4"/>
    <w:rsid w:val="00D14FC1"/>
    <w:rsid w:val="00D15EEF"/>
    <w:rsid w:val="00D16348"/>
    <w:rsid w:val="00D17757"/>
    <w:rsid w:val="00D17A3D"/>
    <w:rsid w:val="00D17B00"/>
    <w:rsid w:val="00D17CA9"/>
    <w:rsid w:val="00D17E1C"/>
    <w:rsid w:val="00D20228"/>
    <w:rsid w:val="00D2045D"/>
    <w:rsid w:val="00D20ED9"/>
    <w:rsid w:val="00D2147C"/>
    <w:rsid w:val="00D217E0"/>
    <w:rsid w:val="00D2197C"/>
    <w:rsid w:val="00D21F07"/>
    <w:rsid w:val="00D2220D"/>
    <w:rsid w:val="00D24297"/>
    <w:rsid w:val="00D24708"/>
    <w:rsid w:val="00D24878"/>
    <w:rsid w:val="00D24EE9"/>
    <w:rsid w:val="00D24FF1"/>
    <w:rsid w:val="00D25DAB"/>
    <w:rsid w:val="00D278A3"/>
    <w:rsid w:val="00D27B47"/>
    <w:rsid w:val="00D3004E"/>
    <w:rsid w:val="00D305AF"/>
    <w:rsid w:val="00D316AB"/>
    <w:rsid w:val="00D31AB2"/>
    <w:rsid w:val="00D3216E"/>
    <w:rsid w:val="00D32EB6"/>
    <w:rsid w:val="00D3308C"/>
    <w:rsid w:val="00D3346A"/>
    <w:rsid w:val="00D335A4"/>
    <w:rsid w:val="00D33837"/>
    <w:rsid w:val="00D33C3D"/>
    <w:rsid w:val="00D371D2"/>
    <w:rsid w:val="00D37456"/>
    <w:rsid w:val="00D37E47"/>
    <w:rsid w:val="00D37FEF"/>
    <w:rsid w:val="00D40165"/>
    <w:rsid w:val="00D40998"/>
    <w:rsid w:val="00D41722"/>
    <w:rsid w:val="00D420E1"/>
    <w:rsid w:val="00D423F5"/>
    <w:rsid w:val="00D45446"/>
    <w:rsid w:val="00D461F7"/>
    <w:rsid w:val="00D462F3"/>
    <w:rsid w:val="00D46530"/>
    <w:rsid w:val="00D46559"/>
    <w:rsid w:val="00D4664A"/>
    <w:rsid w:val="00D46BD4"/>
    <w:rsid w:val="00D4772C"/>
    <w:rsid w:val="00D50851"/>
    <w:rsid w:val="00D50B51"/>
    <w:rsid w:val="00D50E7C"/>
    <w:rsid w:val="00D50F12"/>
    <w:rsid w:val="00D51DFA"/>
    <w:rsid w:val="00D51FCE"/>
    <w:rsid w:val="00D51FED"/>
    <w:rsid w:val="00D52670"/>
    <w:rsid w:val="00D52839"/>
    <w:rsid w:val="00D52E19"/>
    <w:rsid w:val="00D5306A"/>
    <w:rsid w:val="00D5461A"/>
    <w:rsid w:val="00D54A96"/>
    <w:rsid w:val="00D54BBC"/>
    <w:rsid w:val="00D54F1F"/>
    <w:rsid w:val="00D54FF7"/>
    <w:rsid w:val="00D55FA6"/>
    <w:rsid w:val="00D56922"/>
    <w:rsid w:val="00D5692E"/>
    <w:rsid w:val="00D56DC3"/>
    <w:rsid w:val="00D56DE6"/>
    <w:rsid w:val="00D604A3"/>
    <w:rsid w:val="00D60788"/>
    <w:rsid w:val="00D60D61"/>
    <w:rsid w:val="00D6111D"/>
    <w:rsid w:val="00D61CAE"/>
    <w:rsid w:val="00D61D3E"/>
    <w:rsid w:val="00D61E97"/>
    <w:rsid w:val="00D62D07"/>
    <w:rsid w:val="00D64D9A"/>
    <w:rsid w:val="00D65303"/>
    <w:rsid w:val="00D65E8F"/>
    <w:rsid w:val="00D66699"/>
    <w:rsid w:val="00D6733F"/>
    <w:rsid w:val="00D675CF"/>
    <w:rsid w:val="00D71478"/>
    <w:rsid w:val="00D7199F"/>
    <w:rsid w:val="00D71ABA"/>
    <w:rsid w:val="00D71EAF"/>
    <w:rsid w:val="00D7298F"/>
    <w:rsid w:val="00D72A31"/>
    <w:rsid w:val="00D7325E"/>
    <w:rsid w:val="00D73AC8"/>
    <w:rsid w:val="00D73BAE"/>
    <w:rsid w:val="00D74E06"/>
    <w:rsid w:val="00D7558D"/>
    <w:rsid w:val="00D76206"/>
    <w:rsid w:val="00D762FA"/>
    <w:rsid w:val="00D76EF2"/>
    <w:rsid w:val="00D770F4"/>
    <w:rsid w:val="00D77754"/>
    <w:rsid w:val="00D8016A"/>
    <w:rsid w:val="00D806BA"/>
    <w:rsid w:val="00D82CC6"/>
    <w:rsid w:val="00D845E1"/>
    <w:rsid w:val="00D8476B"/>
    <w:rsid w:val="00D847E5"/>
    <w:rsid w:val="00D84815"/>
    <w:rsid w:val="00D85107"/>
    <w:rsid w:val="00D855CE"/>
    <w:rsid w:val="00D855DA"/>
    <w:rsid w:val="00D86352"/>
    <w:rsid w:val="00D86420"/>
    <w:rsid w:val="00D86AF1"/>
    <w:rsid w:val="00D86F7E"/>
    <w:rsid w:val="00D8724A"/>
    <w:rsid w:val="00D87456"/>
    <w:rsid w:val="00D87D33"/>
    <w:rsid w:val="00D90163"/>
    <w:rsid w:val="00D90FAA"/>
    <w:rsid w:val="00D911A6"/>
    <w:rsid w:val="00D91A02"/>
    <w:rsid w:val="00D93624"/>
    <w:rsid w:val="00D93C31"/>
    <w:rsid w:val="00D93F7F"/>
    <w:rsid w:val="00D94892"/>
    <w:rsid w:val="00D95088"/>
    <w:rsid w:val="00D95E80"/>
    <w:rsid w:val="00D960BD"/>
    <w:rsid w:val="00D965CC"/>
    <w:rsid w:val="00D970D6"/>
    <w:rsid w:val="00D97207"/>
    <w:rsid w:val="00D9730E"/>
    <w:rsid w:val="00D974BA"/>
    <w:rsid w:val="00D97529"/>
    <w:rsid w:val="00D97585"/>
    <w:rsid w:val="00D9782E"/>
    <w:rsid w:val="00D97E4E"/>
    <w:rsid w:val="00DA0881"/>
    <w:rsid w:val="00DA1734"/>
    <w:rsid w:val="00DA1BEE"/>
    <w:rsid w:val="00DA26CA"/>
    <w:rsid w:val="00DA3188"/>
    <w:rsid w:val="00DA353E"/>
    <w:rsid w:val="00DA565B"/>
    <w:rsid w:val="00DA5AA0"/>
    <w:rsid w:val="00DA642E"/>
    <w:rsid w:val="00DA649C"/>
    <w:rsid w:val="00DA6B00"/>
    <w:rsid w:val="00DA74AC"/>
    <w:rsid w:val="00DA7945"/>
    <w:rsid w:val="00DB01B7"/>
    <w:rsid w:val="00DB07D1"/>
    <w:rsid w:val="00DB09D1"/>
    <w:rsid w:val="00DB0EF5"/>
    <w:rsid w:val="00DB14BC"/>
    <w:rsid w:val="00DB17DD"/>
    <w:rsid w:val="00DB22BF"/>
    <w:rsid w:val="00DB2316"/>
    <w:rsid w:val="00DB23C4"/>
    <w:rsid w:val="00DB2E5E"/>
    <w:rsid w:val="00DB34AB"/>
    <w:rsid w:val="00DB3850"/>
    <w:rsid w:val="00DB4589"/>
    <w:rsid w:val="00DB5B04"/>
    <w:rsid w:val="00DB6695"/>
    <w:rsid w:val="00DB6A7C"/>
    <w:rsid w:val="00DB6AAD"/>
    <w:rsid w:val="00DB72DE"/>
    <w:rsid w:val="00DB7CE9"/>
    <w:rsid w:val="00DC015E"/>
    <w:rsid w:val="00DC08F0"/>
    <w:rsid w:val="00DC1468"/>
    <w:rsid w:val="00DC20A2"/>
    <w:rsid w:val="00DC2744"/>
    <w:rsid w:val="00DC2A5C"/>
    <w:rsid w:val="00DC3063"/>
    <w:rsid w:val="00DC31AF"/>
    <w:rsid w:val="00DC3F6C"/>
    <w:rsid w:val="00DC4267"/>
    <w:rsid w:val="00DC48BB"/>
    <w:rsid w:val="00DC4907"/>
    <w:rsid w:val="00DC4D55"/>
    <w:rsid w:val="00DC5ED9"/>
    <w:rsid w:val="00DC5EF6"/>
    <w:rsid w:val="00DC6344"/>
    <w:rsid w:val="00DC6E10"/>
    <w:rsid w:val="00DC6F3C"/>
    <w:rsid w:val="00DC6FEF"/>
    <w:rsid w:val="00DC725E"/>
    <w:rsid w:val="00DC7C4D"/>
    <w:rsid w:val="00DD0A36"/>
    <w:rsid w:val="00DD0B23"/>
    <w:rsid w:val="00DD0D5E"/>
    <w:rsid w:val="00DD1972"/>
    <w:rsid w:val="00DD2529"/>
    <w:rsid w:val="00DD2897"/>
    <w:rsid w:val="00DD2F66"/>
    <w:rsid w:val="00DD3B69"/>
    <w:rsid w:val="00DD4D17"/>
    <w:rsid w:val="00DD4E7B"/>
    <w:rsid w:val="00DD58BD"/>
    <w:rsid w:val="00DD5C6D"/>
    <w:rsid w:val="00DD5D87"/>
    <w:rsid w:val="00DD5F78"/>
    <w:rsid w:val="00DD6081"/>
    <w:rsid w:val="00DD795C"/>
    <w:rsid w:val="00DD7D1E"/>
    <w:rsid w:val="00DE10DA"/>
    <w:rsid w:val="00DE11A0"/>
    <w:rsid w:val="00DE122D"/>
    <w:rsid w:val="00DE14BA"/>
    <w:rsid w:val="00DE18CA"/>
    <w:rsid w:val="00DE1A0B"/>
    <w:rsid w:val="00DE1C14"/>
    <w:rsid w:val="00DE2C48"/>
    <w:rsid w:val="00DE3146"/>
    <w:rsid w:val="00DE378C"/>
    <w:rsid w:val="00DE3D0B"/>
    <w:rsid w:val="00DE466F"/>
    <w:rsid w:val="00DE49A0"/>
    <w:rsid w:val="00DE4D32"/>
    <w:rsid w:val="00DE61FF"/>
    <w:rsid w:val="00DE6951"/>
    <w:rsid w:val="00DE6D7C"/>
    <w:rsid w:val="00DE7EE8"/>
    <w:rsid w:val="00DF0245"/>
    <w:rsid w:val="00DF0737"/>
    <w:rsid w:val="00DF0C12"/>
    <w:rsid w:val="00DF0CC2"/>
    <w:rsid w:val="00DF0E8A"/>
    <w:rsid w:val="00DF0FBE"/>
    <w:rsid w:val="00DF12D5"/>
    <w:rsid w:val="00DF1A04"/>
    <w:rsid w:val="00DF1F04"/>
    <w:rsid w:val="00DF2698"/>
    <w:rsid w:val="00DF3501"/>
    <w:rsid w:val="00DF37D8"/>
    <w:rsid w:val="00DF390B"/>
    <w:rsid w:val="00DF3DDC"/>
    <w:rsid w:val="00DF3FCC"/>
    <w:rsid w:val="00DF4486"/>
    <w:rsid w:val="00DF5013"/>
    <w:rsid w:val="00DF51E1"/>
    <w:rsid w:val="00DF57F6"/>
    <w:rsid w:val="00DF58BD"/>
    <w:rsid w:val="00DF5FD0"/>
    <w:rsid w:val="00DF7172"/>
    <w:rsid w:val="00E0025C"/>
    <w:rsid w:val="00E003FF"/>
    <w:rsid w:val="00E00614"/>
    <w:rsid w:val="00E00F33"/>
    <w:rsid w:val="00E01A09"/>
    <w:rsid w:val="00E01F3B"/>
    <w:rsid w:val="00E0248C"/>
    <w:rsid w:val="00E024E3"/>
    <w:rsid w:val="00E028F9"/>
    <w:rsid w:val="00E02A0B"/>
    <w:rsid w:val="00E02CE2"/>
    <w:rsid w:val="00E02D93"/>
    <w:rsid w:val="00E03A5D"/>
    <w:rsid w:val="00E03AB0"/>
    <w:rsid w:val="00E03D31"/>
    <w:rsid w:val="00E047C1"/>
    <w:rsid w:val="00E05003"/>
    <w:rsid w:val="00E050C8"/>
    <w:rsid w:val="00E05407"/>
    <w:rsid w:val="00E0579C"/>
    <w:rsid w:val="00E05E95"/>
    <w:rsid w:val="00E06842"/>
    <w:rsid w:val="00E06A5E"/>
    <w:rsid w:val="00E06B4E"/>
    <w:rsid w:val="00E07886"/>
    <w:rsid w:val="00E0798E"/>
    <w:rsid w:val="00E07A65"/>
    <w:rsid w:val="00E102D0"/>
    <w:rsid w:val="00E1043A"/>
    <w:rsid w:val="00E10B93"/>
    <w:rsid w:val="00E11E6F"/>
    <w:rsid w:val="00E11F9B"/>
    <w:rsid w:val="00E12257"/>
    <w:rsid w:val="00E12465"/>
    <w:rsid w:val="00E1351A"/>
    <w:rsid w:val="00E13757"/>
    <w:rsid w:val="00E147D3"/>
    <w:rsid w:val="00E154F5"/>
    <w:rsid w:val="00E15B6E"/>
    <w:rsid w:val="00E15DB0"/>
    <w:rsid w:val="00E16EE5"/>
    <w:rsid w:val="00E178E2"/>
    <w:rsid w:val="00E17939"/>
    <w:rsid w:val="00E17AFC"/>
    <w:rsid w:val="00E20826"/>
    <w:rsid w:val="00E20AD6"/>
    <w:rsid w:val="00E218E3"/>
    <w:rsid w:val="00E21D5D"/>
    <w:rsid w:val="00E222C2"/>
    <w:rsid w:val="00E22BA5"/>
    <w:rsid w:val="00E23FFB"/>
    <w:rsid w:val="00E2485C"/>
    <w:rsid w:val="00E249F7"/>
    <w:rsid w:val="00E24E00"/>
    <w:rsid w:val="00E25413"/>
    <w:rsid w:val="00E254E7"/>
    <w:rsid w:val="00E25CD8"/>
    <w:rsid w:val="00E25CF6"/>
    <w:rsid w:val="00E27241"/>
    <w:rsid w:val="00E27918"/>
    <w:rsid w:val="00E3002F"/>
    <w:rsid w:val="00E306EA"/>
    <w:rsid w:val="00E30A9A"/>
    <w:rsid w:val="00E30E82"/>
    <w:rsid w:val="00E31270"/>
    <w:rsid w:val="00E316E7"/>
    <w:rsid w:val="00E3197D"/>
    <w:rsid w:val="00E319BE"/>
    <w:rsid w:val="00E32482"/>
    <w:rsid w:val="00E32A28"/>
    <w:rsid w:val="00E32C5A"/>
    <w:rsid w:val="00E32D0A"/>
    <w:rsid w:val="00E335F3"/>
    <w:rsid w:val="00E339A0"/>
    <w:rsid w:val="00E33F81"/>
    <w:rsid w:val="00E34162"/>
    <w:rsid w:val="00E345BA"/>
    <w:rsid w:val="00E345FB"/>
    <w:rsid w:val="00E34851"/>
    <w:rsid w:val="00E34898"/>
    <w:rsid w:val="00E34CE2"/>
    <w:rsid w:val="00E34D83"/>
    <w:rsid w:val="00E3534F"/>
    <w:rsid w:val="00E357BF"/>
    <w:rsid w:val="00E3614E"/>
    <w:rsid w:val="00E36268"/>
    <w:rsid w:val="00E373CC"/>
    <w:rsid w:val="00E37785"/>
    <w:rsid w:val="00E40697"/>
    <w:rsid w:val="00E407BE"/>
    <w:rsid w:val="00E411D5"/>
    <w:rsid w:val="00E41A8B"/>
    <w:rsid w:val="00E41D5C"/>
    <w:rsid w:val="00E41F39"/>
    <w:rsid w:val="00E424B3"/>
    <w:rsid w:val="00E43D02"/>
    <w:rsid w:val="00E4482B"/>
    <w:rsid w:val="00E44F4B"/>
    <w:rsid w:val="00E45245"/>
    <w:rsid w:val="00E45320"/>
    <w:rsid w:val="00E45D1D"/>
    <w:rsid w:val="00E45EB9"/>
    <w:rsid w:val="00E469C9"/>
    <w:rsid w:val="00E46B95"/>
    <w:rsid w:val="00E50201"/>
    <w:rsid w:val="00E50B3F"/>
    <w:rsid w:val="00E50E47"/>
    <w:rsid w:val="00E5116A"/>
    <w:rsid w:val="00E511BB"/>
    <w:rsid w:val="00E5282D"/>
    <w:rsid w:val="00E53839"/>
    <w:rsid w:val="00E53EAC"/>
    <w:rsid w:val="00E551BC"/>
    <w:rsid w:val="00E55760"/>
    <w:rsid w:val="00E55ED0"/>
    <w:rsid w:val="00E56561"/>
    <w:rsid w:val="00E56562"/>
    <w:rsid w:val="00E567EF"/>
    <w:rsid w:val="00E571CE"/>
    <w:rsid w:val="00E57897"/>
    <w:rsid w:val="00E57C6E"/>
    <w:rsid w:val="00E6046F"/>
    <w:rsid w:val="00E61398"/>
    <w:rsid w:val="00E6154F"/>
    <w:rsid w:val="00E62680"/>
    <w:rsid w:val="00E630A1"/>
    <w:rsid w:val="00E63905"/>
    <w:rsid w:val="00E63978"/>
    <w:rsid w:val="00E63C21"/>
    <w:rsid w:val="00E640C5"/>
    <w:rsid w:val="00E65F6F"/>
    <w:rsid w:val="00E66202"/>
    <w:rsid w:val="00E70669"/>
    <w:rsid w:val="00E708A4"/>
    <w:rsid w:val="00E70ED2"/>
    <w:rsid w:val="00E71638"/>
    <w:rsid w:val="00E71C1A"/>
    <w:rsid w:val="00E72851"/>
    <w:rsid w:val="00E72E03"/>
    <w:rsid w:val="00E72E0F"/>
    <w:rsid w:val="00E73505"/>
    <w:rsid w:val="00E73A04"/>
    <w:rsid w:val="00E73B27"/>
    <w:rsid w:val="00E73F02"/>
    <w:rsid w:val="00E74E5F"/>
    <w:rsid w:val="00E757BD"/>
    <w:rsid w:val="00E75CA9"/>
    <w:rsid w:val="00E762C6"/>
    <w:rsid w:val="00E765F1"/>
    <w:rsid w:val="00E76B80"/>
    <w:rsid w:val="00E76BD0"/>
    <w:rsid w:val="00E77945"/>
    <w:rsid w:val="00E817FF"/>
    <w:rsid w:val="00E81A1B"/>
    <w:rsid w:val="00E81F81"/>
    <w:rsid w:val="00E827DD"/>
    <w:rsid w:val="00E840E2"/>
    <w:rsid w:val="00E8488A"/>
    <w:rsid w:val="00E90462"/>
    <w:rsid w:val="00E90CDA"/>
    <w:rsid w:val="00E91372"/>
    <w:rsid w:val="00E914D9"/>
    <w:rsid w:val="00E91C2B"/>
    <w:rsid w:val="00E929F2"/>
    <w:rsid w:val="00E94181"/>
    <w:rsid w:val="00E945F1"/>
    <w:rsid w:val="00E9485F"/>
    <w:rsid w:val="00E949E2"/>
    <w:rsid w:val="00E95157"/>
    <w:rsid w:val="00E953B7"/>
    <w:rsid w:val="00E95BAA"/>
    <w:rsid w:val="00E9658C"/>
    <w:rsid w:val="00E96834"/>
    <w:rsid w:val="00E96F34"/>
    <w:rsid w:val="00E97117"/>
    <w:rsid w:val="00EA0158"/>
    <w:rsid w:val="00EA0323"/>
    <w:rsid w:val="00EA04CE"/>
    <w:rsid w:val="00EA25C1"/>
    <w:rsid w:val="00EA2858"/>
    <w:rsid w:val="00EA2F06"/>
    <w:rsid w:val="00EA3964"/>
    <w:rsid w:val="00EA5229"/>
    <w:rsid w:val="00EA5A2C"/>
    <w:rsid w:val="00EA5D05"/>
    <w:rsid w:val="00EA603F"/>
    <w:rsid w:val="00EA6874"/>
    <w:rsid w:val="00EA6960"/>
    <w:rsid w:val="00EA7270"/>
    <w:rsid w:val="00EA7997"/>
    <w:rsid w:val="00EA7D2C"/>
    <w:rsid w:val="00EB01CB"/>
    <w:rsid w:val="00EB05A1"/>
    <w:rsid w:val="00EB1426"/>
    <w:rsid w:val="00EB1683"/>
    <w:rsid w:val="00EB1BE5"/>
    <w:rsid w:val="00EB2BCB"/>
    <w:rsid w:val="00EB2C19"/>
    <w:rsid w:val="00EB41AB"/>
    <w:rsid w:val="00EB4958"/>
    <w:rsid w:val="00EB4B26"/>
    <w:rsid w:val="00EB61A2"/>
    <w:rsid w:val="00EB684E"/>
    <w:rsid w:val="00EB704E"/>
    <w:rsid w:val="00EB7062"/>
    <w:rsid w:val="00EC0338"/>
    <w:rsid w:val="00EC0515"/>
    <w:rsid w:val="00EC158F"/>
    <w:rsid w:val="00EC205F"/>
    <w:rsid w:val="00EC221B"/>
    <w:rsid w:val="00EC4034"/>
    <w:rsid w:val="00EC475A"/>
    <w:rsid w:val="00EC4AFA"/>
    <w:rsid w:val="00EC5543"/>
    <w:rsid w:val="00EC595E"/>
    <w:rsid w:val="00EC6571"/>
    <w:rsid w:val="00EC65C4"/>
    <w:rsid w:val="00EC6787"/>
    <w:rsid w:val="00ED141C"/>
    <w:rsid w:val="00ED17A9"/>
    <w:rsid w:val="00ED18A3"/>
    <w:rsid w:val="00ED1DC1"/>
    <w:rsid w:val="00ED1E34"/>
    <w:rsid w:val="00ED23BB"/>
    <w:rsid w:val="00ED2C63"/>
    <w:rsid w:val="00ED4026"/>
    <w:rsid w:val="00ED45B9"/>
    <w:rsid w:val="00ED47D0"/>
    <w:rsid w:val="00ED49C3"/>
    <w:rsid w:val="00ED4DD2"/>
    <w:rsid w:val="00ED5293"/>
    <w:rsid w:val="00ED53E3"/>
    <w:rsid w:val="00ED632F"/>
    <w:rsid w:val="00ED6905"/>
    <w:rsid w:val="00ED7664"/>
    <w:rsid w:val="00EE06D8"/>
    <w:rsid w:val="00EE0BBE"/>
    <w:rsid w:val="00EE135D"/>
    <w:rsid w:val="00EE1EB4"/>
    <w:rsid w:val="00EE237F"/>
    <w:rsid w:val="00EE25D1"/>
    <w:rsid w:val="00EE2F53"/>
    <w:rsid w:val="00EE3D07"/>
    <w:rsid w:val="00EE4832"/>
    <w:rsid w:val="00EE4D44"/>
    <w:rsid w:val="00EE5060"/>
    <w:rsid w:val="00EE514C"/>
    <w:rsid w:val="00EE53D5"/>
    <w:rsid w:val="00EE5972"/>
    <w:rsid w:val="00EE61AD"/>
    <w:rsid w:val="00EE6D21"/>
    <w:rsid w:val="00EE6FA7"/>
    <w:rsid w:val="00EE76FE"/>
    <w:rsid w:val="00EE7D7D"/>
    <w:rsid w:val="00EE7EC2"/>
    <w:rsid w:val="00EF0EFB"/>
    <w:rsid w:val="00EF1C21"/>
    <w:rsid w:val="00EF1D2C"/>
    <w:rsid w:val="00EF217E"/>
    <w:rsid w:val="00EF32D3"/>
    <w:rsid w:val="00EF41E2"/>
    <w:rsid w:val="00EF43A9"/>
    <w:rsid w:val="00EF449C"/>
    <w:rsid w:val="00EF45DE"/>
    <w:rsid w:val="00EF48D5"/>
    <w:rsid w:val="00EF4AD5"/>
    <w:rsid w:val="00EF5744"/>
    <w:rsid w:val="00EF62BD"/>
    <w:rsid w:val="00EF6761"/>
    <w:rsid w:val="00EF70DC"/>
    <w:rsid w:val="00EF7287"/>
    <w:rsid w:val="00F00250"/>
    <w:rsid w:val="00F0065D"/>
    <w:rsid w:val="00F00C78"/>
    <w:rsid w:val="00F00E7B"/>
    <w:rsid w:val="00F02B52"/>
    <w:rsid w:val="00F036A2"/>
    <w:rsid w:val="00F0405D"/>
    <w:rsid w:val="00F042AB"/>
    <w:rsid w:val="00F04CCA"/>
    <w:rsid w:val="00F0592B"/>
    <w:rsid w:val="00F063B3"/>
    <w:rsid w:val="00F06B37"/>
    <w:rsid w:val="00F06B57"/>
    <w:rsid w:val="00F07448"/>
    <w:rsid w:val="00F074BC"/>
    <w:rsid w:val="00F10158"/>
    <w:rsid w:val="00F108BD"/>
    <w:rsid w:val="00F116F7"/>
    <w:rsid w:val="00F12884"/>
    <w:rsid w:val="00F12A13"/>
    <w:rsid w:val="00F12BF4"/>
    <w:rsid w:val="00F12DC2"/>
    <w:rsid w:val="00F12E38"/>
    <w:rsid w:val="00F130E2"/>
    <w:rsid w:val="00F13281"/>
    <w:rsid w:val="00F13A06"/>
    <w:rsid w:val="00F13AC4"/>
    <w:rsid w:val="00F150AC"/>
    <w:rsid w:val="00F15583"/>
    <w:rsid w:val="00F166FB"/>
    <w:rsid w:val="00F173FE"/>
    <w:rsid w:val="00F174B4"/>
    <w:rsid w:val="00F213C7"/>
    <w:rsid w:val="00F215C7"/>
    <w:rsid w:val="00F222C4"/>
    <w:rsid w:val="00F22389"/>
    <w:rsid w:val="00F226BD"/>
    <w:rsid w:val="00F22902"/>
    <w:rsid w:val="00F22CBC"/>
    <w:rsid w:val="00F233EF"/>
    <w:rsid w:val="00F23AE0"/>
    <w:rsid w:val="00F23B3A"/>
    <w:rsid w:val="00F24E35"/>
    <w:rsid w:val="00F24FB3"/>
    <w:rsid w:val="00F2640F"/>
    <w:rsid w:val="00F26CEE"/>
    <w:rsid w:val="00F26FBD"/>
    <w:rsid w:val="00F275B8"/>
    <w:rsid w:val="00F277EB"/>
    <w:rsid w:val="00F27F84"/>
    <w:rsid w:val="00F3138D"/>
    <w:rsid w:val="00F3153B"/>
    <w:rsid w:val="00F317A7"/>
    <w:rsid w:val="00F318F9"/>
    <w:rsid w:val="00F31EB0"/>
    <w:rsid w:val="00F31F86"/>
    <w:rsid w:val="00F33477"/>
    <w:rsid w:val="00F3440A"/>
    <w:rsid w:val="00F34AF3"/>
    <w:rsid w:val="00F352AE"/>
    <w:rsid w:val="00F35A2B"/>
    <w:rsid w:val="00F363F1"/>
    <w:rsid w:val="00F365AB"/>
    <w:rsid w:val="00F365CD"/>
    <w:rsid w:val="00F367C0"/>
    <w:rsid w:val="00F36D0A"/>
    <w:rsid w:val="00F4044D"/>
    <w:rsid w:val="00F405BE"/>
    <w:rsid w:val="00F40EFB"/>
    <w:rsid w:val="00F40F4C"/>
    <w:rsid w:val="00F42205"/>
    <w:rsid w:val="00F4230F"/>
    <w:rsid w:val="00F425F6"/>
    <w:rsid w:val="00F4398D"/>
    <w:rsid w:val="00F43D97"/>
    <w:rsid w:val="00F44194"/>
    <w:rsid w:val="00F44908"/>
    <w:rsid w:val="00F44CF3"/>
    <w:rsid w:val="00F451B3"/>
    <w:rsid w:val="00F457B0"/>
    <w:rsid w:val="00F46961"/>
    <w:rsid w:val="00F472E1"/>
    <w:rsid w:val="00F479B9"/>
    <w:rsid w:val="00F479E7"/>
    <w:rsid w:val="00F47DA5"/>
    <w:rsid w:val="00F500A3"/>
    <w:rsid w:val="00F50656"/>
    <w:rsid w:val="00F519BC"/>
    <w:rsid w:val="00F52623"/>
    <w:rsid w:val="00F52AB1"/>
    <w:rsid w:val="00F533A4"/>
    <w:rsid w:val="00F536B2"/>
    <w:rsid w:val="00F53976"/>
    <w:rsid w:val="00F53DF2"/>
    <w:rsid w:val="00F542B9"/>
    <w:rsid w:val="00F5432C"/>
    <w:rsid w:val="00F544BE"/>
    <w:rsid w:val="00F557FB"/>
    <w:rsid w:val="00F56834"/>
    <w:rsid w:val="00F56B8C"/>
    <w:rsid w:val="00F574A3"/>
    <w:rsid w:val="00F601BF"/>
    <w:rsid w:val="00F60738"/>
    <w:rsid w:val="00F60CD0"/>
    <w:rsid w:val="00F61010"/>
    <w:rsid w:val="00F610CD"/>
    <w:rsid w:val="00F61603"/>
    <w:rsid w:val="00F61BA7"/>
    <w:rsid w:val="00F61F03"/>
    <w:rsid w:val="00F62253"/>
    <w:rsid w:val="00F62373"/>
    <w:rsid w:val="00F6274F"/>
    <w:rsid w:val="00F62923"/>
    <w:rsid w:val="00F62D75"/>
    <w:rsid w:val="00F62FEE"/>
    <w:rsid w:val="00F632FA"/>
    <w:rsid w:val="00F63409"/>
    <w:rsid w:val="00F6391A"/>
    <w:rsid w:val="00F70D88"/>
    <w:rsid w:val="00F715C4"/>
    <w:rsid w:val="00F71657"/>
    <w:rsid w:val="00F71B73"/>
    <w:rsid w:val="00F7232A"/>
    <w:rsid w:val="00F72731"/>
    <w:rsid w:val="00F73600"/>
    <w:rsid w:val="00F73B81"/>
    <w:rsid w:val="00F7487A"/>
    <w:rsid w:val="00F74B15"/>
    <w:rsid w:val="00F74C37"/>
    <w:rsid w:val="00F74D4A"/>
    <w:rsid w:val="00F75176"/>
    <w:rsid w:val="00F75DC7"/>
    <w:rsid w:val="00F75EF0"/>
    <w:rsid w:val="00F763FA"/>
    <w:rsid w:val="00F771E9"/>
    <w:rsid w:val="00F77702"/>
    <w:rsid w:val="00F777CD"/>
    <w:rsid w:val="00F77B35"/>
    <w:rsid w:val="00F8005C"/>
    <w:rsid w:val="00F808D1"/>
    <w:rsid w:val="00F80C0E"/>
    <w:rsid w:val="00F81D38"/>
    <w:rsid w:val="00F81E1B"/>
    <w:rsid w:val="00F82549"/>
    <w:rsid w:val="00F82DC9"/>
    <w:rsid w:val="00F8309A"/>
    <w:rsid w:val="00F8322A"/>
    <w:rsid w:val="00F85298"/>
    <w:rsid w:val="00F861B5"/>
    <w:rsid w:val="00F864A8"/>
    <w:rsid w:val="00F86A4F"/>
    <w:rsid w:val="00F8700C"/>
    <w:rsid w:val="00F876B5"/>
    <w:rsid w:val="00F87E3F"/>
    <w:rsid w:val="00F90307"/>
    <w:rsid w:val="00F90C05"/>
    <w:rsid w:val="00F91132"/>
    <w:rsid w:val="00F91364"/>
    <w:rsid w:val="00F92763"/>
    <w:rsid w:val="00F92BCF"/>
    <w:rsid w:val="00F94427"/>
    <w:rsid w:val="00F94DDE"/>
    <w:rsid w:val="00F95750"/>
    <w:rsid w:val="00F96EFC"/>
    <w:rsid w:val="00F972BB"/>
    <w:rsid w:val="00F976A4"/>
    <w:rsid w:val="00FA0D2F"/>
    <w:rsid w:val="00FA1F59"/>
    <w:rsid w:val="00FA2E6D"/>
    <w:rsid w:val="00FA314C"/>
    <w:rsid w:val="00FA372C"/>
    <w:rsid w:val="00FA3938"/>
    <w:rsid w:val="00FA40DB"/>
    <w:rsid w:val="00FA4337"/>
    <w:rsid w:val="00FA4639"/>
    <w:rsid w:val="00FA4984"/>
    <w:rsid w:val="00FA52E5"/>
    <w:rsid w:val="00FA611F"/>
    <w:rsid w:val="00FA6FBA"/>
    <w:rsid w:val="00FA7917"/>
    <w:rsid w:val="00FB0327"/>
    <w:rsid w:val="00FB04AB"/>
    <w:rsid w:val="00FB094F"/>
    <w:rsid w:val="00FB1346"/>
    <w:rsid w:val="00FB13F7"/>
    <w:rsid w:val="00FB185B"/>
    <w:rsid w:val="00FB1A81"/>
    <w:rsid w:val="00FB21FC"/>
    <w:rsid w:val="00FB2245"/>
    <w:rsid w:val="00FB2286"/>
    <w:rsid w:val="00FB2399"/>
    <w:rsid w:val="00FB3699"/>
    <w:rsid w:val="00FB391B"/>
    <w:rsid w:val="00FB3D8F"/>
    <w:rsid w:val="00FB402F"/>
    <w:rsid w:val="00FB41D4"/>
    <w:rsid w:val="00FB49C7"/>
    <w:rsid w:val="00FB4CEC"/>
    <w:rsid w:val="00FB4FDB"/>
    <w:rsid w:val="00FB5867"/>
    <w:rsid w:val="00FB6082"/>
    <w:rsid w:val="00FB6296"/>
    <w:rsid w:val="00FB65E2"/>
    <w:rsid w:val="00FB6664"/>
    <w:rsid w:val="00FB69F3"/>
    <w:rsid w:val="00FB6ACD"/>
    <w:rsid w:val="00FB721F"/>
    <w:rsid w:val="00FB7686"/>
    <w:rsid w:val="00FC0D37"/>
    <w:rsid w:val="00FC0E93"/>
    <w:rsid w:val="00FC1175"/>
    <w:rsid w:val="00FC27A7"/>
    <w:rsid w:val="00FC2DF1"/>
    <w:rsid w:val="00FC369D"/>
    <w:rsid w:val="00FC37D7"/>
    <w:rsid w:val="00FC4079"/>
    <w:rsid w:val="00FC4AF2"/>
    <w:rsid w:val="00FC4FD5"/>
    <w:rsid w:val="00FC5208"/>
    <w:rsid w:val="00FC5D41"/>
    <w:rsid w:val="00FC5E93"/>
    <w:rsid w:val="00FC6C07"/>
    <w:rsid w:val="00FC72DE"/>
    <w:rsid w:val="00FC7342"/>
    <w:rsid w:val="00FC7368"/>
    <w:rsid w:val="00FD0998"/>
    <w:rsid w:val="00FD14D0"/>
    <w:rsid w:val="00FD35E1"/>
    <w:rsid w:val="00FD5524"/>
    <w:rsid w:val="00FD5D02"/>
    <w:rsid w:val="00FD5EA2"/>
    <w:rsid w:val="00FD6588"/>
    <w:rsid w:val="00FD66BD"/>
    <w:rsid w:val="00FD794B"/>
    <w:rsid w:val="00FD7A5D"/>
    <w:rsid w:val="00FE0120"/>
    <w:rsid w:val="00FE027C"/>
    <w:rsid w:val="00FE08BB"/>
    <w:rsid w:val="00FE0B13"/>
    <w:rsid w:val="00FE1308"/>
    <w:rsid w:val="00FE2227"/>
    <w:rsid w:val="00FE2E89"/>
    <w:rsid w:val="00FE399A"/>
    <w:rsid w:val="00FE4459"/>
    <w:rsid w:val="00FE4799"/>
    <w:rsid w:val="00FE49C7"/>
    <w:rsid w:val="00FE4D09"/>
    <w:rsid w:val="00FE5162"/>
    <w:rsid w:val="00FE6F50"/>
    <w:rsid w:val="00FE7E85"/>
    <w:rsid w:val="00FF037A"/>
    <w:rsid w:val="00FF0394"/>
    <w:rsid w:val="00FF0502"/>
    <w:rsid w:val="00FF089C"/>
    <w:rsid w:val="00FF3014"/>
    <w:rsid w:val="00FF30F4"/>
    <w:rsid w:val="00FF34AF"/>
    <w:rsid w:val="00FF3AB7"/>
    <w:rsid w:val="00FF4CC1"/>
    <w:rsid w:val="00FF531A"/>
    <w:rsid w:val="00FF56C0"/>
    <w:rsid w:val="00FF5ADE"/>
    <w:rsid w:val="00FF5CF8"/>
    <w:rsid w:val="00FF5ED9"/>
    <w:rsid w:val="00FF61F2"/>
    <w:rsid w:val="00FF6B49"/>
    <w:rsid w:val="00FF72FA"/>
    <w:rsid w:val="194FF5D5"/>
    <w:rsid w:val="224818C6"/>
    <w:rsid w:val="604504E6"/>
    <w:rsid w:val="747E6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A3C808D"/>
  <w15:docId w15:val="{E68A6522-79D9-4C0F-BAC1-2987234C5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20FEA"/>
    <w:rPr>
      <w:rFonts w:ascii="Calibri" w:hAnsi="Calibri"/>
      <w:lang w:val="en-GB"/>
    </w:rPr>
  </w:style>
  <w:style w:type="paragraph" w:styleId="berschrift1">
    <w:name w:val="heading 1"/>
    <w:basedOn w:val="Standard"/>
    <w:next w:val="Standard"/>
    <w:link w:val="berschrift1Zchn"/>
    <w:autoRedefine/>
    <w:qFormat/>
    <w:rsid w:val="000C0569"/>
    <w:pPr>
      <w:keepNext/>
      <w:keepLines/>
      <w:pageBreakBefore/>
      <w:numPr>
        <w:numId w:val="3"/>
      </w:numPr>
      <w:tabs>
        <w:tab w:val="left" w:leader="underscore" w:pos="0"/>
        <w:tab w:val="left" w:leader="underscore" w:pos="9072"/>
      </w:tabs>
      <w:spacing w:after="120" w:line="240" w:lineRule="auto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berschrift2">
    <w:name w:val="heading 2"/>
    <w:basedOn w:val="Standard"/>
    <w:next w:val="Standard"/>
    <w:link w:val="berschrift2Zchn"/>
    <w:autoRedefine/>
    <w:unhideWhenUsed/>
    <w:qFormat/>
    <w:rsid w:val="00D1179B"/>
    <w:pPr>
      <w:keepNext/>
      <w:keepLines/>
      <w:numPr>
        <w:ilvl w:val="1"/>
        <w:numId w:val="3"/>
      </w:numPr>
      <w:tabs>
        <w:tab w:val="left" w:pos="850"/>
        <w:tab w:val="left" w:pos="3262"/>
      </w:tabs>
      <w:spacing w:before="120" w:after="120" w:line="288" w:lineRule="auto"/>
      <w:outlineLvl w:val="1"/>
    </w:pPr>
    <w:rPr>
      <w:rFonts w:eastAsiaTheme="majorEastAsia" w:cstheme="majorBidi"/>
      <w:b/>
      <w:i/>
      <w:color w:val="000000" w:themeColor="text1"/>
      <w:sz w:val="28"/>
      <w:szCs w:val="26"/>
    </w:rPr>
  </w:style>
  <w:style w:type="paragraph" w:styleId="berschrift3">
    <w:name w:val="heading 3"/>
    <w:basedOn w:val="Standard"/>
    <w:next w:val="Standard"/>
    <w:link w:val="berschrift3Zchn"/>
    <w:autoRedefine/>
    <w:unhideWhenUsed/>
    <w:qFormat/>
    <w:rsid w:val="00635A9B"/>
    <w:pPr>
      <w:keepNext/>
      <w:keepLines/>
      <w:numPr>
        <w:ilvl w:val="2"/>
        <w:numId w:val="3"/>
      </w:numPr>
      <w:spacing w:before="40" w:after="0"/>
      <w:ind w:left="1440"/>
      <w:outlineLvl w:val="2"/>
    </w:pPr>
    <w:rPr>
      <w:rFonts w:eastAsiaTheme="majorEastAsia" w:cstheme="majorBidi"/>
      <w:b/>
      <w:i/>
      <w:color w:val="000000" w:themeColor="text1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nhideWhenUsed/>
    <w:qFormat/>
    <w:rsid w:val="00B823D9"/>
    <w:pPr>
      <w:keepNext/>
      <w:keepLines/>
      <w:numPr>
        <w:ilvl w:val="3"/>
        <w:numId w:val="3"/>
      </w:numPr>
      <w:spacing w:before="40" w:after="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nhideWhenUsed/>
    <w:qFormat/>
    <w:rsid w:val="009F1858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nhideWhenUsed/>
    <w:qFormat/>
    <w:rsid w:val="009F1858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nhideWhenUsed/>
    <w:qFormat/>
    <w:rsid w:val="009F1858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F1858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F1858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0C0569"/>
    <w:rPr>
      <w:rFonts w:ascii="Calibri" w:eastAsiaTheme="majorEastAsia" w:hAnsi="Calibri" w:cstheme="majorBidi"/>
      <w:b/>
      <w:color w:val="000000" w:themeColor="text1"/>
      <w:sz w:val="32"/>
      <w:szCs w:val="32"/>
      <w:lang w:val="de-CH"/>
    </w:rPr>
  </w:style>
  <w:style w:type="paragraph" w:styleId="KeinLeerraum">
    <w:name w:val="No Spacing"/>
    <w:link w:val="KeinLeerraumZchn"/>
    <w:uiPriority w:val="1"/>
    <w:qFormat/>
    <w:rsid w:val="006857CE"/>
    <w:pPr>
      <w:spacing w:after="0" w:line="240" w:lineRule="auto"/>
    </w:pPr>
    <w:rPr>
      <w:rFonts w:eastAsiaTheme="minorEastAsia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6857CE"/>
    <w:rPr>
      <w:rFonts w:eastAsiaTheme="minorEastAsia"/>
    </w:rPr>
  </w:style>
  <w:style w:type="character" w:customStyle="1" w:styleId="berschrift2Zchn">
    <w:name w:val="Überschrift 2 Zchn"/>
    <w:basedOn w:val="Absatz-Standardschriftart"/>
    <w:link w:val="berschrift2"/>
    <w:rsid w:val="00D1179B"/>
    <w:rPr>
      <w:rFonts w:ascii="Calibri" w:eastAsiaTheme="majorEastAsia" w:hAnsi="Calibri" w:cstheme="majorBidi"/>
      <w:b/>
      <w:i/>
      <w:color w:val="000000" w:themeColor="text1"/>
      <w:sz w:val="28"/>
      <w:szCs w:val="26"/>
      <w:lang w:val="de-CH"/>
    </w:rPr>
  </w:style>
  <w:style w:type="character" w:customStyle="1" w:styleId="berschrift3Zchn">
    <w:name w:val="Überschrift 3 Zchn"/>
    <w:basedOn w:val="Absatz-Standardschriftart"/>
    <w:link w:val="berschrift3"/>
    <w:rsid w:val="00635A9B"/>
    <w:rPr>
      <w:rFonts w:ascii="Calibri" w:eastAsiaTheme="majorEastAsia" w:hAnsi="Calibri" w:cstheme="majorBidi"/>
      <w:b/>
      <w:i/>
      <w:color w:val="000000" w:themeColor="text1"/>
      <w:sz w:val="24"/>
      <w:szCs w:val="24"/>
      <w:lang w:val="de-CH"/>
    </w:rPr>
  </w:style>
  <w:style w:type="character" w:customStyle="1" w:styleId="berschrift4Zchn">
    <w:name w:val="Überschrift 4 Zchn"/>
    <w:basedOn w:val="Absatz-Standardschriftart"/>
    <w:link w:val="berschrift4"/>
    <w:rsid w:val="00B823D9"/>
    <w:rPr>
      <w:rFonts w:ascii="Calibri" w:eastAsiaTheme="majorEastAsia" w:hAnsi="Calibri" w:cstheme="majorBidi"/>
      <w:i/>
      <w:iCs/>
      <w:color w:val="2F5496" w:themeColor="accent1" w:themeShade="BF"/>
      <w:lang w:val="de-CH"/>
    </w:rPr>
  </w:style>
  <w:style w:type="character" w:customStyle="1" w:styleId="berschrift5Zchn">
    <w:name w:val="Überschrift 5 Zchn"/>
    <w:basedOn w:val="Absatz-Standardschriftart"/>
    <w:link w:val="berschrift5"/>
    <w:rsid w:val="009F1858"/>
    <w:rPr>
      <w:rFonts w:asciiTheme="majorHAnsi" w:eastAsiaTheme="majorEastAsia" w:hAnsiTheme="majorHAnsi" w:cstheme="majorBidi"/>
      <w:color w:val="2F5496" w:themeColor="accent1" w:themeShade="BF"/>
      <w:lang w:val="de-CH"/>
    </w:rPr>
  </w:style>
  <w:style w:type="character" w:customStyle="1" w:styleId="berschrift6Zchn">
    <w:name w:val="Überschrift 6 Zchn"/>
    <w:basedOn w:val="Absatz-Standardschriftart"/>
    <w:link w:val="berschrift6"/>
    <w:rsid w:val="009F1858"/>
    <w:rPr>
      <w:rFonts w:asciiTheme="majorHAnsi" w:eastAsiaTheme="majorEastAsia" w:hAnsiTheme="majorHAnsi" w:cstheme="majorBidi"/>
      <w:color w:val="1F3763" w:themeColor="accent1" w:themeShade="7F"/>
      <w:lang w:val="de-CH"/>
    </w:rPr>
  </w:style>
  <w:style w:type="character" w:customStyle="1" w:styleId="berschrift7Zchn">
    <w:name w:val="Überschrift 7 Zchn"/>
    <w:basedOn w:val="Absatz-Standardschriftart"/>
    <w:link w:val="berschrift7"/>
    <w:rsid w:val="009F1858"/>
    <w:rPr>
      <w:rFonts w:asciiTheme="majorHAnsi" w:eastAsiaTheme="majorEastAsia" w:hAnsiTheme="majorHAnsi" w:cstheme="majorBidi"/>
      <w:i/>
      <w:iCs/>
      <w:color w:val="1F3763" w:themeColor="accent1" w:themeShade="7F"/>
      <w:lang w:val="de-CH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F1858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de-CH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F185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de-CH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F1858"/>
    <w:pPr>
      <w:pageBreakBefore w:val="0"/>
      <w:numPr>
        <w:numId w:val="0"/>
      </w:numPr>
      <w:tabs>
        <w:tab w:val="clear" w:pos="0"/>
        <w:tab w:val="clear" w:pos="9072"/>
      </w:tabs>
      <w:spacing w:before="240" w:line="259" w:lineRule="auto"/>
      <w:outlineLvl w:val="9"/>
    </w:pPr>
    <w:rPr>
      <w:rFonts w:asciiTheme="majorHAnsi" w:hAnsiTheme="majorHAnsi"/>
      <w:b w:val="0"/>
      <w:i/>
      <w:color w:val="2F5496" w:themeColor="accent1" w:themeShade="BF"/>
    </w:rPr>
  </w:style>
  <w:style w:type="paragraph" w:styleId="Verzeichnis1">
    <w:name w:val="toc 1"/>
    <w:basedOn w:val="Standard"/>
    <w:next w:val="Standard"/>
    <w:autoRedefine/>
    <w:uiPriority w:val="39"/>
    <w:unhideWhenUsed/>
    <w:rsid w:val="00647DBD"/>
    <w:pPr>
      <w:tabs>
        <w:tab w:val="left" w:pos="440"/>
        <w:tab w:val="right" w:leader="dot" w:pos="9016"/>
      </w:tabs>
      <w:spacing w:after="100"/>
    </w:pPr>
    <w:rPr>
      <w:b/>
    </w:rPr>
  </w:style>
  <w:style w:type="character" w:styleId="Hyperlink">
    <w:name w:val="Hyperlink"/>
    <w:basedOn w:val="Absatz-Standardschriftart"/>
    <w:uiPriority w:val="99"/>
    <w:unhideWhenUsed/>
    <w:rsid w:val="005A2CE4"/>
    <w:rPr>
      <w:rFonts w:ascii="Calibri" w:hAnsi="Calibri"/>
      <w:color w:val="0563C1" w:themeColor="hyperlink"/>
      <w:sz w:val="22"/>
      <w:u w:val="single"/>
    </w:rPr>
  </w:style>
  <w:style w:type="table" w:styleId="Tabellenraster">
    <w:name w:val="Table Grid"/>
    <w:basedOn w:val="NormaleTabelle"/>
    <w:rsid w:val="006872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F040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0405D"/>
    <w:rPr>
      <w:lang w:val="de-CH"/>
    </w:rPr>
  </w:style>
  <w:style w:type="paragraph" w:styleId="Fuzeile">
    <w:name w:val="footer"/>
    <w:basedOn w:val="Standard"/>
    <w:link w:val="FuzeileZchn"/>
    <w:uiPriority w:val="99"/>
    <w:unhideWhenUsed/>
    <w:rsid w:val="00F040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0405D"/>
    <w:rPr>
      <w:lang w:val="de-CH"/>
    </w:rPr>
  </w:style>
  <w:style w:type="paragraph" w:styleId="Verzeichnis2">
    <w:name w:val="toc 2"/>
    <w:basedOn w:val="Standard"/>
    <w:next w:val="Standard"/>
    <w:autoRedefine/>
    <w:uiPriority w:val="39"/>
    <w:unhideWhenUsed/>
    <w:rsid w:val="00A6142F"/>
    <w:pPr>
      <w:tabs>
        <w:tab w:val="left" w:pos="880"/>
        <w:tab w:val="right" w:leader="dot" w:pos="9016"/>
      </w:tabs>
      <w:spacing w:after="100"/>
      <w:ind w:left="220"/>
    </w:pPr>
  </w:style>
  <w:style w:type="character" w:styleId="NichtaufgelsteErwhnung">
    <w:name w:val="Unresolved Mention"/>
    <w:basedOn w:val="Absatz-Standardschriftart"/>
    <w:uiPriority w:val="99"/>
    <w:semiHidden/>
    <w:unhideWhenUsed/>
    <w:rsid w:val="004303DF"/>
    <w:rPr>
      <w:color w:val="605E5C"/>
      <w:shd w:val="clear" w:color="auto" w:fill="E1DFDD"/>
    </w:rPr>
  </w:style>
  <w:style w:type="paragraph" w:styleId="Beschriftung">
    <w:name w:val="caption"/>
    <w:basedOn w:val="Standard"/>
    <w:next w:val="Standard"/>
    <w:unhideWhenUsed/>
    <w:qFormat/>
    <w:rsid w:val="004303D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TextCDB">
    <w:name w:val="Text_CDB"/>
    <w:basedOn w:val="KeinLeerraum"/>
    <w:qFormat/>
    <w:rsid w:val="007F28DD"/>
  </w:style>
  <w:style w:type="character" w:customStyle="1" w:styleId="AbsatzZchn">
    <w:name w:val="Absatz Zchn"/>
    <w:link w:val="Absatz"/>
    <w:locked/>
    <w:rsid w:val="00032531"/>
    <w:rPr>
      <w:rFonts w:ascii="Calibri" w:hAnsi="Calibri" w:cs="Yu Mincho Light"/>
      <w:sz w:val="24"/>
      <w:szCs w:val="24"/>
      <w:lang w:eastAsia="de-DE"/>
    </w:rPr>
  </w:style>
  <w:style w:type="paragraph" w:customStyle="1" w:styleId="Absatz">
    <w:name w:val="Absatz"/>
    <w:link w:val="AbsatzZchn"/>
    <w:qFormat/>
    <w:rsid w:val="00032531"/>
    <w:pPr>
      <w:spacing w:before="120" w:after="0" w:line="240" w:lineRule="auto"/>
      <w:jc w:val="both"/>
    </w:pPr>
    <w:rPr>
      <w:rFonts w:ascii="Calibri" w:hAnsi="Calibri" w:cs="Yu Mincho Light"/>
      <w:sz w:val="24"/>
      <w:szCs w:val="24"/>
      <w:lang w:eastAsia="de-DE"/>
    </w:rPr>
  </w:style>
  <w:style w:type="character" w:customStyle="1" w:styleId="Absatz0PtZchn">
    <w:name w:val="Absatz 0Pt. Zchn"/>
    <w:link w:val="Absatz0Pt"/>
    <w:locked/>
    <w:rsid w:val="007F28DD"/>
    <w:rPr>
      <w:rFonts w:ascii="Calibri Light" w:hAnsi="Calibri Light" w:cs="Arial"/>
      <w:color w:val="000000"/>
      <w:sz w:val="24"/>
      <w:szCs w:val="24"/>
      <w:lang w:eastAsia="de-DE"/>
    </w:rPr>
  </w:style>
  <w:style w:type="paragraph" w:customStyle="1" w:styleId="Absatz0Pt">
    <w:name w:val="Absatz 0Pt."/>
    <w:basedOn w:val="Absatz"/>
    <w:link w:val="Absatz0PtZchn"/>
    <w:rsid w:val="007F28DD"/>
    <w:pPr>
      <w:spacing w:before="0"/>
    </w:pPr>
    <w:rPr>
      <w:color w:val="000000"/>
    </w:rPr>
  </w:style>
  <w:style w:type="paragraph" w:customStyle="1" w:styleId="AbsatzTab11Pt1-1">
    <w:name w:val="Absatz Tab 11 Pt. 1-1"/>
    <w:basedOn w:val="Absatz"/>
    <w:rsid w:val="007F28DD"/>
    <w:pPr>
      <w:spacing w:before="20" w:after="20" w:line="250" w:lineRule="exact"/>
    </w:pPr>
    <w:rPr>
      <w:rFonts w:eastAsia="Times New Roman"/>
      <w:sz w:val="22"/>
      <w:szCs w:val="22"/>
    </w:rPr>
  </w:style>
  <w:style w:type="paragraph" w:customStyle="1" w:styleId="Aufzhlungspunkt1n">
    <w:name w:val="Aufzählungspunkt 1n"/>
    <w:basedOn w:val="Absatz"/>
    <w:rsid w:val="007F28DD"/>
    <w:pPr>
      <w:numPr>
        <w:numId w:val="1"/>
      </w:numPr>
      <w:overflowPunct w:val="0"/>
      <w:autoSpaceDE w:val="0"/>
      <w:autoSpaceDN w:val="0"/>
      <w:adjustRightInd w:val="0"/>
      <w:spacing w:before="60"/>
      <w:textAlignment w:val="baseline"/>
    </w:pPr>
    <w:rPr>
      <w:rFonts w:eastAsia="Times New Roman"/>
    </w:rPr>
  </w:style>
  <w:style w:type="paragraph" w:customStyle="1" w:styleId="Inhaltsverzeichnis12">
    <w:name w:val="Inhaltsverzeichnis 12"/>
    <w:basedOn w:val="Absatz"/>
    <w:uiPriority w:val="99"/>
    <w:rsid w:val="007F28DD"/>
    <w:pPr>
      <w:spacing w:before="600" w:after="300"/>
      <w:contextualSpacing/>
      <w:jc w:val="left"/>
    </w:pPr>
    <w:rPr>
      <w:b/>
    </w:rPr>
  </w:style>
  <w:style w:type="paragraph" w:customStyle="1" w:styleId="AbsatzTab12PtTitel">
    <w:name w:val="Absatz Tab 12 Pt Titel"/>
    <w:basedOn w:val="Absatz"/>
    <w:rsid w:val="006B1F94"/>
    <w:pPr>
      <w:spacing w:before="20" w:after="20" w:line="260" w:lineRule="exact"/>
      <w:jc w:val="left"/>
    </w:pPr>
    <w:rPr>
      <w:rFonts w:eastAsia="Times New Roman"/>
      <w:b/>
    </w:rPr>
  </w:style>
  <w:style w:type="paragraph" w:customStyle="1" w:styleId="AbsatzTab12Pt1-1Kur">
    <w:name w:val="Absatz Tab 12 Pt 1-1 Kur"/>
    <w:basedOn w:val="Standard"/>
    <w:rsid w:val="006B1F94"/>
    <w:pPr>
      <w:spacing w:before="20" w:after="20" w:line="260" w:lineRule="exact"/>
    </w:pPr>
    <w:rPr>
      <w:rFonts w:eastAsia="Wingdings" w:cs="Yu Mincho Light"/>
      <w:i/>
      <w:iCs/>
      <w:sz w:val="24"/>
      <w:szCs w:val="24"/>
      <w:lang w:eastAsia="de-DE"/>
    </w:rPr>
  </w:style>
  <w:style w:type="paragraph" w:customStyle="1" w:styleId="Absatzkurs">
    <w:name w:val="Absatz kurs."/>
    <w:basedOn w:val="Absatz"/>
    <w:rsid w:val="007F28DD"/>
    <w:rPr>
      <w:i/>
    </w:rPr>
  </w:style>
  <w:style w:type="paragraph" w:styleId="Listenabsatz">
    <w:name w:val="List Paragraph"/>
    <w:basedOn w:val="Standard"/>
    <w:uiPriority w:val="34"/>
    <w:unhideWhenUsed/>
    <w:qFormat/>
    <w:rsid w:val="007F28DD"/>
    <w:pPr>
      <w:widowControl w:val="0"/>
      <w:spacing w:after="0" w:line="260" w:lineRule="atLeast"/>
      <w:ind w:left="720"/>
      <w:contextualSpacing/>
    </w:pPr>
    <w:rPr>
      <w:rFonts w:ascii="Yu Mincho Light" w:hAnsi="Yu Mincho Light"/>
    </w:rPr>
  </w:style>
  <w:style w:type="character" w:customStyle="1" w:styleId="text-light">
    <w:name w:val="text-light"/>
    <w:basedOn w:val="Absatz-Standardschriftart"/>
    <w:rsid w:val="00032531"/>
    <w:rPr>
      <w:rFonts w:ascii="Calibri" w:hAnsi="Calibri"/>
    </w:rPr>
  </w:style>
  <w:style w:type="paragraph" w:styleId="Abbildungsverzeichnis">
    <w:name w:val="table of figures"/>
    <w:basedOn w:val="Standard"/>
    <w:next w:val="Standard"/>
    <w:uiPriority w:val="99"/>
    <w:unhideWhenUsed/>
    <w:rsid w:val="006C5F5D"/>
    <w:pPr>
      <w:spacing w:after="0"/>
      <w:ind w:left="440" w:hanging="440"/>
    </w:pPr>
    <w:rPr>
      <w:rFonts w:asciiTheme="minorHAnsi" w:hAnsiTheme="minorHAnsi" w:cstheme="minorHAnsi"/>
      <w:caps/>
      <w:sz w:val="20"/>
      <w:szCs w:val="20"/>
    </w:rPr>
  </w:style>
  <w:style w:type="character" w:customStyle="1" w:styleId="block">
    <w:name w:val="block"/>
    <w:basedOn w:val="Absatz-Standardschriftart"/>
    <w:rsid w:val="004339B5"/>
  </w:style>
  <w:style w:type="paragraph" w:styleId="Funotentext">
    <w:name w:val="footnote text"/>
    <w:basedOn w:val="Standard"/>
    <w:link w:val="FunotentextZchn"/>
    <w:uiPriority w:val="99"/>
    <w:semiHidden/>
    <w:unhideWhenUsed/>
    <w:rsid w:val="004339B5"/>
    <w:pPr>
      <w:spacing w:after="0" w:line="240" w:lineRule="auto"/>
    </w:pPr>
    <w:rPr>
      <w:rFonts w:ascii="Yu Mincho Light" w:hAnsi="Yu Mincho Light"/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4339B5"/>
    <w:rPr>
      <w:rFonts w:ascii="Yu Mincho Light" w:hAnsi="Yu Mincho Light"/>
      <w:sz w:val="20"/>
      <w:szCs w:val="20"/>
      <w:lang w:val="de-CH"/>
    </w:rPr>
  </w:style>
  <w:style w:type="character" w:styleId="Funotenzeichen">
    <w:name w:val="footnote reference"/>
    <w:basedOn w:val="Absatz-Standardschriftart"/>
    <w:uiPriority w:val="99"/>
    <w:semiHidden/>
    <w:unhideWhenUsed/>
    <w:rsid w:val="004339B5"/>
    <w:rPr>
      <w:vertAlign w:val="superscript"/>
    </w:rPr>
  </w:style>
  <w:style w:type="character" w:styleId="Fett">
    <w:name w:val="Strong"/>
    <w:basedOn w:val="Absatz-Standardschriftart"/>
    <w:uiPriority w:val="22"/>
    <w:qFormat/>
    <w:rsid w:val="009D3AFA"/>
    <w:rPr>
      <w:b/>
      <w:bCs/>
    </w:rPr>
  </w:style>
  <w:style w:type="character" w:customStyle="1" w:styleId="sc-j0oacw-1">
    <w:name w:val="sc-j0oacw-1"/>
    <w:basedOn w:val="Absatz-Standardschriftart"/>
    <w:rsid w:val="009D3AFA"/>
  </w:style>
  <w:style w:type="table" w:styleId="Gitternetztabelle4Akzent1">
    <w:name w:val="Grid Table 4 Accent 1"/>
    <w:basedOn w:val="NormaleTabelle"/>
    <w:uiPriority w:val="49"/>
    <w:rsid w:val="00E154F5"/>
    <w:pPr>
      <w:spacing w:after="0" w:line="240" w:lineRule="auto"/>
    </w:pPr>
    <w:rPr>
      <w:lang w:val="de-CH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customStyle="1" w:styleId="AbsatzTab12Pt1-1">
    <w:name w:val="Absatz Tab 12 Pt 1-1"/>
    <w:basedOn w:val="Absatz"/>
    <w:rsid w:val="00B51DD8"/>
    <w:pPr>
      <w:spacing w:before="20" w:after="20" w:line="260" w:lineRule="exact"/>
      <w:jc w:val="left"/>
    </w:pPr>
    <w:rPr>
      <w:rFonts w:eastAsia="Times New Roman"/>
      <w:lang w:val="de-CH"/>
    </w:rPr>
  </w:style>
  <w:style w:type="paragraph" w:customStyle="1" w:styleId="Aufzhlungspunkt2n">
    <w:name w:val="Aufzählungspunkt 2n"/>
    <w:basedOn w:val="Absatz"/>
    <w:rsid w:val="00B51DD8"/>
    <w:pPr>
      <w:numPr>
        <w:numId w:val="2"/>
      </w:numPr>
      <w:tabs>
        <w:tab w:val="num" w:pos="360"/>
      </w:tabs>
      <w:spacing w:before="60"/>
      <w:jc w:val="left"/>
    </w:pPr>
    <w:rPr>
      <w:rFonts w:eastAsia="Calibri"/>
      <w:lang w:val="de-CH"/>
    </w:rPr>
  </w:style>
  <w:style w:type="paragraph" w:customStyle="1" w:styleId="Tab-Abstand0">
    <w:name w:val="Tab-Abstand 0"/>
    <w:basedOn w:val="Standard"/>
    <w:rsid w:val="00B51DD8"/>
    <w:pPr>
      <w:keepNext/>
      <w:spacing w:after="0" w:line="180" w:lineRule="exact"/>
      <w:jc w:val="both"/>
    </w:pPr>
    <w:rPr>
      <w:rFonts w:ascii="Cambria Math" w:eastAsia="Courier New" w:hAnsi="Cambria Math" w:cs="Yu Mincho Light"/>
      <w:color w:val="000000"/>
      <w:sz w:val="24"/>
      <w:szCs w:val="24"/>
      <w:lang w:eastAsia="de-DE"/>
    </w:rPr>
  </w:style>
  <w:style w:type="paragraph" w:customStyle="1" w:styleId="Text-Titel">
    <w:name w:val="Text-Titel"/>
    <w:basedOn w:val="Absatz"/>
    <w:next w:val="Absatz"/>
    <w:rsid w:val="00B51DD8"/>
    <w:pPr>
      <w:keepNext/>
      <w:spacing w:before="160"/>
    </w:pPr>
    <w:rPr>
      <w:rFonts w:eastAsia="Times New Roman"/>
      <w:b/>
      <w:lang w:val="de-CH"/>
    </w:rPr>
  </w:style>
  <w:style w:type="paragraph" w:customStyle="1" w:styleId="AbsatzTab10Pt1-1KurFett">
    <w:name w:val="Absatz Tab 10 Pt 1-1 Kur Fett"/>
    <w:basedOn w:val="Standard"/>
    <w:rsid w:val="00E57C6E"/>
    <w:pPr>
      <w:tabs>
        <w:tab w:val="left" w:pos="837"/>
      </w:tabs>
      <w:spacing w:before="20" w:after="20" w:line="220" w:lineRule="exact"/>
    </w:pPr>
    <w:rPr>
      <w:rFonts w:eastAsia="Wingdings" w:cs="Yu Mincho Light"/>
      <w:b/>
      <w:i/>
      <w:iCs/>
      <w:sz w:val="18"/>
      <w:szCs w:val="18"/>
      <w:lang w:eastAsia="de-DE"/>
    </w:rPr>
  </w:style>
  <w:style w:type="paragraph" w:customStyle="1" w:styleId="AbsatzTab12PtTitelgrn">
    <w:name w:val="Absatz Tab 12 Pt Titel grün"/>
    <w:basedOn w:val="AbsatzTab12PtTitel"/>
    <w:rsid w:val="00B51DD8"/>
    <w:rPr>
      <w:color w:val="009900"/>
      <w:lang w:val="de-CH"/>
    </w:rPr>
  </w:style>
  <w:style w:type="paragraph" w:customStyle="1" w:styleId="AbsatzTab12PtTitelrot">
    <w:name w:val="Absatz Tab 12 Pt Titel rot"/>
    <w:basedOn w:val="AbsatzTab12PtTitel"/>
    <w:rsid w:val="00B51DD8"/>
    <w:rPr>
      <w:color w:val="FF0000"/>
      <w:lang w:val="de-CH"/>
    </w:rPr>
  </w:style>
  <w:style w:type="paragraph" w:styleId="Verzeichnis3">
    <w:name w:val="toc 3"/>
    <w:basedOn w:val="Standard"/>
    <w:next w:val="Standard"/>
    <w:autoRedefine/>
    <w:uiPriority w:val="39"/>
    <w:unhideWhenUsed/>
    <w:rsid w:val="00BE35AB"/>
    <w:pPr>
      <w:spacing w:after="100"/>
      <w:ind w:left="440"/>
    </w:pPr>
  </w:style>
  <w:style w:type="paragraph" w:styleId="Verzeichnis4">
    <w:name w:val="toc 4"/>
    <w:basedOn w:val="Standard"/>
    <w:next w:val="Standard"/>
    <w:autoRedefine/>
    <w:uiPriority w:val="39"/>
    <w:unhideWhenUsed/>
    <w:rsid w:val="00177A18"/>
    <w:pPr>
      <w:spacing w:after="100"/>
      <w:ind w:left="660"/>
    </w:pPr>
    <w:rPr>
      <w:rFonts w:asciiTheme="minorHAnsi" w:eastAsiaTheme="minorEastAsia" w:hAnsiTheme="minorHAnsi"/>
      <w:lang w:val="de-DE" w:eastAsia="ja-JP"/>
    </w:rPr>
  </w:style>
  <w:style w:type="paragraph" w:styleId="Verzeichnis5">
    <w:name w:val="toc 5"/>
    <w:basedOn w:val="Standard"/>
    <w:next w:val="Standard"/>
    <w:autoRedefine/>
    <w:uiPriority w:val="39"/>
    <w:unhideWhenUsed/>
    <w:rsid w:val="00177A18"/>
    <w:pPr>
      <w:spacing w:after="100"/>
      <w:ind w:left="880"/>
    </w:pPr>
    <w:rPr>
      <w:rFonts w:asciiTheme="minorHAnsi" w:eastAsiaTheme="minorEastAsia" w:hAnsiTheme="minorHAnsi"/>
      <w:lang w:val="de-DE" w:eastAsia="ja-JP"/>
    </w:rPr>
  </w:style>
  <w:style w:type="paragraph" w:styleId="Verzeichnis6">
    <w:name w:val="toc 6"/>
    <w:basedOn w:val="Standard"/>
    <w:next w:val="Standard"/>
    <w:autoRedefine/>
    <w:uiPriority w:val="39"/>
    <w:unhideWhenUsed/>
    <w:rsid w:val="00177A18"/>
    <w:pPr>
      <w:spacing w:after="100"/>
      <w:ind w:left="1100"/>
    </w:pPr>
    <w:rPr>
      <w:rFonts w:asciiTheme="minorHAnsi" w:eastAsiaTheme="minorEastAsia" w:hAnsiTheme="minorHAnsi"/>
      <w:lang w:val="de-DE" w:eastAsia="ja-JP"/>
    </w:rPr>
  </w:style>
  <w:style w:type="paragraph" w:styleId="Verzeichnis7">
    <w:name w:val="toc 7"/>
    <w:basedOn w:val="Standard"/>
    <w:next w:val="Standard"/>
    <w:autoRedefine/>
    <w:uiPriority w:val="39"/>
    <w:unhideWhenUsed/>
    <w:rsid w:val="00177A18"/>
    <w:pPr>
      <w:spacing w:after="100"/>
      <w:ind w:left="1320"/>
    </w:pPr>
    <w:rPr>
      <w:rFonts w:asciiTheme="minorHAnsi" w:eastAsiaTheme="minorEastAsia" w:hAnsiTheme="minorHAnsi"/>
      <w:lang w:val="de-DE" w:eastAsia="ja-JP"/>
    </w:rPr>
  </w:style>
  <w:style w:type="paragraph" w:styleId="Verzeichnis8">
    <w:name w:val="toc 8"/>
    <w:basedOn w:val="Standard"/>
    <w:next w:val="Standard"/>
    <w:autoRedefine/>
    <w:uiPriority w:val="39"/>
    <w:unhideWhenUsed/>
    <w:rsid w:val="00177A18"/>
    <w:pPr>
      <w:spacing w:after="100"/>
      <w:ind w:left="1540"/>
    </w:pPr>
    <w:rPr>
      <w:rFonts w:asciiTheme="minorHAnsi" w:eastAsiaTheme="minorEastAsia" w:hAnsiTheme="minorHAnsi"/>
      <w:lang w:val="de-DE" w:eastAsia="ja-JP"/>
    </w:rPr>
  </w:style>
  <w:style w:type="paragraph" w:styleId="Verzeichnis9">
    <w:name w:val="toc 9"/>
    <w:basedOn w:val="Standard"/>
    <w:next w:val="Standard"/>
    <w:autoRedefine/>
    <w:uiPriority w:val="39"/>
    <w:unhideWhenUsed/>
    <w:rsid w:val="00177A18"/>
    <w:pPr>
      <w:spacing w:after="100"/>
      <w:ind w:left="1760"/>
    </w:pPr>
    <w:rPr>
      <w:rFonts w:asciiTheme="minorHAnsi" w:eastAsiaTheme="minorEastAsia" w:hAnsiTheme="minorHAnsi"/>
      <w:lang w:val="de-DE" w:eastAsia="ja-JP"/>
    </w:rPr>
  </w:style>
  <w:style w:type="paragraph" w:styleId="berarbeitung">
    <w:name w:val="Revision"/>
    <w:hidden/>
    <w:uiPriority w:val="99"/>
    <w:semiHidden/>
    <w:rsid w:val="00247A91"/>
    <w:pPr>
      <w:spacing w:after="0" w:line="240" w:lineRule="auto"/>
    </w:pPr>
    <w:rPr>
      <w:rFonts w:ascii="Calibri" w:hAnsi="Calibri"/>
      <w:lang w:val="de-CH"/>
    </w:rPr>
  </w:style>
  <w:style w:type="character" w:styleId="BesuchterLink">
    <w:name w:val="FollowedHyperlink"/>
    <w:basedOn w:val="Absatz-Standardschriftart"/>
    <w:uiPriority w:val="99"/>
    <w:semiHidden/>
    <w:unhideWhenUsed/>
    <w:rsid w:val="00F352AE"/>
    <w:rPr>
      <w:color w:val="954F72" w:themeColor="followedHyperlink"/>
      <w:u w:val="single"/>
    </w:rPr>
  </w:style>
  <w:style w:type="paragraph" w:customStyle="1" w:styleId="aTraktNum1EFD">
    <w:name w:val="_a_Trakt_Num1_EFD"/>
    <w:basedOn w:val="berschrift1"/>
    <w:next w:val="TextCDB"/>
    <w:semiHidden/>
    <w:qFormat/>
    <w:rsid w:val="00435561"/>
    <w:pPr>
      <w:keepNext w:val="0"/>
      <w:keepLines w:val="0"/>
      <w:pageBreakBefore w:val="0"/>
      <w:numPr>
        <w:numId w:val="26"/>
      </w:numPr>
      <w:tabs>
        <w:tab w:val="clear" w:pos="0"/>
        <w:tab w:val="clear" w:pos="552"/>
        <w:tab w:val="clear" w:pos="9072"/>
        <w:tab w:val="num" w:pos="567"/>
        <w:tab w:val="left" w:pos="850"/>
      </w:tabs>
      <w:spacing w:before="80" w:after="80" w:line="288" w:lineRule="auto"/>
    </w:pPr>
    <w:rPr>
      <w:rFonts w:ascii="Arial" w:eastAsia="Times New Roman" w:hAnsi="Arial" w:cs="Arial"/>
      <w:bCs/>
      <w:color w:val="auto"/>
      <w:kern w:val="28"/>
      <w:sz w:val="22"/>
      <w:lang w:eastAsia="de-CH"/>
    </w:rPr>
  </w:style>
  <w:style w:type="paragraph" w:customStyle="1" w:styleId="aTraktNum2EFD">
    <w:name w:val="_a_Trakt_Num2_EFD"/>
    <w:basedOn w:val="aTraktNum1EFD"/>
    <w:next w:val="TextCDB"/>
    <w:semiHidden/>
    <w:qFormat/>
    <w:rsid w:val="00435561"/>
    <w:pPr>
      <w:numPr>
        <w:ilvl w:val="1"/>
      </w:numPr>
      <w:tabs>
        <w:tab w:val="clear" w:pos="576"/>
        <w:tab w:val="num" w:pos="1440"/>
      </w:tabs>
      <w:outlineLvl w:val="1"/>
    </w:pPr>
    <w:rPr>
      <w:b w:val="0"/>
    </w:rPr>
  </w:style>
  <w:style w:type="paragraph" w:customStyle="1" w:styleId="aTraktNum3EFD">
    <w:name w:val="_a_Trakt_Num3_EFD"/>
    <w:basedOn w:val="aTraktNum1EFD"/>
    <w:next w:val="TextCDB"/>
    <w:semiHidden/>
    <w:rsid w:val="00435561"/>
    <w:pPr>
      <w:numPr>
        <w:ilvl w:val="2"/>
      </w:numPr>
      <w:tabs>
        <w:tab w:val="clear" w:pos="720"/>
        <w:tab w:val="num" w:pos="2160"/>
      </w:tabs>
      <w:outlineLvl w:val="2"/>
    </w:pPr>
    <w:rPr>
      <w:b w:val="0"/>
      <w:lang w:val="de-DE"/>
    </w:rPr>
  </w:style>
  <w:style w:type="paragraph" w:customStyle="1" w:styleId="aTraktNum4EFD">
    <w:name w:val="_a_Trakt_Num4_EFD"/>
    <w:basedOn w:val="aTraktNum1EFD"/>
    <w:next w:val="TextCDB"/>
    <w:semiHidden/>
    <w:rsid w:val="00435561"/>
    <w:pPr>
      <w:numPr>
        <w:ilvl w:val="3"/>
      </w:numPr>
      <w:tabs>
        <w:tab w:val="clear" w:pos="864"/>
        <w:tab w:val="left" w:pos="920"/>
        <w:tab w:val="num" w:pos="2880"/>
      </w:tabs>
      <w:outlineLvl w:val="3"/>
    </w:pPr>
    <w:rPr>
      <w:b w:val="0"/>
    </w:rPr>
  </w:style>
  <w:style w:type="paragraph" w:customStyle="1" w:styleId="FormatvorlageBITTabelle11Pt">
    <w:name w:val="Formatvorlage _BIT_Tabelle + 11 Pt."/>
    <w:basedOn w:val="Standard"/>
    <w:rsid w:val="00435561"/>
    <w:pPr>
      <w:tabs>
        <w:tab w:val="left" w:pos="709"/>
        <w:tab w:val="left" w:pos="1418"/>
        <w:tab w:val="left" w:pos="2126"/>
        <w:tab w:val="left" w:pos="2835"/>
        <w:tab w:val="left" w:pos="3544"/>
        <w:tab w:val="left" w:pos="4253"/>
      </w:tabs>
      <w:spacing w:before="40" w:after="4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paragraph">
    <w:name w:val="paragraph"/>
    <w:basedOn w:val="Standard"/>
    <w:rsid w:val="000B04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customStyle="1" w:styleId="normaltextrun">
    <w:name w:val="normaltextrun"/>
    <w:basedOn w:val="Absatz-Standardschriftart"/>
    <w:rsid w:val="000B040C"/>
  </w:style>
  <w:style w:type="character" w:customStyle="1" w:styleId="eop">
    <w:name w:val="eop"/>
    <w:basedOn w:val="Absatz-Standardschriftart"/>
    <w:rsid w:val="000B04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21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1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6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3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6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8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4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25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87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9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76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0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11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3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68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44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6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88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4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69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82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3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48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9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48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78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1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10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7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61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3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59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52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6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48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9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94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96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63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05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0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86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3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67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62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2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61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8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64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4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32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1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87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6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04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3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50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3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14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5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62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4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39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699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6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44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6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02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5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9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6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5.png"/><Relationship Id="rId25" Type="http://schemas.openxmlformats.org/officeDocument/2006/relationships/image" Target="media/image13.sv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2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23" Type="http://schemas.openxmlformats.org/officeDocument/2006/relationships/image" Target="media/image11.png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Relationship Id="rId22" Type="http://schemas.openxmlformats.org/officeDocument/2006/relationships/image" Target="media/image10.png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rdnerstruktur\Vorlagen\Vorlage%20Dokumentationen_02_NEHMEN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CA9B0B81E3CB9409C129017DE6E9DDD" ma:contentTypeVersion="13" ma:contentTypeDescription="Ein neues Dokument erstellen." ma:contentTypeScope="" ma:versionID="b4d33a61f6d93acd2f5bb33bcd02c3da">
  <xsd:schema xmlns:xsd="http://www.w3.org/2001/XMLSchema" xmlns:xs="http://www.w3.org/2001/XMLSchema" xmlns:p="http://schemas.microsoft.com/office/2006/metadata/properties" xmlns:ns3="5377820a-2d68-4adb-aaae-bcf0ba6bf8f0" xmlns:ns4="5835faf6-6bc7-44cd-9638-9d00e184b482" targetNamespace="http://schemas.microsoft.com/office/2006/metadata/properties" ma:root="true" ma:fieldsID="1e23a8e84f7c9cb6cabb5016b2cfc6c5" ns3:_="" ns4:_="">
    <xsd:import namespace="5377820a-2d68-4adb-aaae-bcf0ba6bf8f0"/>
    <xsd:import namespace="5835faf6-6bc7-44cd-9638-9d00e184b48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77820a-2d68-4adb-aaae-bcf0ba6bf8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35faf6-6bc7-44cd-9638-9d00e184b482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745D020-04E0-41C1-B9BD-0050E5E6F3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377820a-2d68-4adb-aaae-bcf0ba6bf8f0"/>
    <ds:schemaRef ds:uri="5835faf6-6bc7-44cd-9638-9d00e184b4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1E3B609-E88A-4673-A00A-BB0F1AE9BA6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14976D4-C4A9-422B-B3BB-883BC4C212E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78BEEE5-1960-4936-9CCD-7A2311A5BD6A}">
  <ds:schemaRefs>
    <ds:schemaRef ds:uri="http://schemas.microsoft.com/office/2006/documentManagement/types"/>
    <ds:schemaRef ds:uri="http://purl.org/dc/terms/"/>
    <ds:schemaRef ds:uri="5835faf6-6bc7-44cd-9638-9d00e184b482"/>
    <ds:schemaRef ds:uri="http://purl.org/dc/elements/1.1/"/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5377820a-2d68-4adb-aaae-bcf0ba6bf8f0"/>
    <ds:schemaRef ds:uri="http://schemas.microsoft.com/office/2006/metadata/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 Dokumentationen_02_NEHMEN.dotx</Template>
  <TotalTime>0</TotalTime>
  <Pages>25</Pages>
  <Words>1314</Words>
  <Characters>8280</Characters>
  <Application>Microsoft Office Word</Application>
  <DocSecurity>0</DocSecurity>
  <Lines>69</Lines>
  <Paragraphs>19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9575</CharactersWithSpaces>
  <SharedDoc>false</SharedDoc>
  <HLinks>
    <vt:vector size="1176" baseType="variant">
      <vt:variant>
        <vt:i4>65539</vt:i4>
      </vt:variant>
      <vt:variant>
        <vt:i4>1290</vt:i4>
      </vt:variant>
      <vt:variant>
        <vt:i4>0</vt:i4>
      </vt:variant>
      <vt:variant>
        <vt:i4>5</vt:i4>
      </vt:variant>
      <vt:variant>
        <vt:lpwstr>https://browserleaks.com/</vt:lpwstr>
      </vt:variant>
      <vt:variant>
        <vt:lpwstr/>
      </vt:variant>
      <vt:variant>
        <vt:i4>3211306</vt:i4>
      </vt:variant>
      <vt:variant>
        <vt:i4>1149</vt:i4>
      </vt:variant>
      <vt:variant>
        <vt:i4>0</vt:i4>
      </vt:variant>
      <vt:variant>
        <vt:i4>5</vt:i4>
      </vt:variant>
      <vt:variant>
        <vt:lpwstr>http://www.hermes.admin.ch/</vt:lpwstr>
      </vt:variant>
      <vt:variant>
        <vt:lpwstr/>
      </vt:variant>
      <vt:variant>
        <vt:i4>8257651</vt:i4>
      </vt:variant>
      <vt:variant>
        <vt:i4>1131</vt:i4>
      </vt:variant>
      <vt:variant>
        <vt:i4>0</vt:i4>
      </vt:variant>
      <vt:variant>
        <vt:i4>5</vt:i4>
      </vt:variant>
      <vt:variant>
        <vt:lpwstr>https://www.thomasmaurer.ch/2018/05/how-to-install-vpn-on-windows-server-2019/</vt:lpwstr>
      </vt:variant>
      <vt:variant>
        <vt:lpwstr/>
      </vt:variant>
      <vt:variant>
        <vt:i4>3670103</vt:i4>
      </vt:variant>
      <vt:variant>
        <vt:i4>1128</vt:i4>
      </vt:variant>
      <vt:variant>
        <vt:i4>0</vt:i4>
      </vt:variant>
      <vt:variant>
        <vt:i4>5</vt:i4>
      </vt:variant>
      <vt:variant>
        <vt:lpwstr>https://www.dell.com/de-ch/work/shop/server-storage-und-netzwerke/poweredge-t440-full-configuration/spd/poweredge-t440/emea_t440_vi_vp?configurationid=5f1c907a-2492-4f58-914f-1b42998e3f00</vt:lpwstr>
      </vt:variant>
      <vt:variant>
        <vt:lpwstr/>
      </vt:variant>
      <vt:variant>
        <vt:i4>6357082</vt:i4>
      </vt:variant>
      <vt:variant>
        <vt:i4>1125</vt:i4>
      </vt:variant>
      <vt:variant>
        <vt:i4>0</vt:i4>
      </vt:variant>
      <vt:variant>
        <vt:i4>5</vt:i4>
      </vt:variant>
      <vt:variant>
        <vt:lpwstr>https://www.dell.com/de-ch/work/shop/server-storage-und-netzwerke/poweredge-t440-full-configuration/spd/poweredge-t440/emea_t440_vi_vp?configurationid=ec201fbd-44eb-484a-b9a8-0eb463405c2c</vt:lpwstr>
      </vt:variant>
      <vt:variant>
        <vt:lpwstr/>
      </vt:variant>
      <vt:variant>
        <vt:i4>3539027</vt:i4>
      </vt:variant>
      <vt:variant>
        <vt:i4>1122</vt:i4>
      </vt:variant>
      <vt:variant>
        <vt:i4>0</vt:i4>
      </vt:variant>
      <vt:variant>
        <vt:i4>5</vt:i4>
      </vt:variant>
      <vt:variant>
        <vt:lpwstr>https://www.dell.com/de-ch/work/shop/server-storage-und-netzwerke/poweredge-t440-full-configuration/spd/poweredge-t440/emea_t440_vi_vp?configurationid=ff3e386d-6a67-4cf4-9b3e-92133e817543</vt:lpwstr>
      </vt:variant>
      <vt:variant>
        <vt:lpwstr/>
      </vt:variant>
      <vt:variant>
        <vt:i4>2424857</vt:i4>
      </vt:variant>
      <vt:variant>
        <vt:i4>1119</vt:i4>
      </vt:variant>
      <vt:variant>
        <vt:i4>0</vt:i4>
      </vt:variant>
      <vt:variant>
        <vt:i4>5</vt:i4>
      </vt:variant>
      <vt:variant>
        <vt:lpwstr>https://www.dell.com/de-ch/work/shop/workstations/precision-3240-compact/spd/precision-3240-workstation/s005p3240cffw11wer_vi?configurationid=a3a31e7a-cb00-4b11-a3b8-eb82b140e735</vt:lpwstr>
      </vt:variant>
      <vt:variant>
        <vt:lpwstr/>
      </vt:variant>
      <vt:variant>
        <vt:i4>6225929</vt:i4>
      </vt:variant>
      <vt:variant>
        <vt:i4>1116</vt:i4>
      </vt:variant>
      <vt:variant>
        <vt:i4>0</vt:i4>
      </vt:variant>
      <vt:variant>
        <vt:i4>5</vt:i4>
      </vt:variant>
      <vt:variant>
        <vt:lpwstr>https://www.digitec.ch/de/s1/product/logitech-mk295-silent-ch-kabellos-tastatur-13695332?supplier=3204073</vt:lpwstr>
      </vt:variant>
      <vt:variant>
        <vt:lpwstr/>
      </vt:variant>
      <vt:variant>
        <vt:i4>3342389</vt:i4>
      </vt:variant>
      <vt:variant>
        <vt:i4>1113</vt:i4>
      </vt:variant>
      <vt:variant>
        <vt:i4>0</vt:i4>
      </vt:variant>
      <vt:variant>
        <vt:i4>5</vt:i4>
      </vt:variant>
      <vt:variant>
        <vt:lpwstr>https://www.digitec.ch/de/s1/product/philips-v-line-273v7qdsb-27-1920-x-1080-pixels-monitor-6337353</vt:lpwstr>
      </vt:variant>
      <vt:variant>
        <vt:lpwstr/>
      </vt:variant>
      <vt:variant>
        <vt:i4>1048636</vt:i4>
      </vt:variant>
      <vt:variant>
        <vt:i4>1106</vt:i4>
      </vt:variant>
      <vt:variant>
        <vt:i4>0</vt:i4>
      </vt:variant>
      <vt:variant>
        <vt:i4>5</vt:i4>
      </vt:variant>
      <vt:variant>
        <vt:lpwstr/>
      </vt:variant>
      <vt:variant>
        <vt:lpwstr>_Toc88732519</vt:lpwstr>
      </vt:variant>
      <vt:variant>
        <vt:i4>1114172</vt:i4>
      </vt:variant>
      <vt:variant>
        <vt:i4>1100</vt:i4>
      </vt:variant>
      <vt:variant>
        <vt:i4>0</vt:i4>
      </vt:variant>
      <vt:variant>
        <vt:i4>5</vt:i4>
      </vt:variant>
      <vt:variant>
        <vt:lpwstr/>
      </vt:variant>
      <vt:variant>
        <vt:lpwstr>_Toc88732518</vt:lpwstr>
      </vt:variant>
      <vt:variant>
        <vt:i4>1966140</vt:i4>
      </vt:variant>
      <vt:variant>
        <vt:i4>1094</vt:i4>
      </vt:variant>
      <vt:variant>
        <vt:i4>0</vt:i4>
      </vt:variant>
      <vt:variant>
        <vt:i4>5</vt:i4>
      </vt:variant>
      <vt:variant>
        <vt:lpwstr/>
      </vt:variant>
      <vt:variant>
        <vt:lpwstr>_Toc88732517</vt:lpwstr>
      </vt:variant>
      <vt:variant>
        <vt:i4>2031676</vt:i4>
      </vt:variant>
      <vt:variant>
        <vt:i4>1088</vt:i4>
      </vt:variant>
      <vt:variant>
        <vt:i4>0</vt:i4>
      </vt:variant>
      <vt:variant>
        <vt:i4>5</vt:i4>
      </vt:variant>
      <vt:variant>
        <vt:lpwstr/>
      </vt:variant>
      <vt:variant>
        <vt:lpwstr>_Toc88732516</vt:lpwstr>
      </vt:variant>
      <vt:variant>
        <vt:i4>1835068</vt:i4>
      </vt:variant>
      <vt:variant>
        <vt:i4>1082</vt:i4>
      </vt:variant>
      <vt:variant>
        <vt:i4>0</vt:i4>
      </vt:variant>
      <vt:variant>
        <vt:i4>5</vt:i4>
      </vt:variant>
      <vt:variant>
        <vt:lpwstr/>
      </vt:variant>
      <vt:variant>
        <vt:lpwstr>_Toc88732515</vt:lpwstr>
      </vt:variant>
      <vt:variant>
        <vt:i4>1900604</vt:i4>
      </vt:variant>
      <vt:variant>
        <vt:i4>1076</vt:i4>
      </vt:variant>
      <vt:variant>
        <vt:i4>0</vt:i4>
      </vt:variant>
      <vt:variant>
        <vt:i4>5</vt:i4>
      </vt:variant>
      <vt:variant>
        <vt:lpwstr/>
      </vt:variant>
      <vt:variant>
        <vt:lpwstr>_Toc88732514</vt:lpwstr>
      </vt:variant>
      <vt:variant>
        <vt:i4>1703996</vt:i4>
      </vt:variant>
      <vt:variant>
        <vt:i4>1070</vt:i4>
      </vt:variant>
      <vt:variant>
        <vt:i4>0</vt:i4>
      </vt:variant>
      <vt:variant>
        <vt:i4>5</vt:i4>
      </vt:variant>
      <vt:variant>
        <vt:lpwstr/>
      </vt:variant>
      <vt:variant>
        <vt:lpwstr>_Toc88732513</vt:lpwstr>
      </vt:variant>
      <vt:variant>
        <vt:i4>1769532</vt:i4>
      </vt:variant>
      <vt:variant>
        <vt:i4>1064</vt:i4>
      </vt:variant>
      <vt:variant>
        <vt:i4>0</vt:i4>
      </vt:variant>
      <vt:variant>
        <vt:i4>5</vt:i4>
      </vt:variant>
      <vt:variant>
        <vt:lpwstr/>
      </vt:variant>
      <vt:variant>
        <vt:lpwstr>_Toc88732512</vt:lpwstr>
      </vt:variant>
      <vt:variant>
        <vt:i4>1572924</vt:i4>
      </vt:variant>
      <vt:variant>
        <vt:i4>1058</vt:i4>
      </vt:variant>
      <vt:variant>
        <vt:i4>0</vt:i4>
      </vt:variant>
      <vt:variant>
        <vt:i4>5</vt:i4>
      </vt:variant>
      <vt:variant>
        <vt:lpwstr/>
      </vt:variant>
      <vt:variant>
        <vt:lpwstr>_Toc88732511</vt:lpwstr>
      </vt:variant>
      <vt:variant>
        <vt:i4>1638460</vt:i4>
      </vt:variant>
      <vt:variant>
        <vt:i4>1052</vt:i4>
      </vt:variant>
      <vt:variant>
        <vt:i4>0</vt:i4>
      </vt:variant>
      <vt:variant>
        <vt:i4>5</vt:i4>
      </vt:variant>
      <vt:variant>
        <vt:lpwstr/>
      </vt:variant>
      <vt:variant>
        <vt:lpwstr>_Toc88732510</vt:lpwstr>
      </vt:variant>
      <vt:variant>
        <vt:i4>1048637</vt:i4>
      </vt:variant>
      <vt:variant>
        <vt:i4>1046</vt:i4>
      </vt:variant>
      <vt:variant>
        <vt:i4>0</vt:i4>
      </vt:variant>
      <vt:variant>
        <vt:i4>5</vt:i4>
      </vt:variant>
      <vt:variant>
        <vt:lpwstr/>
      </vt:variant>
      <vt:variant>
        <vt:lpwstr>_Toc88732509</vt:lpwstr>
      </vt:variant>
      <vt:variant>
        <vt:i4>1572924</vt:i4>
      </vt:variant>
      <vt:variant>
        <vt:i4>1037</vt:i4>
      </vt:variant>
      <vt:variant>
        <vt:i4>0</vt:i4>
      </vt:variant>
      <vt:variant>
        <vt:i4>5</vt:i4>
      </vt:variant>
      <vt:variant>
        <vt:lpwstr/>
      </vt:variant>
      <vt:variant>
        <vt:lpwstr>_Toc88733004</vt:lpwstr>
      </vt:variant>
      <vt:variant>
        <vt:i4>2031676</vt:i4>
      </vt:variant>
      <vt:variant>
        <vt:i4>1031</vt:i4>
      </vt:variant>
      <vt:variant>
        <vt:i4>0</vt:i4>
      </vt:variant>
      <vt:variant>
        <vt:i4>5</vt:i4>
      </vt:variant>
      <vt:variant>
        <vt:lpwstr/>
      </vt:variant>
      <vt:variant>
        <vt:lpwstr>_Toc88733003</vt:lpwstr>
      </vt:variant>
      <vt:variant>
        <vt:i4>1966140</vt:i4>
      </vt:variant>
      <vt:variant>
        <vt:i4>1025</vt:i4>
      </vt:variant>
      <vt:variant>
        <vt:i4>0</vt:i4>
      </vt:variant>
      <vt:variant>
        <vt:i4>5</vt:i4>
      </vt:variant>
      <vt:variant>
        <vt:lpwstr/>
      </vt:variant>
      <vt:variant>
        <vt:lpwstr>_Toc88733002</vt:lpwstr>
      </vt:variant>
      <vt:variant>
        <vt:i4>1900604</vt:i4>
      </vt:variant>
      <vt:variant>
        <vt:i4>1019</vt:i4>
      </vt:variant>
      <vt:variant>
        <vt:i4>0</vt:i4>
      </vt:variant>
      <vt:variant>
        <vt:i4>5</vt:i4>
      </vt:variant>
      <vt:variant>
        <vt:lpwstr/>
      </vt:variant>
      <vt:variant>
        <vt:lpwstr>_Toc88733001</vt:lpwstr>
      </vt:variant>
      <vt:variant>
        <vt:i4>1835068</vt:i4>
      </vt:variant>
      <vt:variant>
        <vt:i4>1013</vt:i4>
      </vt:variant>
      <vt:variant>
        <vt:i4>0</vt:i4>
      </vt:variant>
      <vt:variant>
        <vt:i4>5</vt:i4>
      </vt:variant>
      <vt:variant>
        <vt:lpwstr/>
      </vt:variant>
      <vt:variant>
        <vt:lpwstr>_Toc88733000</vt:lpwstr>
      </vt:variant>
      <vt:variant>
        <vt:i4>1835060</vt:i4>
      </vt:variant>
      <vt:variant>
        <vt:i4>1007</vt:i4>
      </vt:variant>
      <vt:variant>
        <vt:i4>0</vt:i4>
      </vt:variant>
      <vt:variant>
        <vt:i4>5</vt:i4>
      </vt:variant>
      <vt:variant>
        <vt:lpwstr/>
      </vt:variant>
      <vt:variant>
        <vt:lpwstr>_Toc88732999</vt:lpwstr>
      </vt:variant>
      <vt:variant>
        <vt:i4>1900596</vt:i4>
      </vt:variant>
      <vt:variant>
        <vt:i4>1001</vt:i4>
      </vt:variant>
      <vt:variant>
        <vt:i4>0</vt:i4>
      </vt:variant>
      <vt:variant>
        <vt:i4>5</vt:i4>
      </vt:variant>
      <vt:variant>
        <vt:lpwstr/>
      </vt:variant>
      <vt:variant>
        <vt:lpwstr>_Toc88732998</vt:lpwstr>
      </vt:variant>
      <vt:variant>
        <vt:i4>1179700</vt:i4>
      </vt:variant>
      <vt:variant>
        <vt:i4>995</vt:i4>
      </vt:variant>
      <vt:variant>
        <vt:i4>0</vt:i4>
      </vt:variant>
      <vt:variant>
        <vt:i4>5</vt:i4>
      </vt:variant>
      <vt:variant>
        <vt:lpwstr/>
      </vt:variant>
      <vt:variant>
        <vt:lpwstr>_Toc88732997</vt:lpwstr>
      </vt:variant>
      <vt:variant>
        <vt:i4>1245236</vt:i4>
      </vt:variant>
      <vt:variant>
        <vt:i4>989</vt:i4>
      </vt:variant>
      <vt:variant>
        <vt:i4>0</vt:i4>
      </vt:variant>
      <vt:variant>
        <vt:i4>5</vt:i4>
      </vt:variant>
      <vt:variant>
        <vt:lpwstr/>
      </vt:variant>
      <vt:variant>
        <vt:lpwstr>_Toc88732996</vt:lpwstr>
      </vt:variant>
      <vt:variant>
        <vt:i4>1048628</vt:i4>
      </vt:variant>
      <vt:variant>
        <vt:i4>983</vt:i4>
      </vt:variant>
      <vt:variant>
        <vt:i4>0</vt:i4>
      </vt:variant>
      <vt:variant>
        <vt:i4>5</vt:i4>
      </vt:variant>
      <vt:variant>
        <vt:lpwstr/>
      </vt:variant>
      <vt:variant>
        <vt:lpwstr>_Toc88732995</vt:lpwstr>
      </vt:variant>
      <vt:variant>
        <vt:i4>1114164</vt:i4>
      </vt:variant>
      <vt:variant>
        <vt:i4>977</vt:i4>
      </vt:variant>
      <vt:variant>
        <vt:i4>0</vt:i4>
      </vt:variant>
      <vt:variant>
        <vt:i4>5</vt:i4>
      </vt:variant>
      <vt:variant>
        <vt:lpwstr/>
      </vt:variant>
      <vt:variant>
        <vt:lpwstr>_Toc88732994</vt:lpwstr>
      </vt:variant>
      <vt:variant>
        <vt:i4>1441844</vt:i4>
      </vt:variant>
      <vt:variant>
        <vt:i4>971</vt:i4>
      </vt:variant>
      <vt:variant>
        <vt:i4>0</vt:i4>
      </vt:variant>
      <vt:variant>
        <vt:i4>5</vt:i4>
      </vt:variant>
      <vt:variant>
        <vt:lpwstr/>
      </vt:variant>
      <vt:variant>
        <vt:lpwstr>_Toc88732993</vt:lpwstr>
      </vt:variant>
      <vt:variant>
        <vt:i4>1507380</vt:i4>
      </vt:variant>
      <vt:variant>
        <vt:i4>965</vt:i4>
      </vt:variant>
      <vt:variant>
        <vt:i4>0</vt:i4>
      </vt:variant>
      <vt:variant>
        <vt:i4>5</vt:i4>
      </vt:variant>
      <vt:variant>
        <vt:lpwstr/>
      </vt:variant>
      <vt:variant>
        <vt:lpwstr>_Toc88732992</vt:lpwstr>
      </vt:variant>
      <vt:variant>
        <vt:i4>1310772</vt:i4>
      </vt:variant>
      <vt:variant>
        <vt:i4>959</vt:i4>
      </vt:variant>
      <vt:variant>
        <vt:i4>0</vt:i4>
      </vt:variant>
      <vt:variant>
        <vt:i4>5</vt:i4>
      </vt:variant>
      <vt:variant>
        <vt:lpwstr/>
      </vt:variant>
      <vt:variant>
        <vt:lpwstr>_Toc88732991</vt:lpwstr>
      </vt:variant>
      <vt:variant>
        <vt:i4>1376308</vt:i4>
      </vt:variant>
      <vt:variant>
        <vt:i4>953</vt:i4>
      </vt:variant>
      <vt:variant>
        <vt:i4>0</vt:i4>
      </vt:variant>
      <vt:variant>
        <vt:i4>5</vt:i4>
      </vt:variant>
      <vt:variant>
        <vt:lpwstr/>
      </vt:variant>
      <vt:variant>
        <vt:lpwstr>_Toc88732990</vt:lpwstr>
      </vt:variant>
      <vt:variant>
        <vt:i4>1835061</vt:i4>
      </vt:variant>
      <vt:variant>
        <vt:i4>947</vt:i4>
      </vt:variant>
      <vt:variant>
        <vt:i4>0</vt:i4>
      </vt:variant>
      <vt:variant>
        <vt:i4>5</vt:i4>
      </vt:variant>
      <vt:variant>
        <vt:lpwstr/>
      </vt:variant>
      <vt:variant>
        <vt:lpwstr>_Toc88732989</vt:lpwstr>
      </vt:variant>
      <vt:variant>
        <vt:i4>1900597</vt:i4>
      </vt:variant>
      <vt:variant>
        <vt:i4>941</vt:i4>
      </vt:variant>
      <vt:variant>
        <vt:i4>0</vt:i4>
      </vt:variant>
      <vt:variant>
        <vt:i4>5</vt:i4>
      </vt:variant>
      <vt:variant>
        <vt:lpwstr/>
      </vt:variant>
      <vt:variant>
        <vt:lpwstr>_Toc88732988</vt:lpwstr>
      </vt:variant>
      <vt:variant>
        <vt:i4>1179701</vt:i4>
      </vt:variant>
      <vt:variant>
        <vt:i4>935</vt:i4>
      </vt:variant>
      <vt:variant>
        <vt:i4>0</vt:i4>
      </vt:variant>
      <vt:variant>
        <vt:i4>5</vt:i4>
      </vt:variant>
      <vt:variant>
        <vt:lpwstr/>
      </vt:variant>
      <vt:variant>
        <vt:lpwstr>_Toc88732987</vt:lpwstr>
      </vt:variant>
      <vt:variant>
        <vt:i4>1245237</vt:i4>
      </vt:variant>
      <vt:variant>
        <vt:i4>929</vt:i4>
      </vt:variant>
      <vt:variant>
        <vt:i4>0</vt:i4>
      </vt:variant>
      <vt:variant>
        <vt:i4>5</vt:i4>
      </vt:variant>
      <vt:variant>
        <vt:lpwstr/>
      </vt:variant>
      <vt:variant>
        <vt:lpwstr>_Toc88732986</vt:lpwstr>
      </vt:variant>
      <vt:variant>
        <vt:i4>1048629</vt:i4>
      </vt:variant>
      <vt:variant>
        <vt:i4>923</vt:i4>
      </vt:variant>
      <vt:variant>
        <vt:i4>0</vt:i4>
      </vt:variant>
      <vt:variant>
        <vt:i4>5</vt:i4>
      </vt:variant>
      <vt:variant>
        <vt:lpwstr/>
      </vt:variant>
      <vt:variant>
        <vt:lpwstr>_Toc88732985</vt:lpwstr>
      </vt:variant>
      <vt:variant>
        <vt:i4>1114165</vt:i4>
      </vt:variant>
      <vt:variant>
        <vt:i4>917</vt:i4>
      </vt:variant>
      <vt:variant>
        <vt:i4>0</vt:i4>
      </vt:variant>
      <vt:variant>
        <vt:i4>5</vt:i4>
      </vt:variant>
      <vt:variant>
        <vt:lpwstr/>
      </vt:variant>
      <vt:variant>
        <vt:lpwstr>_Toc88732984</vt:lpwstr>
      </vt:variant>
      <vt:variant>
        <vt:i4>1441845</vt:i4>
      </vt:variant>
      <vt:variant>
        <vt:i4>911</vt:i4>
      </vt:variant>
      <vt:variant>
        <vt:i4>0</vt:i4>
      </vt:variant>
      <vt:variant>
        <vt:i4>5</vt:i4>
      </vt:variant>
      <vt:variant>
        <vt:lpwstr/>
      </vt:variant>
      <vt:variant>
        <vt:lpwstr>_Toc88732983</vt:lpwstr>
      </vt:variant>
      <vt:variant>
        <vt:i4>1507381</vt:i4>
      </vt:variant>
      <vt:variant>
        <vt:i4>905</vt:i4>
      </vt:variant>
      <vt:variant>
        <vt:i4>0</vt:i4>
      </vt:variant>
      <vt:variant>
        <vt:i4>5</vt:i4>
      </vt:variant>
      <vt:variant>
        <vt:lpwstr/>
      </vt:variant>
      <vt:variant>
        <vt:lpwstr>_Toc88732982</vt:lpwstr>
      </vt:variant>
      <vt:variant>
        <vt:i4>1310773</vt:i4>
      </vt:variant>
      <vt:variant>
        <vt:i4>899</vt:i4>
      </vt:variant>
      <vt:variant>
        <vt:i4>0</vt:i4>
      </vt:variant>
      <vt:variant>
        <vt:i4>5</vt:i4>
      </vt:variant>
      <vt:variant>
        <vt:lpwstr/>
      </vt:variant>
      <vt:variant>
        <vt:lpwstr>_Toc88732981</vt:lpwstr>
      </vt:variant>
      <vt:variant>
        <vt:i4>1376309</vt:i4>
      </vt:variant>
      <vt:variant>
        <vt:i4>893</vt:i4>
      </vt:variant>
      <vt:variant>
        <vt:i4>0</vt:i4>
      </vt:variant>
      <vt:variant>
        <vt:i4>5</vt:i4>
      </vt:variant>
      <vt:variant>
        <vt:lpwstr/>
      </vt:variant>
      <vt:variant>
        <vt:lpwstr>_Toc88732980</vt:lpwstr>
      </vt:variant>
      <vt:variant>
        <vt:i4>1835066</vt:i4>
      </vt:variant>
      <vt:variant>
        <vt:i4>887</vt:i4>
      </vt:variant>
      <vt:variant>
        <vt:i4>0</vt:i4>
      </vt:variant>
      <vt:variant>
        <vt:i4>5</vt:i4>
      </vt:variant>
      <vt:variant>
        <vt:lpwstr/>
      </vt:variant>
      <vt:variant>
        <vt:lpwstr>_Toc88732979</vt:lpwstr>
      </vt:variant>
      <vt:variant>
        <vt:i4>1900602</vt:i4>
      </vt:variant>
      <vt:variant>
        <vt:i4>881</vt:i4>
      </vt:variant>
      <vt:variant>
        <vt:i4>0</vt:i4>
      </vt:variant>
      <vt:variant>
        <vt:i4>5</vt:i4>
      </vt:variant>
      <vt:variant>
        <vt:lpwstr/>
      </vt:variant>
      <vt:variant>
        <vt:lpwstr>_Toc88732978</vt:lpwstr>
      </vt:variant>
      <vt:variant>
        <vt:i4>1179706</vt:i4>
      </vt:variant>
      <vt:variant>
        <vt:i4>875</vt:i4>
      </vt:variant>
      <vt:variant>
        <vt:i4>0</vt:i4>
      </vt:variant>
      <vt:variant>
        <vt:i4>5</vt:i4>
      </vt:variant>
      <vt:variant>
        <vt:lpwstr/>
      </vt:variant>
      <vt:variant>
        <vt:lpwstr>_Toc88732977</vt:lpwstr>
      </vt:variant>
      <vt:variant>
        <vt:i4>1245242</vt:i4>
      </vt:variant>
      <vt:variant>
        <vt:i4>869</vt:i4>
      </vt:variant>
      <vt:variant>
        <vt:i4>0</vt:i4>
      </vt:variant>
      <vt:variant>
        <vt:i4>5</vt:i4>
      </vt:variant>
      <vt:variant>
        <vt:lpwstr/>
      </vt:variant>
      <vt:variant>
        <vt:lpwstr>_Toc88732976</vt:lpwstr>
      </vt:variant>
      <vt:variant>
        <vt:i4>1048634</vt:i4>
      </vt:variant>
      <vt:variant>
        <vt:i4>863</vt:i4>
      </vt:variant>
      <vt:variant>
        <vt:i4>0</vt:i4>
      </vt:variant>
      <vt:variant>
        <vt:i4>5</vt:i4>
      </vt:variant>
      <vt:variant>
        <vt:lpwstr/>
      </vt:variant>
      <vt:variant>
        <vt:lpwstr>_Toc88732975</vt:lpwstr>
      </vt:variant>
      <vt:variant>
        <vt:i4>1114170</vt:i4>
      </vt:variant>
      <vt:variant>
        <vt:i4>857</vt:i4>
      </vt:variant>
      <vt:variant>
        <vt:i4>0</vt:i4>
      </vt:variant>
      <vt:variant>
        <vt:i4>5</vt:i4>
      </vt:variant>
      <vt:variant>
        <vt:lpwstr/>
      </vt:variant>
      <vt:variant>
        <vt:lpwstr>_Toc88732974</vt:lpwstr>
      </vt:variant>
      <vt:variant>
        <vt:i4>1441850</vt:i4>
      </vt:variant>
      <vt:variant>
        <vt:i4>851</vt:i4>
      </vt:variant>
      <vt:variant>
        <vt:i4>0</vt:i4>
      </vt:variant>
      <vt:variant>
        <vt:i4>5</vt:i4>
      </vt:variant>
      <vt:variant>
        <vt:lpwstr/>
      </vt:variant>
      <vt:variant>
        <vt:lpwstr>_Toc88732973</vt:lpwstr>
      </vt:variant>
      <vt:variant>
        <vt:i4>1507386</vt:i4>
      </vt:variant>
      <vt:variant>
        <vt:i4>845</vt:i4>
      </vt:variant>
      <vt:variant>
        <vt:i4>0</vt:i4>
      </vt:variant>
      <vt:variant>
        <vt:i4>5</vt:i4>
      </vt:variant>
      <vt:variant>
        <vt:lpwstr/>
      </vt:variant>
      <vt:variant>
        <vt:lpwstr>_Toc88732972</vt:lpwstr>
      </vt:variant>
      <vt:variant>
        <vt:i4>1310778</vt:i4>
      </vt:variant>
      <vt:variant>
        <vt:i4>839</vt:i4>
      </vt:variant>
      <vt:variant>
        <vt:i4>0</vt:i4>
      </vt:variant>
      <vt:variant>
        <vt:i4>5</vt:i4>
      </vt:variant>
      <vt:variant>
        <vt:lpwstr/>
      </vt:variant>
      <vt:variant>
        <vt:lpwstr>_Toc88732971</vt:lpwstr>
      </vt:variant>
      <vt:variant>
        <vt:i4>1376314</vt:i4>
      </vt:variant>
      <vt:variant>
        <vt:i4>833</vt:i4>
      </vt:variant>
      <vt:variant>
        <vt:i4>0</vt:i4>
      </vt:variant>
      <vt:variant>
        <vt:i4>5</vt:i4>
      </vt:variant>
      <vt:variant>
        <vt:lpwstr/>
      </vt:variant>
      <vt:variant>
        <vt:lpwstr>_Toc88732970</vt:lpwstr>
      </vt:variant>
      <vt:variant>
        <vt:i4>1835067</vt:i4>
      </vt:variant>
      <vt:variant>
        <vt:i4>827</vt:i4>
      </vt:variant>
      <vt:variant>
        <vt:i4>0</vt:i4>
      </vt:variant>
      <vt:variant>
        <vt:i4>5</vt:i4>
      </vt:variant>
      <vt:variant>
        <vt:lpwstr/>
      </vt:variant>
      <vt:variant>
        <vt:lpwstr>_Toc88732969</vt:lpwstr>
      </vt:variant>
      <vt:variant>
        <vt:i4>1900603</vt:i4>
      </vt:variant>
      <vt:variant>
        <vt:i4>821</vt:i4>
      </vt:variant>
      <vt:variant>
        <vt:i4>0</vt:i4>
      </vt:variant>
      <vt:variant>
        <vt:i4>5</vt:i4>
      </vt:variant>
      <vt:variant>
        <vt:lpwstr/>
      </vt:variant>
      <vt:variant>
        <vt:lpwstr>_Toc88732968</vt:lpwstr>
      </vt:variant>
      <vt:variant>
        <vt:i4>1179707</vt:i4>
      </vt:variant>
      <vt:variant>
        <vt:i4>815</vt:i4>
      </vt:variant>
      <vt:variant>
        <vt:i4>0</vt:i4>
      </vt:variant>
      <vt:variant>
        <vt:i4>5</vt:i4>
      </vt:variant>
      <vt:variant>
        <vt:lpwstr/>
      </vt:variant>
      <vt:variant>
        <vt:lpwstr>_Toc88732967</vt:lpwstr>
      </vt:variant>
      <vt:variant>
        <vt:i4>1245243</vt:i4>
      </vt:variant>
      <vt:variant>
        <vt:i4>809</vt:i4>
      </vt:variant>
      <vt:variant>
        <vt:i4>0</vt:i4>
      </vt:variant>
      <vt:variant>
        <vt:i4>5</vt:i4>
      </vt:variant>
      <vt:variant>
        <vt:lpwstr/>
      </vt:variant>
      <vt:variant>
        <vt:lpwstr>_Toc88732966</vt:lpwstr>
      </vt:variant>
      <vt:variant>
        <vt:i4>1048635</vt:i4>
      </vt:variant>
      <vt:variant>
        <vt:i4>803</vt:i4>
      </vt:variant>
      <vt:variant>
        <vt:i4>0</vt:i4>
      </vt:variant>
      <vt:variant>
        <vt:i4>5</vt:i4>
      </vt:variant>
      <vt:variant>
        <vt:lpwstr/>
      </vt:variant>
      <vt:variant>
        <vt:lpwstr>_Toc88732965</vt:lpwstr>
      </vt:variant>
      <vt:variant>
        <vt:i4>1114171</vt:i4>
      </vt:variant>
      <vt:variant>
        <vt:i4>797</vt:i4>
      </vt:variant>
      <vt:variant>
        <vt:i4>0</vt:i4>
      </vt:variant>
      <vt:variant>
        <vt:i4>5</vt:i4>
      </vt:variant>
      <vt:variant>
        <vt:lpwstr/>
      </vt:variant>
      <vt:variant>
        <vt:lpwstr>_Toc88732964</vt:lpwstr>
      </vt:variant>
      <vt:variant>
        <vt:i4>1441851</vt:i4>
      </vt:variant>
      <vt:variant>
        <vt:i4>791</vt:i4>
      </vt:variant>
      <vt:variant>
        <vt:i4>0</vt:i4>
      </vt:variant>
      <vt:variant>
        <vt:i4>5</vt:i4>
      </vt:variant>
      <vt:variant>
        <vt:lpwstr/>
      </vt:variant>
      <vt:variant>
        <vt:lpwstr>_Toc88732963</vt:lpwstr>
      </vt:variant>
      <vt:variant>
        <vt:i4>1507387</vt:i4>
      </vt:variant>
      <vt:variant>
        <vt:i4>785</vt:i4>
      </vt:variant>
      <vt:variant>
        <vt:i4>0</vt:i4>
      </vt:variant>
      <vt:variant>
        <vt:i4>5</vt:i4>
      </vt:variant>
      <vt:variant>
        <vt:lpwstr/>
      </vt:variant>
      <vt:variant>
        <vt:lpwstr>_Toc88732962</vt:lpwstr>
      </vt:variant>
      <vt:variant>
        <vt:i4>1310779</vt:i4>
      </vt:variant>
      <vt:variant>
        <vt:i4>779</vt:i4>
      </vt:variant>
      <vt:variant>
        <vt:i4>0</vt:i4>
      </vt:variant>
      <vt:variant>
        <vt:i4>5</vt:i4>
      </vt:variant>
      <vt:variant>
        <vt:lpwstr/>
      </vt:variant>
      <vt:variant>
        <vt:lpwstr>_Toc88732961</vt:lpwstr>
      </vt:variant>
      <vt:variant>
        <vt:i4>1572916</vt:i4>
      </vt:variant>
      <vt:variant>
        <vt:i4>770</vt:i4>
      </vt:variant>
      <vt:variant>
        <vt:i4>0</vt:i4>
      </vt:variant>
      <vt:variant>
        <vt:i4>5</vt:i4>
      </vt:variant>
      <vt:variant>
        <vt:lpwstr/>
      </vt:variant>
      <vt:variant>
        <vt:lpwstr>_Toc88732692</vt:lpwstr>
      </vt:variant>
      <vt:variant>
        <vt:i4>1769524</vt:i4>
      </vt:variant>
      <vt:variant>
        <vt:i4>764</vt:i4>
      </vt:variant>
      <vt:variant>
        <vt:i4>0</vt:i4>
      </vt:variant>
      <vt:variant>
        <vt:i4>5</vt:i4>
      </vt:variant>
      <vt:variant>
        <vt:lpwstr/>
      </vt:variant>
      <vt:variant>
        <vt:lpwstr>_Toc88732691</vt:lpwstr>
      </vt:variant>
      <vt:variant>
        <vt:i4>1703988</vt:i4>
      </vt:variant>
      <vt:variant>
        <vt:i4>758</vt:i4>
      </vt:variant>
      <vt:variant>
        <vt:i4>0</vt:i4>
      </vt:variant>
      <vt:variant>
        <vt:i4>5</vt:i4>
      </vt:variant>
      <vt:variant>
        <vt:lpwstr/>
      </vt:variant>
      <vt:variant>
        <vt:lpwstr>_Toc88732690</vt:lpwstr>
      </vt:variant>
      <vt:variant>
        <vt:i4>1245237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_Toc88732689</vt:lpwstr>
      </vt:variant>
      <vt:variant>
        <vt:i4>1179701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_Toc88732688</vt:lpwstr>
      </vt:variant>
      <vt:variant>
        <vt:i4>1900597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_Toc88732687</vt:lpwstr>
      </vt:variant>
      <vt:variant>
        <vt:i4>1835061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_Toc88732686</vt:lpwstr>
      </vt:variant>
      <vt:variant>
        <vt:i4>2031669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_Toc88732685</vt:lpwstr>
      </vt:variant>
      <vt:variant>
        <vt:i4>1966133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_Toc88732684</vt:lpwstr>
      </vt:variant>
      <vt:variant>
        <vt:i4>1638453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_Toc88732683</vt:lpwstr>
      </vt:variant>
      <vt:variant>
        <vt:i4>1572917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_Toc88732682</vt:lpwstr>
      </vt:variant>
      <vt:variant>
        <vt:i4>1769525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_Toc88732681</vt:lpwstr>
      </vt:variant>
      <vt:variant>
        <vt:i4>1703989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_Toc88732680</vt:lpwstr>
      </vt:variant>
      <vt:variant>
        <vt:i4>1245242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_Toc88732679</vt:lpwstr>
      </vt:variant>
      <vt:variant>
        <vt:i4>1179706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_Toc88732678</vt:lpwstr>
      </vt:variant>
      <vt:variant>
        <vt:i4>1900602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_Toc88732677</vt:lpwstr>
      </vt:variant>
      <vt:variant>
        <vt:i4>1835066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_Toc88732676</vt:lpwstr>
      </vt:variant>
      <vt:variant>
        <vt:i4>2031674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_Toc88732675</vt:lpwstr>
      </vt:variant>
      <vt:variant>
        <vt:i4>1966138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_Toc88732674</vt:lpwstr>
      </vt:variant>
      <vt:variant>
        <vt:i4>1638458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_Toc88732673</vt:lpwstr>
      </vt:variant>
      <vt:variant>
        <vt:i4>1572922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_Toc88732672</vt:lpwstr>
      </vt:variant>
      <vt:variant>
        <vt:i4>1769530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_Toc88732671</vt:lpwstr>
      </vt:variant>
      <vt:variant>
        <vt:i4>1703994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_Toc88732670</vt:lpwstr>
      </vt:variant>
      <vt:variant>
        <vt:i4>1245243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_Toc88732669</vt:lpwstr>
      </vt:variant>
      <vt:variant>
        <vt:i4>1179707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_Toc88732668</vt:lpwstr>
      </vt:variant>
      <vt:variant>
        <vt:i4>1900603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_Toc88732667</vt:lpwstr>
      </vt:variant>
      <vt:variant>
        <vt:i4>1835067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_Toc88732666</vt:lpwstr>
      </vt:variant>
      <vt:variant>
        <vt:i4>2031675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_Toc88732665</vt:lpwstr>
      </vt:variant>
      <vt:variant>
        <vt:i4>1966139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_Toc88732664</vt:lpwstr>
      </vt:variant>
      <vt:variant>
        <vt:i4>1638459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_Toc88732663</vt:lpwstr>
      </vt:variant>
      <vt:variant>
        <vt:i4>1572923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_Toc88732662</vt:lpwstr>
      </vt:variant>
      <vt:variant>
        <vt:i4>1769531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_Toc88732661</vt:lpwstr>
      </vt:variant>
      <vt:variant>
        <vt:i4>1703995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_Toc88732660</vt:lpwstr>
      </vt:variant>
      <vt:variant>
        <vt:i4>1245240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_Toc88732659</vt:lpwstr>
      </vt:variant>
      <vt:variant>
        <vt:i4>1179704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_Toc88732658</vt:lpwstr>
      </vt:variant>
      <vt:variant>
        <vt:i4>1900600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_Toc88732657</vt:lpwstr>
      </vt:variant>
      <vt:variant>
        <vt:i4>1835064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_Toc88732656</vt:lpwstr>
      </vt:variant>
      <vt:variant>
        <vt:i4>2031672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_Toc88732655</vt:lpwstr>
      </vt:variant>
      <vt:variant>
        <vt:i4>1966136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_Toc88732654</vt:lpwstr>
      </vt:variant>
      <vt:variant>
        <vt:i4>1638456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_Toc88732653</vt:lpwstr>
      </vt:variant>
      <vt:variant>
        <vt:i4>1572920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_Toc88732652</vt:lpwstr>
      </vt:variant>
      <vt:variant>
        <vt:i4>1769528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_Toc88732651</vt:lpwstr>
      </vt:variant>
      <vt:variant>
        <vt:i4>1703992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_Toc88732650</vt:lpwstr>
      </vt:variant>
      <vt:variant>
        <vt:i4>1245241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_Toc88732649</vt:lpwstr>
      </vt:variant>
      <vt:variant>
        <vt:i4>1179705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_Toc88732648</vt:lpwstr>
      </vt:variant>
      <vt:variant>
        <vt:i4>1900601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_Toc88732647</vt:lpwstr>
      </vt:variant>
      <vt:variant>
        <vt:i4>1835065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_Toc88732646</vt:lpwstr>
      </vt:variant>
      <vt:variant>
        <vt:i4>2031673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_Toc88732645</vt:lpwstr>
      </vt:variant>
      <vt:variant>
        <vt:i4>1966137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_Toc88732644</vt:lpwstr>
      </vt:variant>
      <vt:variant>
        <vt:i4>1638457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_Toc88732643</vt:lpwstr>
      </vt:variant>
      <vt:variant>
        <vt:i4>1572921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_Toc88732642</vt:lpwstr>
      </vt:variant>
      <vt:variant>
        <vt:i4>1769529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_Toc88732641</vt:lpwstr>
      </vt:variant>
      <vt:variant>
        <vt:i4>1703993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_Toc88732640</vt:lpwstr>
      </vt:variant>
      <vt:variant>
        <vt:i4>1245246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_Toc88732639</vt:lpwstr>
      </vt:variant>
      <vt:variant>
        <vt:i4>1179710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_Toc88732638</vt:lpwstr>
      </vt:variant>
      <vt:variant>
        <vt:i4>1900606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_Toc88732637</vt:lpwstr>
      </vt:variant>
      <vt:variant>
        <vt:i4>1835070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_Toc88732636</vt:lpwstr>
      </vt:variant>
      <vt:variant>
        <vt:i4>2031678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_Toc88732635</vt:lpwstr>
      </vt:variant>
      <vt:variant>
        <vt:i4>1966142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_Toc88732634</vt:lpwstr>
      </vt:variant>
      <vt:variant>
        <vt:i4>1638462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_Toc88732633</vt:lpwstr>
      </vt:variant>
      <vt:variant>
        <vt:i4>1572926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_Toc88732632</vt:lpwstr>
      </vt:variant>
      <vt:variant>
        <vt:i4>1769534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_Toc88732631</vt:lpwstr>
      </vt:variant>
      <vt:variant>
        <vt:i4>1703998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_Toc88732630</vt:lpwstr>
      </vt:variant>
      <vt:variant>
        <vt:i4>1245247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_Toc88732629</vt:lpwstr>
      </vt:variant>
      <vt:variant>
        <vt:i4>1179711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_Toc88732628</vt:lpwstr>
      </vt:variant>
      <vt:variant>
        <vt:i4>1900607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_Toc88732627</vt:lpwstr>
      </vt:variant>
      <vt:variant>
        <vt:i4>1835071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_Toc88732626</vt:lpwstr>
      </vt:variant>
      <vt:variant>
        <vt:i4>2031679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_Toc88732625</vt:lpwstr>
      </vt:variant>
      <vt:variant>
        <vt:i4>1966143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_Toc88732624</vt:lpwstr>
      </vt:variant>
      <vt:variant>
        <vt:i4>1638463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_Toc88732623</vt:lpwstr>
      </vt:variant>
      <vt:variant>
        <vt:i4>1572927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_Toc88732622</vt:lpwstr>
      </vt:variant>
      <vt:variant>
        <vt:i4>1769535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_Toc88732621</vt:lpwstr>
      </vt:variant>
      <vt:variant>
        <vt:i4>1703999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_Toc88732620</vt:lpwstr>
      </vt:variant>
      <vt:variant>
        <vt:i4>1245244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_Toc88732619</vt:lpwstr>
      </vt:variant>
      <vt:variant>
        <vt:i4>1179708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_Toc88732618</vt:lpwstr>
      </vt:variant>
      <vt:variant>
        <vt:i4>1900604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_Toc88732617</vt:lpwstr>
      </vt:variant>
      <vt:variant>
        <vt:i4>1835068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_Toc88732616</vt:lpwstr>
      </vt:variant>
      <vt:variant>
        <vt:i4>2031676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_Toc88732615</vt:lpwstr>
      </vt:variant>
      <vt:variant>
        <vt:i4>1966140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_Toc88732614</vt:lpwstr>
      </vt:variant>
      <vt:variant>
        <vt:i4>1638460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_Toc88732613</vt:lpwstr>
      </vt:variant>
      <vt:variant>
        <vt:i4>1572924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_Toc88732612</vt:lpwstr>
      </vt:variant>
      <vt:variant>
        <vt:i4>1769532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_Toc88732611</vt:lpwstr>
      </vt:variant>
      <vt:variant>
        <vt:i4>1703996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_Toc88732610</vt:lpwstr>
      </vt:variant>
      <vt:variant>
        <vt:i4>1245245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_Toc88732609</vt:lpwstr>
      </vt:variant>
      <vt:variant>
        <vt:i4>1179709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_Toc88732608</vt:lpwstr>
      </vt:variant>
      <vt:variant>
        <vt:i4>1900605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_Toc88732607</vt:lpwstr>
      </vt:variant>
      <vt:variant>
        <vt:i4>1835069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_Toc88732606</vt:lpwstr>
      </vt:variant>
      <vt:variant>
        <vt:i4>2031677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_Toc88732605</vt:lpwstr>
      </vt:variant>
      <vt:variant>
        <vt:i4>1966141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_Toc88732604</vt:lpwstr>
      </vt:variant>
      <vt:variant>
        <vt:i4>1638461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_Toc88732603</vt:lpwstr>
      </vt:variant>
      <vt:variant>
        <vt:i4>1572925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_Toc88732602</vt:lpwstr>
      </vt:variant>
      <vt:variant>
        <vt:i4>1769533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_Toc88732601</vt:lpwstr>
      </vt:variant>
      <vt:variant>
        <vt:i4>1703997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_Toc88732600</vt:lpwstr>
      </vt:variant>
      <vt:variant>
        <vt:i4>1048628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_Toc88732599</vt:lpwstr>
      </vt:variant>
      <vt:variant>
        <vt:i4>1114164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_Toc88732598</vt:lpwstr>
      </vt:variant>
      <vt:variant>
        <vt:i4>1966132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_Toc88732597</vt:lpwstr>
      </vt:variant>
      <vt:variant>
        <vt:i4>2031668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_Toc88732596</vt:lpwstr>
      </vt:variant>
      <vt:variant>
        <vt:i4>1835060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_Toc88732595</vt:lpwstr>
      </vt:variant>
      <vt:variant>
        <vt:i4>1900596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_Toc88732594</vt:lpwstr>
      </vt:variant>
      <vt:variant>
        <vt:i4>1703988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_Toc88732593</vt:lpwstr>
      </vt:variant>
      <vt:variant>
        <vt:i4>1769524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_Toc88732592</vt:lpwstr>
      </vt:variant>
      <vt:variant>
        <vt:i4>1572916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_Toc88732591</vt:lpwstr>
      </vt:variant>
      <vt:variant>
        <vt:i4>1638452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_Toc88732590</vt:lpwstr>
      </vt:variant>
      <vt:variant>
        <vt:i4>1048629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_Toc88732589</vt:lpwstr>
      </vt:variant>
      <vt:variant>
        <vt:i4>1114165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_Toc88732588</vt:lpwstr>
      </vt:variant>
      <vt:variant>
        <vt:i4>1966133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_Toc88732587</vt:lpwstr>
      </vt:variant>
      <vt:variant>
        <vt:i4>2031669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_Toc88732586</vt:lpwstr>
      </vt:variant>
      <vt:variant>
        <vt:i4>1835061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_Toc88732585</vt:lpwstr>
      </vt:variant>
      <vt:variant>
        <vt:i4>1900597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_Toc88732584</vt:lpwstr>
      </vt:variant>
      <vt:variant>
        <vt:i4>1703989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_Toc88732583</vt:lpwstr>
      </vt:variant>
      <vt:variant>
        <vt:i4>1769525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_Toc88732582</vt:lpwstr>
      </vt:variant>
      <vt:variant>
        <vt:i4>1572917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_Toc88732581</vt:lpwstr>
      </vt:variant>
      <vt:variant>
        <vt:i4>1638453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_Toc88732580</vt:lpwstr>
      </vt:variant>
      <vt:variant>
        <vt:i4>1048634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_Toc88732579</vt:lpwstr>
      </vt:variant>
      <vt:variant>
        <vt:i4>1114170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_Toc88732578</vt:lpwstr>
      </vt:variant>
      <vt:variant>
        <vt:i4>1966138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_Toc88732577</vt:lpwstr>
      </vt:variant>
      <vt:variant>
        <vt:i4>2031674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_Toc88732576</vt:lpwstr>
      </vt:variant>
      <vt:variant>
        <vt:i4>1835066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_Toc88732575</vt:lpwstr>
      </vt:variant>
      <vt:variant>
        <vt:i4>1900602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_Toc88732574</vt:lpwstr>
      </vt:variant>
      <vt:variant>
        <vt:i4>1703994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_Toc88732573</vt:lpwstr>
      </vt:variant>
      <vt:variant>
        <vt:i4>1769530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_Toc88732572</vt:lpwstr>
      </vt:variant>
      <vt:variant>
        <vt:i4>1572922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_Toc88732571</vt:lpwstr>
      </vt:variant>
      <vt:variant>
        <vt:i4>1638458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_Toc88732570</vt:lpwstr>
      </vt:variant>
      <vt:variant>
        <vt:i4>1048635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_Toc88732569</vt:lpwstr>
      </vt:variant>
      <vt:variant>
        <vt:i4>1114171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_Toc88732568</vt:lpwstr>
      </vt:variant>
      <vt:variant>
        <vt:i4>1966139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_Toc88732567</vt:lpwstr>
      </vt:variant>
      <vt:variant>
        <vt:i4>2031675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_Toc88732566</vt:lpwstr>
      </vt:variant>
      <vt:variant>
        <vt:i4>1835067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_Toc88732565</vt:lpwstr>
      </vt:variant>
      <vt:variant>
        <vt:i4>1900603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_Toc88732564</vt:lpwstr>
      </vt:variant>
      <vt:variant>
        <vt:i4>4915309</vt:i4>
      </vt:variant>
      <vt:variant>
        <vt:i4>6</vt:i4>
      </vt:variant>
      <vt:variant>
        <vt:i4>0</vt:i4>
      </vt:variant>
      <vt:variant>
        <vt:i4>5</vt:i4>
      </vt:variant>
      <vt:variant>
        <vt:lpwstr>mailto:joao.correia@ict.csbe.ch</vt:lpwstr>
      </vt:variant>
      <vt:variant>
        <vt:lpwstr/>
      </vt:variant>
      <vt:variant>
        <vt:i4>2293789</vt:i4>
      </vt:variant>
      <vt:variant>
        <vt:i4>3</vt:i4>
      </vt:variant>
      <vt:variant>
        <vt:i4>0</vt:i4>
      </vt:variant>
      <vt:variant>
        <vt:i4>5</vt:i4>
      </vt:variant>
      <vt:variant>
        <vt:lpwstr>mailto:jannis.zwahlen@ict.csbe.ch</vt:lpwstr>
      </vt:variant>
      <vt:variant>
        <vt:lpwstr/>
      </vt:variant>
      <vt:variant>
        <vt:i4>3473424</vt:i4>
      </vt:variant>
      <vt:variant>
        <vt:i4>0</vt:i4>
      </vt:variant>
      <vt:variant>
        <vt:i4>0</vt:i4>
      </vt:variant>
      <vt:variant>
        <vt:i4>5</vt:i4>
      </vt:variant>
      <vt:variant>
        <vt:lpwstr>mailto:andre.heuberger@ict.csbe.ch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IT-Kleinprojekt dokumentation</dc:subject>
  <dc:creator>Jannis Zwahlen</dc:creator>
  <cp:keywords/>
  <dc:description/>
  <cp:lastModifiedBy>Joao Correia</cp:lastModifiedBy>
  <cp:revision>2</cp:revision>
  <cp:lastPrinted>2021-12-10T10:44:00Z</cp:lastPrinted>
  <dcterms:created xsi:type="dcterms:W3CDTF">2022-03-11T03:44:00Z</dcterms:created>
  <dcterms:modified xsi:type="dcterms:W3CDTF">2022-03-11T03:44:00Z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0x010100CCA9B0B81E3CB9409C129017DE6E9DDD</vt:lpwstr>
  </property>
</Properties>
</file>