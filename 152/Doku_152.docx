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28D0" w14:textId="77777777" w:rsidR="00433630" w:rsidRPr="00037B19" w:rsidRDefault="00433630" w:rsidP="00433630">
      <w:pPr>
        <w:jc w:val="center"/>
        <w:rPr>
          <w:rFonts w:asciiTheme="minorHAnsi" w:hAnsiTheme="minorHAnsi" w:cstheme="minorHAnsi"/>
          <w:lang w:val="de-CH"/>
        </w:rPr>
      </w:pPr>
    </w:p>
    <w:p w14:paraId="66735F22" w14:textId="77777777" w:rsidR="00433630" w:rsidRPr="00037B19" w:rsidRDefault="00433630" w:rsidP="00433630">
      <w:pPr>
        <w:jc w:val="center"/>
        <w:rPr>
          <w:rFonts w:asciiTheme="minorHAnsi" w:hAnsiTheme="minorHAnsi" w:cstheme="minorHAnsi"/>
          <w:lang w:val="de-CH"/>
        </w:rPr>
      </w:pPr>
    </w:p>
    <w:p w14:paraId="1A433EB5" w14:textId="77777777" w:rsidR="00433630" w:rsidRPr="00037B19" w:rsidRDefault="00433630" w:rsidP="00433630">
      <w:pPr>
        <w:jc w:val="center"/>
        <w:rPr>
          <w:rFonts w:asciiTheme="minorHAnsi" w:hAnsiTheme="minorHAnsi" w:cstheme="minorHAnsi"/>
          <w:lang w:val="de-CH"/>
        </w:rPr>
      </w:pPr>
    </w:p>
    <w:p w14:paraId="68AD2FE1" w14:textId="77777777" w:rsidR="00433630" w:rsidRPr="00037B19" w:rsidRDefault="00433630" w:rsidP="00433630">
      <w:pPr>
        <w:jc w:val="center"/>
        <w:rPr>
          <w:rFonts w:asciiTheme="minorHAnsi" w:hAnsiTheme="minorHAnsi" w:cstheme="minorHAnsi"/>
          <w:lang w:val="de-CH"/>
        </w:rPr>
      </w:pPr>
    </w:p>
    <w:p w14:paraId="7F28F907" w14:textId="61E680FF" w:rsidR="00433630" w:rsidRPr="00037B19" w:rsidRDefault="00433630" w:rsidP="00D102C8">
      <w:pPr>
        <w:rPr>
          <w:rFonts w:asciiTheme="minorHAnsi" w:hAnsiTheme="minorHAnsi" w:cstheme="minorHAnsi"/>
          <w:lang w:val="de-CH"/>
        </w:rPr>
      </w:pPr>
    </w:p>
    <w:p w14:paraId="06C34433" w14:textId="0C1BFB26" w:rsidR="00433630" w:rsidRPr="00037B19" w:rsidRDefault="00433630" w:rsidP="00433630">
      <w:pPr>
        <w:jc w:val="center"/>
        <w:rPr>
          <w:rFonts w:asciiTheme="minorHAnsi" w:hAnsiTheme="minorHAnsi" w:cstheme="minorHAnsi"/>
          <w:lang w:val="de-CH"/>
        </w:rPr>
      </w:pPr>
    </w:p>
    <w:p w14:paraId="06DAC200" w14:textId="77777777" w:rsidR="00433630" w:rsidRPr="00037B19" w:rsidRDefault="00433630" w:rsidP="00433630">
      <w:pPr>
        <w:jc w:val="center"/>
        <w:rPr>
          <w:rFonts w:asciiTheme="minorHAnsi" w:hAnsiTheme="minorHAnsi" w:cstheme="minorHAnsi"/>
          <w:lang w:val="de-CH"/>
        </w:rPr>
      </w:pPr>
    </w:p>
    <w:p w14:paraId="507C2549" w14:textId="47DA89CB" w:rsidR="00D50851" w:rsidRPr="00037B19" w:rsidRDefault="00D50851" w:rsidP="00433630">
      <w:pPr>
        <w:pBdr>
          <w:top w:val="single" w:sz="4" w:space="1" w:color="auto"/>
        </w:pBdr>
        <w:jc w:val="center"/>
        <w:rPr>
          <w:rFonts w:asciiTheme="minorHAnsi" w:hAnsiTheme="minorHAnsi" w:cstheme="minorHAnsi"/>
          <w:lang w:val="de-CH"/>
        </w:rPr>
      </w:pPr>
      <w:r w:rsidRPr="00037B19">
        <w:rPr>
          <w:rFonts w:asciiTheme="minorHAnsi" w:hAnsiTheme="minorHAnsi" w:cstheme="minorHAnsi"/>
          <w:lang w:val="de-CH"/>
        </w:rPr>
        <w:t>Modul: 1</w:t>
      </w:r>
      <w:r w:rsidR="0093544D" w:rsidRPr="00037B19">
        <w:rPr>
          <w:rFonts w:asciiTheme="minorHAnsi" w:hAnsiTheme="minorHAnsi" w:cstheme="minorHAnsi"/>
          <w:lang w:val="de-CH"/>
        </w:rPr>
        <w:t>52</w:t>
      </w:r>
    </w:p>
    <w:p w14:paraId="55CCC279" w14:textId="28A7CEB2" w:rsidR="00D50851" w:rsidRPr="00037B19" w:rsidRDefault="00D50851" w:rsidP="00D50851">
      <w:pPr>
        <w:spacing w:after="0"/>
        <w:jc w:val="center"/>
        <w:rPr>
          <w:rFonts w:asciiTheme="minorHAnsi" w:hAnsiTheme="minorHAnsi" w:cstheme="minorHAnsi"/>
          <w:lang w:val="de-CH"/>
        </w:rPr>
      </w:pPr>
      <w:r w:rsidRPr="00037B19">
        <w:rPr>
          <w:rFonts w:asciiTheme="minorHAnsi" w:hAnsiTheme="minorHAnsi" w:cstheme="minorHAnsi"/>
          <w:lang w:val="de-CH"/>
        </w:rPr>
        <w:t>Auftrag:</w:t>
      </w:r>
    </w:p>
    <w:p w14:paraId="5E3B9504" w14:textId="63132896" w:rsidR="0093544D" w:rsidRPr="00037B19" w:rsidRDefault="0093544D" w:rsidP="00433630">
      <w:pPr>
        <w:pBdr>
          <w:bottom w:val="single" w:sz="4" w:space="1" w:color="auto"/>
        </w:pBdr>
        <w:spacing w:after="0" w:line="240" w:lineRule="auto"/>
        <w:jc w:val="center"/>
        <w:rPr>
          <w:rFonts w:asciiTheme="minorHAnsi" w:hAnsiTheme="minorHAnsi" w:cstheme="minorHAnsi"/>
          <w:lang w:val="de-CH"/>
        </w:rPr>
      </w:pPr>
      <w:r w:rsidRPr="00037B19">
        <w:rPr>
          <w:rFonts w:asciiTheme="minorHAnsi" w:hAnsiTheme="minorHAnsi" w:cstheme="minorHAnsi"/>
          <w:lang w:val="de-CH"/>
        </w:rPr>
        <w:t>Eigene Website Erstelle</w:t>
      </w:r>
      <w:r w:rsidR="00983D68" w:rsidRPr="00037B19">
        <w:rPr>
          <w:rFonts w:asciiTheme="minorHAnsi" w:hAnsiTheme="minorHAnsi" w:cstheme="minorHAnsi"/>
          <w:lang w:val="de-CH"/>
        </w:rPr>
        <w:t>n mit</w:t>
      </w:r>
    </w:p>
    <w:p w14:paraId="7108F461" w14:textId="32479232" w:rsidR="00983D68" w:rsidRPr="00037B19" w:rsidRDefault="00983D68" w:rsidP="00433630">
      <w:pPr>
        <w:pBdr>
          <w:bottom w:val="single" w:sz="4" w:space="1" w:color="auto"/>
        </w:pBdr>
        <w:spacing w:after="0" w:line="240" w:lineRule="auto"/>
        <w:jc w:val="center"/>
        <w:rPr>
          <w:rFonts w:asciiTheme="minorHAnsi" w:hAnsiTheme="minorHAnsi" w:cstheme="minorHAnsi"/>
          <w:lang w:val="de-CH"/>
        </w:rPr>
      </w:pPr>
      <w:r w:rsidRPr="00037B19">
        <w:rPr>
          <w:rFonts w:asciiTheme="minorHAnsi" w:hAnsiTheme="minorHAnsi" w:cstheme="minorHAnsi"/>
          <w:lang w:val="de-CH"/>
        </w:rPr>
        <w:t>multimedia</w:t>
      </w:r>
    </w:p>
    <w:p w14:paraId="16C105C9" w14:textId="77777777" w:rsidR="0093544D" w:rsidRPr="00037B19" w:rsidRDefault="0093544D" w:rsidP="00433630">
      <w:pPr>
        <w:pBdr>
          <w:bottom w:val="single" w:sz="4" w:space="1" w:color="auto"/>
        </w:pBdr>
        <w:spacing w:after="0" w:line="240" w:lineRule="auto"/>
        <w:jc w:val="center"/>
        <w:rPr>
          <w:rFonts w:asciiTheme="minorHAnsi" w:hAnsiTheme="minorHAnsi" w:cstheme="minorHAnsi"/>
          <w:lang w:val="de-CH"/>
        </w:rPr>
      </w:pPr>
    </w:p>
    <w:p w14:paraId="43FF1F09" w14:textId="25E5069E" w:rsidR="00D50851" w:rsidRPr="00037B19" w:rsidRDefault="00433630" w:rsidP="00433630">
      <w:pPr>
        <w:pBdr>
          <w:bottom w:val="single" w:sz="4" w:space="1" w:color="auto"/>
        </w:pBdr>
        <w:spacing w:after="0" w:line="240" w:lineRule="auto"/>
        <w:jc w:val="center"/>
        <w:rPr>
          <w:rFonts w:asciiTheme="minorHAnsi" w:hAnsiTheme="minorHAnsi" w:cstheme="minorHAnsi"/>
          <w:lang w:val="de-CH"/>
        </w:rPr>
      </w:pPr>
      <w:r w:rsidRPr="00037B19">
        <w:rPr>
          <w:rFonts w:asciiTheme="minorHAnsi" w:hAnsiTheme="minorHAnsi" w:cstheme="minorHAnsi"/>
          <w:lang w:val="de-CH"/>
        </w:rPr>
        <w:t>Auftrags</w:t>
      </w:r>
      <w:r w:rsidR="00D50851" w:rsidRPr="00037B19">
        <w:rPr>
          <w:rFonts w:asciiTheme="minorHAnsi" w:hAnsiTheme="minorHAnsi" w:cstheme="minorHAnsi"/>
          <w:lang w:val="de-CH"/>
        </w:rPr>
        <w:t xml:space="preserve"> Leiter/</w:t>
      </w:r>
      <w:r w:rsidRPr="00037B19">
        <w:rPr>
          <w:rFonts w:asciiTheme="minorHAnsi" w:hAnsiTheme="minorHAnsi" w:cstheme="minorHAnsi"/>
          <w:lang w:val="de-CH"/>
        </w:rPr>
        <w:t>Planer/Entwickler:</w:t>
      </w:r>
    </w:p>
    <w:p w14:paraId="198B72E8" w14:textId="22791BF1" w:rsidR="00433630" w:rsidRPr="00037B19" w:rsidRDefault="00433630" w:rsidP="00433630">
      <w:pPr>
        <w:pBdr>
          <w:bottom w:val="single" w:sz="4" w:space="1" w:color="auto"/>
        </w:pBdr>
        <w:spacing w:after="0"/>
        <w:jc w:val="center"/>
        <w:rPr>
          <w:rFonts w:asciiTheme="minorHAnsi" w:hAnsiTheme="minorHAnsi" w:cstheme="minorHAnsi"/>
          <w:lang w:val="de-CH"/>
        </w:rPr>
      </w:pPr>
      <w:r w:rsidRPr="00037B19">
        <w:rPr>
          <w:rFonts w:asciiTheme="minorHAnsi" w:hAnsiTheme="minorHAnsi" w:cstheme="minorHAnsi"/>
          <w:lang w:val="de-CH"/>
        </w:rPr>
        <w:t>Joao Manuel Ribeiro Correia</w:t>
      </w:r>
    </w:p>
    <w:p w14:paraId="580BBF8A" w14:textId="24A6A7DD" w:rsidR="00B85196" w:rsidRPr="00037B19" w:rsidRDefault="00B85196" w:rsidP="00B85196">
      <w:pPr>
        <w:rPr>
          <w:rFonts w:asciiTheme="minorHAnsi" w:hAnsiTheme="minorHAnsi" w:cstheme="minorHAnsi"/>
          <w:lang w:val="de-CH"/>
        </w:rPr>
      </w:pPr>
      <w:r w:rsidRPr="00037B19">
        <w:rPr>
          <w:rFonts w:asciiTheme="minorHAnsi" w:hAnsiTheme="minorHAnsi" w:cstheme="minorHAnsi"/>
          <w:lang w:val="de-CH"/>
        </w:rPr>
        <w:br w:type="page"/>
      </w:r>
    </w:p>
    <w:p w14:paraId="288282FB" w14:textId="31E7ABC7" w:rsidR="00C00E6B" w:rsidRPr="00037B19" w:rsidRDefault="00C00E6B" w:rsidP="00C00E6B">
      <w:pPr>
        <w:pStyle w:val="berschrift1"/>
        <w:rPr>
          <w:rFonts w:asciiTheme="minorHAnsi" w:hAnsiTheme="minorHAnsi" w:cstheme="minorHAnsi"/>
          <w:lang w:val="de-CH"/>
        </w:rPr>
      </w:pPr>
      <w:bookmarkStart w:id="1" w:name="_Toc88897417"/>
      <w:bookmarkStart w:id="2" w:name="_Toc97107565"/>
      <w:r w:rsidRPr="00037B19">
        <w:rPr>
          <w:rStyle w:val="berschrift1Zchn"/>
          <w:rFonts w:asciiTheme="minorHAnsi" w:hAnsiTheme="minorHAnsi" w:cstheme="minorHAnsi"/>
        </w:rPr>
        <w:lastRenderedPageBreak/>
        <w:t>Inhaltsverzeichnis</w:t>
      </w:r>
      <w:bookmarkEnd w:id="1"/>
      <w:bookmarkEnd w:id="2"/>
    </w:p>
    <w:sdt>
      <w:sdtPr>
        <w:rPr>
          <w:rFonts w:asciiTheme="minorHAnsi" w:hAnsiTheme="minorHAnsi" w:cstheme="minorHAnsi"/>
          <w:b w:val="0"/>
          <w:lang w:val="de-CH"/>
        </w:rPr>
        <w:id w:val="-1275318525"/>
        <w:docPartObj>
          <w:docPartGallery w:val="Table of Contents"/>
          <w:docPartUnique/>
        </w:docPartObj>
      </w:sdtPr>
      <w:sdtEndPr>
        <w:rPr>
          <w:bCs/>
        </w:rPr>
      </w:sdtEndPr>
      <w:sdtContent>
        <w:p w14:paraId="4E7E247E" w14:textId="6C66EFFB" w:rsidR="0093544D" w:rsidRPr="00037B19" w:rsidRDefault="00B85196">
          <w:pPr>
            <w:pStyle w:val="Verzeichnis1"/>
            <w:rPr>
              <w:rFonts w:asciiTheme="minorHAnsi" w:eastAsiaTheme="minorEastAsia" w:hAnsiTheme="minorHAnsi"/>
              <w:b w:val="0"/>
              <w:noProof/>
              <w:lang w:val="de-CH" w:eastAsia="de-CH"/>
            </w:rPr>
          </w:pPr>
          <w:r w:rsidRPr="00037B19">
            <w:rPr>
              <w:rFonts w:asciiTheme="minorHAnsi" w:hAnsiTheme="minorHAnsi" w:cstheme="minorHAnsi"/>
              <w:lang w:val="de-CH"/>
            </w:rPr>
            <w:fldChar w:fldCharType="begin"/>
          </w:r>
          <w:r w:rsidRPr="00037B19">
            <w:rPr>
              <w:rFonts w:asciiTheme="minorHAnsi" w:hAnsiTheme="minorHAnsi" w:cstheme="minorHAnsi"/>
              <w:lang w:val="de-CH"/>
            </w:rPr>
            <w:instrText xml:space="preserve"> TOC \o "1-3" \h \z \u </w:instrText>
          </w:r>
          <w:r w:rsidRPr="00037B19">
            <w:rPr>
              <w:rFonts w:asciiTheme="minorHAnsi" w:hAnsiTheme="minorHAnsi" w:cstheme="minorHAnsi"/>
              <w:lang w:val="de-CH"/>
            </w:rPr>
            <w:fldChar w:fldCharType="separate"/>
          </w:r>
          <w:hyperlink w:anchor="_Toc97107565" w:history="1">
            <w:r w:rsidR="0093544D" w:rsidRPr="00037B19">
              <w:rPr>
                <w:rStyle w:val="Hyperlink"/>
                <w:rFonts w:cstheme="minorHAnsi"/>
                <w:noProof/>
                <w:lang w:val="de-CH"/>
              </w:rPr>
              <w:t>1</w:t>
            </w:r>
            <w:r w:rsidR="0093544D" w:rsidRPr="00037B19">
              <w:rPr>
                <w:rFonts w:asciiTheme="minorHAnsi" w:eastAsiaTheme="minorEastAsia" w:hAnsiTheme="minorHAnsi"/>
                <w:b w:val="0"/>
                <w:noProof/>
                <w:lang w:val="de-CH" w:eastAsia="de-CH"/>
              </w:rPr>
              <w:tab/>
            </w:r>
            <w:r w:rsidR="0093544D" w:rsidRPr="00037B19">
              <w:rPr>
                <w:rStyle w:val="Hyperlink"/>
                <w:rFonts w:cstheme="minorHAnsi"/>
                <w:noProof/>
                <w:lang w:val="de-CH"/>
              </w:rPr>
              <w:t>Inhaltsverzeichnis</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_Toc97107565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1</w:t>
            </w:r>
            <w:r w:rsidR="0093544D" w:rsidRPr="00037B19">
              <w:rPr>
                <w:noProof/>
                <w:webHidden/>
                <w:lang w:val="de-CH"/>
              </w:rPr>
              <w:fldChar w:fldCharType="end"/>
            </w:r>
          </w:hyperlink>
        </w:p>
        <w:p w14:paraId="584AC7AB" w14:textId="7758CA0B" w:rsidR="0093544D" w:rsidRPr="00037B19" w:rsidRDefault="001E3EE5">
          <w:pPr>
            <w:pStyle w:val="Verzeichnis1"/>
            <w:rPr>
              <w:rFonts w:asciiTheme="minorHAnsi" w:eastAsiaTheme="minorEastAsia" w:hAnsiTheme="minorHAnsi"/>
              <w:b w:val="0"/>
              <w:noProof/>
              <w:lang w:val="de-CH" w:eastAsia="de-CH"/>
            </w:rPr>
          </w:pPr>
          <w:hyperlink w:anchor="_Toc97107566" w:history="1">
            <w:r w:rsidR="0093544D" w:rsidRPr="00037B19">
              <w:rPr>
                <w:rStyle w:val="Hyperlink"/>
                <w:rFonts w:cstheme="minorHAnsi"/>
                <w:noProof/>
                <w:lang w:val="de-CH"/>
              </w:rPr>
              <w:t>2</w:t>
            </w:r>
            <w:r w:rsidR="0093544D" w:rsidRPr="00037B19">
              <w:rPr>
                <w:rFonts w:asciiTheme="minorHAnsi" w:eastAsiaTheme="minorEastAsia" w:hAnsiTheme="minorHAnsi"/>
                <w:b w:val="0"/>
                <w:noProof/>
                <w:lang w:val="de-CH" w:eastAsia="de-CH"/>
              </w:rPr>
              <w:tab/>
            </w:r>
            <w:r w:rsidR="0093544D" w:rsidRPr="00037B19">
              <w:rPr>
                <w:rStyle w:val="Hyperlink"/>
                <w:rFonts w:cstheme="minorHAnsi"/>
                <w:noProof/>
                <w:lang w:val="de-CH"/>
              </w:rPr>
              <w:t>Vorwort</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_Toc97107566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2</w:t>
            </w:r>
            <w:r w:rsidR="0093544D" w:rsidRPr="00037B19">
              <w:rPr>
                <w:noProof/>
                <w:webHidden/>
                <w:lang w:val="de-CH"/>
              </w:rPr>
              <w:fldChar w:fldCharType="end"/>
            </w:r>
          </w:hyperlink>
        </w:p>
        <w:p w14:paraId="47DAD96A" w14:textId="5793EE75" w:rsidR="0093544D" w:rsidRPr="00037B19" w:rsidRDefault="001E3EE5">
          <w:pPr>
            <w:pStyle w:val="Verzeichnis2"/>
            <w:rPr>
              <w:rFonts w:asciiTheme="minorHAnsi" w:eastAsiaTheme="minorEastAsia" w:hAnsiTheme="minorHAnsi"/>
              <w:noProof/>
              <w:lang w:val="de-CH" w:eastAsia="de-CH"/>
            </w:rPr>
          </w:pPr>
          <w:hyperlink w:anchor="_Toc97107567" w:history="1">
            <w:r w:rsidR="0093544D" w:rsidRPr="00037B19">
              <w:rPr>
                <w:rStyle w:val="Hyperlink"/>
                <w:rFonts w:cstheme="minorHAnsi"/>
                <w:noProof/>
                <w:lang w:val="de-CH"/>
              </w:rPr>
              <w:t>2.1</w:t>
            </w:r>
            <w:r w:rsidR="0093544D" w:rsidRPr="00037B19">
              <w:rPr>
                <w:rFonts w:asciiTheme="minorHAnsi" w:eastAsiaTheme="minorEastAsia" w:hAnsiTheme="minorHAnsi"/>
                <w:noProof/>
                <w:lang w:val="de-CH" w:eastAsia="de-CH"/>
              </w:rPr>
              <w:tab/>
            </w:r>
            <w:r w:rsidR="0093544D" w:rsidRPr="00037B19">
              <w:rPr>
                <w:rStyle w:val="Hyperlink"/>
                <w:rFonts w:cstheme="minorHAnsi"/>
                <w:noProof/>
                <w:lang w:val="de-CH"/>
              </w:rPr>
              <w:t>Zielpublikum/ Voraussetzungen</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_Toc97107567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2</w:t>
            </w:r>
            <w:r w:rsidR="0093544D" w:rsidRPr="00037B19">
              <w:rPr>
                <w:noProof/>
                <w:webHidden/>
                <w:lang w:val="de-CH"/>
              </w:rPr>
              <w:fldChar w:fldCharType="end"/>
            </w:r>
          </w:hyperlink>
        </w:p>
        <w:p w14:paraId="31D39FBC" w14:textId="5466BCFC" w:rsidR="0093544D" w:rsidRPr="00037B19" w:rsidRDefault="001E3EE5">
          <w:pPr>
            <w:pStyle w:val="Verzeichnis2"/>
            <w:rPr>
              <w:rFonts w:asciiTheme="minorHAnsi" w:eastAsiaTheme="minorEastAsia" w:hAnsiTheme="minorHAnsi"/>
              <w:noProof/>
              <w:lang w:val="de-CH" w:eastAsia="de-CH"/>
            </w:rPr>
          </w:pPr>
          <w:hyperlink w:anchor="_Toc97107568" w:history="1">
            <w:r w:rsidR="0093544D" w:rsidRPr="00037B19">
              <w:rPr>
                <w:rStyle w:val="Hyperlink"/>
                <w:rFonts w:cstheme="minorHAnsi"/>
                <w:noProof/>
                <w:lang w:val="de-CH"/>
              </w:rPr>
              <w:t>2.2</w:t>
            </w:r>
            <w:r w:rsidR="0093544D" w:rsidRPr="00037B19">
              <w:rPr>
                <w:rFonts w:asciiTheme="minorHAnsi" w:eastAsiaTheme="minorEastAsia" w:hAnsiTheme="minorHAnsi"/>
                <w:noProof/>
                <w:lang w:val="de-CH" w:eastAsia="de-CH"/>
              </w:rPr>
              <w:tab/>
            </w:r>
            <w:r w:rsidR="0093544D" w:rsidRPr="00037B19">
              <w:rPr>
                <w:rStyle w:val="Hyperlink"/>
                <w:rFonts w:cstheme="minorHAnsi"/>
                <w:noProof/>
                <w:lang w:val="de-CH"/>
              </w:rPr>
              <w:t>Anforderungen</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_Toc97107568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2</w:t>
            </w:r>
            <w:r w:rsidR="0093544D" w:rsidRPr="00037B19">
              <w:rPr>
                <w:noProof/>
                <w:webHidden/>
                <w:lang w:val="de-CH"/>
              </w:rPr>
              <w:fldChar w:fldCharType="end"/>
            </w:r>
          </w:hyperlink>
        </w:p>
        <w:p w14:paraId="1EA3BC2D" w14:textId="30040EBE" w:rsidR="0093544D" w:rsidRPr="00037B19" w:rsidRDefault="001E3EE5">
          <w:pPr>
            <w:pStyle w:val="Verzeichnis1"/>
            <w:rPr>
              <w:rFonts w:asciiTheme="minorHAnsi" w:eastAsiaTheme="minorEastAsia" w:hAnsiTheme="minorHAnsi"/>
              <w:b w:val="0"/>
              <w:noProof/>
              <w:lang w:val="de-CH" w:eastAsia="de-CH"/>
            </w:rPr>
          </w:pPr>
          <w:hyperlink w:anchor="_Toc97107569" w:history="1">
            <w:r w:rsidR="0093544D" w:rsidRPr="00037B19">
              <w:rPr>
                <w:rStyle w:val="Hyperlink"/>
                <w:rFonts w:cstheme="minorHAnsi"/>
                <w:noProof/>
                <w:lang w:val="de-CH"/>
              </w:rPr>
              <w:t>3</w:t>
            </w:r>
            <w:r w:rsidR="0093544D" w:rsidRPr="00037B19">
              <w:rPr>
                <w:rFonts w:asciiTheme="minorHAnsi" w:eastAsiaTheme="minorEastAsia" w:hAnsiTheme="minorHAnsi"/>
                <w:b w:val="0"/>
                <w:noProof/>
                <w:lang w:val="de-CH" w:eastAsia="de-CH"/>
              </w:rPr>
              <w:tab/>
            </w:r>
            <w:r w:rsidR="0093544D" w:rsidRPr="00037B19">
              <w:rPr>
                <w:rStyle w:val="Hyperlink"/>
                <w:rFonts w:cstheme="minorHAnsi"/>
                <w:noProof/>
                <w:lang w:val="de-CH"/>
              </w:rPr>
              <w:t>Styleguide</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_Toc97107569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4</w:t>
            </w:r>
            <w:r w:rsidR="0093544D" w:rsidRPr="00037B19">
              <w:rPr>
                <w:noProof/>
                <w:webHidden/>
                <w:lang w:val="de-CH"/>
              </w:rPr>
              <w:fldChar w:fldCharType="end"/>
            </w:r>
          </w:hyperlink>
        </w:p>
        <w:p w14:paraId="0A76CBC3" w14:textId="25EBF32F" w:rsidR="0093544D" w:rsidRPr="00037B19" w:rsidRDefault="001E3EE5">
          <w:pPr>
            <w:pStyle w:val="Verzeichnis2"/>
            <w:rPr>
              <w:rFonts w:asciiTheme="minorHAnsi" w:eastAsiaTheme="minorEastAsia" w:hAnsiTheme="minorHAnsi"/>
              <w:noProof/>
              <w:lang w:val="de-CH" w:eastAsia="de-CH"/>
            </w:rPr>
          </w:pPr>
          <w:hyperlink w:anchor="_Toc97107570" w:history="1">
            <w:r w:rsidR="0093544D" w:rsidRPr="00037B19">
              <w:rPr>
                <w:rStyle w:val="Hyperlink"/>
                <w:rFonts w:cstheme="minorHAnsi"/>
                <w:noProof/>
                <w:lang w:val="de-CH"/>
              </w:rPr>
              <w:t>3.1</w:t>
            </w:r>
            <w:r w:rsidR="0093544D" w:rsidRPr="00037B19">
              <w:rPr>
                <w:rFonts w:asciiTheme="minorHAnsi" w:eastAsiaTheme="minorEastAsia" w:hAnsiTheme="minorHAnsi"/>
                <w:noProof/>
                <w:lang w:val="de-CH" w:eastAsia="de-CH"/>
              </w:rPr>
              <w:tab/>
            </w:r>
            <w:r w:rsidR="0093544D" w:rsidRPr="00037B19">
              <w:rPr>
                <w:rStyle w:val="Hyperlink"/>
                <w:rFonts w:cstheme="minorHAnsi"/>
                <w:noProof/>
                <w:lang w:val="de-CH"/>
              </w:rPr>
              <w:t>Schriftart</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_Toc97107570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4</w:t>
            </w:r>
            <w:r w:rsidR="0093544D" w:rsidRPr="00037B19">
              <w:rPr>
                <w:noProof/>
                <w:webHidden/>
                <w:lang w:val="de-CH"/>
              </w:rPr>
              <w:fldChar w:fldCharType="end"/>
            </w:r>
          </w:hyperlink>
        </w:p>
        <w:p w14:paraId="0A73C146" w14:textId="7CE56EE5" w:rsidR="0093544D" w:rsidRPr="00037B19" w:rsidRDefault="001E3EE5">
          <w:pPr>
            <w:pStyle w:val="Verzeichnis2"/>
            <w:rPr>
              <w:rFonts w:asciiTheme="minorHAnsi" w:eastAsiaTheme="minorEastAsia" w:hAnsiTheme="minorHAnsi"/>
              <w:noProof/>
              <w:lang w:val="de-CH" w:eastAsia="de-CH"/>
            </w:rPr>
          </w:pPr>
          <w:hyperlink w:anchor="_Toc97107571" w:history="1">
            <w:r w:rsidR="0093544D" w:rsidRPr="00037B19">
              <w:rPr>
                <w:rStyle w:val="Hyperlink"/>
                <w:rFonts w:cstheme="minorHAnsi"/>
                <w:noProof/>
                <w:lang w:val="de-CH"/>
              </w:rPr>
              <w:t>3.2</w:t>
            </w:r>
            <w:r w:rsidR="0093544D" w:rsidRPr="00037B19">
              <w:rPr>
                <w:rFonts w:asciiTheme="minorHAnsi" w:eastAsiaTheme="minorEastAsia" w:hAnsiTheme="minorHAnsi"/>
                <w:noProof/>
                <w:lang w:val="de-CH" w:eastAsia="de-CH"/>
              </w:rPr>
              <w:tab/>
            </w:r>
            <w:r w:rsidR="0093544D" w:rsidRPr="00037B19">
              <w:rPr>
                <w:rStyle w:val="Hyperlink"/>
                <w:rFonts w:cstheme="minorHAnsi"/>
                <w:noProof/>
                <w:lang w:val="de-CH"/>
              </w:rPr>
              <w:t>Farben Schema</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_Toc97107571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4</w:t>
            </w:r>
            <w:r w:rsidR="0093544D" w:rsidRPr="00037B19">
              <w:rPr>
                <w:noProof/>
                <w:webHidden/>
                <w:lang w:val="de-CH"/>
              </w:rPr>
              <w:fldChar w:fldCharType="end"/>
            </w:r>
          </w:hyperlink>
        </w:p>
        <w:p w14:paraId="15CA4E35" w14:textId="2FA006D4" w:rsidR="0093544D" w:rsidRPr="00037B19" w:rsidRDefault="001E3EE5">
          <w:pPr>
            <w:pStyle w:val="Verzeichnis2"/>
            <w:rPr>
              <w:rFonts w:asciiTheme="minorHAnsi" w:eastAsiaTheme="minorEastAsia" w:hAnsiTheme="minorHAnsi"/>
              <w:noProof/>
              <w:lang w:val="de-CH" w:eastAsia="de-CH"/>
            </w:rPr>
          </w:pPr>
          <w:hyperlink w:anchor="_Toc97107572" w:history="1">
            <w:r w:rsidR="0093544D" w:rsidRPr="00037B19">
              <w:rPr>
                <w:rStyle w:val="Hyperlink"/>
                <w:rFonts w:cstheme="minorHAnsi"/>
                <w:noProof/>
                <w:lang w:val="de-CH"/>
              </w:rPr>
              <w:t>3.3</w:t>
            </w:r>
            <w:r w:rsidR="0093544D" w:rsidRPr="00037B19">
              <w:rPr>
                <w:rFonts w:asciiTheme="minorHAnsi" w:eastAsiaTheme="minorEastAsia" w:hAnsiTheme="minorHAnsi"/>
                <w:noProof/>
                <w:lang w:val="de-CH" w:eastAsia="de-CH"/>
              </w:rPr>
              <w:tab/>
            </w:r>
            <w:r w:rsidR="0093544D" w:rsidRPr="00037B19">
              <w:rPr>
                <w:rStyle w:val="Hyperlink"/>
                <w:rFonts w:cstheme="minorHAnsi"/>
                <w:noProof/>
                <w:lang w:val="de-CH"/>
              </w:rPr>
              <w:t>Steuerelemente</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_Toc97107572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5</w:t>
            </w:r>
            <w:r w:rsidR="0093544D" w:rsidRPr="00037B19">
              <w:rPr>
                <w:noProof/>
                <w:webHidden/>
                <w:lang w:val="de-CH"/>
              </w:rPr>
              <w:fldChar w:fldCharType="end"/>
            </w:r>
          </w:hyperlink>
        </w:p>
        <w:p w14:paraId="0D270E70" w14:textId="4839B29E" w:rsidR="0093544D" w:rsidRPr="00037B19" w:rsidRDefault="001E3EE5">
          <w:pPr>
            <w:pStyle w:val="Verzeichnis1"/>
            <w:rPr>
              <w:rFonts w:asciiTheme="minorHAnsi" w:eastAsiaTheme="minorEastAsia" w:hAnsiTheme="minorHAnsi"/>
              <w:b w:val="0"/>
              <w:noProof/>
              <w:lang w:val="de-CH" w:eastAsia="de-CH"/>
            </w:rPr>
          </w:pPr>
          <w:hyperlink w:anchor="_Toc97107573" w:history="1">
            <w:r w:rsidR="0093544D" w:rsidRPr="00037B19">
              <w:rPr>
                <w:rStyle w:val="Hyperlink"/>
                <w:rFonts w:cstheme="minorHAnsi"/>
                <w:noProof/>
                <w:lang w:val="de-CH"/>
              </w:rPr>
              <w:t>4</w:t>
            </w:r>
            <w:r w:rsidR="0093544D" w:rsidRPr="00037B19">
              <w:rPr>
                <w:rFonts w:asciiTheme="minorHAnsi" w:eastAsiaTheme="minorEastAsia" w:hAnsiTheme="minorHAnsi"/>
                <w:b w:val="0"/>
                <w:noProof/>
                <w:lang w:val="de-CH" w:eastAsia="de-CH"/>
              </w:rPr>
              <w:tab/>
            </w:r>
            <w:r w:rsidR="0093544D" w:rsidRPr="00037B19">
              <w:rPr>
                <w:rStyle w:val="Hyperlink"/>
                <w:rFonts w:cstheme="minorHAnsi"/>
                <w:noProof/>
                <w:lang w:val="de-CH"/>
              </w:rPr>
              <w:t>Storyboard</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_Toc97107573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0</w:t>
            </w:r>
            <w:r w:rsidR="0093544D" w:rsidRPr="00037B19">
              <w:rPr>
                <w:noProof/>
                <w:webHidden/>
                <w:lang w:val="de-CH"/>
              </w:rPr>
              <w:fldChar w:fldCharType="end"/>
            </w:r>
          </w:hyperlink>
        </w:p>
        <w:p w14:paraId="2E61A798" w14:textId="6F047230" w:rsidR="0093544D" w:rsidRPr="00037B19" w:rsidRDefault="001E3EE5">
          <w:pPr>
            <w:pStyle w:val="Verzeichnis2"/>
            <w:rPr>
              <w:rFonts w:asciiTheme="minorHAnsi" w:eastAsiaTheme="minorEastAsia" w:hAnsiTheme="minorHAnsi"/>
              <w:noProof/>
              <w:lang w:val="de-CH" w:eastAsia="de-CH"/>
            </w:rPr>
          </w:pPr>
          <w:hyperlink w:anchor="_Toc97107574" w:history="1">
            <w:r w:rsidR="0093544D" w:rsidRPr="00037B19">
              <w:rPr>
                <w:rStyle w:val="Hyperlink"/>
                <w:rFonts w:cstheme="minorHAnsi"/>
                <w:noProof/>
                <w:lang w:val="de-CH"/>
              </w:rPr>
              <w:t>4.1</w:t>
            </w:r>
            <w:r w:rsidR="0093544D" w:rsidRPr="00037B19">
              <w:rPr>
                <w:rFonts w:asciiTheme="minorHAnsi" w:eastAsiaTheme="minorEastAsia" w:hAnsiTheme="minorHAnsi"/>
                <w:noProof/>
                <w:lang w:val="de-CH" w:eastAsia="de-CH"/>
              </w:rPr>
              <w:tab/>
            </w:r>
            <w:r w:rsidR="0093544D" w:rsidRPr="00037B19">
              <w:rPr>
                <w:rStyle w:val="Hyperlink"/>
                <w:rFonts w:cstheme="minorHAnsi"/>
                <w:noProof/>
                <w:lang w:val="de-CH"/>
              </w:rPr>
              <w:t>Startbildschirm</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_Toc97107574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0</w:t>
            </w:r>
            <w:r w:rsidR="0093544D" w:rsidRPr="00037B19">
              <w:rPr>
                <w:noProof/>
                <w:webHidden/>
                <w:lang w:val="de-CH"/>
              </w:rPr>
              <w:fldChar w:fldCharType="end"/>
            </w:r>
          </w:hyperlink>
        </w:p>
        <w:p w14:paraId="736741F1" w14:textId="7FB4F8E0" w:rsidR="0093544D" w:rsidRPr="00037B19" w:rsidRDefault="001E3EE5">
          <w:pPr>
            <w:pStyle w:val="Verzeichnis2"/>
            <w:rPr>
              <w:rFonts w:asciiTheme="minorHAnsi" w:eastAsiaTheme="minorEastAsia" w:hAnsiTheme="minorHAnsi"/>
              <w:noProof/>
              <w:lang w:val="de-CH" w:eastAsia="de-CH"/>
            </w:rPr>
          </w:pPr>
          <w:hyperlink w:anchor="_Toc97107575" w:history="1">
            <w:r w:rsidR="0093544D" w:rsidRPr="00037B19">
              <w:rPr>
                <w:rStyle w:val="Hyperlink"/>
                <w:noProof/>
                <w:lang w:val="de-CH"/>
              </w:rPr>
              <w:t>4.2</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_Toc97107575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1</w:t>
            </w:r>
            <w:r w:rsidR="0093544D" w:rsidRPr="00037B19">
              <w:rPr>
                <w:noProof/>
                <w:webHidden/>
                <w:lang w:val="de-CH"/>
              </w:rPr>
              <w:fldChar w:fldCharType="end"/>
            </w:r>
          </w:hyperlink>
        </w:p>
        <w:p w14:paraId="5B599E94" w14:textId="754A2E4E" w:rsidR="0093544D" w:rsidRPr="00037B19" w:rsidRDefault="001E3EE5">
          <w:pPr>
            <w:pStyle w:val="Verzeichnis1"/>
            <w:rPr>
              <w:rFonts w:asciiTheme="minorHAnsi" w:eastAsiaTheme="minorEastAsia" w:hAnsiTheme="minorHAnsi"/>
              <w:b w:val="0"/>
              <w:noProof/>
              <w:lang w:val="de-CH" w:eastAsia="de-CH"/>
            </w:rPr>
          </w:pPr>
          <w:hyperlink w:anchor="_Toc97107576" w:history="1">
            <w:r w:rsidR="0093544D" w:rsidRPr="00037B19">
              <w:rPr>
                <w:rStyle w:val="Hyperlink"/>
                <w:rFonts w:cstheme="minorHAnsi"/>
                <w:noProof/>
                <w:lang w:val="de-CH"/>
              </w:rPr>
              <w:t>5</w:t>
            </w:r>
            <w:r w:rsidR="0093544D" w:rsidRPr="00037B19">
              <w:rPr>
                <w:rFonts w:asciiTheme="minorHAnsi" w:eastAsiaTheme="minorEastAsia" w:hAnsiTheme="minorHAnsi"/>
                <w:b w:val="0"/>
                <w:noProof/>
                <w:lang w:val="de-CH" w:eastAsia="de-CH"/>
              </w:rPr>
              <w:tab/>
            </w:r>
            <w:r w:rsidR="0093544D" w:rsidRPr="00037B19">
              <w:rPr>
                <w:rStyle w:val="Hyperlink"/>
                <w:rFonts w:cstheme="minorHAnsi"/>
                <w:noProof/>
                <w:lang w:val="de-CH"/>
              </w:rPr>
              <w:t>Arbeit Journal</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_Toc97107576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0</w:t>
            </w:r>
            <w:r w:rsidR="0093544D" w:rsidRPr="00037B19">
              <w:rPr>
                <w:noProof/>
                <w:webHidden/>
                <w:lang w:val="de-CH"/>
              </w:rPr>
              <w:fldChar w:fldCharType="end"/>
            </w:r>
          </w:hyperlink>
        </w:p>
        <w:p w14:paraId="1825807D" w14:textId="4C66725E" w:rsidR="0093544D" w:rsidRPr="00037B19" w:rsidRDefault="001E3EE5">
          <w:pPr>
            <w:pStyle w:val="Verzeichnis2"/>
            <w:rPr>
              <w:rFonts w:asciiTheme="minorHAnsi" w:eastAsiaTheme="minorEastAsia" w:hAnsiTheme="minorHAnsi"/>
              <w:noProof/>
              <w:lang w:val="de-CH" w:eastAsia="de-CH"/>
            </w:rPr>
          </w:pPr>
          <w:hyperlink w:anchor="_Toc97107577" w:history="1">
            <w:r w:rsidR="0093544D" w:rsidRPr="00037B19">
              <w:rPr>
                <w:rStyle w:val="Hyperlink"/>
                <w:noProof/>
                <w:lang w:val="de-CH"/>
              </w:rPr>
              <w:t>5.1</w:t>
            </w:r>
            <w:r w:rsidR="0093544D" w:rsidRPr="00037B19">
              <w:rPr>
                <w:rFonts w:asciiTheme="minorHAnsi" w:eastAsiaTheme="minorEastAsia" w:hAnsiTheme="minorHAnsi"/>
                <w:noProof/>
                <w:lang w:val="de-CH" w:eastAsia="de-CH"/>
              </w:rPr>
              <w:tab/>
            </w:r>
            <w:r w:rsidR="0093544D" w:rsidRPr="00037B19">
              <w:rPr>
                <w:rStyle w:val="Hyperlink"/>
                <w:noProof/>
                <w:lang w:val="de-CH"/>
              </w:rPr>
              <w:t>Tabellen Verzeichnis</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_Toc97107577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1</w:t>
            </w:r>
            <w:r w:rsidR="0093544D" w:rsidRPr="00037B19">
              <w:rPr>
                <w:noProof/>
                <w:webHidden/>
                <w:lang w:val="de-CH"/>
              </w:rPr>
              <w:fldChar w:fldCharType="end"/>
            </w:r>
          </w:hyperlink>
        </w:p>
        <w:p w14:paraId="71BF0463" w14:textId="7678E300" w:rsidR="0093544D" w:rsidRPr="00037B19" w:rsidRDefault="001E3EE5">
          <w:pPr>
            <w:pStyle w:val="Verzeichnis2"/>
            <w:rPr>
              <w:rFonts w:asciiTheme="minorHAnsi" w:eastAsiaTheme="minorEastAsia" w:hAnsiTheme="minorHAnsi"/>
              <w:noProof/>
              <w:lang w:val="de-CH" w:eastAsia="de-CH"/>
            </w:rPr>
          </w:pPr>
          <w:hyperlink w:anchor="_Toc97107578" w:history="1">
            <w:r w:rsidR="0093544D" w:rsidRPr="00037B19">
              <w:rPr>
                <w:rStyle w:val="Hyperlink"/>
                <w:noProof/>
                <w:lang w:val="de-CH"/>
              </w:rPr>
              <w:t>5.2</w:t>
            </w:r>
            <w:r w:rsidR="0093544D" w:rsidRPr="00037B19">
              <w:rPr>
                <w:rFonts w:asciiTheme="minorHAnsi" w:eastAsiaTheme="minorEastAsia" w:hAnsiTheme="minorHAnsi"/>
                <w:noProof/>
                <w:lang w:val="de-CH" w:eastAsia="de-CH"/>
              </w:rPr>
              <w:tab/>
            </w:r>
            <w:r w:rsidR="0093544D" w:rsidRPr="00037B19">
              <w:rPr>
                <w:rStyle w:val="Hyperlink"/>
                <w:noProof/>
                <w:lang w:val="de-CH"/>
              </w:rPr>
              <w:t>Abbildungsverzeichnis</w:t>
            </w:r>
            <w:r w:rsidR="0093544D" w:rsidRPr="00037B19">
              <w:rPr>
                <w:noProof/>
                <w:webHidden/>
                <w:lang w:val="de-CH"/>
              </w:rPr>
              <w:tab/>
            </w:r>
            <w:r w:rsidR="0093544D" w:rsidRPr="00037B19">
              <w:rPr>
                <w:noProof/>
                <w:webHidden/>
                <w:lang w:val="de-CH"/>
              </w:rPr>
              <w:fldChar w:fldCharType="begin"/>
            </w:r>
            <w:r w:rsidR="0093544D" w:rsidRPr="00037B19">
              <w:rPr>
                <w:noProof/>
                <w:webHidden/>
                <w:lang w:val="de-CH"/>
              </w:rPr>
              <w:instrText xml:space="preserve"> PAGEREF _Toc97107578 \h </w:instrText>
            </w:r>
            <w:r w:rsidR="0093544D" w:rsidRPr="00037B19">
              <w:rPr>
                <w:noProof/>
                <w:webHidden/>
                <w:lang w:val="de-CH"/>
              </w:rPr>
            </w:r>
            <w:r w:rsidR="0093544D" w:rsidRPr="00037B19">
              <w:rPr>
                <w:noProof/>
                <w:webHidden/>
                <w:lang w:val="de-CH"/>
              </w:rPr>
              <w:fldChar w:fldCharType="separate"/>
            </w:r>
            <w:r w:rsidR="0093544D" w:rsidRPr="00037B19">
              <w:rPr>
                <w:noProof/>
                <w:webHidden/>
                <w:lang w:val="de-CH"/>
              </w:rPr>
              <w:t>1</w:t>
            </w:r>
            <w:r w:rsidR="0093544D" w:rsidRPr="00037B19">
              <w:rPr>
                <w:noProof/>
                <w:webHidden/>
                <w:lang w:val="de-CH"/>
              </w:rPr>
              <w:fldChar w:fldCharType="end"/>
            </w:r>
          </w:hyperlink>
        </w:p>
        <w:p w14:paraId="26B69572" w14:textId="48184705" w:rsidR="00B85196" w:rsidRPr="00037B19" w:rsidRDefault="00B85196" w:rsidP="00B85196">
          <w:pPr>
            <w:rPr>
              <w:rFonts w:asciiTheme="minorHAnsi" w:hAnsiTheme="minorHAnsi" w:cstheme="minorHAnsi"/>
              <w:lang w:val="de-CH"/>
            </w:rPr>
          </w:pPr>
          <w:r w:rsidRPr="00037B19">
            <w:rPr>
              <w:rFonts w:asciiTheme="minorHAnsi" w:hAnsiTheme="minorHAnsi" w:cstheme="minorHAnsi"/>
              <w:b/>
              <w:bCs/>
              <w:lang w:val="de-CH"/>
            </w:rPr>
            <w:fldChar w:fldCharType="end"/>
          </w:r>
        </w:p>
      </w:sdtContent>
    </w:sdt>
    <w:p w14:paraId="45900217" w14:textId="77777777" w:rsidR="00B85196" w:rsidRPr="00037B19" w:rsidRDefault="00B85196" w:rsidP="00B85196">
      <w:pPr>
        <w:rPr>
          <w:rFonts w:asciiTheme="minorHAnsi" w:hAnsiTheme="minorHAnsi" w:cstheme="minorHAnsi"/>
          <w:lang w:val="de-CH"/>
        </w:rPr>
      </w:pPr>
      <w:r w:rsidRPr="00037B19">
        <w:rPr>
          <w:rFonts w:asciiTheme="minorHAnsi" w:hAnsiTheme="minorHAnsi" w:cstheme="minorHAnsi"/>
          <w:lang w:val="de-CH"/>
        </w:rPr>
        <w:br w:type="page"/>
      </w:r>
    </w:p>
    <w:p w14:paraId="40AD17BA" w14:textId="19D358F0" w:rsidR="00B85196" w:rsidRPr="00037B19" w:rsidRDefault="00B85196" w:rsidP="00B85196">
      <w:pPr>
        <w:pStyle w:val="berschrift1"/>
        <w:rPr>
          <w:rFonts w:asciiTheme="minorHAnsi" w:hAnsiTheme="minorHAnsi" w:cstheme="minorHAnsi"/>
          <w:lang w:val="de-CH"/>
        </w:rPr>
      </w:pPr>
      <w:bookmarkStart w:id="3" w:name="_Toc97107566"/>
      <w:r w:rsidRPr="00037B19">
        <w:rPr>
          <w:rFonts w:asciiTheme="minorHAnsi" w:hAnsiTheme="minorHAnsi" w:cstheme="minorHAnsi"/>
          <w:lang w:val="de-CH"/>
        </w:rPr>
        <w:lastRenderedPageBreak/>
        <w:t>Vorwort</w:t>
      </w:r>
      <w:bookmarkEnd w:id="3"/>
    </w:p>
    <w:p w14:paraId="11AE61D8" w14:textId="74C7AC4D" w:rsidR="00B42E87" w:rsidRPr="00037B19" w:rsidRDefault="00433630" w:rsidP="00D50851">
      <w:pPr>
        <w:rPr>
          <w:rFonts w:asciiTheme="minorHAnsi" w:hAnsiTheme="minorHAnsi" w:cstheme="minorHAnsi"/>
          <w:lang w:val="de-CH"/>
        </w:rPr>
      </w:pPr>
      <w:r w:rsidRPr="00037B19">
        <w:rPr>
          <w:rFonts w:asciiTheme="minorHAnsi" w:hAnsiTheme="minorHAnsi" w:cstheme="minorHAnsi"/>
          <w:lang w:val="de-CH"/>
        </w:rPr>
        <w:t>In diesem Dokument sind Planung, Konzepte, Design und weiteres enthalten</w:t>
      </w:r>
      <w:r w:rsidR="0022188E" w:rsidRPr="00037B19">
        <w:rPr>
          <w:rFonts w:asciiTheme="minorHAnsi" w:hAnsiTheme="minorHAnsi" w:cstheme="minorHAnsi"/>
          <w:lang w:val="de-CH"/>
        </w:rPr>
        <w:t>,</w:t>
      </w:r>
      <w:r w:rsidRPr="00037B19">
        <w:rPr>
          <w:rFonts w:asciiTheme="minorHAnsi" w:hAnsiTheme="minorHAnsi" w:cstheme="minorHAnsi"/>
          <w:lang w:val="de-CH"/>
        </w:rPr>
        <w:t xml:space="preserve"> die «soll» und «ist» vorgibt die bei der Website durchgeführt werden müssen/müsste </w:t>
      </w:r>
      <w:r w:rsidR="0022188E" w:rsidRPr="00037B19">
        <w:rPr>
          <w:rFonts w:asciiTheme="minorHAnsi" w:hAnsiTheme="minorHAnsi" w:cstheme="minorHAnsi"/>
          <w:lang w:val="de-CH"/>
        </w:rPr>
        <w:t xml:space="preserve">damit das fertige Produkt entsteht. </w:t>
      </w:r>
    </w:p>
    <w:p w14:paraId="6166B590" w14:textId="77777777" w:rsidR="009978FE" w:rsidRPr="00037B19" w:rsidRDefault="009978FE" w:rsidP="00D50851">
      <w:pPr>
        <w:rPr>
          <w:rFonts w:asciiTheme="minorHAnsi" w:hAnsiTheme="minorHAnsi" w:cstheme="minorHAnsi"/>
          <w:lang w:val="de-CH"/>
        </w:rPr>
      </w:pPr>
    </w:p>
    <w:p w14:paraId="2C2B661C" w14:textId="51B34C44" w:rsidR="00946D01" w:rsidRPr="00037B19" w:rsidRDefault="008E0720" w:rsidP="0086457F">
      <w:pPr>
        <w:pStyle w:val="berschrift2"/>
        <w:rPr>
          <w:rFonts w:asciiTheme="minorHAnsi" w:hAnsiTheme="minorHAnsi" w:cstheme="minorHAnsi"/>
          <w:lang w:val="de-CH"/>
        </w:rPr>
      </w:pPr>
      <w:bookmarkStart w:id="4" w:name="_Toc97107567"/>
      <w:r w:rsidRPr="00037B19">
        <w:rPr>
          <w:rFonts w:asciiTheme="minorHAnsi" w:hAnsiTheme="minorHAnsi" w:cstheme="minorHAnsi"/>
          <w:lang w:val="de-CH"/>
        </w:rPr>
        <w:t>Zielpublikum</w:t>
      </w:r>
      <w:r w:rsidR="0086457F" w:rsidRPr="00037B19">
        <w:rPr>
          <w:rFonts w:asciiTheme="minorHAnsi" w:hAnsiTheme="minorHAnsi" w:cstheme="minorHAnsi"/>
          <w:lang w:val="de-CH"/>
        </w:rPr>
        <w:t>/ Voraussetzungen</w:t>
      </w:r>
      <w:bookmarkEnd w:id="4"/>
    </w:p>
    <w:p w14:paraId="63A3B13D" w14:textId="196D3880" w:rsidR="00D50851" w:rsidRPr="00037B19" w:rsidRDefault="00D50851" w:rsidP="00946D01">
      <w:pPr>
        <w:ind w:left="718"/>
        <w:rPr>
          <w:rFonts w:asciiTheme="minorHAnsi" w:hAnsiTheme="minorHAnsi" w:cstheme="minorHAnsi"/>
          <w:lang w:val="de-CH"/>
        </w:rPr>
      </w:pPr>
    </w:p>
    <w:p w14:paraId="165ABA1F" w14:textId="086CBE3D" w:rsidR="0086457F" w:rsidRPr="00037B19" w:rsidRDefault="0086457F" w:rsidP="0086457F">
      <w:pPr>
        <w:pStyle w:val="berschrift2"/>
        <w:rPr>
          <w:rFonts w:asciiTheme="minorHAnsi" w:hAnsiTheme="minorHAnsi" w:cstheme="minorHAnsi"/>
          <w:lang w:val="de-CH"/>
        </w:rPr>
      </w:pPr>
      <w:bookmarkStart w:id="5" w:name="_Toc97107568"/>
      <w:r w:rsidRPr="00037B19">
        <w:rPr>
          <w:rFonts w:asciiTheme="minorHAnsi" w:hAnsiTheme="minorHAnsi" w:cstheme="minorHAnsi"/>
          <w:lang w:val="de-CH"/>
        </w:rPr>
        <w:t>Anforderungen</w:t>
      </w:r>
      <w:bookmarkEnd w:id="5"/>
    </w:p>
    <w:p w14:paraId="628BC0CF" w14:textId="7BB92610" w:rsidR="0063766A" w:rsidRPr="00037B19" w:rsidRDefault="0063766A" w:rsidP="0063766A">
      <w:pPr>
        <w:spacing w:after="0"/>
        <w:ind w:left="718"/>
        <w:rPr>
          <w:rFonts w:asciiTheme="minorHAnsi" w:hAnsiTheme="minorHAnsi" w:cstheme="minorHAnsi"/>
          <w:lang w:val="de-CH"/>
        </w:rPr>
      </w:pPr>
      <w:r w:rsidRPr="00037B19">
        <w:rPr>
          <w:rFonts w:asciiTheme="minorHAnsi" w:hAnsiTheme="minorHAnsi" w:cstheme="minorHAnsi"/>
          <w:lang w:val="de-CH"/>
        </w:rPr>
        <w:t>In folgender Tabelle werden alle Anforderungen definiert und ihren Status.</w:t>
      </w:r>
      <w:r w:rsidR="00E66202" w:rsidRPr="00037B19">
        <w:rPr>
          <w:rFonts w:asciiTheme="minorHAnsi" w:hAnsiTheme="minorHAnsi" w:cstheme="minorHAnsi"/>
          <w:lang w:val="de-CH"/>
        </w:rPr>
        <w:t xml:space="preserve"> Die Reihenfolge ist vom wichtigsten zu dem am wenig wichtigsten</w:t>
      </w:r>
    </w:p>
    <w:p w14:paraId="5F55DD15" w14:textId="323F9E1F" w:rsidR="0063766A" w:rsidRPr="00037B19" w:rsidRDefault="0063766A" w:rsidP="0063766A">
      <w:pPr>
        <w:ind w:left="718"/>
        <w:rPr>
          <w:rFonts w:asciiTheme="minorHAnsi" w:hAnsiTheme="minorHAnsi" w:cstheme="minorHAnsi"/>
          <w:lang w:val="de-CH"/>
        </w:rPr>
      </w:pPr>
      <w:r w:rsidRPr="00037B19">
        <w:rPr>
          <w:rFonts w:asciiTheme="minorHAnsi" w:hAnsiTheme="minorHAnsi" w:cstheme="minorHAnsi"/>
          <w:lang w:val="de-CH"/>
        </w:rPr>
        <w:t>Wenn Sie mehr ins Detail gehen wollen bei den Anforderungen, wenden Sie</w:t>
      </w:r>
      <w:r w:rsidR="0093544D" w:rsidRPr="00037B19">
        <w:rPr>
          <w:rFonts w:asciiTheme="minorHAnsi" w:hAnsiTheme="minorHAnsi" w:cstheme="minorHAnsi"/>
          <w:lang w:val="de-CH"/>
        </w:rPr>
        <w:t xml:space="preserve"> sich</w:t>
      </w:r>
      <w:r w:rsidRPr="00037B19">
        <w:rPr>
          <w:rFonts w:asciiTheme="minorHAnsi" w:hAnsiTheme="minorHAnsi" w:cstheme="minorHAnsi"/>
          <w:lang w:val="de-CH"/>
        </w:rPr>
        <w:t xml:space="preserve"> zu Kapitel 3 </w:t>
      </w:r>
    </w:p>
    <w:p w14:paraId="7232EAB1" w14:textId="014BEBA7" w:rsidR="002F214D" w:rsidRPr="00037B19" w:rsidRDefault="007A2648" w:rsidP="0063766A">
      <w:pPr>
        <w:ind w:left="718"/>
        <w:rPr>
          <w:rFonts w:asciiTheme="minorHAnsi" w:hAnsiTheme="minorHAnsi" w:cstheme="minorHAnsi"/>
          <w:lang w:val="de-CH"/>
        </w:rPr>
      </w:pPr>
      <w:r w:rsidRPr="00037B19">
        <w:rPr>
          <w:rFonts w:asciiTheme="minorHAnsi" w:hAnsiTheme="minorHAnsi" w:cstheme="minorHAnsi"/>
          <w:lang w:val="de-CH"/>
        </w:rPr>
        <w:t>F</w:t>
      </w:r>
      <w:r w:rsidR="002F214D" w:rsidRPr="00037B19">
        <w:rPr>
          <w:rFonts w:asciiTheme="minorHAnsi" w:hAnsiTheme="minorHAnsi" w:cstheme="minorHAnsi"/>
          <w:lang w:val="de-CH"/>
        </w:rPr>
        <w:t>unktionale</w:t>
      </w:r>
      <w:r w:rsidRPr="00037B19">
        <w:rPr>
          <w:rFonts w:asciiTheme="minorHAnsi" w:hAnsiTheme="minorHAnsi" w:cstheme="minorHAnsi"/>
          <w:lang w:val="de-CH"/>
        </w:rPr>
        <w:t xml:space="preserve"> Voraussetzungen</w:t>
      </w:r>
    </w:p>
    <w:tbl>
      <w:tblPr>
        <w:tblStyle w:val="Tabellenraster"/>
        <w:tblW w:w="8165" w:type="dxa"/>
        <w:tblInd w:w="718" w:type="dxa"/>
        <w:tblLook w:val="04A0" w:firstRow="1" w:lastRow="0" w:firstColumn="1" w:lastColumn="0" w:noHBand="0" w:noVBand="1"/>
      </w:tblPr>
      <w:tblGrid>
        <w:gridCol w:w="540"/>
        <w:gridCol w:w="6226"/>
        <w:gridCol w:w="1399"/>
      </w:tblGrid>
      <w:tr w:rsidR="00DC4D55" w:rsidRPr="00037B19" w14:paraId="4D63C7E0" w14:textId="77777777" w:rsidTr="0063766A">
        <w:trPr>
          <w:trHeight w:val="344"/>
        </w:trPr>
        <w:tc>
          <w:tcPr>
            <w:tcW w:w="8165" w:type="dxa"/>
            <w:gridSpan w:val="3"/>
            <w:shd w:val="clear" w:color="auto" w:fill="D9D9D9" w:themeFill="background1" w:themeFillShade="D9"/>
          </w:tcPr>
          <w:p w14:paraId="03CF93BF" w14:textId="75C52ABC" w:rsidR="00DC4D55" w:rsidRPr="00037B19" w:rsidRDefault="00DC4D55" w:rsidP="00946D01">
            <w:pPr>
              <w:rPr>
                <w:rFonts w:asciiTheme="minorHAnsi" w:hAnsiTheme="minorHAnsi" w:cstheme="minorHAnsi"/>
                <w:lang w:val="de-CH"/>
              </w:rPr>
            </w:pPr>
            <w:r w:rsidRPr="00037B19">
              <w:rPr>
                <w:rFonts w:asciiTheme="minorHAnsi" w:hAnsiTheme="minorHAnsi" w:cstheme="minorHAnsi"/>
                <w:lang w:val="de-CH"/>
              </w:rPr>
              <w:t>Anforderungen</w:t>
            </w:r>
          </w:p>
        </w:tc>
      </w:tr>
      <w:tr w:rsidR="0063766A" w:rsidRPr="00037B19" w14:paraId="269FC670" w14:textId="77777777" w:rsidTr="000A5566">
        <w:trPr>
          <w:trHeight w:val="344"/>
        </w:trPr>
        <w:tc>
          <w:tcPr>
            <w:tcW w:w="540" w:type="dxa"/>
            <w:shd w:val="clear" w:color="auto" w:fill="F2F2F2" w:themeFill="background1" w:themeFillShade="F2"/>
          </w:tcPr>
          <w:p w14:paraId="0896E912" w14:textId="4C699308" w:rsidR="0063766A" w:rsidRPr="00037B19" w:rsidRDefault="0063766A" w:rsidP="00946D01">
            <w:pPr>
              <w:rPr>
                <w:rFonts w:asciiTheme="minorHAnsi" w:hAnsiTheme="minorHAnsi" w:cstheme="minorHAnsi"/>
                <w:lang w:val="de-CH"/>
              </w:rPr>
            </w:pPr>
            <w:r w:rsidRPr="00037B19">
              <w:rPr>
                <w:rFonts w:asciiTheme="minorHAnsi" w:hAnsiTheme="minorHAnsi" w:cstheme="minorHAnsi"/>
                <w:lang w:val="de-CH"/>
              </w:rPr>
              <w:t>Nr.</w:t>
            </w:r>
          </w:p>
        </w:tc>
        <w:tc>
          <w:tcPr>
            <w:tcW w:w="6226" w:type="dxa"/>
            <w:shd w:val="clear" w:color="auto" w:fill="F2F2F2" w:themeFill="background1" w:themeFillShade="F2"/>
          </w:tcPr>
          <w:p w14:paraId="01561787" w14:textId="409CD1DF" w:rsidR="0063766A" w:rsidRPr="00037B19" w:rsidRDefault="0063766A" w:rsidP="00946D01">
            <w:pPr>
              <w:rPr>
                <w:rFonts w:asciiTheme="minorHAnsi" w:hAnsiTheme="minorHAnsi" w:cstheme="minorHAnsi"/>
                <w:lang w:val="de-CH"/>
              </w:rPr>
            </w:pPr>
            <w:r w:rsidRPr="00037B19">
              <w:rPr>
                <w:rFonts w:asciiTheme="minorHAnsi" w:hAnsiTheme="minorHAnsi" w:cstheme="minorHAnsi"/>
                <w:lang w:val="de-CH"/>
              </w:rPr>
              <w:t>Name</w:t>
            </w:r>
          </w:p>
        </w:tc>
        <w:tc>
          <w:tcPr>
            <w:tcW w:w="1399" w:type="dxa"/>
            <w:shd w:val="clear" w:color="auto" w:fill="F2F2F2" w:themeFill="background1" w:themeFillShade="F2"/>
          </w:tcPr>
          <w:p w14:paraId="20780A0B" w14:textId="402B435D" w:rsidR="0063766A" w:rsidRPr="00037B19" w:rsidRDefault="0063766A" w:rsidP="00946D01">
            <w:pPr>
              <w:rPr>
                <w:rFonts w:asciiTheme="minorHAnsi" w:hAnsiTheme="minorHAnsi" w:cstheme="minorHAnsi"/>
                <w:lang w:val="de-CH"/>
              </w:rPr>
            </w:pPr>
            <w:r w:rsidRPr="00037B19">
              <w:rPr>
                <w:rFonts w:asciiTheme="minorHAnsi" w:hAnsiTheme="minorHAnsi" w:cstheme="minorHAnsi"/>
                <w:lang w:val="de-CH"/>
              </w:rPr>
              <w:t>Status (y/n)</w:t>
            </w:r>
          </w:p>
        </w:tc>
      </w:tr>
      <w:tr w:rsidR="0063766A" w:rsidRPr="00037B19" w14:paraId="0696D627" w14:textId="77777777" w:rsidTr="000A5566">
        <w:trPr>
          <w:trHeight w:val="358"/>
        </w:trPr>
        <w:tc>
          <w:tcPr>
            <w:tcW w:w="540" w:type="dxa"/>
          </w:tcPr>
          <w:p w14:paraId="02F4A6D8" w14:textId="3287EB63" w:rsidR="0063766A" w:rsidRPr="00037B19" w:rsidRDefault="0063766A" w:rsidP="00946D01">
            <w:pPr>
              <w:rPr>
                <w:rFonts w:asciiTheme="minorHAnsi" w:hAnsiTheme="minorHAnsi" w:cstheme="minorHAnsi"/>
                <w:lang w:val="de-CH"/>
              </w:rPr>
            </w:pPr>
            <w:r w:rsidRPr="00037B19">
              <w:rPr>
                <w:rFonts w:asciiTheme="minorHAnsi" w:hAnsiTheme="minorHAnsi" w:cstheme="minorHAnsi"/>
                <w:lang w:val="de-CH"/>
              </w:rPr>
              <w:t>1</w:t>
            </w:r>
          </w:p>
        </w:tc>
        <w:tc>
          <w:tcPr>
            <w:tcW w:w="6226" w:type="dxa"/>
          </w:tcPr>
          <w:p w14:paraId="23D93436" w14:textId="3669C67C" w:rsidR="0063766A" w:rsidRPr="00037B19" w:rsidRDefault="0063766A" w:rsidP="00946D01">
            <w:pPr>
              <w:rPr>
                <w:rFonts w:asciiTheme="minorHAnsi" w:hAnsiTheme="minorHAnsi" w:cstheme="minorHAnsi"/>
                <w:lang w:val="de-CH"/>
              </w:rPr>
            </w:pPr>
          </w:p>
        </w:tc>
        <w:tc>
          <w:tcPr>
            <w:tcW w:w="1399" w:type="dxa"/>
          </w:tcPr>
          <w:p w14:paraId="7EB1633D" w14:textId="0BC59E07" w:rsidR="0063766A" w:rsidRPr="00037B19" w:rsidRDefault="0063766A" w:rsidP="00946D01">
            <w:pPr>
              <w:rPr>
                <w:rFonts w:asciiTheme="minorHAnsi" w:hAnsiTheme="minorHAnsi" w:cstheme="minorHAnsi"/>
                <w:lang w:val="de-CH"/>
              </w:rPr>
            </w:pPr>
          </w:p>
        </w:tc>
      </w:tr>
      <w:tr w:rsidR="0063766A" w:rsidRPr="00037B19" w14:paraId="4DBB7212" w14:textId="77777777" w:rsidTr="000A5566">
        <w:trPr>
          <w:trHeight w:val="344"/>
        </w:trPr>
        <w:tc>
          <w:tcPr>
            <w:tcW w:w="540" w:type="dxa"/>
          </w:tcPr>
          <w:p w14:paraId="20FC2DAC" w14:textId="199891FC" w:rsidR="0063766A" w:rsidRPr="00037B19" w:rsidRDefault="0063766A" w:rsidP="00946D01">
            <w:pPr>
              <w:rPr>
                <w:rFonts w:asciiTheme="minorHAnsi" w:hAnsiTheme="minorHAnsi" w:cstheme="minorHAnsi"/>
                <w:lang w:val="de-CH"/>
              </w:rPr>
            </w:pPr>
            <w:r w:rsidRPr="00037B19">
              <w:rPr>
                <w:rFonts w:asciiTheme="minorHAnsi" w:hAnsiTheme="minorHAnsi" w:cstheme="minorHAnsi"/>
                <w:lang w:val="de-CH"/>
              </w:rPr>
              <w:t>2</w:t>
            </w:r>
            <w:r w:rsidR="007A2648" w:rsidRPr="00037B19">
              <w:rPr>
                <w:rFonts w:asciiTheme="minorHAnsi" w:hAnsiTheme="minorHAnsi" w:cstheme="minorHAnsi"/>
                <w:lang w:val="de-CH"/>
              </w:rPr>
              <w:t>.1</w:t>
            </w:r>
          </w:p>
        </w:tc>
        <w:tc>
          <w:tcPr>
            <w:tcW w:w="6226" w:type="dxa"/>
          </w:tcPr>
          <w:p w14:paraId="0570D9C8" w14:textId="12F04343" w:rsidR="0063766A" w:rsidRPr="00037B19" w:rsidRDefault="0063766A" w:rsidP="00946D01">
            <w:pPr>
              <w:rPr>
                <w:rFonts w:asciiTheme="minorHAnsi" w:hAnsiTheme="minorHAnsi" w:cstheme="minorHAnsi"/>
                <w:lang w:val="de-CH"/>
              </w:rPr>
            </w:pPr>
          </w:p>
        </w:tc>
        <w:tc>
          <w:tcPr>
            <w:tcW w:w="1399" w:type="dxa"/>
          </w:tcPr>
          <w:p w14:paraId="555F8D45" w14:textId="374C1CA7" w:rsidR="0063766A" w:rsidRPr="00037B19" w:rsidRDefault="0063766A" w:rsidP="00946D01">
            <w:pPr>
              <w:rPr>
                <w:rFonts w:asciiTheme="minorHAnsi" w:hAnsiTheme="minorHAnsi" w:cstheme="minorHAnsi"/>
                <w:lang w:val="de-CH"/>
              </w:rPr>
            </w:pPr>
          </w:p>
        </w:tc>
      </w:tr>
      <w:tr w:rsidR="00E66202" w:rsidRPr="00037B19" w14:paraId="798964B1" w14:textId="77777777" w:rsidTr="000A5566">
        <w:trPr>
          <w:trHeight w:val="344"/>
        </w:trPr>
        <w:tc>
          <w:tcPr>
            <w:tcW w:w="540" w:type="dxa"/>
          </w:tcPr>
          <w:p w14:paraId="50F747D2" w14:textId="386244B0" w:rsidR="00E66202" w:rsidRPr="00037B19" w:rsidRDefault="002F214D" w:rsidP="00946D01">
            <w:pPr>
              <w:rPr>
                <w:rFonts w:asciiTheme="minorHAnsi" w:hAnsiTheme="minorHAnsi" w:cstheme="minorHAnsi"/>
                <w:lang w:val="de-CH"/>
              </w:rPr>
            </w:pPr>
            <w:r w:rsidRPr="00037B19">
              <w:rPr>
                <w:rFonts w:asciiTheme="minorHAnsi" w:hAnsiTheme="minorHAnsi" w:cstheme="minorHAnsi"/>
                <w:lang w:val="de-CH"/>
              </w:rPr>
              <w:t>2.</w:t>
            </w:r>
            <w:r w:rsidR="007A2648" w:rsidRPr="00037B19">
              <w:rPr>
                <w:rFonts w:asciiTheme="minorHAnsi" w:hAnsiTheme="minorHAnsi" w:cstheme="minorHAnsi"/>
                <w:lang w:val="de-CH"/>
              </w:rPr>
              <w:t>2</w:t>
            </w:r>
          </w:p>
        </w:tc>
        <w:tc>
          <w:tcPr>
            <w:tcW w:w="6226" w:type="dxa"/>
          </w:tcPr>
          <w:p w14:paraId="398B22AC" w14:textId="26512E5E" w:rsidR="00E66202" w:rsidRPr="00037B19" w:rsidRDefault="00E66202" w:rsidP="00946D01">
            <w:pPr>
              <w:rPr>
                <w:rFonts w:asciiTheme="minorHAnsi" w:hAnsiTheme="minorHAnsi" w:cstheme="minorHAnsi"/>
                <w:lang w:val="de-CH"/>
              </w:rPr>
            </w:pPr>
          </w:p>
        </w:tc>
        <w:tc>
          <w:tcPr>
            <w:tcW w:w="1399" w:type="dxa"/>
          </w:tcPr>
          <w:p w14:paraId="29BE0317" w14:textId="7DF40FA7" w:rsidR="00E66202" w:rsidRPr="00037B19" w:rsidRDefault="00E66202" w:rsidP="00946D01">
            <w:pPr>
              <w:rPr>
                <w:rFonts w:asciiTheme="minorHAnsi" w:hAnsiTheme="minorHAnsi" w:cstheme="minorHAnsi"/>
                <w:lang w:val="de-CH"/>
              </w:rPr>
            </w:pPr>
          </w:p>
        </w:tc>
      </w:tr>
      <w:tr w:rsidR="00E66202" w:rsidRPr="00037B19" w14:paraId="40D7C6C8" w14:textId="77777777" w:rsidTr="000A5566">
        <w:trPr>
          <w:trHeight w:val="344"/>
        </w:trPr>
        <w:tc>
          <w:tcPr>
            <w:tcW w:w="540" w:type="dxa"/>
          </w:tcPr>
          <w:p w14:paraId="30C50FAE" w14:textId="56FCAB52" w:rsidR="00E66202" w:rsidRPr="00037B19" w:rsidRDefault="002F214D" w:rsidP="00946D01">
            <w:pPr>
              <w:rPr>
                <w:rFonts w:asciiTheme="minorHAnsi" w:hAnsiTheme="minorHAnsi" w:cstheme="minorHAnsi"/>
                <w:lang w:val="de-CH"/>
              </w:rPr>
            </w:pPr>
            <w:r w:rsidRPr="00037B19">
              <w:rPr>
                <w:rFonts w:asciiTheme="minorHAnsi" w:hAnsiTheme="minorHAnsi" w:cstheme="minorHAnsi"/>
                <w:lang w:val="de-CH"/>
              </w:rPr>
              <w:t>2.</w:t>
            </w:r>
            <w:r w:rsidR="007A2648" w:rsidRPr="00037B19">
              <w:rPr>
                <w:rFonts w:asciiTheme="minorHAnsi" w:hAnsiTheme="minorHAnsi" w:cstheme="minorHAnsi"/>
                <w:lang w:val="de-CH"/>
              </w:rPr>
              <w:t>3</w:t>
            </w:r>
          </w:p>
        </w:tc>
        <w:tc>
          <w:tcPr>
            <w:tcW w:w="6226" w:type="dxa"/>
          </w:tcPr>
          <w:p w14:paraId="12F75CD5" w14:textId="136C9B80" w:rsidR="000A5566" w:rsidRPr="00037B19" w:rsidRDefault="000A5566" w:rsidP="00946D01">
            <w:pPr>
              <w:rPr>
                <w:rFonts w:asciiTheme="minorHAnsi" w:hAnsiTheme="minorHAnsi" w:cstheme="minorHAnsi"/>
                <w:lang w:val="de-CH"/>
              </w:rPr>
            </w:pPr>
          </w:p>
        </w:tc>
        <w:tc>
          <w:tcPr>
            <w:tcW w:w="1399" w:type="dxa"/>
          </w:tcPr>
          <w:p w14:paraId="36B109F5" w14:textId="17096378" w:rsidR="00E66202" w:rsidRPr="00037B19" w:rsidRDefault="00E66202" w:rsidP="00946D01">
            <w:pPr>
              <w:rPr>
                <w:rFonts w:asciiTheme="minorHAnsi" w:hAnsiTheme="minorHAnsi" w:cstheme="minorHAnsi"/>
                <w:lang w:val="de-CH"/>
              </w:rPr>
            </w:pPr>
          </w:p>
        </w:tc>
      </w:tr>
      <w:tr w:rsidR="000A5566" w:rsidRPr="00037B19" w14:paraId="5B0751CC" w14:textId="77777777" w:rsidTr="000A5566">
        <w:trPr>
          <w:trHeight w:val="344"/>
        </w:trPr>
        <w:tc>
          <w:tcPr>
            <w:tcW w:w="540" w:type="dxa"/>
          </w:tcPr>
          <w:p w14:paraId="3BB79477" w14:textId="63DE379E" w:rsidR="000A5566" w:rsidRPr="00037B19" w:rsidRDefault="002F214D" w:rsidP="00946D01">
            <w:pPr>
              <w:rPr>
                <w:rFonts w:asciiTheme="minorHAnsi" w:hAnsiTheme="minorHAnsi" w:cstheme="minorHAnsi"/>
                <w:lang w:val="de-CH"/>
              </w:rPr>
            </w:pPr>
            <w:r w:rsidRPr="00037B19">
              <w:rPr>
                <w:rFonts w:asciiTheme="minorHAnsi" w:hAnsiTheme="minorHAnsi" w:cstheme="minorHAnsi"/>
                <w:lang w:val="de-CH"/>
              </w:rPr>
              <w:t>3</w:t>
            </w:r>
            <w:r w:rsidR="007A2648" w:rsidRPr="00037B19">
              <w:rPr>
                <w:rFonts w:asciiTheme="minorHAnsi" w:hAnsiTheme="minorHAnsi" w:cstheme="minorHAnsi"/>
                <w:lang w:val="de-CH"/>
              </w:rPr>
              <w:t>.1</w:t>
            </w:r>
          </w:p>
        </w:tc>
        <w:tc>
          <w:tcPr>
            <w:tcW w:w="6226" w:type="dxa"/>
          </w:tcPr>
          <w:p w14:paraId="0CC76583" w14:textId="48963EB0" w:rsidR="000A5566" w:rsidRPr="00037B19" w:rsidRDefault="000A5566" w:rsidP="00946D01">
            <w:pPr>
              <w:rPr>
                <w:rFonts w:asciiTheme="minorHAnsi" w:hAnsiTheme="minorHAnsi" w:cstheme="minorHAnsi"/>
                <w:lang w:val="de-CH"/>
              </w:rPr>
            </w:pPr>
          </w:p>
        </w:tc>
        <w:tc>
          <w:tcPr>
            <w:tcW w:w="1399" w:type="dxa"/>
          </w:tcPr>
          <w:p w14:paraId="588E029E" w14:textId="5E39B85A" w:rsidR="000A5566" w:rsidRPr="00037B19" w:rsidRDefault="000A5566" w:rsidP="00946D01">
            <w:pPr>
              <w:rPr>
                <w:rFonts w:asciiTheme="minorHAnsi" w:hAnsiTheme="minorHAnsi" w:cstheme="minorHAnsi"/>
                <w:lang w:val="de-CH"/>
              </w:rPr>
            </w:pPr>
          </w:p>
        </w:tc>
      </w:tr>
      <w:tr w:rsidR="000A5566" w:rsidRPr="00037B19" w14:paraId="3EB2A26A" w14:textId="77777777" w:rsidTr="000A5566">
        <w:trPr>
          <w:trHeight w:val="344"/>
        </w:trPr>
        <w:tc>
          <w:tcPr>
            <w:tcW w:w="540" w:type="dxa"/>
          </w:tcPr>
          <w:p w14:paraId="137A090D" w14:textId="68DD1D43" w:rsidR="000A5566" w:rsidRPr="00037B19" w:rsidRDefault="002F214D" w:rsidP="00946D01">
            <w:pPr>
              <w:rPr>
                <w:rFonts w:asciiTheme="minorHAnsi" w:hAnsiTheme="minorHAnsi" w:cstheme="minorHAnsi"/>
                <w:lang w:val="de-CH"/>
              </w:rPr>
            </w:pPr>
            <w:r w:rsidRPr="00037B19">
              <w:rPr>
                <w:rFonts w:asciiTheme="minorHAnsi" w:hAnsiTheme="minorHAnsi" w:cstheme="minorHAnsi"/>
                <w:lang w:val="de-CH"/>
              </w:rPr>
              <w:t>3.</w:t>
            </w:r>
            <w:r w:rsidR="007A2648" w:rsidRPr="00037B19">
              <w:rPr>
                <w:rFonts w:asciiTheme="minorHAnsi" w:hAnsiTheme="minorHAnsi" w:cstheme="minorHAnsi"/>
                <w:lang w:val="de-CH"/>
              </w:rPr>
              <w:t>2</w:t>
            </w:r>
          </w:p>
        </w:tc>
        <w:tc>
          <w:tcPr>
            <w:tcW w:w="6226" w:type="dxa"/>
          </w:tcPr>
          <w:p w14:paraId="4BB9E8CD" w14:textId="46EFC0D3" w:rsidR="000A5566" w:rsidRPr="00037B19" w:rsidRDefault="000A5566" w:rsidP="00946D01">
            <w:pPr>
              <w:rPr>
                <w:rFonts w:asciiTheme="minorHAnsi" w:hAnsiTheme="minorHAnsi" w:cstheme="minorHAnsi"/>
                <w:lang w:val="de-CH"/>
              </w:rPr>
            </w:pPr>
          </w:p>
        </w:tc>
        <w:tc>
          <w:tcPr>
            <w:tcW w:w="1399" w:type="dxa"/>
          </w:tcPr>
          <w:p w14:paraId="3624D957" w14:textId="676232A7" w:rsidR="000A5566" w:rsidRPr="00037B19" w:rsidRDefault="000A5566" w:rsidP="00946D01">
            <w:pPr>
              <w:rPr>
                <w:rFonts w:asciiTheme="minorHAnsi" w:hAnsiTheme="minorHAnsi" w:cstheme="minorHAnsi"/>
                <w:lang w:val="de-CH"/>
              </w:rPr>
            </w:pPr>
          </w:p>
        </w:tc>
      </w:tr>
      <w:tr w:rsidR="000A5566" w:rsidRPr="00037B19" w14:paraId="6C83E55D" w14:textId="77777777" w:rsidTr="000A5566">
        <w:trPr>
          <w:trHeight w:val="344"/>
        </w:trPr>
        <w:tc>
          <w:tcPr>
            <w:tcW w:w="540" w:type="dxa"/>
          </w:tcPr>
          <w:p w14:paraId="12FB6B49" w14:textId="52B0E166" w:rsidR="000A5566" w:rsidRPr="00037B19" w:rsidRDefault="002F214D" w:rsidP="00946D01">
            <w:pPr>
              <w:rPr>
                <w:rFonts w:asciiTheme="minorHAnsi" w:hAnsiTheme="minorHAnsi" w:cstheme="minorHAnsi"/>
                <w:lang w:val="de-CH"/>
              </w:rPr>
            </w:pPr>
            <w:r w:rsidRPr="00037B19">
              <w:rPr>
                <w:rFonts w:asciiTheme="minorHAnsi" w:hAnsiTheme="minorHAnsi" w:cstheme="minorHAnsi"/>
                <w:lang w:val="de-CH"/>
              </w:rPr>
              <w:t>4</w:t>
            </w:r>
          </w:p>
        </w:tc>
        <w:tc>
          <w:tcPr>
            <w:tcW w:w="6226" w:type="dxa"/>
          </w:tcPr>
          <w:p w14:paraId="524F980D" w14:textId="76C54527" w:rsidR="000A5566" w:rsidRPr="00037B19" w:rsidRDefault="000A5566" w:rsidP="00946D01">
            <w:pPr>
              <w:rPr>
                <w:rFonts w:asciiTheme="minorHAnsi" w:hAnsiTheme="minorHAnsi" w:cstheme="minorHAnsi"/>
                <w:lang w:val="de-CH"/>
              </w:rPr>
            </w:pPr>
          </w:p>
        </w:tc>
        <w:tc>
          <w:tcPr>
            <w:tcW w:w="1399" w:type="dxa"/>
          </w:tcPr>
          <w:p w14:paraId="5288FDF8" w14:textId="3D3E2854" w:rsidR="000A5566" w:rsidRPr="00037B19" w:rsidRDefault="000A5566" w:rsidP="00946D01">
            <w:pPr>
              <w:rPr>
                <w:rFonts w:asciiTheme="minorHAnsi" w:hAnsiTheme="minorHAnsi" w:cstheme="minorHAnsi"/>
                <w:lang w:val="de-CH"/>
              </w:rPr>
            </w:pPr>
          </w:p>
        </w:tc>
      </w:tr>
      <w:tr w:rsidR="000A5566" w:rsidRPr="00037B19" w14:paraId="609767AF" w14:textId="77777777" w:rsidTr="000A5566">
        <w:trPr>
          <w:trHeight w:val="344"/>
        </w:trPr>
        <w:tc>
          <w:tcPr>
            <w:tcW w:w="540" w:type="dxa"/>
          </w:tcPr>
          <w:p w14:paraId="1A8E5872" w14:textId="66C3DB79" w:rsidR="000A5566" w:rsidRPr="00037B19" w:rsidRDefault="002F214D" w:rsidP="00946D01">
            <w:pPr>
              <w:rPr>
                <w:rFonts w:asciiTheme="minorHAnsi" w:hAnsiTheme="minorHAnsi" w:cstheme="minorHAnsi"/>
                <w:lang w:val="de-CH"/>
              </w:rPr>
            </w:pPr>
            <w:r w:rsidRPr="00037B19">
              <w:rPr>
                <w:rFonts w:asciiTheme="minorHAnsi" w:hAnsiTheme="minorHAnsi" w:cstheme="minorHAnsi"/>
                <w:lang w:val="de-CH"/>
              </w:rPr>
              <w:t>5</w:t>
            </w:r>
          </w:p>
        </w:tc>
        <w:tc>
          <w:tcPr>
            <w:tcW w:w="6226" w:type="dxa"/>
          </w:tcPr>
          <w:p w14:paraId="61E3BCEB" w14:textId="08FAD598" w:rsidR="000A5566" w:rsidRPr="00037B19" w:rsidRDefault="000A5566" w:rsidP="00946D01">
            <w:pPr>
              <w:rPr>
                <w:rFonts w:asciiTheme="minorHAnsi" w:hAnsiTheme="minorHAnsi" w:cstheme="minorHAnsi"/>
                <w:lang w:val="de-CH"/>
              </w:rPr>
            </w:pPr>
          </w:p>
        </w:tc>
        <w:tc>
          <w:tcPr>
            <w:tcW w:w="1399" w:type="dxa"/>
          </w:tcPr>
          <w:p w14:paraId="78D3635A" w14:textId="149DFB6E" w:rsidR="000A5566" w:rsidRPr="00037B19" w:rsidRDefault="000A5566" w:rsidP="00946D01">
            <w:pPr>
              <w:rPr>
                <w:rFonts w:asciiTheme="minorHAnsi" w:hAnsiTheme="minorHAnsi" w:cstheme="minorHAnsi"/>
                <w:lang w:val="de-CH"/>
              </w:rPr>
            </w:pPr>
          </w:p>
        </w:tc>
      </w:tr>
      <w:tr w:rsidR="00E66202" w:rsidRPr="00037B19" w14:paraId="5B539A94" w14:textId="77777777" w:rsidTr="000A5566">
        <w:trPr>
          <w:trHeight w:val="344"/>
        </w:trPr>
        <w:tc>
          <w:tcPr>
            <w:tcW w:w="540" w:type="dxa"/>
          </w:tcPr>
          <w:p w14:paraId="1A4AB2E0" w14:textId="3C8C0120" w:rsidR="00E66202" w:rsidRPr="00037B19" w:rsidRDefault="002F214D" w:rsidP="00946D01">
            <w:pPr>
              <w:rPr>
                <w:rFonts w:asciiTheme="minorHAnsi" w:hAnsiTheme="minorHAnsi" w:cstheme="minorHAnsi"/>
                <w:lang w:val="de-CH"/>
              </w:rPr>
            </w:pPr>
            <w:r w:rsidRPr="00037B19">
              <w:rPr>
                <w:rFonts w:asciiTheme="minorHAnsi" w:hAnsiTheme="minorHAnsi" w:cstheme="minorHAnsi"/>
                <w:lang w:val="de-CH"/>
              </w:rPr>
              <w:t>6</w:t>
            </w:r>
          </w:p>
        </w:tc>
        <w:tc>
          <w:tcPr>
            <w:tcW w:w="6226" w:type="dxa"/>
          </w:tcPr>
          <w:p w14:paraId="3EBD05C7" w14:textId="19E0D567" w:rsidR="00E66202" w:rsidRPr="00037B19" w:rsidRDefault="00E66202" w:rsidP="00946D01">
            <w:pPr>
              <w:rPr>
                <w:rFonts w:asciiTheme="minorHAnsi" w:hAnsiTheme="minorHAnsi" w:cstheme="minorHAnsi"/>
                <w:lang w:val="de-CH"/>
              </w:rPr>
            </w:pPr>
          </w:p>
        </w:tc>
        <w:tc>
          <w:tcPr>
            <w:tcW w:w="1399" w:type="dxa"/>
          </w:tcPr>
          <w:p w14:paraId="74938B4A" w14:textId="0BC3676E" w:rsidR="00E66202" w:rsidRPr="00037B19" w:rsidRDefault="00E66202" w:rsidP="00946D01">
            <w:pPr>
              <w:rPr>
                <w:rFonts w:asciiTheme="minorHAnsi" w:hAnsiTheme="minorHAnsi" w:cstheme="minorHAnsi"/>
                <w:lang w:val="de-CH"/>
              </w:rPr>
            </w:pPr>
          </w:p>
        </w:tc>
      </w:tr>
      <w:tr w:rsidR="00E66202" w:rsidRPr="00037B19" w14:paraId="2EF2D806" w14:textId="77777777" w:rsidTr="000A5566">
        <w:trPr>
          <w:trHeight w:val="344"/>
        </w:trPr>
        <w:tc>
          <w:tcPr>
            <w:tcW w:w="540" w:type="dxa"/>
          </w:tcPr>
          <w:p w14:paraId="3FB37B01" w14:textId="14ECEE13" w:rsidR="00E66202" w:rsidRPr="00037B19" w:rsidRDefault="007A2648" w:rsidP="00946D01">
            <w:pPr>
              <w:rPr>
                <w:rFonts w:asciiTheme="minorHAnsi" w:hAnsiTheme="minorHAnsi" w:cstheme="minorHAnsi"/>
                <w:lang w:val="de-CH"/>
              </w:rPr>
            </w:pPr>
            <w:r w:rsidRPr="00037B19">
              <w:rPr>
                <w:rFonts w:asciiTheme="minorHAnsi" w:hAnsiTheme="minorHAnsi" w:cstheme="minorHAnsi"/>
                <w:lang w:val="de-CH"/>
              </w:rPr>
              <w:t>7.1</w:t>
            </w:r>
          </w:p>
        </w:tc>
        <w:tc>
          <w:tcPr>
            <w:tcW w:w="6226" w:type="dxa"/>
          </w:tcPr>
          <w:p w14:paraId="6382A097" w14:textId="61679833" w:rsidR="00E66202" w:rsidRPr="00037B19" w:rsidRDefault="00E66202" w:rsidP="00946D01">
            <w:pPr>
              <w:rPr>
                <w:rFonts w:asciiTheme="minorHAnsi" w:hAnsiTheme="minorHAnsi" w:cstheme="minorHAnsi"/>
                <w:lang w:val="de-CH"/>
              </w:rPr>
            </w:pPr>
          </w:p>
        </w:tc>
        <w:tc>
          <w:tcPr>
            <w:tcW w:w="1399" w:type="dxa"/>
          </w:tcPr>
          <w:p w14:paraId="2557A8C8" w14:textId="54DB2C1E" w:rsidR="00E66202" w:rsidRPr="00037B19" w:rsidRDefault="00E66202" w:rsidP="00946D01">
            <w:pPr>
              <w:rPr>
                <w:rFonts w:asciiTheme="minorHAnsi" w:hAnsiTheme="minorHAnsi" w:cstheme="minorHAnsi"/>
                <w:lang w:val="de-CH"/>
              </w:rPr>
            </w:pPr>
          </w:p>
        </w:tc>
      </w:tr>
      <w:tr w:rsidR="00E66202" w:rsidRPr="00037B19" w14:paraId="06A8B73C" w14:textId="77777777" w:rsidTr="000A5566">
        <w:trPr>
          <w:trHeight w:val="344"/>
        </w:trPr>
        <w:tc>
          <w:tcPr>
            <w:tcW w:w="540" w:type="dxa"/>
          </w:tcPr>
          <w:p w14:paraId="3A7E1FA6" w14:textId="2E8783E6" w:rsidR="00E66202" w:rsidRPr="00037B19" w:rsidRDefault="007A2648" w:rsidP="00946D01">
            <w:pPr>
              <w:rPr>
                <w:rFonts w:asciiTheme="minorHAnsi" w:hAnsiTheme="minorHAnsi" w:cstheme="minorHAnsi"/>
                <w:lang w:val="de-CH"/>
              </w:rPr>
            </w:pPr>
            <w:r w:rsidRPr="00037B19">
              <w:rPr>
                <w:rFonts w:asciiTheme="minorHAnsi" w:hAnsiTheme="minorHAnsi" w:cstheme="minorHAnsi"/>
                <w:lang w:val="de-CH"/>
              </w:rPr>
              <w:t>7.2</w:t>
            </w:r>
          </w:p>
        </w:tc>
        <w:tc>
          <w:tcPr>
            <w:tcW w:w="6226" w:type="dxa"/>
          </w:tcPr>
          <w:p w14:paraId="1390F2A8" w14:textId="5E46B6D0" w:rsidR="000A5566" w:rsidRPr="00037B19" w:rsidRDefault="000A5566" w:rsidP="00946D01">
            <w:pPr>
              <w:rPr>
                <w:rFonts w:asciiTheme="minorHAnsi" w:hAnsiTheme="minorHAnsi" w:cstheme="minorHAnsi"/>
                <w:lang w:val="de-CH"/>
              </w:rPr>
            </w:pPr>
          </w:p>
        </w:tc>
        <w:tc>
          <w:tcPr>
            <w:tcW w:w="1399" w:type="dxa"/>
          </w:tcPr>
          <w:p w14:paraId="3AB9D838" w14:textId="77386C69" w:rsidR="00E66202" w:rsidRPr="00037B19" w:rsidRDefault="00E66202" w:rsidP="00946D01">
            <w:pPr>
              <w:rPr>
                <w:rFonts w:asciiTheme="minorHAnsi" w:hAnsiTheme="minorHAnsi" w:cstheme="minorHAnsi"/>
                <w:lang w:val="de-CH"/>
              </w:rPr>
            </w:pPr>
          </w:p>
        </w:tc>
      </w:tr>
      <w:tr w:rsidR="000A5566" w:rsidRPr="00037B19" w14:paraId="7A9C9945" w14:textId="77777777" w:rsidTr="000A5566">
        <w:trPr>
          <w:trHeight w:val="344"/>
        </w:trPr>
        <w:tc>
          <w:tcPr>
            <w:tcW w:w="540" w:type="dxa"/>
          </w:tcPr>
          <w:p w14:paraId="1862D5B7" w14:textId="671C3EAF" w:rsidR="000A5566" w:rsidRPr="00037B19" w:rsidRDefault="007A2648" w:rsidP="00946D01">
            <w:pPr>
              <w:rPr>
                <w:rFonts w:asciiTheme="minorHAnsi" w:hAnsiTheme="minorHAnsi" w:cstheme="minorHAnsi"/>
                <w:lang w:val="de-CH"/>
              </w:rPr>
            </w:pPr>
            <w:r w:rsidRPr="00037B19">
              <w:rPr>
                <w:rFonts w:asciiTheme="minorHAnsi" w:hAnsiTheme="minorHAnsi" w:cstheme="minorHAnsi"/>
                <w:lang w:val="de-CH"/>
              </w:rPr>
              <w:t>8</w:t>
            </w:r>
          </w:p>
        </w:tc>
        <w:tc>
          <w:tcPr>
            <w:tcW w:w="6226" w:type="dxa"/>
          </w:tcPr>
          <w:p w14:paraId="22AD871A" w14:textId="59E0450B" w:rsidR="000A5566" w:rsidRPr="00037B19" w:rsidRDefault="000A5566" w:rsidP="00946D01">
            <w:pPr>
              <w:rPr>
                <w:rFonts w:asciiTheme="minorHAnsi" w:hAnsiTheme="minorHAnsi" w:cstheme="minorHAnsi"/>
                <w:lang w:val="de-CH"/>
              </w:rPr>
            </w:pPr>
          </w:p>
        </w:tc>
        <w:tc>
          <w:tcPr>
            <w:tcW w:w="1399" w:type="dxa"/>
          </w:tcPr>
          <w:p w14:paraId="7624BE11" w14:textId="4AA3FF77" w:rsidR="000A5566" w:rsidRPr="00037B19" w:rsidRDefault="000A5566" w:rsidP="00946D01">
            <w:pPr>
              <w:rPr>
                <w:rFonts w:asciiTheme="minorHAnsi" w:hAnsiTheme="minorHAnsi" w:cstheme="minorHAnsi"/>
                <w:lang w:val="de-CH"/>
              </w:rPr>
            </w:pPr>
          </w:p>
        </w:tc>
      </w:tr>
    </w:tbl>
    <w:p w14:paraId="54597BCB" w14:textId="1FDBCC99" w:rsidR="00946D01" w:rsidRPr="00037B19" w:rsidRDefault="00946D01" w:rsidP="00946D01">
      <w:pPr>
        <w:ind w:left="718"/>
        <w:rPr>
          <w:rFonts w:asciiTheme="minorHAnsi" w:hAnsiTheme="minorHAnsi" w:cstheme="minorHAnsi"/>
          <w:lang w:val="de-CH"/>
        </w:rPr>
      </w:pPr>
    </w:p>
    <w:p w14:paraId="4E44CC58" w14:textId="7D46A525" w:rsidR="007A2648" w:rsidRPr="00037B19" w:rsidRDefault="007A2648" w:rsidP="00946D01">
      <w:pPr>
        <w:ind w:left="718"/>
        <w:rPr>
          <w:rFonts w:asciiTheme="minorHAnsi" w:hAnsiTheme="minorHAnsi" w:cstheme="minorHAnsi"/>
          <w:lang w:val="de-CH"/>
        </w:rPr>
      </w:pPr>
      <w:r w:rsidRPr="00037B19">
        <w:rPr>
          <w:rFonts w:asciiTheme="minorHAnsi" w:hAnsiTheme="minorHAnsi" w:cstheme="minorHAnsi"/>
          <w:lang w:val="de-CH"/>
        </w:rPr>
        <w:t xml:space="preserve">Nichtfunktionale </w:t>
      </w:r>
      <w:r w:rsidR="00EB704E" w:rsidRPr="00037B19">
        <w:rPr>
          <w:rFonts w:asciiTheme="minorHAnsi" w:hAnsiTheme="minorHAnsi" w:cstheme="minorHAnsi"/>
          <w:lang w:val="de-CH"/>
        </w:rPr>
        <w:t>Anforderungen</w:t>
      </w:r>
    </w:p>
    <w:tbl>
      <w:tblPr>
        <w:tblStyle w:val="Tabellenraster"/>
        <w:tblW w:w="8165" w:type="dxa"/>
        <w:tblInd w:w="718" w:type="dxa"/>
        <w:tblLook w:val="04A0" w:firstRow="1" w:lastRow="0" w:firstColumn="1" w:lastColumn="0" w:noHBand="0" w:noVBand="1"/>
      </w:tblPr>
      <w:tblGrid>
        <w:gridCol w:w="540"/>
        <w:gridCol w:w="6226"/>
        <w:gridCol w:w="1399"/>
      </w:tblGrid>
      <w:tr w:rsidR="007A2648" w:rsidRPr="00037B19" w14:paraId="2B3EA589" w14:textId="77777777" w:rsidTr="00060BA1">
        <w:trPr>
          <w:trHeight w:val="344"/>
        </w:trPr>
        <w:tc>
          <w:tcPr>
            <w:tcW w:w="8165" w:type="dxa"/>
            <w:gridSpan w:val="3"/>
            <w:shd w:val="clear" w:color="auto" w:fill="D9D9D9" w:themeFill="background1" w:themeFillShade="D9"/>
          </w:tcPr>
          <w:p w14:paraId="483B6FD9" w14:textId="77777777" w:rsidR="007A2648" w:rsidRPr="00037B19" w:rsidRDefault="007A2648" w:rsidP="00060BA1">
            <w:pPr>
              <w:rPr>
                <w:rFonts w:asciiTheme="minorHAnsi" w:hAnsiTheme="minorHAnsi" w:cstheme="minorHAnsi"/>
                <w:lang w:val="de-CH"/>
              </w:rPr>
            </w:pPr>
            <w:r w:rsidRPr="00037B19">
              <w:rPr>
                <w:rFonts w:asciiTheme="minorHAnsi" w:hAnsiTheme="minorHAnsi" w:cstheme="minorHAnsi"/>
                <w:lang w:val="de-CH"/>
              </w:rPr>
              <w:t>Anforderungen</w:t>
            </w:r>
          </w:p>
        </w:tc>
      </w:tr>
      <w:tr w:rsidR="007A2648" w:rsidRPr="00037B19" w14:paraId="21B74658" w14:textId="77777777" w:rsidTr="00060BA1">
        <w:trPr>
          <w:trHeight w:val="344"/>
        </w:trPr>
        <w:tc>
          <w:tcPr>
            <w:tcW w:w="540" w:type="dxa"/>
            <w:shd w:val="clear" w:color="auto" w:fill="F2F2F2" w:themeFill="background1" w:themeFillShade="F2"/>
          </w:tcPr>
          <w:p w14:paraId="1D613A1C" w14:textId="77777777" w:rsidR="007A2648" w:rsidRPr="00037B19" w:rsidRDefault="007A2648" w:rsidP="00060BA1">
            <w:pPr>
              <w:rPr>
                <w:rFonts w:asciiTheme="minorHAnsi" w:hAnsiTheme="minorHAnsi" w:cstheme="minorHAnsi"/>
                <w:lang w:val="de-CH"/>
              </w:rPr>
            </w:pPr>
            <w:r w:rsidRPr="00037B19">
              <w:rPr>
                <w:rFonts w:asciiTheme="minorHAnsi" w:hAnsiTheme="minorHAnsi" w:cstheme="minorHAnsi"/>
                <w:lang w:val="de-CH"/>
              </w:rPr>
              <w:t>Nr.</w:t>
            </w:r>
          </w:p>
        </w:tc>
        <w:tc>
          <w:tcPr>
            <w:tcW w:w="6226" w:type="dxa"/>
            <w:shd w:val="clear" w:color="auto" w:fill="F2F2F2" w:themeFill="background1" w:themeFillShade="F2"/>
          </w:tcPr>
          <w:p w14:paraId="35FF06A2" w14:textId="77777777" w:rsidR="007A2648" w:rsidRPr="00037B19" w:rsidRDefault="007A2648" w:rsidP="00060BA1">
            <w:pPr>
              <w:rPr>
                <w:rFonts w:asciiTheme="minorHAnsi" w:hAnsiTheme="minorHAnsi" w:cstheme="minorHAnsi"/>
                <w:lang w:val="de-CH"/>
              </w:rPr>
            </w:pPr>
            <w:r w:rsidRPr="00037B19">
              <w:rPr>
                <w:rFonts w:asciiTheme="minorHAnsi" w:hAnsiTheme="minorHAnsi" w:cstheme="minorHAnsi"/>
                <w:lang w:val="de-CH"/>
              </w:rPr>
              <w:t>Name</w:t>
            </w:r>
          </w:p>
        </w:tc>
        <w:tc>
          <w:tcPr>
            <w:tcW w:w="1399" w:type="dxa"/>
            <w:shd w:val="clear" w:color="auto" w:fill="F2F2F2" w:themeFill="background1" w:themeFillShade="F2"/>
          </w:tcPr>
          <w:p w14:paraId="13AE531D" w14:textId="77777777" w:rsidR="007A2648" w:rsidRPr="00037B19" w:rsidRDefault="007A2648" w:rsidP="00060BA1">
            <w:pPr>
              <w:rPr>
                <w:rFonts w:asciiTheme="minorHAnsi" w:hAnsiTheme="minorHAnsi" w:cstheme="minorHAnsi"/>
                <w:lang w:val="de-CH"/>
              </w:rPr>
            </w:pPr>
            <w:r w:rsidRPr="00037B19">
              <w:rPr>
                <w:rFonts w:asciiTheme="minorHAnsi" w:hAnsiTheme="minorHAnsi" w:cstheme="minorHAnsi"/>
                <w:lang w:val="de-CH"/>
              </w:rPr>
              <w:t>Status (y/n)</w:t>
            </w:r>
          </w:p>
        </w:tc>
      </w:tr>
      <w:tr w:rsidR="007A2648" w:rsidRPr="00037B19" w14:paraId="34643659" w14:textId="77777777" w:rsidTr="00060BA1">
        <w:trPr>
          <w:trHeight w:val="358"/>
        </w:trPr>
        <w:tc>
          <w:tcPr>
            <w:tcW w:w="540" w:type="dxa"/>
          </w:tcPr>
          <w:p w14:paraId="0F126A66" w14:textId="77777777" w:rsidR="007A2648" w:rsidRPr="00037B19" w:rsidRDefault="007A2648" w:rsidP="00060BA1">
            <w:pPr>
              <w:rPr>
                <w:rFonts w:asciiTheme="minorHAnsi" w:hAnsiTheme="minorHAnsi" w:cstheme="minorHAnsi"/>
                <w:lang w:val="de-CH"/>
              </w:rPr>
            </w:pPr>
            <w:r w:rsidRPr="00037B19">
              <w:rPr>
                <w:rFonts w:asciiTheme="minorHAnsi" w:hAnsiTheme="minorHAnsi" w:cstheme="minorHAnsi"/>
                <w:lang w:val="de-CH"/>
              </w:rPr>
              <w:t>1</w:t>
            </w:r>
          </w:p>
        </w:tc>
        <w:tc>
          <w:tcPr>
            <w:tcW w:w="6226" w:type="dxa"/>
          </w:tcPr>
          <w:p w14:paraId="50888905" w14:textId="32A9783A" w:rsidR="007A2648" w:rsidRPr="00037B19" w:rsidRDefault="007A2648" w:rsidP="00060BA1">
            <w:pPr>
              <w:rPr>
                <w:rFonts w:asciiTheme="minorHAnsi" w:hAnsiTheme="minorHAnsi" w:cstheme="minorHAnsi"/>
                <w:lang w:val="de-CH"/>
              </w:rPr>
            </w:pPr>
          </w:p>
        </w:tc>
        <w:tc>
          <w:tcPr>
            <w:tcW w:w="1399" w:type="dxa"/>
          </w:tcPr>
          <w:p w14:paraId="20FD66FA" w14:textId="6597A7A3" w:rsidR="007A2648"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7A2648" w:rsidRPr="00037B19" w14:paraId="0492AD44" w14:textId="77777777" w:rsidTr="00060BA1">
        <w:trPr>
          <w:trHeight w:val="358"/>
        </w:trPr>
        <w:tc>
          <w:tcPr>
            <w:tcW w:w="540" w:type="dxa"/>
          </w:tcPr>
          <w:p w14:paraId="060ED858" w14:textId="64FD1F5C" w:rsidR="007A2648" w:rsidRPr="00037B19" w:rsidRDefault="00A23B16" w:rsidP="00060BA1">
            <w:pPr>
              <w:rPr>
                <w:rFonts w:asciiTheme="minorHAnsi" w:hAnsiTheme="minorHAnsi" w:cstheme="minorHAnsi"/>
                <w:lang w:val="de-CH"/>
              </w:rPr>
            </w:pPr>
            <w:r w:rsidRPr="00037B19">
              <w:rPr>
                <w:rFonts w:asciiTheme="minorHAnsi" w:hAnsiTheme="minorHAnsi" w:cstheme="minorHAnsi"/>
                <w:lang w:val="de-CH"/>
              </w:rPr>
              <w:t>2</w:t>
            </w:r>
          </w:p>
        </w:tc>
        <w:tc>
          <w:tcPr>
            <w:tcW w:w="6226" w:type="dxa"/>
          </w:tcPr>
          <w:p w14:paraId="028E5FA5" w14:textId="3062751E" w:rsidR="007A2648" w:rsidRPr="00037B19" w:rsidRDefault="007A2648" w:rsidP="0093544D">
            <w:pPr>
              <w:rPr>
                <w:rFonts w:asciiTheme="minorHAnsi" w:hAnsiTheme="minorHAnsi" w:cstheme="minorHAnsi"/>
                <w:lang w:val="de-CH"/>
              </w:rPr>
            </w:pPr>
          </w:p>
        </w:tc>
        <w:tc>
          <w:tcPr>
            <w:tcW w:w="1399" w:type="dxa"/>
          </w:tcPr>
          <w:p w14:paraId="2AF7EED8" w14:textId="06071007" w:rsidR="007A2648"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A23B16" w:rsidRPr="00037B19" w14:paraId="2D2EA347" w14:textId="77777777" w:rsidTr="00060BA1">
        <w:trPr>
          <w:trHeight w:val="358"/>
        </w:trPr>
        <w:tc>
          <w:tcPr>
            <w:tcW w:w="540" w:type="dxa"/>
          </w:tcPr>
          <w:p w14:paraId="0C187C6D" w14:textId="68758189"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3.1</w:t>
            </w:r>
          </w:p>
        </w:tc>
        <w:tc>
          <w:tcPr>
            <w:tcW w:w="6226" w:type="dxa"/>
          </w:tcPr>
          <w:p w14:paraId="226A16CD" w14:textId="1F62E7C7" w:rsidR="00A23B16" w:rsidRPr="00037B19" w:rsidRDefault="00A23B16" w:rsidP="00060BA1">
            <w:pPr>
              <w:rPr>
                <w:rFonts w:asciiTheme="minorHAnsi" w:hAnsiTheme="minorHAnsi" w:cstheme="minorHAnsi"/>
                <w:lang w:val="de-CH"/>
              </w:rPr>
            </w:pPr>
          </w:p>
        </w:tc>
        <w:tc>
          <w:tcPr>
            <w:tcW w:w="1399" w:type="dxa"/>
          </w:tcPr>
          <w:p w14:paraId="5AF96899" w14:textId="3ED8DE8B" w:rsidR="00A23B16"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A23B16" w:rsidRPr="00037B19" w14:paraId="64FF3E0C" w14:textId="77777777" w:rsidTr="00060BA1">
        <w:trPr>
          <w:trHeight w:val="358"/>
        </w:trPr>
        <w:tc>
          <w:tcPr>
            <w:tcW w:w="540" w:type="dxa"/>
          </w:tcPr>
          <w:p w14:paraId="2A102512" w14:textId="68649246"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3.2</w:t>
            </w:r>
          </w:p>
        </w:tc>
        <w:tc>
          <w:tcPr>
            <w:tcW w:w="6226" w:type="dxa"/>
          </w:tcPr>
          <w:p w14:paraId="486ADD29" w14:textId="1CCDD4A1" w:rsidR="00A23B16" w:rsidRPr="00037B19" w:rsidRDefault="00A23B16" w:rsidP="00060BA1">
            <w:pPr>
              <w:rPr>
                <w:rFonts w:asciiTheme="minorHAnsi" w:hAnsiTheme="minorHAnsi" w:cstheme="minorHAnsi"/>
                <w:lang w:val="de-CH"/>
              </w:rPr>
            </w:pPr>
          </w:p>
        </w:tc>
        <w:tc>
          <w:tcPr>
            <w:tcW w:w="1399" w:type="dxa"/>
          </w:tcPr>
          <w:p w14:paraId="46B33B85" w14:textId="7EA9DE5B" w:rsidR="00A23B16"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7A2648" w:rsidRPr="00037B19" w14:paraId="4B49D561" w14:textId="77777777" w:rsidTr="00060BA1">
        <w:trPr>
          <w:trHeight w:val="358"/>
        </w:trPr>
        <w:tc>
          <w:tcPr>
            <w:tcW w:w="540" w:type="dxa"/>
          </w:tcPr>
          <w:p w14:paraId="514ECD47" w14:textId="0FDA531E" w:rsidR="007A2648" w:rsidRPr="00037B19" w:rsidRDefault="00A23B16" w:rsidP="00060BA1">
            <w:pPr>
              <w:rPr>
                <w:rFonts w:asciiTheme="minorHAnsi" w:hAnsiTheme="minorHAnsi" w:cstheme="minorHAnsi"/>
                <w:lang w:val="de-CH"/>
              </w:rPr>
            </w:pPr>
            <w:r w:rsidRPr="00037B19">
              <w:rPr>
                <w:rFonts w:asciiTheme="minorHAnsi" w:hAnsiTheme="minorHAnsi" w:cstheme="minorHAnsi"/>
                <w:lang w:val="de-CH"/>
              </w:rPr>
              <w:t>4</w:t>
            </w:r>
          </w:p>
        </w:tc>
        <w:tc>
          <w:tcPr>
            <w:tcW w:w="6226" w:type="dxa"/>
          </w:tcPr>
          <w:p w14:paraId="5725F5BB" w14:textId="5045B216" w:rsidR="007A2648" w:rsidRPr="00037B19" w:rsidRDefault="007A2648" w:rsidP="00060BA1">
            <w:pPr>
              <w:rPr>
                <w:rFonts w:asciiTheme="minorHAnsi" w:hAnsiTheme="minorHAnsi" w:cstheme="minorHAnsi"/>
                <w:lang w:val="de-CH"/>
              </w:rPr>
            </w:pPr>
          </w:p>
        </w:tc>
        <w:tc>
          <w:tcPr>
            <w:tcW w:w="1399" w:type="dxa"/>
          </w:tcPr>
          <w:p w14:paraId="6650F813" w14:textId="6F46C805" w:rsidR="007A2648"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A23B16" w:rsidRPr="00037B19" w14:paraId="3DF19999" w14:textId="77777777" w:rsidTr="00060BA1">
        <w:trPr>
          <w:trHeight w:val="358"/>
        </w:trPr>
        <w:tc>
          <w:tcPr>
            <w:tcW w:w="540" w:type="dxa"/>
          </w:tcPr>
          <w:p w14:paraId="386ECB3C" w14:textId="6B0F7E55"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5</w:t>
            </w:r>
          </w:p>
        </w:tc>
        <w:tc>
          <w:tcPr>
            <w:tcW w:w="6226" w:type="dxa"/>
          </w:tcPr>
          <w:p w14:paraId="0D778BDA" w14:textId="7B7846EB" w:rsidR="00A23B16" w:rsidRPr="00037B19" w:rsidRDefault="00A23B16" w:rsidP="00060BA1">
            <w:pPr>
              <w:rPr>
                <w:rFonts w:asciiTheme="minorHAnsi" w:hAnsiTheme="minorHAnsi" w:cstheme="minorHAnsi"/>
                <w:lang w:val="de-CH"/>
              </w:rPr>
            </w:pPr>
          </w:p>
        </w:tc>
        <w:tc>
          <w:tcPr>
            <w:tcW w:w="1399" w:type="dxa"/>
          </w:tcPr>
          <w:p w14:paraId="3E3CCF83" w14:textId="1535DEA4" w:rsidR="00A23B16"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bl>
    <w:p w14:paraId="596E856A" w14:textId="4C6E646F" w:rsidR="007A2648" w:rsidRPr="00037B19" w:rsidRDefault="007A2648" w:rsidP="00946D01">
      <w:pPr>
        <w:ind w:left="718"/>
        <w:rPr>
          <w:rFonts w:asciiTheme="minorHAnsi" w:hAnsiTheme="minorHAnsi" w:cstheme="minorHAnsi"/>
          <w:lang w:val="de-CH"/>
        </w:rPr>
      </w:pPr>
    </w:p>
    <w:p w14:paraId="420FE358" w14:textId="215CD792" w:rsidR="00A23B16" w:rsidRPr="00037B19" w:rsidRDefault="00A23B16" w:rsidP="00946D01">
      <w:pPr>
        <w:ind w:left="718"/>
        <w:rPr>
          <w:rFonts w:asciiTheme="minorHAnsi" w:hAnsiTheme="minorHAnsi" w:cstheme="minorHAnsi"/>
          <w:lang w:val="de-CH"/>
        </w:rPr>
      </w:pPr>
      <w:r w:rsidRPr="00037B19">
        <w:rPr>
          <w:rFonts w:asciiTheme="minorHAnsi" w:hAnsiTheme="minorHAnsi" w:cstheme="minorHAnsi"/>
          <w:lang w:val="de-CH"/>
        </w:rPr>
        <w:t>Dokumentbasierte Anforderungen</w:t>
      </w:r>
    </w:p>
    <w:tbl>
      <w:tblPr>
        <w:tblStyle w:val="Tabellenraster"/>
        <w:tblW w:w="8165" w:type="dxa"/>
        <w:tblInd w:w="718" w:type="dxa"/>
        <w:tblLook w:val="04A0" w:firstRow="1" w:lastRow="0" w:firstColumn="1" w:lastColumn="0" w:noHBand="0" w:noVBand="1"/>
      </w:tblPr>
      <w:tblGrid>
        <w:gridCol w:w="540"/>
        <w:gridCol w:w="6226"/>
        <w:gridCol w:w="1399"/>
      </w:tblGrid>
      <w:tr w:rsidR="00A23B16" w:rsidRPr="00037B19" w14:paraId="43D72904" w14:textId="77777777" w:rsidTr="00060BA1">
        <w:trPr>
          <w:trHeight w:val="344"/>
        </w:trPr>
        <w:tc>
          <w:tcPr>
            <w:tcW w:w="8165" w:type="dxa"/>
            <w:gridSpan w:val="3"/>
            <w:shd w:val="clear" w:color="auto" w:fill="D9D9D9" w:themeFill="background1" w:themeFillShade="D9"/>
          </w:tcPr>
          <w:p w14:paraId="42DA17FD" w14:textId="77777777"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Anforderungen</w:t>
            </w:r>
          </w:p>
        </w:tc>
      </w:tr>
      <w:tr w:rsidR="00A23B16" w:rsidRPr="00037B19" w14:paraId="48EB1940" w14:textId="77777777" w:rsidTr="00060BA1">
        <w:trPr>
          <w:trHeight w:val="344"/>
        </w:trPr>
        <w:tc>
          <w:tcPr>
            <w:tcW w:w="540" w:type="dxa"/>
            <w:shd w:val="clear" w:color="auto" w:fill="F2F2F2" w:themeFill="background1" w:themeFillShade="F2"/>
          </w:tcPr>
          <w:p w14:paraId="304D62B5" w14:textId="77777777"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Nr.</w:t>
            </w:r>
          </w:p>
        </w:tc>
        <w:tc>
          <w:tcPr>
            <w:tcW w:w="6226" w:type="dxa"/>
            <w:shd w:val="clear" w:color="auto" w:fill="F2F2F2" w:themeFill="background1" w:themeFillShade="F2"/>
          </w:tcPr>
          <w:p w14:paraId="23D094F2" w14:textId="77777777"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Name</w:t>
            </w:r>
          </w:p>
        </w:tc>
        <w:tc>
          <w:tcPr>
            <w:tcW w:w="1399" w:type="dxa"/>
            <w:shd w:val="clear" w:color="auto" w:fill="F2F2F2" w:themeFill="background1" w:themeFillShade="F2"/>
          </w:tcPr>
          <w:p w14:paraId="13EEBD91" w14:textId="77777777"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Status (y/n)</w:t>
            </w:r>
          </w:p>
        </w:tc>
      </w:tr>
      <w:tr w:rsidR="00A23B16" w:rsidRPr="00037B19" w14:paraId="188D54BE" w14:textId="77777777" w:rsidTr="00060BA1">
        <w:trPr>
          <w:trHeight w:val="358"/>
        </w:trPr>
        <w:tc>
          <w:tcPr>
            <w:tcW w:w="540" w:type="dxa"/>
          </w:tcPr>
          <w:p w14:paraId="7E348137" w14:textId="77777777" w:rsidR="00A23B16" w:rsidRPr="00037B19" w:rsidRDefault="00A23B16" w:rsidP="00060BA1">
            <w:pPr>
              <w:rPr>
                <w:rFonts w:asciiTheme="minorHAnsi" w:hAnsiTheme="minorHAnsi" w:cstheme="minorHAnsi"/>
                <w:lang w:val="de-CH"/>
              </w:rPr>
            </w:pPr>
            <w:r w:rsidRPr="00037B19">
              <w:rPr>
                <w:rFonts w:asciiTheme="minorHAnsi" w:hAnsiTheme="minorHAnsi" w:cstheme="minorHAnsi"/>
                <w:lang w:val="de-CH"/>
              </w:rPr>
              <w:t>1</w:t>
            </w:r>
          </w:p>
        </w:tc>
        <w:tc>
          <w:tcPr>
            <w:tcW w:w="6226" w:type="dxa"/>
          </w:tcPr>
          <w:p w14:paraId="3F4E1A6F" w14:textId="1BA747C0" w:rsidR="00A23B16" w:rsidRPr="00037B19" w:rsidRDefault="00A23B16" w:rsidP="00060BA1">
            <w:pPr>
              <w:rPr>
                <w:rFonts w:asciiTheme="minorHAnsi" w:hAnsiTheme="minorHAnsi" w:cstheme="minorHAnsi"/>
                <w:lang w:val="de-CH"/>
              </w:rPr>
            </w:pPr>
          </w:p>
        </w:tc>
        <w:tc>
          <w:tcPr>
            <w:tcW w:w="1399" w:type="dxa"/>
          </w:tcPr>
          <w:p w14:paraId="3258ED1E" w14:textId="4EAAE4F6" w:rsidR="00A23B16"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A96FF2" w:rsidRPr="00037B19" w14:paraId="14E23C21" w14:textId="77777777" w:rsidTr="00060BA1">
        <w:trPr>
          <w:trHeight w:val="358"/>
        </w:trPr>
        <w:tc>
          <w:tcPr>
            <w:tcW w:w="540" w:type="dxa"/>
          </w:tcPr>
          <w:p w14:paraId="06FA919A" w14:textId="7F9762AE" w:rsidR="00A96FF2" w:rsidRPr="00037B19" w:rsidRDefault="0015390D" w:rsidP="00060BA1">
            <w:pPr>
              <w:rPr>
                <w:rFonts w:asciiTheme="minorHAnsi" w:hAnsiTheme="minorHAnsi" w:cstheme="minorHAnsi"/>
                <w:lang w:val="de-CH"/>
              </w:rPr>
            </w:pPr>
            <w:r w:rsidRPr="00037B19">
              <w:rPr>
                <w:rFonts w:asciiTheme="minorHAnsi" w:hAnsiTheme="minorHAnsi" w:cstheme="minorHAnsi"/>
                <w:lang w:val="de-CH"/>
              </w:rPr>
              <w:t>2</w:t>
            </w:r>
          </w:p>
        </w:tc>
        <w:tc>
          <w:tcPr>
            <w:tcW w:w="6226" w:type="dxa"/>
          </w:tcPr>
          <w:p w14:paraId="55B07997" w14:textId="7D2BFD74" w:rsidR="00A96FF2" w:rsidRPr="00037B19" w:rsidRDefault="00A96FF2" w:rsidP="00060BA1">
            <w:pPr>
              <w:rPr>
                <w:rFonts w:asciiTheme="minorHAnsi" w:hAnsiTheme="minorHAnsi" w:cstheme="minorHAnsi"/>
                <w:lang w:val="de-CH"/>
              </w:rPr>
            </w:pPr>
          </w:p>
        </w:tc>
        <w:tc>
          <w:tcPr>
            <w:tcW w:w="1399" w:type="dxa"/>
          </w:tcPr>
          <w:p w14:paraId="6E357BFB" w14:textId="0D1E91BA" w:rsidR="00A96FF2"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A96FF2" w:rsidRPr="00037B19" w14:paraId="4872EA86" w14:textId="77777777" w:rsidTr="00060BA1">
        <w:trPr>
          <w:trHeight w:val="358"/>
        </w:trPr>
        <w:tc>
          <w:tcPr>
            <w:tcW w:w="540" w:type="dxa"/>
          </w:tcPr>
          <w:p w14:paraId="27F291DB" w14:textId="6DB1B68D" w:rsidR="00A96FF2" w:rsidRPr="00037B19" w:rsidRDefault="0015390D" w:rsidP="00060BA1">
            <w:pPr>
              <w:rPr>
                <w:rFonts w:asciiTheme="minorHAnsi" w:hAnsiTheme="minorHAnsi" w:cstheme="minorHAnsi"/>
                <w:lang w:val="de-CH"/>
              </w:rPr>
            </w:pPr>
            <w:r w:rsidRPr="00037B19">
              <w:rPr>
                <w:rFonts w:asciiTheme="minorHAnsi" w:hAnsiTheme="minorHAnsi" w:cstheme="minorHAnsi"/>
                <w:lang w:val="de-CH"/>
              </w:rPr>
              <w:t>3</w:t>
            </w:r>
          </w:p>
        </w:tc>
        <w:tc>
          <w:tcPr>
            <w:tcW w:w="6226" w:type="dxa"/>
          </w:tcPr>
          <w:p w14:paraId="1FD258B3" w14:textId="3268E528" w:rsidR="00A96FF2" w:rsidRPr="00037B19" w:rsidRDefault="00A96FF2" w:rsidP="00060BA1">
            <w:pPr>
              <w:rPr>
                <w:rFonts w:asciiTheme="minorHAnsi" w:hAnsiTheme="minorHAnsi" w:cstheme="minorHAnsi"/>
                <w:lang w:val="de-CH"/>
              </w:rPr>
            </w:pPr>
          </w:p>
        </w:tc>
        <w:tc>
          <w:tcPr>
            <w:tcW w:w="1399" w:type="dxa"/>
          </w:tcPr>
          <w:p w14:paraId="63A19235" w14:textId="68C956AC" w:rsidR="00A96FF2"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A96FF2" w:rsidRPr="00037B19" w14:paraId="014217C2" w14:textId="77777777" w:rsidTr="00060BA1">
        <w:trPr>
          <w:trHeight w:val="358"/>
        </w:trPr>
        <w:tc>
          <w:tcPr>
            <w:tcW w:w="540" w:type="dxa"/>
          </w:tcPr>
          <w:p w14:paraId="50846AB2" w14:textId="55B53D7A" w:rsidR="00A96FF2" w:rsidRPr="00037B19" w:rsidRDefault="0015390D" w:rsidP="00060BA1">
            <w:pPr>
              <w:rPr>
                <w:rFonts w:asciiTheme="minorHAnsi" w:hAnsiTheme="minorHAnsi" w:cstheme="minorHAnsi"/>
                <w:lang w:val="de-CH"/>
              </w:rPr>
            </w:pPr>
            <w:r w:rsidRPr="00037B19">
              <w:rPr>
                <w:rFonts w:asciiTheme="minorHAnsi" w:hAnsiTheme="minorHAnsi" w:cstheme="minorHAnsi"/>
                <w:lang w:val="de-CH"/>
              </w:rPr>
              <w:t>4</w:t>
            </w:r>
          </w:p>
        </w:tc>
        <w:tc>
          <w:tcPr>
            <w:tcW w:w="6226" w:type="dxa"/>
          </w:tcPr>
          <w:p w14:paraId="02FE055C" w14:textId="27DBB2D9" w:rsidR="00A96FF2" w:rsidRPr="00037B19" w:rsidRDefault="00A96FF2" w:rsidP="00060BA1">
            <w:pPr>
              <w:rPr>
                <w:rFonts w:asciiTheme="minorHAnsi" w:hAnsiTheme="minorHAnsi" w:cstheme="minorHAnsi"/>
                <w:lang w:val="de-CH"/>
              </w:rPr>
            </w:pPr>
          </w:p>
        </w:tc>
        <w:tc>
          <w:tcPr>
            <w:tcW w:w="1399" w:type="dxa"/>
          </w:tcPr>
          <w:p w14:paraId="662053F7" w14:textId="0F0EF6FA" w:rsidR="00A96FF2"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15390D" w:rsidRPr="00037B19" w14:paraId="78640AF3" w14:textId="77777777" w:rsidTr="00060BA1">
        <w:trPr>
          <w:trHeight w:val="358"/>
        </w:trPr>
        <w:tc>
          <w:tcPr>
            <w:tcW w:w="540" w:type="dxa"/>
          </w:tcPr>
          <w:p w14:paraId="14E10B95" w14:textId="25044DB5" w:rsidR="0015390D" w:rsidRPr="00037B19" w:rsidRDefault="0015390D" w:rsidP="00060BA1">
            <w:pPr>
              <w:rPr>
                <w:rFonts w:asciiTheme="minorHAnsi" w:hAnsiTheme="minorHAnsi" w:cstheme="minorHAnsi"/>
                <w:lang w:val="de-CH"/>
              </w:rPr>
            </w:pPr>
            <w:r w:rsidRPr="00037B19">
              <w:rPr>
                <w:rFonts w:asciiTheme="minorHAnsi" w:hAnsiTheme="minorHAnsi" w:cstheme="minorHAnsi"/>
                <w:lang w:val="de-CH"/>
              </w:rPr>
              <w:t>5</w:t>
            </w:r>
          </w:p>
        </w:tc>
        <w:tc>
          <w:tcPr>
            <w:tcW w:w="6226" w:type="dxa"/>
          </w:tcPr>
          <w:p w14:paraId="188611FF" w14:textId="1141E430" w:rsidR="0015390D" w:rsidRPr="00037B19" w:rsidRDefault="0015390D" w:rsidP="00060BA1">
            <w:pPr>
              <w:rPr>
                <w:rFonts w:asciiTheme="minorHAnsi" w:hAnsiTheme="minorHAnsi" w:cstheme="minorHAnsi"/>
                <w:lang w:val="de-CH"/>
              </w:rPr>
            </w:pPr>
          </w:p>
        </w:tc>
        <w:tc>
          <w:tcPr>
            <w:tcW w:w="1399" w:type="dxa"/>
          </w:tcPr>
          <w:p w14:paraId="6A6D2652" w14:textId="4C259D47" w:rsidR="0015390D"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r w:rsidR="0015390D" w:rsidRPr="00037B19" w14:paraId="45E5FEB2" w14:textId="77777777" w:rsidTr="00060BA1">
        <w:trPr>
          <w:trHeight w:val="358"/>
        </w:trPr>
        <w:tc>
          <w:tcPr>
            <w:tcW w:w="540" w:type="dxa"/>
          </w:tcPr>
          <w:p w14:paraId="7D20B4DB" w14:textId="3125F12C" w:rsidR="0015390D" w:rsidRPr="00037B19" w:rsidRDefault="0015390D" w:rsidP="00060BA1">
            <w:pPr>
              <w:rPr>
                <w:rFonts w:asciiTheme="minorHAnsi" w:hAnsiTheme="minorHAnsi" w:cstheme="minorHAnsi"/>
                <w:lang w:val="de-CH"/>
              </w:rPr>
            </w:pPr>
            <w:r w:rsidRPr="00037B19">
              <w:rPr>
                <w:rFonts w:asciiTheme="minorHAnsi" w:hAnsiTheme="minorHAnsi" w:cstheme="minorHAnsi"/>
                <w:lang w:val="de-CH"/>
              </w:rPr>
              <w:t>6</w:t>
            </w:r>
          </w:p>
        </w:tc>
        <w:tc>
          <w:tcPr>
            <w:tcW w:w="6226" w:type="dxa"/>
          </w:tcPr>
          <w:p w14:paraId="6AC7396E" w14:textId="629F385B" w:rsidR="0015390D" w:rsidRPr="00037B19" w:rsidRDefault="0015390D" w:rsidP="00060BA1">
            <w:pPr>
              <w:rPr>
                <w:rFonts w:asciiTheme="minorHAnsi" w:hAnsiTheme="minorHAnsi" w:cstheme="minorHAnsi"/>
                <w:lang w:val="de-CH"/>
              </w:rPr>
            </w:pPr>
          </w:p>
        </w:tc>
        <w:tc>
          <w:tcPr>
            <w:tcW w:w="1399" w:type="dxa"/>
          </w:tcPr>
          <w:p w14:paraId="77F3252C" w14:textId="5A0F7912" w:rsidR="0015390D" w:rsidRPr="00037B19" w:rsidRDefault="00831543" w:rsidP="00060BA1">
            <w:pPr>
              <w:rPr>
                <w:rFonts w:asciiTheme="minorHAnsi" w:hAnsiTheme="minorHAnsi" w:cstheme="minorHAnsi"/>
                <w:lang w:val="de-CH"/>
              </w:rPr>
            </w:pPr>
            <w:r w:rsidRPr="00037B19">
              <w:rPr>
                <w:rFonts w:asciiTheme="minorHAnsi" w:hAnsiTheme="minorHAnsi" w:cstheme="minorHAnsi"/>
                <w:lang w:val="de-CH"/>
              </w:rPr>
              <w:t>y</w:t>
            </w:r>
          </w:p>
        </w:tc>
      </w:tr>
    </w:tbl>
    <w:p w14:paraId="01C6CE04" w14:textId="77777777" w:rsidR="00A23B16" w:rsidRPr="00037B19" w:rsidRDefault="00A23B16" w:rsidP="00946D01">
      <w:pPr>
        <w:ind w:left="718"/>
        <w:rPr>
          <w:rFonts w:asciiTheme="minorHAnsi" w:hAnsiTheme="minorHAnsi" w:cstheme="minorHAnsi"/>
          <w:lang w:val="de-CH"/>
        </w:rPr>
      </w:pPr>
    </w:p>
    <w:p w14:paraId="40EC1E8C" w14:textId="34403F75" w:rsidR="00B85196" w:rsidRPr="00037B19" w:rsidRDefault="00B85196" w:rsidP="00B85196">
      <w:pPr>
        <w:pStyle w:val="berschrift1"/>
        <w:rPr>
          <w:rFonts w:asciiTheme="minorHAnsi" w:hAnsiTheme="minorHAnsi" w:cstheme="minorHAnsi"/>
          <w:lang w:val="de-CH"/>
        </w:rPr>
      </w:pPr>
      <w:bookmarkStart w:id="6" w:name="_Toc97107569"/>
      <w:r w:rsidRPr="00037B19">
        <w:rPr>
          <w:rFonts w:asciiTheme="minorHAnsi" w:hAnsiTheme="minorHAnsi" w:cstheme="minorHAnsi"/>
          <w:lang w:val="de-CH"/>
        </w:rPr>
        <w:lastRenderedPageBreak/>
        <w:t>Styleguide</w:t>
      </w:r>
      <w:bookmarkEnd w:id="6"/>
    </w:p>
    <w:p w14:paraId="21A3891C" w14:textId="507B0CCD" w:rsidR="00437016" w:rsidRPr="00037B19" w:rsidRDefault="00437016" w:rsidP="00437016">
      <w:pPr>
        <w:ind w:left="718"/>
        <w:rPr>
          <w:rFonts w:asciiTheme="minorHAnsi" w:hAnsiTheme="minorHAnsi" w:cstheme="minorHAnsi"/>
          <w:lang w:val="de-CH"/>
        </w:rPr>
      </w:pPr>
      <w:r w:rsidRPr="00037B19">
        <w:rPr>
          <w:rFonts w:asciiTheme="minorHAnsi" w:hAnsiTheme="minorHAnsi" w:cstheme="minorHAnsi"/>
          <w:lang w:val="de-CH"/>
        </w:rPr>
        <w:t xml:space="preserve">Die </w:t>
      </w:r>
      <w:r w:rsidR="00CE6C2D" w:rsidRPr="00037B19">
        <w:rPr>
          <w:rFonts w:asciiTheme="minorHAnsi" w:hAnsiTheme="minorHAnsi" w:cstheme="minorHAnsi"/>
          <w:lang w:val="de-CH"/>
        </w:rPr>
        <w:t>Website wird nach diesem Design gemacht</w:t>
      </w:r>
    </w:p>
    <w:p w14:paraId="3B558428" w14:textId="38037C10" w:rsidR="001A5D2B" w:rsidRPr="00037B19" w:rsidRDefault="001A5D2B" w:rsidP="001A5D2B">
      <w:pPr>
        <w:pStyle w:val="berschrift2"/>
        <w:rPr>
          <w:rFonts w:asciiTheme="minorHAnsi" w:hAnsiTheme="minorHAnsi" w:cstheme="minorHAnsi"/>
          <w:lang w:val="de-CH"/>
        </w:rPr>
      </w:pPr>
      <w:bookmarkStart w:id="7" w:name="_Toc97107570"/>
      <w:r w:rsidRPr="00037B19">
        <w:rPr>
          <w:rFonts w:asciiTheme="minorHAnsi" w:hAnsiTheme="minorHAnsi" w:cstheme="minorHAnsi"/>
          <w:lang w:val="de-CH"/>
        </w:rPr>
        <w:t>Schriftart</w:t>
      </w:r>
      <w:bookmarkEnd w:id="7"/>
    </w:p>
    <w:p w14:paraId="31BDDC5D" w14:textId="5D80743A" w:rsidR="001D2E1C" w:rsidRPr="00037B19" w:rsidRDefault="002C2C69" w:rsidP="001D2E1C">
      <w:pPr>
        <w:ind w:left="718"/>
        <w:rPr>
          <w:rFonts w:asciiTheme="minorHAnsi" w:hAnsiTheme="minorHAnsi" w:cstheme="minorHAnsi"/>
          <w:bCs/>
          <w:lang w:val="de-CH"/>
        </w:rPr>
      </w:pPr>
      <w:r>
        <w:rPr>
          <w:rFonts w:asciiTheme="minorHAnsi" w:hAnsiTheme="minorHAnsi" w:cstheme="minorHAnsi"/>
          <w:bCs/>
          <w:lang w:val="de-CH"/>
        </w:rPr>
        <w:t>Schriftart: Arial</w:t>
      </w:r>
    </w:p>
    <w:tbl>
      <w:tblPr>
        <w:tblStyle w:val="Tabellenraster"/>
        <w:tblW w:w="0" w:type="auto"/>
        <w:tblInd w:w="718" w:type="dxa"/>
        <w:tblLook w:val="04A0" w:firstRow="1" w:lastRow="0" w:firstColumn="1" w:lastColumn="0" w:noHBand="0" w:noVBand="1"/>
      </w:tblPr>
      <w:tblGrid>
        <w:gridCol w:w="3744"/>
        <w:gridCol w:w="3773"/>
      </w:tblGrid>
      <w:tr w:rsidR="00BE49C5" w:rsidRPr="00037B19" w14:paraId="2A599AF0" w14:textId="77777777" w:rsidTr="009978FE">
        <w:trPr>
          <w:trHeight w:val="411"/>
        </w:trPr>
        <w:tc>
          <w:tcPr>
            <w:tcW w:w="3744" w:type="dxa"/>
            <w:shd w:val="clear" w:color="auto" w:fill="D9D9D9" w:themeFill="background1" w:themeFillShade="D9"/>
          </w:tcPr>
          <w:p w14:paraId="6C34F19A" w14:textId="5E1FB11D" w:rsidR="00BE49C5" w:rsidRPr="00037B19" w:rsidRDefault="00BE49C5" w:rsidP="00946D01">
            <w:pPr>
              <w:rPr>
                <w:rFonts w:asciiTheme="minorHAnsi" w:hAnsiTheme="minorHAnsi" w:cstheme="minorHAnsi"/>
                <w:lang w:val="de-CH"/>
              </w:rPr>
            </w:pPr>
            <w:r w:rsidRPr="00037B19">
              <w:rPr>
                <w:rFonts w:asciiTheme="minorHAnsi" w:hAnsiTheme="minorHAnsi" w:cstheme="minorHAnsi"/>
                <w:lang w:val="de-CH"/>
              </w:rPr>
              <w:t>Art</w:t>
            </w:r>
          </w:p>
        </w:tc>
        <w:tc>
          <w:tcPr>
            <w:tcW w:w="3773" w:type="dxa"/>
            <w:shd w:val="clear" w:color="auto" w:fill="D9D9D9" w:themeFill="background1" w:themeFillShade="D9"/>
          </w:tcPr>
          <w:p w14:paraId="462591DD" w14:textId="459F5E1F" w:rsidR="00BE49C5" w:rsidRPr="00037B19" w:rsidRDefault="00BE49C5" w:rsidP="00946D01">
            <w:pPr>
              <w:rPr>
                <w:rFonts w:asciiTheme="minorHAnsi" w:hAnsiTheme="minorHAnsi" w:cstheme="minorHAnsi"/>
                <w:lang w:val="de-CH"/>
              </w:rPr>
            </w:pPr>
            <w:r w:rsidRPr="00037B19">
              <w:rPr>
                <w:rFonts w:asciiTheme="minorHAnsi" w:hAnsiTheme="minorHAnsi" w:cstheme="minorHAnsi"/>
                <w:lang w:val="de-CH"/>
              </w:rPr>
              <w:t xml:space="preserve">Schrift Grösse / </w:t>
            </w:r>
            <w:r w:rsidR="00D5461A" w:rsidRPr="00037B19">
              <w:rPr>
                <w:rFonts w:asciiTheme="minorHAnsi" w:hAnsiTheme="minorHAnsi" w:cstheme="minorHAnsi"/>
                <w:lang w:val="de-CH"/>
              </w:rPr>
              <w:t>Art</w:t>
            </w:r>
          </w:p>
        </w:tc>
      </w:tr>
      <w:tr w:rsidR="00BE49C5" w:rsidRPr="00037B19" w14:paraId="0BC3D9A7" w14:textId="77777777" w:rsidTr="009978FE">
        <w:trPr>
          <w:trHeight w:val="411"/>
        </w:trPr>
        <w:tc>
          <w:tcPr>
            <w:tcW w:w="3744" w:type="dxa"/>
          </w:tcPr>
          <w:p w14:paraId="4A999FE3" w14:textId="69D14A02" w:rsidR="00BE49C5" w:rsidRPr="00037B19" w:rsidRDefault="00BE49C5" w:rsidP="00946D01">
            <w:pPr>
              <w:rPr>
                <w:rFonts w:asciiTheme="minorHAnsi" w:hAnsiTheme="minorHAnsi" w:cstheme="minorHAnsi"/>
                <w:lang w:val="de-CH"/>
              </w:rPr>
            </w:pPr>
            <w:r w:rsidRPr="00037B19">
              <w:rPr>
                <w:rFonts w:asciiTheme="minorHAnsi" w:hAnsiTheme="minorHAnsi" w:cstheme="minorHAnsi"/>
                <w:lang w:val="de-CH"/>
              </w:rPr>
              <w:t>Titel</w:t>
            </w:r>
          </w:p>
        </w:tc>
        <w:tc>
          <w:tcPr>
            <w:tcW w:w="3773" w:type="dxa"/>
          </w:tcPr>
          <w:p w14:paraId="029791DF" w14:textId="1E030451" w:rsidR="00BE49C5" w:rsidRPr="00037B19" w:rsidRDefault="006711F5" w:rsidP="00946D01">
            <w:pPr>
              <w:rPr>
                <w:rFonts w:asciiTheme="minorHAnsi" w:hAnsiTheme="minorHAnsi" w:cstheme="minorHAnsi"/>
                <w:lang w:val="de-CH"/>
              </w:rPr>
            </w:pPr>
            <w:r w:rsidRPr="00037B19">
              <w:rPr>
                <w:rFonts w:asciiTheme="minorHAnsi" w:hAnsiTheme="minorHAnsi" w:cstheme="minorHAnsi"/>
                <w:lang w:val="de-CH"/>
              </w:rPr>
              <w:t>3em &amp; fett</w:t>
            </w:r>
          </w:p>
        </w:tc>
      </w:tr>
      <w:tr w:rsidR="00BE49C5" w:rsidRPr="00037B19" w14:paraId="0ECA2FBA" w14:textId="77777777" w:rsidTr="009978FE">
        <w:trPr>
          <w:trHeight w:val="423"/>
        </w:trPr>
        <w:tc>
          <w:tcPr>
            <w:tcW w:w="3744" w:type="dxa"/>
          </w:tcPr>
          <w:p w14:paraId="738193A4" w14:textId="54473ADB" w:rsidR="00BE49C5" w:rsidRPr="00037B19" w:rsidRDefault="00BE49C5" w:rsidP="00946D01">
            <w:pPr>
              <w:rPr>
                <w:rFonts w:asciiTheme="minorHAnsi" w:hAnsiTheme="minorHAnsi" w:cstheme="minorHAnsi"/>
                <w:lang w:val="de-CH"/>
              </w:rPr>
            </w:pPr>
            <w:r w:rsidRPr="00037B19">
              <w:rPr>
                <w:rFonts w:asciiTheme="minorHAnsi" w:hAnsiTheme="minorHAnsi" w:cstheme="minorHAnsi"/>
                <w:lang w:val="de-CH"/>
              </w:rPr>
              <w:t>Untertitel</w:t>
            </w:r>
          </w:p>
        </w:tc>
        <w:tc>
          <w:tcPr>
            <w:tcW w:w="3773" w:type="dxa"/>
          </w:tcPr>
          <w:p w14:paraId="4D09DF59" w14:textId="03DD5AF9" w:rsidR="00BE49C5" w:rsidRPr="00037B19" w:rsidRDefault="006711F5" w:rsidP="00946D01">
            <w:pPr>
              <w:rPr>
                <w:rFonts w:asciiTheme="minorHAnsi" w:hAnsiTheme="minorHAnsi" w:cstheme="minorHAnsi"/>
                <w:lang w:val="de-CH"/>
              </w:rPr>
            </w:pPr>
            <w:r w:rsidRPr="00037B19">
              <w:rPr>
                <w:rFonts w:asciiTheme="minorHAnsi" w:hAnsiTheme="minorHAnsi" w:cstheme="minorHAnsi"/>
                <w:lang w:val="de-CH"/>
              </w:rPr>
              <w:t xml:space="preserve">2em </w:t>
            </w:r>
            <w:r w:rsidR="002B4C33" w:rsidRPr="00037B19">
              <w:rPr>
                <w:rFonts w:asciiTheme="minorHAnsi" w:hAnsiTheme="minorHAnsi" w:cstheme="minorHAnsi"/>
                <w:lang w:val="de-CH"/>
              </w:rPr>
              <w:t>&amp;</w:t>
            </w:r>
            <w:r w:rsidRPr="00037B19">
              <w:rPr>
                <w:rFonts w:asciiTheme="minorHAnsi" w:hAnsiTheme="minorHAnsi" w:cstheme="minorHAnsi"/>
                <w:lang w:val="de-CH"/>
              </w:rPr>
              <w:t xml:space="preserve"> fett</w:t>
            </w:r>
          </w:p>
        </w:tc>
      </w:tr>
      <w:tr w:rsidR="00BE49C5" w:rsidRPr="00037B19" w14:paraId="3DA83235" w14:textId="77777777" w:rsidTr="009978FE">
        <w:trPr>
          <w:trHeight w:val="411"/>
        </w:trPr>
        <w:tc>
          <w:tcPr>
            <w:tcW w:w="3744" w:type="dxa"/>
          </w:tcPr>
          <w:p w14:paraId="7D95B69A" w14:textId="76A3A47A" w:rsidR="00BE49C5" w:rsidRPr="00037B19" w:rsidRDefault="00BE49C5" w:rsidP="00946D01">
            <w:pPr>
              <w:rPr>
                <w:rFonts w:asciiTheme="minorHAnsi" w:hAnsiTheme="minorHAnsi" w:cstheme="minorHAnsi"/>
                <w:lang w:val="de-CH"/>
              </w:rPr>
            </w:pPr>
            <w:r w:rsidRPr="00037B19">
              <w:rPr>
                <w:rFonts w:asciiTheme="minorHAnsi" w:hAnsiTheme="minorHAnsi" w:cstheme="minorHAnsi"/>
                <w:lang w:val="de-CH"/>
              </w:rPr>
              <w:t>Beschriftung</w:t>
            </w:r>
          </w:p>
        </w:tc>
        <w:tc>
          <w:tcPr>
            <w:tcW w:w="3773" w:type="dxa"/>
          </w:tcPr>
          <w:p w14:paraId="738B2F73" w14:textId="6CB76FB6" w:rsidR="00BE49C5" w:rsidRPr="00037B19" w:rsidRDefault="006711F5" w:rsidP="00946D01">
            <w:pPr>
              <w:rPr>
                <w:rFonts w:asciiTheme="minorHAnsi" w:hAnsiTheme="minorHAnsi" w:cstheme="minorHAnsi"/>
                <w:lang w:val="de-CH"/>
              </w:rPr>
            </w:pPr>
            <w:r w:rsidRPr="00037B19">
              <w:rPr>
                <w:rFonts w:asciiTheme="minorHAnsi" w:hAnsiTheme="minorHAnsi" w:cstheme="minorHAnsi"/>
                <w:lang w:val="de-CH"/>
              </w:rPr>
              <w:t>1 em</w:t>
            </w:r>
          </w:p>
        </w:tc>
      </w:tr>
      <w:tr w:rsidR="00BE49C5" w:rsidRPr="00037B19" w14:paraId="60D9FAAE" w14:textId="77777777" w:rsidTr="009978FE">
        <w:trPr>
          <w:trHeight w:val="411"/>
        </w:trPr>
        <w:tc>
          <w:tcPr>
            <w:tcW w:w="3744" w:type="dxa"/>
          </w:tcPr>
          <w:p w14:paraId="789AF697" w14:textId="4DDD08EE" w:rsidR="00BE49C5" w:rsidRPr="00037B19" w:rsidRDefault="00BE49C5" w:rsidP="00946D01">
            <w:pPr>
              <w:rPr>
                <w:rFonts w:asciiTheme="minorHAnsi" w:hAnsiTheme="minorHAnsi" w:cstheme="minorHAnsi"/>
                <w:lang w:val="de-CH"/>
              </w:rPr>
            </w:pPr>
            <w:r w:rsidRPr="00037B19">
              <w:rPr>
                <w:rFonts w:asciiTheme="minorHAnsi" w:hAnsiTheme="minorHAnsi" w:cstheme="minorHAnsi"/>
                <w:lang w:val="de-CH"/>
              </w:rPr>
              <w:t>Texte</w:t>
            </w:r>
          </w:p>
        </w:tc>
        <w:tc>
          <w:tcPr>
            <w:tcW w:w="3773" w:type="dxa"/>
          </w:tcPr>
          <w:p w14:paraId="6BF2E8CD" w14:textId="5D5D6032" w:rsidR="00BE49C5" w:rsidRPr="00037B19" w:rsidRDefault="006711F5" w:rsidP="00946D01">
            <w:pPr>
              <w:rPr>
                <w:rFonts w:asciiTheme="minorHAnsi" w:hAnsiTheme="minorHAnsi" w:cstheme="minorHAnsi"/>
                <w:lang w:val="de-CH"/>
              </w:rPr>
            </w:pPr>
            <w:r w:rsidRPr="00037B19">
              <w:rPr>
                <w:rFonts w:asciiTheme="minorHAnsi" w:hAnsiTheme="minorHAnsi" w:cstheme="minorHAnsi"/>
                <w:lang w:val="de-CH"/>
              </w:rPr>
              <w:t>1 em</w:t>
            </w:r>
          </w:p>
        </w:tc>
      </w:tr>
      <w:tr w:rsidR="006711F5" w:rsidRPr="00037B19" w14:paraId="3627F063" w14:textId="77777777" w:rsidTr="009978FE">
        <w:trPr>
          <w:trHeight w:val="411"/>
        </w:trPr>
        <w:tc>
          <w:tcPr>
            <w:tcW w:w="3744" w:type="dxa"/>
          </w:tcPr>
          <w:p w14:paraId="08114D25" w14:textId="7DAED0EA" w:rsidR="006711F5" w:rsidRPr="00037B19" w:rsidRDefault="006711F5" w:rsidP="00946D01">
            <w:pPr>
              <w:rPr>
                <w:rFonts w:asciiTheme="minorHAnsi" w:hAnsiTheme="minorHAnsi" w:cstheme="minorHAnsi"/>
                <w:lang w:val="de-CH"/>
              </w:rPr>
            </w:pPr>
            <w:r w:rsidRPr="00037B19">
              <w:rPr>
                <w:rFonts w:asciiTheme="minorHAnsi" w:hAnsiTheme="minorHAnsi" w:cstheme="minorHAnsi"/>
                <w:lang w:val="de-CH"/>
              </w:rPr>
              <w:t>Tabellen</w:t>
            </w:r>
          </w:p>
        </w:tc>
        <w:tc>
          <w:tcPr>
            <w:tcW w:w="3773" w:type="dxa"/>
          </w:tcPr>
          <w:p w14:paraId="1AC9434F" w14:textId="7098E166" w:rsidR="006711F5" w:rsidRPr="00037B19" w:rsidRDefault="006711F5" w:rsidP="00946D01">
            <w:pPr>
              <w:rPr>
                <w:rFonts w:asciiTheme="minorHAnsi" w:hAnsiTheme="minorHAnsi" w:cstheme="minorHAnsi"/>
                <w:lang w:val="de-CH"/>
              </w:rPr>
            </w:pPr>
            <w:r w:rsidRPr="00037B19">
              <w:rPr>
                <w:rFonts w:asciiTheme="minorHAnsi" w:hAnsiTheme="minorHAnsi" w:cstheme="minorHAnsi"/>
                <w:lang w:val="de-CH"/>
              </w:rPr>
              <w:t>0.9 em</w:t>
            </w:r>
          </w:p>
        </w:tc>
      </w:tr>
      <w:tr w:rsidR="002B4C33" w:rsidRPr="00037B19" w14:paraId="03BE228C" w14:textId="77777777" w:rsidTr="009978FE">
        <w:trPr>
          <w:trHeight w:val="411"/>
        </w:trPr>
        <w:tc>
          <w:tcPr>
            <w:tcW w:w="3744" w:type="dxa"/>
          </w:tcPr>
          <w:p w14:paraId="35F335A6" w14:textId="67B53303" w:rsidR="002B4C33" w:rsidRPr="00037B19" w:rsidRDefault="002B4C33" w:rsidP="00946D01">
            <w:pPr>
              <w:rPr>
                <w:rFonts w:asciiTheme="minorHAnsi" w:hAnsiTheme="minorHAnsi" w:cstheme="minorHAnsi"/>
                <w:lang w:val="de-CH"/>
              </w:rPr>
            </w:pPr>
            <w:r w:rsidRPr="00037B19">
              <w:rPr>
                <w:rFonts w:asciiTheme="minorHAnsi" w:hAnsiTheme="minorHAnsi" w:cstheme="minorHAnsi"/>
                <w:lang w:val="de-CH"/>
              </w:rPr>
              <w:t>Navigation Text</w:t>
            </w:r>
          </w:p>
        </w:tc>
        <w:tc>
          <w:tcPr>
            <w:tcW w:w="3773" w:type="dxa"/>
          </w:tcPr>
          <w:p w14:paraId="4E5DE8F0" w14:textId="0A807D79" w:rsidR="002B4C33" w:rsidRPr="00037B19" w:rsidRDefault="002B4C33" w:rsidP="00946D01">
            <w:pPr>
              <w:rPr>
                <w:rFonts w:asciiTheme="minorHAnsi" w:hAnsiTheme="minorHAnsi" w:cstheme="minorHAnsi"/>
                <w:lang w:val="de-CH"/>
              </w:rPr>
            </w:pPr>
            <w:r w:rsidRPr="00037B19">
              <w:rPr>
                <w:rFonts w:asciiTheme="minorHAnsi" w:hAnsiTheme="minorHAnsi" w:cstheme="minorHAnsi"/>
                <w:lang w:val="de-CH"/>
              </w:rPr>
              <w:t>1 em</w:t>
            </w:r>
          </w:p>
        </w:tc>
      </w:tr>
    </w:tbl>
    <w:p w14:paraId="017897CA" w14:textId="6579AB78" w:rsidR="001D2E1C" w:rsidRPr="00037B19" w:rsidRDefault="00414A00" w:rsidP="00414A00">
      <w:pPr>
        <w:pStyle w:val="Beschriftung"/>
        <w:rPr>
          <w:rFonts w:asciiTheme="minorHAnsi" w:hAnsiTheme="minorHAnsi" w:cstheme="minorHAnsi"/>
          <w:lang w:val="de-CH"/>
        </w:rPr>
      </w:pPr>
      <w:r w:rsidRPr="00037B19">
        <w:rPr>
          <w:lang w:val="de-CH"/>
        </w:rPr>
        <w:tab/>
      </w:r>
      <w:bookmarkStart w:id="8" w:name="_Toc90028841"/>
      <w:r w:rsidRPr="00037B19">
        <w:rPr>
          <w:lang w:val="de-CH"/>
        </w:rPr>
        <w:t xml:space="preserve">Tabelle </w:t>
      </w:r>
      <w:r w:rsidR="009D0395" w:rsidRPr="00037B19">
        <w:rPr>
          <w:lang w:val="de-CH"/>
        </w:rPr>
        <w:fldChar w:fldCharType="begin"/>
      </w:r>
      <w:r w:rsidR="009D0395" w:rsidRPr="00037B19">
        <w:rPr>
          <w:lang w:val="de-CH"/>
        </w:rPr>
        <w:instrText xml:space="preserve"> SEQ Tabelle \* ARABIC </w:instrText>
      </w:r>
      <w:r w:rsidR="009D0395" w:rsidRPr="00037B19">
        <w:rPr>
          <w:lang w:val="de-CH"/>
        </w:rPr>
        <w:fldChar w:fldCharType="separate"/>
      </w:r>
      <w:r w:rsidR="00703C6E" w:rsidRPr="00037B19">
        <w:rPr>
          <w:noProof/>
          <w:lang w:val="de-CH"/>
        </w:rPr>
        <w:t>1</w:t>
      </w:r>
      <w:r w:rsidR="009D0395" w:rsidRPr="00037B19">
        <w:rPr>
          <w:lang w:val="de-CH"/>
        </w:rPr>
        <w:fldChar w:fldCharType="end"/>
      </w:r>
      <w:r w:rsidRPr="00037B19">
        <w:rPr>
          <w:lang w:val="de-CH"/>
        </w:rPr>
        <w:t xml:space="preserve"> Schriftart</w:t>
      </w:r>
      <w:bookmarkEnd w:id="8"/>
    </w:p>
    <w:bookmarkStart w:id="9" w:name="_Toc97107571"/>
    <w:p w14:paraId="000DB280" w14:textId="5F1C812F" w:rsidR="00EE4832" w:rsidRPr="00037B19" w:rsidRDefault="007B0B91" w:rsidP="00BE1C1C">
      <w:pPr>
        <w:pStyle w:val="berschrift2"/>
        <w:rPr>
          <w:rFonts w:asciiTheme="minorHAnsi" w:hAnsiTheme="minorHAnsi" w:cstheme="minorHAnsi"/>
          <w:lang w:val="de-CH"/>
        </w:rPr>
      </w:pPr>
      <w:r>
        <w:rPr>
          <w:noProof/>
        </w:rPr>
        <mc:AlternateContent>
          <mc:Choice Requires="wpg">
            <w:drawing>
              <wp:anchor distT="0" distB="0" distL="114300" distR="114300" simplePos="0" relativeHeight="251836416" behindDoc="0" locked="0" layoutInCell="1" allowOverlap="1" wp14:anchorId="6CE27AEB" wp14:editId="643BA457">
                <wp:simplePos x="0" y="0"/>
                <wp:positionH relativeFrom="column">
                  <wp:posOffset>4498975</wp:posOffset>
                </wp:positionH>
                <wp:positionV relativeFrom="paragraph">
                  <wp:posOffset>511810</wp:posOffset>
                </wp:positionV>
                <wp:extent cx="879475" cy="973455"/>
                <wp:effectExtent l="0" t="0" r="0" b="0"/>
                <wp:wrapTopAndBottom/>
                <wp:docPr id="383" name="Gruppieren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9475" cy="973455"/>
                          <a:chOff x="0" y="0"/>
                          <a:chExt cx="879475" cy="973539"/>
                        </a:xfrm>
                        <a:solidFill>
                          <a:srgbClr val="33CC33"/>
                        </a:solidFill>
                      </wpg:grpSpPr>
                      <wps:wsp>
                        <wps:cNvPr id="384" name="Ellipse 508"/>
                        <wps:cNvSpPr/>
                        <wps:spPr>
                          <a:xfrm>
                            <a:off x="0" y="0"/>
                            <a:ext cx="879475" cy="913130"/>
                          </a:xfrm>
                          <a:prstGeom prst="ellipse">
                            <a:avLst/>
                          </a:prstGeom>
                          <a:solidFill>
                            <a:srgbClr val="104E1D"/>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feld 509"/>
                        <wps:cNvSpPr txBox="1"/>
                        <wps:spPr>
                          <a:xfrm>
                            <a:off x="17253" y="724619"/>
                            <a:ext cx="731520" cy="248920"/>
                          </a:xfrm>
                          <a:prstGeom prst="rect">
                            <a:avLst/>
                          </a:prstGeom>
                          <a:solidFill>
                            <a:schemeClr val="bg1"/>
                          </a:solidFill>
                          <a:ln w="6350">
                            <a:solidFill>
                              <a:schemeClr val="tx1"/>
                            </a:solidFill>
                          </a:ln>
                        </wps:spPr>
                        <wps:txbx>
                          <w:txbxContent>
                            <w:p w14:paraId="474BEBB2" w14:textId="6935DE44" w:rsidR="008C74CD" w:rsidRDefault="00B1553C" w:rsidP="008C74CD">
                              <w:r w:rsidRPr="00B1553C">
                                <w:t>#104E1D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27AEB" id="Gruppieren 383" o:spid="_x0000_s1026" style="position:absolute;left:0;text-align:left;margin-left:354.25pt;margin-top:40.3pt;width:69.25pt;height:76.65pt;z-index:251836416;mso-width-relative:margin;mso-height-relative:margin" coordsize="8794,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">
                <v:oval id="Ellipse 508" o:spid="_x0000_s1027" style="position:absolute;width:8794;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" fillcolor="#104e1d" strokecolor="black [3213]" strokeweight="1pt">
                  <v:stroke joinstyle="miter"/>
                </v:oval>
                <v:shapetype id="_x0000_t202" coordsize="21600,21600" o:spt="202" path="m,l,21600r21600,l21600,xe">
                  <v:stroke joinstyle="miter"/>
                  <v:path gradientshapeok="t" o:connecttype="rect"/>
                </v:shapetype>
                <v:shape id="Textfeld 509" o:spid="_x0000_s1028" type="#_x0000_t202" style="position:absolute;left:172;top:7246;width:731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" fillcolor="white [3212]" strokecolor="black [3213]" strokeweight=".5pt">
                  <v:textbox>
                    <w:txbxContent>
                      <w:p w14:paraId="474BEBB2" w14:textId="6935DE44" w:rsidR="008C74CD" w:rsidRDefault="00B1553C" w:rsidP="008C74CD">
                        <w:r w:rsidRPr="00B1553C">
                          <w:t>#104E1D</w:t>
                        </w:r>
                      </w:p>
                    </w:txbxContent>
                  </v:textbox>
                </v:shape>
                <w10:wrap type="topAndBottom"/>
              </v:group>
            </w:pict>
          </mc:Fallback>
        </mc:AlternateContent>
      </w:r>
      <w:r>
        <w:rPr>
          <w:noProof/>
        </w:rPr>
        <mc:AlternateContent>
          <mc:Choice Requires="wpg">
            <w:drawing>
              <wp:anchor distT="0" distB="0" distL="114300" distR="114300" simplePos="0" relativeHeight="251634688" behindDoc="0" locked="0" layoutInCell="1" allowOverlap="1" wp14:anchorId="516DD18C" wp14:editId="0D37903A">
                <wp:simplePos x="0" y="0"/>
                <wp:positionH relativeFrom="column">
                  <wp:posOffset>431165</wp:posOffset>
                </wp:positionH>
                <wp:positionV relativeFrom="paragraph">
                  <wp:posOffset>497205</wp:posOffset>
                </wp:positionV>
                <wp:extent cx="879475" cy="973455"/>
                <wp:effectExtent l="0" t="0" r="0" b="0"/>
                <wp:wrapTopAndBottom/>
                <wp:docPr id="380" name="Gruppieren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9475" cy="973455"/>
                          <a:chOff x="0" y="0"/>
                          <a:chExt cx="879475" cy="973539"/>
                        </a:xfrm>
                      </wpg:grpSpPr>
                      <wps:wsp>
                        <wps:cNvPr id="381" name="Ellipse 11"/>
                        <wps:cNvSpPr/>
                        <wps:spPr>
                          <a:xfrm>
                            <a:off x="0" y="0"/>
                            <a:ext cx="879475" cy="913130"/>
                          </a:xfrm>
                          <a:prstGeom prst="ellipse">
                            <a:avLst/>
                          </a:prstGeom>
                          <a:solidFill>
                            <a:srgbClr val="0D0D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feld 13"/>
                        <wps:cNvSpPr txBox="1"/>
                        <wps:spPr>
                          <a:xfrm>
                            <a:off x="17253" y="724619"/>
                            <a:ext cx="731520" cy="248920"/>
                          </a:xfrm>
                          <a:prstGeom prst="rect">
                            <a:avLst/>
                          </a:prstGeom>
                          <a:solidFill>
                            <a:schemeClr val="lt1"/>
                          </a:solidFill>
                          <a:ln w="6350">
                            <a:solidFill>
                              <a:prstClr val="black"/>
                            </a:solidFill>
                          </a:ln>
                        </wps:spPr>
                        <wps:txbx>
                          <w:txbxContent>
                            <w:p w14:paraId="4AF05901" w14:textId="4042B63D" w:rsidR="007A0605" w:rsidRDefault="00944887" w:rsidP="007A0605">
                              <w:r w:rsidRPr="00944887">
                                <w:t>#0D0D0D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16DD18C" id="Gruppieren 380" o:spid="_x0000_s1029" style="position:absolute;left:0;text-align:left;margin-left:33.95pt;margin-top:39.15pt;width:69.25pt;height:76.65pt;z-index:251634688" coordsize="8794,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">
                <v:oval id="Ellipse 11" o:spid="_x0000_s1030" style="position:absolute;width:8794;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" fillcolor="#0d0d0d" stroked="f" strokeweight="1pt">
                  <v:stroke joinstyle="miter"/>
                </v:oval>
                <v:shape id="Textfeld 13" o:spid="_x0000_s1031" type="#_x0000_t202" style="position:absolute;left:172;top:7246;width:731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" fillcolor="white [3201]" strokeweight=".5pt">
                  <v:textbox>
                    <w:txbxContent>
                      <w:p w14:paraId="4AF05901" w14:textId="4042B63D" w:rsidR="007A0605" w:rsidRDefault="00944887" w:rsidP="007A0605">
                        <w:r w:rsidRPr="00944887">
                          <w:t>#0D0D0D</w:t>
                        </w:r>
                      </w:p>
                    </w:txbxContent>
                  </v:textbox>
                </v:shape>
                <w10:wrap type="topAndBottom"/>
              </v:group>
            </w:pict>
          </mc:Fallback>
        </mc:AlternateContent>
      </w:r>
      <w:r>
        <w:rPr>
          <w:noProof/>
        </w:rPr>
        <mc:AlternateContent>
          <mc:Choice Requires="wpg">
            <w:drawing>
              <wp:anchor distT="0" distB="0" distL="114300" distR="114300" simplePos="0" relativeHeight="251834368" behindDoc="0" locked="0" layoutInCell="1" allowOverlap="1" wp14:anchorId="671EE326" wp14:editId="0697B683">
                <wp:simplePos x="0" y="0"/>
                <wp:positionH relativeFrom="margin">
                  <wp:align>center</wp:align>
                </wp:positionH>
                <wp:positionV relativeFrom="paragraph">
                  <wp:posOffset>493395</wp:posOffset>
                </wp:positionV>
                <wp:extent cx="879475" cy="973455"/>
                <wp:effectExtent l="0" t="0" r="0" b="0"/>
                <wp:wrapTopAndBottom/>
                <wp:docPr id="377" name="Gruppieren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9475" cy="973455"/>
                          <a:chOff x="0" y="0"/>
                          <a:chExt cx="879475" cy="973539"/>
                        </a:xfrm>
                      </wpg:grpSpPr>
                      <wps:wsp>
                        <wps:cNvPr id="378" name="Ellipse 505"/>
                        <wps:cNvSpPr/>
                        <wps:spPr>
                          <a:xfrm>
                            <a:off x="0" y="0"/>
                            <a:ext cx="879475" cy="913130"/>
                          </a:xfrm>
                          <a:prstGeom prst="ellipse">
                            <a:avLst/>
                          </a:prstGeom>
                          <a:solidFill>
                            <a:srgbClr val="F7F7F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Textfeld 506"/>
                        <wps:cNvSpPr txBox="1"/>
                        <wps:spPr>
                          <a:xfrm>
                            <a:off x="17253" y="724619"/>
                            <a:ext cx="731520" cy="248920"/>
                          </a:xfrm>
                          <a:prstGeom prst="rect">
                            <a:avLst/>
                          </a:prstGeom>
                          <a:solidFill>
                            <a:schemeClr val="lt1"/>
                          </a:solidFill>
                          <a:ln w="6350">
                            <a:solidFill>
                              <a:schemeClr val="tx1"/>
                            </a:solidFill>
                          </a:ln>
                        </wps:spPr>
                        <wps:txbx>
                          <w:txbxContent>
                            <w:p w14:paraId="4B6B7521" w14:textId="540AA9A5" w:rsidR="002B4C33" w:rsidRDefault="00B1553C" w:rsidP="002B4C33">
                              <w:r w:rsidRPr="00B1553C">
                                <w:t>#F7F7F7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1EE326" id="Gruppieren 377" o:spid="_x0000_s1032" style="position:absolute;left:0;text-align:left;margin-left:0;margin-top:38.85pt;width:69.25pt;height:76.65pt;z-index:251834368;mso-position-horizontal:center;mso-position-horizontal-relative:margin" coordsize="8794,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">
                <v:oval id="Ellipse 505" o:spid="_x0000_s1033" style="position:absolute;width:8794;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" fillcolor="#f7f7f7" strokecolor="black [3213]" strokeweight="1pt">
                  <v:stroke joinstyle="miter"/>
                </v:oval>
                <v:shape id="Textfeld 506" o:spid="_x0000_s1034" type="#_x0000_t202" style="position:absolute;left:172;top:7246;width:731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" fillcolor="white [3201]" strokecolor="black [3213]" strokeweight=".5pt">
                  <v:textbox>
                    <w:txbxContent>
                      <w:p w14:paraId="4B6B7521" w14:textId="540AA9A5" w:rsidR="002B4C33" w:rsidRDefault="00B1553C" w:rsidP="002B4C33">
                        <w:r w:rsidRPr="00B1553C">
                          <w:t>#F7F7F7</w:t>
                        </w:r>
                      </w:p>
                    </w:txbxContent>
                  </v:textbox>
                </v:shape>
                <w10:wrap type="topAndBottom" anchorx="margin"/>
              </v:group>
            </w:pict>
          </mc:Fallback>
        </mc:AlternateContent>
      </w:r>
      <w:r w:rsidR="001A5D2B" w:rsidRPr="00037B19">
        <w:rPr>
          <w:rFonts w:asciiTheme="minorHAnsi" w:hAnsiTheme="minorHAnsi" w:cstheme="minorHAnsi"/>
          <w:lang w:val="de-CH"/>
        </w:rPr>
        <w:t>Farben Schema</w:t>
      </w:r>
      <w:bookmarkEnd w:id="9"/>
    </w:p>
    <w:p w14:paraId="2C184E2A" w14:textId="36F16F7D" w:rsidR="00B1553C" w:rsidRPr="00037B19" w:rsidRDefault="00944887" w:rsidP="002A60F7">
      <w:pPr>
        <w:pStyle w:val="Listenabsatz"/>
        <w:numPr>
          <w:ilvl w:val="0"/>
          <w:numId w:val="32"/>
        </w:numPr>
        <w:rPr>
          <w:rFonts w:asciiTheme="minorHAnsi" w:hAnsiTheme="minorHAnsi" w:cstheme="minorHAnsi"/>
          <w:lang w:val="de-CH"/>
        </w:rPr>
      </w:pPr>
      <w:r w:rsidRPr="00037B19">
        <w:rPr>
          <w:rFonts w:asciiTheme="minorHAnsi" w:hAnsiTheme="minorHAnsi" w:cstheme="minorHAnsi"/>
          <w:lang w:val="de-CH"/>
        </w:rPr>
        <w:t xml:space="preserve">#0D0D0D, Schwarz, </w:t>
      </w:r>
      <w:r w:rsidR="00B1553C" w:rsidRPr="00037B19">
        <w:rPr>
          <w:rFonts w:asciiTheme="minorHAnsi" w:hAnsiTheme="minorHAnsi" w:cstheme="minorHAnsi"/>
          <w:lang w:val="de-CH"/>
        </w:rPr>
        <w:t xml:space="preserve">Hintergrund </w:t>
      </w:r>
      <w:r w:rsidRPr="00037B19">
        <w:rPr>
          <w:rFonts w:asciiTheme="minorHAnsi" w:hAnsiTheme="minorHAnsi" w:cstheme="minorHAnsi"/>
          <w:lang w:val="de-CH"/>
        </w:rPr>
        <w:t>Farbe</w:t>
      </w:r>
    </w:p>
    <w:p w14:paraId="59E42BD9" w14:textId="35194516" w:rsidR="00B1553C" w:rsidRPr="00037B19" w:rsidRDefault="00B1553C" w:rsidP="00B1553C">
      <w:pPr>
        <w:pStyle w:val="Listenabsatz"/>
        <w:numPr>
          <w:ilvl w:val="0"/>
          <w:numId w:val="32"/>
        </w:numPr>
        <w:rPr>
          <w:lang w:val="de-CH"/>
        </w:rPr>
      </w:pPr>
      <w:r w:rsidRPr="00037B19">
        <w:rPr>
          <w:lang w:val="de-CH"/>
        </w:rPr>
        <w:t>#F7F7F7 Weiss, Text Farbe universal</w:t>
      </w:r>
    </w:p>
    <w:p w14:paraId="13DB3DC5" w14:textId="722265BB" w:rsidR="00B1553C" w:rsidRDefault="00B1553C" w:rsidP="00B1553C">
      <w:pPr>
        <w:pStyle w:val="Listenabsatz"/>
        <w:numPr>
          <w:ilvl w:val="0"/>
          <w:numId w:val="32"/>
        </w:numPr>
        <w:rPr>
          <w:lang w:val="de-CH"/>
        </w:rPr>
      </w:pPr>
      <w:r w:rsidRPr="00037B19">
        <w:rPr>
          <w:lang w:val="de-CH"/>
        </w:rPr>
        <w:t>#104E1D Slytherin Grün</w:t>
      </w:r>
      <w:r w:rsidR="00037B19">
        <w:rPr>
          <w:lang w:val="de-CH"/>
        </w:rPr>
        <w:t>, Linien</w:t>
      </w:r>
    </w:p>
    <w:p w14:paraId="5DE7A877" w14:textId="0891562C" w:rsidR="00037B19" w:rsidRDefault="00205F7C" w:rsidP="00037B19">
      <w:pPr>
        <w:pStyle w:val="berschrift2"/>
        <w:rPr>
          <w:lang w:val="de-CH"/>
        </w:rPr>
      </w:pPr>
      <w:r>
        <w:rPr>
          <w:lang w:val="de-CH"/>
        </w:rPr>
        <w:t>Bedienelemente</w:t>
      </w:r>
    </w:p>
    <w:tbl>
      <w:tblPr>
        <w:tblStyle w:val="Tabellenraster"/>
        <w:tblW w:w="0" w:type="auto"/>
        <w:tblInd w:w="718" w:type="dxa"/>
        <w:tblLook w:val="04A0" w:firstRow="1" w:lastRow="0" w:firstColumn="1" w:lastColumn="0" w:noHBand="0" w:noVBand="1"/>
      </w:tblPr>
      <w:tblGrid>
        <w:gridCol w:w="2765"/>
        <w:gridCol w:w="2766"/>
        <w:gridCol w:w="2767"/>
      </w:tblGrid>
      <w:tr w:rsidR="00205F7C" w14:paraId="5B38C148" w14:textId="77777777" w:rsidTr="00205F7C">
        <w:tc>
          <w:tcPr>
            <w:tcW w:w="82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FCF18" w14:textId="497FA421" w:rsidR="00205F7C" w:rsidRDefault="00205F7C">
            <w:pPr>
              <w:rPr>
                <w:rFonts w:asciiTheme="minorHAnsi" w:hAnsiTheme="minorHAnsi" w:cstheme="minorHAnsi"/>
                <w:lang w:val="de-CH"/>
              </w:rPr>
            </w:pPr>
            <w:r>
              <w:rPr>
                <w:rFonts w:asciiTheme="minorHAnsi" w:hAnsiTheme="minorHAnsi" w:cstheme="minorHAnsi"/>
                <w:lang w:val="de-CH"/>
              </w:rPr>
              <w:t>Knopf Art</w:t>
            </w:r>
          </w:p>
        </w:tc>
      </w:tr>
      <w:tr w:rsidR="00205F7C" w14:paraId="5D539840" w14:textId="77777777" w:rsidTr="00205F7C">
        <w:tc>
          <w:tcPr>
            <w:tcW w:w="2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BC0D9" w14:textId="77777777" w:rsidR="00205F7C" w:rsidRDefault="00205F7C">
            <w:pPr>
              <w:jc w:val="center"/>
              <w:rPr>
                <w:rFonts w:asciiTheme="minorHAnsi" w:hAnsiTheme="minorHAnsi" w:cstheme="minorHAnsi"/>
                <w:lang w:val="de-CH"/>
              </w:rPr>
            </w:pPr>
            <w:r>
              <w:rPr>
                <w:rFonts w:asciiTheme="minorHAnsi" w:hAnsiTheme="minorHAnsi" w:cstheme="minorHAnsi"/>
                <w:lang w:val="de-CH"/>
              </w:rPr>
              <w:t>ungedruckt</w:t>
            </w:r>
          </w:p>
        </w:tc>
        <w:tc>
          <w:tcPr>
            <w:tcW w:w="2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020890" w14:textId="77777777" w:rsidR="00205F7C" w:rsidRDefault="00205F7C">
            <w:pPr>
              <w:jc w:val="center"/>
              <w:rPr>
                <w:rFonts w:asciiTheme="minorHAnsi" w:hAnsiTheme="minorHAnsi" w:cstheme="minorHAnsi"/>
                <w:lang w:val="de-CH"/>
              </w:rPr>
            </w:pPr>
          </w:p>
        </w:tc>
        <w:tc>
          <w:tcPr>
            <w:tcW w:w="2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0F844F" w14:textId="6B9ADA9A" w:rsidR="00205F7C" w:rsidRDefault="00205F7C">
            <w:pPr>
              <w:jc w:val="center"/>
              <w:rPr>
                <w:rFonts w:asciiTheme="minorHAnsi" w:hAnsiTheme="minorHAnsi" w:cstheme="minorHAnsi"/>
                <w:lang w:val="de-CH"/>
              </w:rPr>
            </w:pPr>
            <w:r>
              <w:rPr>
                <w:rFonts w:asciiTheme="minorHAnsi" w:hAnsiTheme="minorHAnsi" w:cstheme="minorHAnsi"/>
                <w:lang w:val="de-CH"/>
              </w:rPr>
              <w:t>deaktiviert</w:t>
            </w:r>
          </w:p>
        </w:tc>
      </w:tr>
      <w:tr w:rsidR="00205F7C" w14:paraId="2CD4C928" w14:textId="77777777" w:rsidTr="00205F7C">
        <w:tc>
          <w:tcPr>
            <w:tcW w:w="8298" w:type="dxa"/>
            <w:gridSpan w:val="3"/>
            <w:tcBorders>
              <w:top w:val="single" w:sz="4" w:space="0" w:color="auto"/>
              <w:left w:val="single" w:sz="4" w:space="0" w:color="auto"/>
              <w:bottom w:val="single" w:sz="4" w:space="0" w:color="auto"/>
              <w:right w:val="single" w:sz="4" w:space="0" w:color="auto"/>
            </w:tcBorders>
            <w:hideMark/>
          </w:tcPr>
          <w:p w14:paraId="6B04A903" w14:textId="2949F641" w:rsidR="00205F7C" w:rsidRDefault="00205F7C">
            <w:pPr>
              <w:rPr>
                <w:rFonts w:asciiTheme="minorHAnsi" w:hAnsiTheme="minorHAnsi" w:cstheme="minorHAnsi"/>
                <w:lang w:val="de-CH"/>
              </w:rPr>
            </w:pPr>
            <w:r>
              <w:rPr>
                <w:rFonts w:asciiTheme="minorHAnsi" w:hAnsiTheme="minorHAnsi" w:cstheme="minorHAnsi"/>
                <w:lang w:val="de-CH"/>
              </w:rPr>
              <w:t xml:space="preserve">Sekundärer Knöpfe </w:t>
            </w:r>
          </w:p>
        </w:tc>
      </w:tr>
      <w:tr w:rsidR="00205F7C" w14:paraId="000A10B9" w14:textId="77777777" w:rsidTr="00205F7C">
        <w:trPr>
          <w:trHeight w:val="1221"/>
        </w:trPr>
        <w:tc>
          <w:tcPr>
            <w:tcW w:w="8298" w:type="dxa"/>
            <w:gridSpan w:val="3"/>
            <w:tcBorders>
              <w:top w:val="single" w:sz="4" w:space="0" w:color="auto"/>
              <w:left w:val="single" w:sz="4" w:space="0" w:color="auto"/>
              <w:bottom w:val="single" w:sz="4" w:space="0" w:color="auto"/>
              <w:right w:val="single" w:sz="4" w:space="0" w:color="auto"/>
            </w:tcBorders>
            <w:hideMark/>
          </w:tcPr>
          <w:p w14:paraId="7A35E11D" w14:textId="5CE8A2FD" w:rsidR="00205F7C" w:rsidRDefault="007B0B91">
            <w:pPr>
              <w:rPr>
                <w:rFonts w:asciiTheme="minorHAnsi" w:hAnsiTheme="minorHAnsi" w:cstheme="minorHAnsi"/>
                <w:lang w:val="de-CH"/>
              </w:rPr>
            </w:pPr>
            <w:r>
              <w:rPr>
                <w:noProof/>
              </w:rPr>
              <mc:AlternateContent>
                <mc:Choice Requires="wps">
                  <w:drawing>
                    <wp:anchor distT="0" distB="0" distL="114300" distR="114300" simplePos="0" relativeHeight="251865088" behindDoc="0" locked="0" layoutInCell="1" allowOverlap="1" wp14:anchorId="573737CA" wp14:editId="5FEE881D">
                      <wp:simplePos x="0" y="0"/>
                      <wp:positionH relativeFrom="margin">
                        <wp:posOffset>3400425</wp:posOffset>
                      </wp:positionH>
                      <wp:positionV relativeFrom="paragraph">
                        <wp:posOffset>55245</wp:posOffset>
                      </wp:positionV>
                      <wp:extent cx="1744980" cy="683895"/>
                      <wp:effectExtent l="0" t="0" r="0" b="0"/>
                      <wp:wrapNone/>
                      <wp:docPr id="353" name="Rechteck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4980" cy="683895"/>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6B98E" id="Rechteck 353" o:spid="_x0000_s1026" style="position:absolute;margin-left:267.75pt;margin-top:4.35pt;width:137.4pt;height:53.8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" fillcolor="white [3212]" stroked="f" strokeweight="1pt">
                      <v:fill opacity="32896f"/>
                      <w10:wrap anchorx="margin"/>
                    </v:rect>
                  </w:pict>
                </mc:Fallback>
              </mc:AlternateContent>
            </w:r>
            <w:r>
              <w:rPr>
                <w:noProof/>
              </w:rPr>
              <mc:AlternateContent>
                <mc:Choice Requires="wpg">
                  <w:drawing>
                    <wp:anchor distT="0" distB="0" distL="114300" distR="114300" simplePos="0" relativeHeight="251864064" behindDoc="0" locked="0" layoutInCell="1" allowOverlap="1" wp14:anchorId="790D3457" wp14:editId="58BF1495">
                      <wp:simplePos x="0" y="0"/>
                      <wp:positionH relativeFrom="column">
                        <wp:posOffset>3457575</wp:posOffset>
                      </wp:positionH>
                      <wp:positionV relativeFrom="paragraph">
                        <wp:posOffset>99695</wp:posOffset>
                      </wp:positionV>
                      <wp:extent cx="1630680" cy="564515"/>
                      <wp:effectExtent l="95250" t="76200" r="102870" b="83185"/>
                      <wp:wrapNone/>
                      <wp:docPr id="350" name="Gruppieren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0680" cy="564515"/>
                                <a:chOff x="0" y="0"/>
                                <a:chExt cx="1630680" cy="564515"/>
                              </a:xfrm>
                            </wpg:grpSpPr>
                            <wps:wsp>
                              <wps:cNvPr id="351" name="Rechteck: abgerundete Ecken 87"/>
                              <wps:cNvSpPr/>
                              <wps:spPr>
                                <a:xfrm>
                                  <a:off x="0" y="0"/>
                                  <a:ext cx="1630680" cy="564515"/>
                                </a:xfrm>
                                <a:prstGeom prst="roundRect">
                                  <a:avLst/>
                                </a:prstGeom>
                                <a:solidFill>
                                  <a:srgbClr val="0D0D0D"/>
                                </a:solidFill>
                                <a:ln>
                                  <a:solidFill>
                                    <a:srgbClr val="F7F7F7"/>
                                  </a:solidFill>
                                </a:ln>
                                <a:effectLst>
                                  <a:outerShdw blurRad="63500" sx="102000" sy="102000" algn="ctr" rotWithShape="0">
                                    <a:prstClr val="black">
                                      <a:alpha val="4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6800" rIns="91440" bIns="45720" numCol="1" spcCol="0" rtlCol="0" fromWordArt="0" anchor="ctr" anchorCtr="0" forceAA="0" compatLnSpc="1">
                                <a:prstTxWarp prst="textNoShape">
                                  <a:avLst/>
                                </a:prstTxWarp>
                                <a:noAutofit/>
                              </wps:bodyPr>
                            </wps:wsp>
                            <wps:wsp>
                              <wps:cNvPr id="352" name="Textfeld 88"/>
                              <wps:cNvSpPr txBox="1"/>
                              <wps:spPr>
                                <a:xfrm>
                                  <a:off x="16068" y="146437"/>
                                  <a:ext cx="1614115" cy="309907"/>
                                </a:xfrm>
                                <a:prstGeom prst="rect">
                                  <a:avLst/>
                                </a:prstGeom>
                                <a:noFill/>
                                <a:ln w="6350">
                                  <a:noFill/>
                                </a:ln>
                              </wps:spPr>
                              <wps:txbx>
                                <w:txbxContent>
                                  <w:p w14:paraId="2359C978" w14:textId="77777777" w:rsidR="004E6D49" w:rsidRPr="00205F7C" w:rsidRDefault="004E6D49" w:rsidP="004E6D49">
                                    <w:pPr>
                                      <w:jc w:val="center"/>
                                      <w:rPr>
                                        <w:color w:val="F7F7F7"/>
                                        <w:lang w:val="de-CH"/>
                                      </w:rPr>
                                    </w:pPr>
                                    <w:r w:rsidRPr="00205F7C">
                                      <w:rPr>
                                        <w:color w:val="F7F7F7"/>
                                        <w:lang w:val="de-CH"/>
                                      </w:rPr>
                                      <w:t>Knopf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0D3457" id="Gruppieren 350" o:spid="_x0000_s1035" style="position:absolute;margin-left:272.25pt;margin-top:7.85pt;width:128.4pt;height:44.45pt;z-index:251864064" coordsize="16306,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">
                      <v:roundrect id="Rechteck: abgerundete Ecken 87" o:spid="_x0000_s1036" style="position:absolute;width:16306;height:5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" fillcolor="#0d0d0d" strokecolor="#f7f7f7" strokeweight="1pt">
                        <v:stroke joinstyle="miter"/>
                        <v:shadow on="t" type="perspective" color="black" opacity="26214f" offset="0,0" matrix="66847f,,,66847f"/>
                        <v:textbox inset=",1.3mm"/>
                      </v:roundrect>
                      <v:shape id="Textfeld 88" o:spid="_x0000_s1037" type="#_x0000_t202" style="position:absolute;left:160;top:1464;width:1614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2359C978" w14:textId="77777777" w:rsidR="004E6D49" w:rsidRPr="00205F7C" w:rsidRDefault="004E6D49" w:rsidP="004E6D49">
                              <w:pPr>
                                <w:jc w:val="center"/>
                                <w:rPr>
                                  <w:color w:val="F7F7F7"/>
                                  <w:lang w:val="de-CH"/>
                                </w:rPr>
                              </w:pPr>
                              <w:r w:rsidRPr="00205F7C">
                                <w:rPr>
                                  <w:color w:val="F7F7F7"/>
                                  <w:lang w:val="de-CH"/>
                                </w:rPr>
                                <w:t>Knopf</w:t>
                              </w:r>
                            </w:p>
                          </w:txbxContent>
                        </v:textbox>
                      </v:shape>
                    </v:group>
                  </w:pict>
                </mc:Fallback>
              </mc:AlternateContent>
            </w:r>
            <w:r>
              <w:rPr>
                <w:noProof/>
              </w:rPr>
              <mc:AlternateContent>
                <mc:Choice Requires="wpg">
                  <w:drawing>
                    <wp:anchor distT="0" distB="0" distL="114300" distR="114300" simplePos="0" relativeHeight="251862016" behindDoc="0" locked="0" layoutInCell="1" allowOverlap="1" wp14:anchorId="7B83E33B" wp14:editId="09A69563">
                      <wp:simplePos x="0" y="0"/>
                      <wp:positionH relativeFrom="column">
                        <wp:posOffset>-1270</wp:posOffset>
                      </wp:positionH>
                      <wp:positionV relativeFrom="paragraph">
                        <wp:posOffset>83820</wp:posOffset>
                      </wp:positionV>
                      <wp:extent cx="1630680" cy="564515"/>
                      <wp:effectExtent l="95250" t="76200" r="102870" b="83185"/>
                      <wp:wrapNone/>
                      <wp:docPr id="347" name="Gruppieren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0680" cy="564515"/>
                                <a:chOff x="0" y="0"/>
                                <a:chExt cx="1630680" cy="564515"/>
                              </a:xfrm>
                            </wpg:grpSpPr>
                            <wps:wsp>
                              <wps:cNvPr id="348" name="Rechteck: abgerundete Ecken 75"/>
                              <wps:cNvSpPr/>
                              <wps:spPr>
                                <a:xfrm>
                                  <a:off x="0" y="0"/>
                                  <a:ext cx="1630680" cy="564515"/>
                                </a:xfrm>
                                <a:prstGeom prst="roundRect">
                                  <a:avLst/>
                                </a:prstGeom>
                                <a:solidFill>
                                  <a:srgbClr val="0D0D0D"/>
                                </a:solidFill>
                                <a:ln>
                                  <a:solidFill>
                                    <a:srgbClr val="F7F7F7"/>
                                  </a:solidFill>
                                </a:ln>
                                <a:effectLst>
                                  <a:outerShdw blurRad="63500" sx="102000" sy="102000" algn="ctr" rotWithShape="0">
                                    <a:prstClr val="black">
                                      <a:alpha val="4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6800" rIns="91440" bIns="45720" numCol="1" spcCol="0" rtlCol="0" fromWordArt="0" anchor="ctr" anchorCtr="0" forceAA="0" compatLnSpc="1">
                                <a:prstTxWarp prst="textNoShape">
                                  <a:avLst/>
                                </a:prstTxWarp>
                                <a:noAutofit/>
                              </wps:bodyPr>
                            </wps:wsp>
                            <wps:wsp>
                              <wps:cNvPr id="349" name="Textfeld 78"/>
                              <wps:cNvSpPr txBox="1"/>
                              <wps:spPr>
                                <a:xfrm>
                                  <a:off x="16068" y="146437"/>
                                  <a:ext cx="1614115" cy="309907"/>
                                </a:xfrm>
                                <a:prstGeom prst="rect">
                                  <a:avLst/>
                                </a:prstGeom>
                                <a:noFill/>
                                <a:ln w="6350">
                                  <a:noFill/>
                                </a:ln>
                              </wps:spPr>
                              <wps:txbx>
                                <w:txbxContent>
                                  <w:p w14:paraId="5E3EA676" w14:textId="77777777" w:rsidR="004E6D49" w:rsidRPr="00205F7C" w:rsidRDefault="004E6D49" w:rsidP="004E6D49">
                                    <w:pPr>
                                      <w:jc w:val="center"/>
                                      <w:rPr>
                                        <w:color w:val="F7F7F7"/>
                                        <w:lang w:val="de-CH"/>
                                      </w:rPr>
                                    </w:pPr>
                                    <w:r w:rsidRPr="00205F7C">
                                      <w:rPr>
                                        <w:color w:val="F7F7F7"/>
                                        <w:lang w:val="de-CH"/>
                                      </w:rPr>
                                      <w:t>Knopf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83E33B" id="Gruppieren 347" o:spid="_x0000_s1038" style="position:absolute;margin-left:-.1pt;margin-top:6.6pt;width:128.4pt;height:44.45pt;z-index:251862016" coordsize="16306,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">
                      <v:roundrect id="Rechteck: abgerundete Ecken 75" o:spid="_x0000_s1039" style="position:absolute;width:16306;height:5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" fillcolor="#0d0d0d" strokecolor="#f7f7f7" strokeweight="1pt">
                        <v:stroke joinstyle="miter"/>
                        <v:shadow on="t" type="perspective" color="black" opacity="26214f" offset="0,0" matrix="66847f,,,66847f"/>
                        <v:textbox inset=",1.3mm"/>
                      </v:roundrect>
                      <v:shape id="Textfeld 78" o:spid="_x0000_s1040" type="#_x0000_t202" style="position:absolute;left:160;top:1464;width:1614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" filled="f" stroked="f" strokeweight=".5pt">
                        <v:textbox>
                          <w:txbxContent>
                            <w:p w14:paraId="5E3EA676" w14:textId="77777777" w:rsidR="004E6D49" w:rsidRPr="00205F7C" w:rsidRDefault="004E6D49" w:rsidP="004E6D49">
                              <w:pPr>
                                <w:jc w:val="center"/>
                                <w:rPr>
                                  <w:color w:val="F7F7F7"/>
                                  <w:lang w:val="de-CH"/>
                                </w:rPr>
                              </w:pPr>
                              <w:r w:rsidRPr="00205F7C">
                                <w:rPr>
                                  <w:color w:val="F7F7F7"/>
                                  <w:lang w:val="de-CH"/>
                                </w:rPr>
                                <w:t>Knopf</w:t>
                              </w:r>
                            </w:p>
                          </w:txbxContent>
                        </v:textbox>
                      </v:shape>
                    </v:group>
                  </w:pict>
                </mc:Fallback>
              </mc:AlternateContent>
            </w:r>
          </w:p>
        </w:tc>
      </w:tr>
      <w:tr w:rsidR="00205F7C" w14:paraId="51889AF3" w14:textId="77777777" w:rsidTr="00205F7C">
        <w:tc>
          <w:tcPr>
            <w:tcW w:w="8298" w:type="dxa"/>
            <w:gridSpan w:val="3"/>
            <w:hideMark/>
          </w:tcPr>
          <w:p w14:paraId="5AB0F3DF" w14:textId="514C7278" w:rsidR="00205F7C" w:rsidRDefault="00205F7C" w:rsidP="00060BA1">
            <w:pPr>
              <w:rPr>
                <w:rFonts w:asciiTheme="minorHAnsi" w:hAnsiTheme="minorHAnsi" w:cstheme="minorHAnsi"/>
                <w:lang w:val="de-CH"/>
              </w:rPr>
            </w:pPr>
            <w:r>
              <w:rPr>
                <w:rFonts w:asciiTheme="minorHAnsi" w:hAnsiTheme="minorHAnsi" w:cstheme="minorHAnsi"/>
                <w:lang w:val="de-CH"/>
              </w:rPr>
              <w:t xml:space="preserve">Sekundärer Knöpfe </w:t>
            </w:r>
          </w:p>
        </w:tc>
      </w:tr>
      <w:tr w:rsidR="00205F7C" w14:paraId="0F5E15F2" w14:textId="77777777" w:rsidTr="00205F7C">
        <w:trPr>
          <w:trHeight w:val="1221"/>
        </w:trPr>
        <w:tc>
          <w:tcPr>
            <w:tcW w:w="8298" w:type="dxa"/>
            <w:gridSpan w:val="3"/>
            <w:hideMark/>
          </w:tcPr>
          <w:p w14:paraId="00AD31DA" w14:textId="6E56F409" w:rsidR="00205F7C" w:rsidRDefault="007B0B91" w:rsidP="00060BA1">
            <w:pPr>
              <w:rPr>
                <w:rFonts w:asciiTheme="minorHAnsi" w:hAnsiTheme="minorHAnsi" w:cstheme="minorHAnsi"/>
                <w:lang w:val="de-CH"/>
              </w:rPr>
            </w:pPr>
            <w:r>
              <w:rPr>
                <w:noProof/>
              </w:rPr>
              <mc:AlternateContent>
                <mc:Choice Requires="wps">
                  <w:drawing>
                    <wp:anchor distT="0" distB="0" distL="114300" distR="114300" simplePos="0" relativeHeight="251869184" behindDoc="0" locked="0" layoutInCell="1" allowOverlap="1" wp14:anchorId="45775F8C" wp14:editId="4DE892DD">
                      <wp:simplePos x="0" y="0"/>
                      <wp:positionH relativeFrom="margin">
                        <wp:posOffset>3431540</wp:posOffset>
                      </wp:positionH>
                      <wp:positionV relativeFrom="paragraph">
                        <wp:posOffset>33655</wp:posOffset>
                      </wp:positionV>
                      <wp:extent cx="1744980" cy="683895"/>
                      <wp:effectExtent l="0" t="0" r="0" b="0"/>
                      <wp:wrapNone/>
                      <wp:docPr id="346" name="Rechteck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4980" cy="683895"/>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9695" id="Rechteck 346" o:spid="_x0000_s1026" style="position:absolute;margin-left:270.2pt;margin-top:2.65pt;width:137.4pt;height:53.8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" fillcolor="white [3212]" stroked="f" strokeweight="1pt">
                      <v:fill opacity="32896f"/>
                      <w10:wrap anchorx="margin"/>
                    </v:rect>
                  </w:pict>
                </mc:Fallback>
              </mc:AlternateContent>
            </w:r>
            <w:r>
              <w:rPr>
                <w:noProof/>
              </w:rPr>
              <mc:AlternateContent>
                <mc:Choice Requires="wpg">
                  <w:drawing>
                    <wp:anchor distT="0" distB="0" distL="114300" distR="114300" simplePos="0" relativeHeight="251867136" behindDoc="0" locked="0" layoutInCell="1" allowOverlap="1" wp14:anchorId="7F8DD5B3" wp14:editId="794E826F">
                      <wp:simplePos x="0" y="0"/>
                      <wp:positionH relativeFrom="column">
                        <wp:posOffset>3470910</wp:posOffset>
                      </wp:positionH>
                      <wp:positionV relativeFrom="paragraph">
                        <wp:posOffset>99060</wp:posOffset>
                      </wp:positionV>
                      <wp:extent cx="1630680" cy="564515"/>
                      <wp:effectExtent l="95250" t="76200" r="83820" b="64135"/>
                      <wp:wrapNone/>
                      <wp:docPr id="343" name="Gruppieren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0680" cy="564515"/>
                                <a:chOff x="0" y="0"/>
                                <a:chExt cx="1630680" cy="564515"/>
                              </a:xfrm>
                            </wpg:grpSpPr>
                            <wps:wsp>
                              <wps:cNvPr id="344" name="Rechteck: abgerundete Ecken 90"/>
                              <wps:cNvSpPr/>
                              <wps:spPr>
                                <a:xfrm>
                                  <a:off x="0" y="0"/>
                                  <a:ext cx="1630680" cy="564515"/>
                                </a:xfrm>
                                <a:prstGeom prst="roundRect">
                                  <a:avLst/>
                                </a:prstGeom>
                                <a:solidFill>
                                  <a:srgbClr val="104E1D"/>
                                </a:solidFill>
                                <a:ln>
                                  <a:noFill/>
                                </a:ln>
                                <a:effectLst>
                                  <a:outerShdw blurRad="63500" sx="102000" sy="102000" algn="ctr" rotWithShape="0">
                                    <a:prstClr val="black">
                                      <a:alpha val="4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6800" rIns="91440" bIns="45720" numCol="1" spcCol="0" rtlCol="0" fromWordArt="0" anchor="ctr" anchorCtr="0" forceAA="0" compatLnSpc="1">
                                <a:prstTxWarp prst="textNoShape">
                                  <a:avLst/>
                                </a:prstTxWarp>
                                <a:noAutofit/>
                              </wps:bodyPr>
                            </wps:wsp>
                            <wps:wsp>
                              <wps:cNvPr id="345" name="Textfeld 91"/>
                              <wps:cNvSpPr txBox="1"/>
                              <wps:spPr>
                                <a:xfrm>
                                  <a:off x="16068" y="146437"/>
                                  <a:ext cx="1614115" cy="309907"/>
                                </a:xfrm>
                                <a:prstGeom prst="rect">
                                  <a:avLst/>
                                </a:prstGeom>
                                <a:noFill/>
                                <a:ln w="6350">
                                  <a:noFill/>
                                </a:ln>
                              </wps:spPr>
                              <wps:txbx>
                                <w:txbxContent>
                                  <w:p w14:paraId="20F4F3DD" w14:textId="77777777" w:rsidR="004E6D49" w:rsidRPr="00205F7C" w:rsidRDefault="004E6D49" w:rsidP="00205F7C">
                                    <w:pPr>
                                      <w:jc w:val="center"/>
                                      <w:rPr>
                                        <w:color w:val="F7F7F7"/>
                                        <w:lang w:val="de-CH"/>
                                      </w:rPr>
                                    </w:pPr>
                                    <w:r w:rsidRPr="00205F7C">
                                      <w:rPr>
                                        <w:color w:val="F7F7F7"/>
                                        <w:lang w:val="de-CH"/>
                                      </w:rPr>
                                      <w:t>Knopf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8DD5B3" id="Gruppieren 343" o:spid="_x0000_s1041" style="position:absolute;margin-left:273.3pt;margin-top:7.8pt;width:128.4pt;height:44.45pt;z-index:251867136" coordsize="16306,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">
                      <v:roundrect id="Rechteck: abgerundete Ecken 90" o:spid="_x0000_s1042" style="position:absolute;width:16306;height:5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" fillcolor="#104e1d" stroked="f" strokeweight="1pt">
                        <v:stroke joinstyle="miter"/>
                        <v:shadow on="t" type="perspective" color="black" opacity="26214f" offset="0,0" matrix="66847f,,,66847f"/>
                        <v:textbox inset=",1.3mm"/>
                      </v:roundrect>
                      <v:shape id="Textfeld 91" o:spid="_x0000_s1043" type="#_x0000_t202" style="position:absolute;left:160;top:1464;width:1614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66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yxz+z4QjINd/AAAA//8DAFBLAQItABQABgAIAAAAIQDb4fbL7gAAAIUBAAATAAAAAAAA&#10;AAAAAAAAAAAAAABbQ29udGVudF9UeXBlc10ueG1sUEsBAi0AFAAGAAgAAAAhAFr0LFu/AAAAFQEA&#10;AAsAAAAAAAAAAAAAAAAAHwEAAF9yZWxzLy5yZWxzUEsBAi0AFAAGAAgAAAAhAEJNfrrHAAAA3AAA&#10;AA8AAAAAAAAAAAAAAAAABwIAAGRycy9kb3ducmV2LnhtbFBLBQYAAAAAAwADALcAAAD7AgAAAAA=&#10;" filled="f" stroked="f" strokeweight=".5pt">
                        <v:textbox>
                          <w:txbxContent>
                            <w:p w14:paraId="20F4F3DD" w14:textId="77777777" w:rsidR="004E6D49" w:rsidRPr="00205F7C" w:rsidRDefault="004E6D49" w:rsidP="00205F7C">
                              <w:pPr>
                                <w:jc w:val="center"/>
                                <w:rPr>
                                  <w:color w:val="F7F7F7"/>
                                  <w:lang w:val="de-CH"/>
                                </w:rPr>
                              </w:pPr>
                              <w:r w:rsidRPr="00205F7C">
                                <w:rPr>
                                  <w:color w:val="F7F7F7"/>
                                  <w:lang w:val="de-CH"/>
                                </w:rPr>
                                <w:t>Knopf</w:t>
                              </w:r>
                            </w:p>
                          </w:txbxContent>
                        </v:textbox>
                      </v:shape>
                    </v:group>
                  </w:pict>
                </mc:Fallback>
              </mc:AlternateContent>
            </w:r>
            <w:r>
              <w:rPr>
                <w:noProof/>
              </w:rPr>
              <mc:AlternateContent>
                <mc:Choice Requires="wpg">
                  <w:drawing>
                    <wp:anchor distT="0" distB="0" distL="114300" distR="114300" simplePos="0" relativeHeight="251857920" behindDoc="0" locked="0" layoutInCell="1" allowOverlap="1" wp14:anchorId="57056D0B" wp14:editId="1B837F0C">
                      <wp:simplePos x="0" y="0"/>
                      <wp:positionH relativeFrom="column">
                        <wp:posOffset>36830</wp:posOffset>
                      </wp:positionH>
                      <wp:positionV relativeFrom="paragraph">
                        <wp:posOffset>115570</wp:posOffset>
                      </wp:positionV>
                      <wp:extent cx="1630680" cy="564515"/>
                      <wp:effectExtent l="95250" t="76200" r="83820" b="64135"/>
                      <wp:wrapNone/>
                      <wp:docPr id="340" name="Gruppieren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0680" cy="564515"/>
                                <a:chOff x="0" y="0"/>
                                <a:chExt cx="1630680" cy="564515"/>
                              </a:xfrm>
                            </wpg:grpSpPr>
                            <wps:wsp>
                              <wps:cNvPr id="341" name="Rechteck: abgerundete Ecken 81"/>
                              <wps:cNvSpPr/>
                              <wps:spPr>
                                <a:xfrm>
                                  <a:off x="0" y="0"/>
                                  <a:ext cx="1630680" cy="564515"/>
                                </a:xfrm>
                                <a:prstGeom prst="roundRect">
                                  <a:avLst/>
                                </a:prstGeom>
                                <a:solidFill>
                                  <a:srgbClr val="104E1D"/>
                                </a:solidFill>
                                <a:ln>
                                  <a:noFill/>
                                </a:ln>
                                <a:effectLst>
                                  <a:outerShdw blurRad="63500" sx="102000" sy="102000" algn="ctr" rotWithShape="0">
                                    <a:prstClr val="black">
                                      <a:alpha val="4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6800" rIns="91440" bIns="45720" numCol="1" spcCol="0" rtlCol="0" fromWordArt="0" anchor="ctr" anchorCtr="0" forceAA="0" compatLnSpc="1">
                                <a:prstTxWarp prst="textNoShape">
                                  <a:avLst/>
                                </a:prstTxWarp>
                                <a:noAutofit/>
                              </wps:bodyPr>
                            </wps:wsp>
                            <wps:wsp>
                              <wps:cNvPr id="342" name="Textfeld 82"/>
                              <wps:cNvSpPr txBox="1"/>
                              <wps:spPr>
                                <a:xfrm>
                                  <a:off x="16068" y="146437"/>
                                  <a:ext cx="1614115" cy="309907"/>
                                </a:xfrm>
                                <a:prstGeom prst="rect">
                                  <a:avLst/>
                                </a:prstGeom>
                                <a:noFill/>
                                <a:ln w="6350">
                                  <a:noFill/>
                                </a:ln>
                              </wps:spPr>
                              <wps:txbx>
                                <w:txbxContent>
                                  <w:p w14:paraId="00F6EF4A" w14:textId="77777777" w:rsidR="00205F7C" w:rsidRPr="00205F7C" w:rsidRDefault="00205F7C" w:rsidP="00205F7C">
                                    <w:pPr>
                                      <w:jc w:val="center"/>
                                      <w:rPr>
                                        <w:color w:val="F7F7F7"/>
                                        <w:lang w:val="de-CH"/>
                                      </w:rPr>
                                    </w:pPr>
                                    <w:r w:rsidRPr="00205F7C">
                                      <w:rPr>
                                        <w:color w:val="F7F7F7"/>
                                        <w:lang w:val="de-CH"/>
                                      </w:rPr>
                                      <w:t>Knopf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7056D0B" id="Gruppieren 340" o:spid="_x0000_s1044" style="position:absolute;margin-left:2.9pt;margin-top:9.1pt;width:128.4pt;height:44.45pt;z-index:251857920" coordsize="16306,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">
                      <v:roundrect id="Rechteck: abgerundete Ecken 81" o:spid="_x0000_s1045" style="position:absolute;width:16306;height:5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" fillcolor="#104e1d" stroked="f" strokeweight="1pt">
                        <v:stroke joinstyle="miter"/>
                        <v:shadow on="t" type="perspective" color="black" opacity="26214f" offset="0,0" matrix="66847f,,,66847f"/>
                        <v:textbox inset=",1.3mm"/>
                      </v:roundrect>
                      <v:shape id="Textfeld 82" o:spid="_x0000_s1046" type="#_x0000_t202" style="position:absolute;left:160;top:1464;width:1614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14:paraId="00F6EF4A" w14:textId="77777777" w:rsidR="00205F7C" w:rsidRPr="00205F7C" w:rsidRDefault="00205F7C" w:rsidP="00205F7C">
                              <w:pPr>
                                <w:jc w:val="center"/>
                                <w:rPr>
                                  <w:color w:val="F7F7F7"/>
                                  <w:lang w:val="de-CH"/>
                                </w:rPr>
                              </w:pPr>
                              <w:r w:rsidRPr="00205F7C">
                                <w:rPr>
                                  <w:color w:val="F7F7F7"/>
                                  <w:lang w:val="de-CH"/>
                                </w:rPr>
                                <w:t>Knopf</w:t>
                              </w:r>
                            </w:p>
                          </w:txbxContent>
                        </v:textbox>
                      </v:shape>
                    </v:group>
                  </w:pict>
                </mc:Fallback>
              </mc:AlternateContent>
            </w:r>
          </w:p>
        </w:tc>
      </w:tr>
    </w:tbl>
    <w:p w14:paraId="200C4239" w14:textId="41BCF995" w:rsidR="00205F7C" w:rsidRDefault="00205F7C" w:rsidP="00205F7C">
      <w:pPr>
        <w:pStyle w:val="Beschriftung"/>
        <w:rPr>
          <w:rFonts w:asciiTheme="minorHAnsi" w:hAnsiTheme="minorHAnsi" w:cstheme="minorHAnsi"/>
          <w:lang w:val="de-CH"/>
        </w:rPr>
      </w:pPr>
    </w:p>
    <w:p w14:paraId="1A01FA55" w14:textId="58ED48B9" w:rsidR="00205F7C" w:rsidRDefault="00205F7C" w:rsidP="00205F7C">
      <w:pPr>
        <w:rPr>
          <w:lang w:val="de-CH"/>
        </w:rPr>
      </w:pPr>
    </w:p>
    <w:p w14:paraId="220BC3BD" w14:textId="0A88F709" w:rsidR="00205F7C" w:rsidRDefault="00205F7C" w:rsidP="00205F7C">
      <w:pPr>
        <w:pStyle w:val="berschrift2"/>
        <w:rPr>
          <w:lang w:val="de-CH"/>
        </w:rPr>
      </w:pPr>
      <w:r>
        <w:rPr>
          <w:lang w:val="de-CH"/>
        </w:rPr>
        <w:lastRenderedPageBreak/>
        <w:t>Icon und Symbole</w:t>
      </w:r>
    </w:p>
    <w:tbl>
      <w:tblPr>
        <w:tblStyle w:val="Tabellenraster"/>
        <w:tblW w:w="0" w:type="auto"/>
        <w:tblInd w:w="718" w:type="dxa"/>
        <w:tblLook w:val="04A0" w:firstRow="1" w:lastRow="0" w:firstColumn="1" w:lastColumn="0" w:noHBand="0" w:noVBand="1"/>
      </w:tblPr>
      <w:tblGrid>
        <w:gridCol w:w="8298"/>
      </w:tblGrid>
      <w:tr w:rsidR="004E6D49" w14:paraId="4260935A" w14:textId="77777777" w:rsidTr="00060BA1">
        <w:tc>
          <w:tcPr>
            <w:tcW w:w="8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B9358" w14:textId="493782FA" w:rsidR="004E6D49" w:rsidRDefault="004E6D49" w:rsidP="00060BA1">
            <w:pPr>
              <w:rPr>
                <w:rFonts w:asciiTheme="minorHAnsi" w:hAnsiTheme="minorHAnsi" w:cstheme="minorHAnsi"/>
                <w:lang w:val="de-CH"/>
              </w:rPr>
            </w:pPr>
            <w:r>
              <w:rPr>
                <w:rFonts w:asciiTheme="minorHAnsi" w:hAnsiTheme="minorHAnsi" w:cstheme="minorHAnsi"/>
                <w:lang w:val="de-CH"/>
              </w:rPr>
              <w:t>Symbole</w:t>
            </w:r>
          </w:p>
        </w:tc>
      </w:tr>
      <w:tr w:rsidR="004E6D49" w14:paraId="2515AD8F" w14:textId="77777777" w:rsidTr="00060BA1">
        <w:tc>
          <w:tcPr>
            <w:tcW w:w="8298" w:type="dxa"/>
            <w:tcBorders>
              <w:top w:val="single" w:sz="4" w:space="0" w:color="auto"/>
              <w:left w:val="single" w:sz="4" w:space="0" w:color="auto"/>
              <w:bottom w:val="single" w:sz="4" w:space="0" w:color="auto"/>
              <w:right w:val="single" w:sz="4" w:space="0" w:color="auto"/>
            </w:tcBorders>
            <w:hideMark/>
          </w:tcPr>
          <w:p w14:paraId="3F57C462" w14:textId="1E54D418" w:rsidR="004E6D49" w:rsidRDefault="00060BA1" w:rsidP="00060BA1">
            <w:pPr>
              <w:rPr>
                <w:rFonts w:asciiTheme="minorHAnsi" w:hAnsiTheme="minorHAnsi" w:cstheme="minorHAnsi"/>
                <w:lang w:val="de-CH"/>
              </w:rPr>
            </w:pPr>
            <w:r>
              <w:rPr>
                <w:rFonts w:asciiTheme="minorHAnsi" w:hAnsiTheme="minorHAnsi" w:cstheme="minorHAnsi"/>
                <w:lang w:val="de-CH"/>
              </w:rPr>
              <w:t>Global Occoult Logo (Prototyp)</w:t>
            </w:r>
          </w:p>
        </w:tc>
      </w:tr>
      <w:tr w:rsidR="004E6D49" w14:paraId="3AC206C7" w14:textId="77777777" w:rsidTr="00060BA1">
        <w:trPr>
          <w:trHeight w:val="2731"/>
        </w:trPr>
        <w:tc>
          <w:tcPr>
            <w:tcW w:w="8298" w:type="dxa"/>
            <w:tcBorders>
              <w:top w:val="single" w:sz="4" w:space="0" w:color="auto"/>
              <w:left w:val="single" w:sz="4" w:space="0" w:color="auto"/>
              <w:bottom w:val="single" w:sz="4" w:space="0" w:color="auto"/>
              <w:right w:val="single" w:sz="4" w:space="0" w:color="auto"/>
            </w:tcBorders>
            <w:shd w:val="clear" w:color="auto" w:fill="0D0D0D"/>
            <w:hideMark/>
          </w:tcPr>
          <w:p w14:paraId="7D3EF7E1" w14:textId="10A20CBC" w:rsidR="00060BA1" w:rsidRDefault="00060BA1" w:rsidP="00060BA1">
            <w:pPr>
              <w:rPr>
                <w:noProof/>
                <w:lang w:val="de-CH"/>
              </w:rPr>
            </w:pPr>
            <w:r>
              <w:rPr>
                <w:noProof/>
                <w:lang w:val="de-CH"/>
              </w:rPr>
              <w:drawing>
                <wp:anchor distT="0" distB="0" distL="114300" distR="114300" simplePos="0" relativeHeight="251870208" behindDoc="0" locked="0" layoutInCell="1" allowOverlap="1" wp14:anchorId="38E4339E" wp14:editId="4DB17E10">
                  <wp:simplePos x="0" y="0"/>
                  <wp:positionH relativeFrom="column">
                    <wp:posOffset>92378</wp:posOffset>
                  </wp:positionH>
                  <wp:positionV relativeFrom="paragraph">
                    <wp:posOffset>107122</wp:posOffset>
                  </wp:positionV>
                  <wp:extent cx="3657371" cy="1558456"/>
                  <wp:effectExtent l="0" t="0" r="635" b="0"/>
                  <wp:wrapNone/>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91" b="29997"/>
                          <a:stretch/>
                        </pic:blipFill>
                        <pic:spPr bwMode="auto">
                          <a:xfrm>
                            <a:off x="0" y="0"/>
                            <a:ext cx="3657371" cy="155845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B00524" w14:textId="4DBAC19A" w:rsidR="004E6D49" w:rsidRDefault="004E6D49" w:rsidP="00060BA1">
            <w:pPr>
              <w:rPr>
                <w:rFonts w:asciiTheme="minorHAnsi" w:hAnsiTheme="minorHAnsi" w:cstheme="minorHAnsi"/>
                <w:lang w:val="de-CH"/>
              </w:rPr>
            </w:pPr>
          </w:p>
        </w:tc>
      </w:tr>
    </w:tbl>
    <w:p w14:paraId="03DA40EB" w14:textId="3BB18303" w:rsidR="00205F7C" w:rsidRPr="00205F7C" w:rsidRDefault="00205F7C" w:rsidP="00205F7C">
      <w:pPr>
        <w:rPr>
          <w:lang w:val="de-CH"/>
        </w:rPr>
      </w:pPr>
    </w:p>
    <w:p w14:paraId="6E05C540" w14:textId="76AC99FF" w:rsidR="005517AA" w:rsidRPr="00037B19" w:rsidRDefault="00CE6C2D" w:rsidP="002A60F7">
      <w:pPr>
        <w:pStyle w:val="Listenabsatz"/>
        <w:numPr>
          <w:ilvl w:val="0"/>
          <w:numId w:val="32"/>
        </w:numPr>
        <w:rPr>
          <w:rFonts w:asciiTheme="minorHAnsi" w:hAnsiTheme="minorHAnsi" w:cstheme="minorHAnsi"/>
          <w:lang w:val="de-CH"/>
        </w:rPr>
      </w:pPr>
      <w:r w:rsidRPr="00037B19">
        <w:rPr>
          <w:rFonts w:asciiTheme="minorHAnsi" w:hAnsiTheme="minorHAnsi" w:cstheme="minorHAnsi"/>
          <w:lang w:val="de-CH"/>
        </w:rPr>
        <w:br w:type="page"/>
      </w:r>
    </w:p>
    <w:p w14:paraId="71AF7820" w14:textId="698CE5D8" w:rsidR="001A5D2B" w:rsidRPr="00037B19" w:rsidRDefault="0090205D" w:rsidP="001A5D2B">
      <w:pPr>
        <w:pStyle w:val="berschrift2"/>
        <w:rPr>
          <w:rFonts w:asciiTheme="minorHAnsi" w:hAnsiTheme="minorHAnsi" w:cstheme="minorHAnsi"/>
          <w:lang w:val="de-CH"/>
        </w:rPr>
      </w:pPr>
      <w:bookmarkStart w:id="10" w:name="_Toc97107572"/>
      <w:r w:rsidRPr="00037B19">
        <w:rPr>
          <w:rFonts w:asciiTheme="minorHAnsi" w:hAnsiTheme="minorHAnsi" w:cstheme="minorHAnsi"/>
          <w:lang w:val="de-CH"/>
        </w:rPr>
        <w:lastRenderedPageBreak/>
        <w:t>Steuerelemente</w:t>
      </w:r>
      <w:bookmarkEnd w:id="10"/>
    </w:p>
    <w:p w14:paraId="3D74E639" w14:textId="1C3EC759" w:rsidR="00DE1C14" w:rsidRPr="00037B19" w:rsidRDefault="00DE1C14" w:rsidP="002A60F7">
      <w:pPr>
        <w:rPr>
          <w:rFonts w:asciiTheme="minorHAnsi" w:hAnsiTheme="minorHAnsi" w:cstheme="minorHAnsi"/>
          <w:lang w:val="de-CH"/>
        </w:rPr>
      </w:pPr>
    </w:p>
    <w:p w14:paraId="4516F53D" w14:textId="27DBFC90" w:rsidR="00DE1C14" w:rsidRPr="00037B19" w:rsidRDefault="00DE1C14" w:rsidP="00DE1C14">
      <w:pPr>
        <w:rPr>
          <w:rFonts w:asciiTheme="minorHAnsi" w:hAnsiTheme="minorHAnsi" w:cstheme="minorHAnsi"/>
          <w:lang w:val="de-CH"/>
        </w:rPr>
        <w:sectPr w:rsidR="00DE1C14" w:rsidRPr="00037B19" w:rsidSect="008E0720">
          <w:headerReference w:type="default" r:id="rId12"/>
          <w:footerReference w:type="default" r:id="rId13"/>
          <w:pgSz w:w="11906" w:h="16838" w:code="9"/>
          <w:pgMar w:top="1440" w:right="1440" w:bottom="1440" w:left="1440" w:header="709" w:footer="567" w:gutter="0"/>
          <w:pgNumType w:start="0"/>
          <w:cols w:space="708"/>
          <w:titlePg/>
          <w:docGrid w:linePitch="360"/>
        </w:sectPr>
      </w:pPr>
    </w:p>
    <w:bookmarkStart w:id="11" w:name="_Toc97107573"/>
    <w:p w14:paraId="3D5CBA06" w14:textId="1B593284" w:rsidR="00B85196" w:rsidRPr="00037B19" w:rsidRDefault="007B0B91" w:rsidP="00B85196">
      <w:pPr>
        <w:pStyle w:val="berschrift1"/>
        <w:rPr>
          <w:rFonts w:asciiTheme="minorHAnsi" w:hAnsiTheme="minorHAnsi" w:cstheme="minorHAnsi"/>
          <w:lang w:val="de-CH"/>
        </w:rPr>
      </w:pPr>
      <w:r>
        <w:rPr>
          <w:noProof/>
        </w:rPr>
        <w:lastRenderedPageBreak/>
        <mc:AlternateContent>
          <mc:Choice Requires="wps">
            <w:drawing>
              <wp:anchor distT="0" distB="0" distL="114300" distR="114300" simplePos="0" relativeHeight="251684864" behindDoc="0" locked="0" layoutInCell="1" allowOverlap="1" wp14:anchorId="52EBCD1C" wp14:editId="256B2AE4">
                <wp:simplePos x="0" y="0"/>
                <wp:positionH relativeFrom="column">
                  <wp:posOffset>5207635</wp:posOffset>
                </wp:positionH>
                <wp:positionV relativeFrom="paragraph">
                  <wp:posOffset>222250</wp:posOffset>
                </wp:positionV>
                <wp:extent cx="3061335" cy="476885"/>
                <wp:effectExtent l="0" t="0" r="5715" b="0"/>
                <wp:wrapNone/>
                <wp:docPr id="339" name="Textfeld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476885"/>
                        </a:xfrm>
                        <a:prstGeom prst="rect">
                          <a:avLst/>
                        </a:prstGeom>
                        <a:solidFill>
                          <a:schemeClr val="lt1"/>
                        </a:solidFill>
                        <a:ln w="6350">
                          <a:solidFill>
                            <a:prstClr val="black"/>
                          </a:solidFill>
                        </a:ln>
                      </wps:spPr>
                      <wps:txbx>
                        <w:txbxContent>
                          <w:p w14:paraId="2A477721" w14:textId="6963B03C" w:rsidR="00557C4C" w:rsidRPr="00557C4C" w:rsidRDefault="00557C4C">
                            <w:pPr>
                              <w:rPr>
                                <w:lang w:val="de-CH"/>
                              </w:rPr>
                            </w:pPr>
                            <w:r>
                              <w:rPr>
                                <w:lang w:val="de-CH"/>
                              </w:rPr>
                              <w:t xml:space="preserve">Wenn man auf das Logo </w:t>
                            </w:r>
                            <w:r w:rsidR="00684344">
                              <w:rPr>
                                <w:lang w:val="de-CH"/>
                              </w:rPr>
                              <w:t>drückt</w:t>
                            </w:r>
                            <w:r>
                              <w:rPr>
                                <w:lang w:val="de-CH"/>
                              </w:rPr>
                              <w:t>, führt es auf den Startbildschirm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EBCD1C" id="Textfeld 339" o:spid="_x0000_s1047" type="#_x0000_t202" style="position:absolute;left:0;text-align:left;margin-left:410.05pt;margin-top:17.5pt;width:241.0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" fillcolor="white [3201]" strokeweight=".5pt">
                <v:path arrowok="t"/>
                <v:textbox>
                  <w:txbxContent>
                    <w:p w14:paraId="2A477721" w14:textId="6963B03C" w:rsidR="00557C4C" w:rsidRPr="00557C4C" w:rsidRDefault="00557C4C">
                      <w:pPr>
                        <w:rPr>
                          <w:lang w:val="de-CH"/>
                        </w:rPr>
                      </w:pPr>
                      <w:r>
                        <w:rPr>
                          <w:lang w:val="de-CH"/>
                        </w:rPr>
                        <w:t xml:space="preserve">Wenn man auf das Logo </w:t>
                      </w:r>
                      <w:r w:rsidR="00684344">
                        <w:rPr>
                          <w:lang w:val="de-CH"/>
                        </w:rPr>
                        <w:t>drückt</w:t>
                      </w:r>
                      <w:r>
                        <w:rPr>
                          <w:lang w:val="de-CH"/>
                        </w:rPr>
                        <w:t>, führt es auf den Startbildschirm 4.1</w:t>
                      </w:r>
                    </w:p>
                  </w:txbxContent>
                </v:textbox>
              </v:shape>
            </w:pict>
          </mc:Fallback>
        </mc:AlternateContent>
      </w:r>
      <w:r w:rsidR="00B85196" w:rsidRPr="00037B19">
        <w:rPr>
          <w:rFonts w:asciiTheme="minorHAnsi" w:hAnsiTheme="minorHAnsi" w:cstheme="minorHAnsi"/>
          <w:lang w:val="de-CH"/>
        </w:rPr>
        <w:t>Storyboard</w:t>
      </w:r>
      <w:bookmarkEnd w:id="11"/>
    </w:p>
    <w:bookmarkStart w:id="12" w:name="_Toc97107574"/>
    <w:p w14:paraId="3FEA6EDE" w14:textId="60741B0E" w:rsidR="00902383" w:rsidRPr="00037B19" w:rsidRDefault="007B0B91" w:rsidP="00902383">
      <w:pPr>
        <w:pStyle w:val="berschrift2"/>
        <w:rPr>
          <w:rFonts w:asciiTheme="minorHAnsi" w:hAnsiTheme="minorHAnsi" w:cstheme="minorHAnsi"/>
          <w:lang w:val="de-CH"/>
        </w:rPr>
      </w:pPr>
      <w:r>
        <w:rPr>
          <w:noProof/>
        </w:rPr>
        <mc:AlternateContent>
          <mc:Choice Requires="wps">
            <w:drawing>
              <wp:anchor distT="0" distB="0" distL="114300" distR="114300" simplePos="0" relativeHeight="251677696" behindDoc="0" locked="0" layoutInCell="1" allowOverlap="1" wp14:anchorId="09AAB231" wp14:editId="4A0FEFEC">
                <wp:simplePos x="0" y="0"/>
                <wp:positionH relativeFrom="column">
                  <wp:posOffset>1041400</wp:posOffset>
                </wp:positionH>
                <wp:positionV relativeFrom="paragraph">
                  <wp:posOffset>168275</wp:posOffset>
                </wp:positionV>
                <wp:extent cx="4095115" cy="962025"/>
                <wp:effectExtent l="0" t="0" r="635" b="9525"/>
                <wp:wrapNone/>
                <wp:docPr id="338" name="Gerader Verbinde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11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5471E9" id="Gerader Verbinder 33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13.25pt" to="404.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" strokecolor="black [3200]" strokeweight=".5pt">
                <v:stroke joinstyle="miter"/>
                <o:lock v:ext="edit" shapetype="f"/>
              </v:line>
            </w:pict>
          </mc:Fallback>
        </mc:AlternateContent>
      </w:r>
      <w:r w:rsidR="00DB6AAD" w:rsidRPr="00037B19">
        <w:rPr>
          <w:rFonts w:asciiTheme="minorHAnsi" w:hAnsiTheme="minorHAnsi" w:cstheme="minorHAnsi"/>
          <w:lang w:val="de-CH"/>
        </w:rPr>
        <w:t>Startbildschirm</w:t>
      </w:r>
      <w:bookmarkEnd w:id="12"/>
    </w:p>
    <w:p w14:paraId="01BD0852" w14:textId="326482FA" w:rsidR="000C0569" w:rsidRPr="00037B19" w:rsidRDefault="007B0B91" w:rsidP="001443B4">
      <w:pPr>
        <w:pStyle w:val="Absatz"/>
        <w:rPr>
          <w:rFonts w:asciiTheme="minorHAnsi" w:hAnsiTheme="minorHAnsi" w:cstheme="minorHAnsi"/>
          <w:lang w:val="de-CH"/>
        </w:rPr>
      </w:pPr>
      <w:r>
        <w:rPr>
          <w:noProof/>
        </w:rPr>
        <mc:AlternateContent>
          <mc:Choice Requires="wps">
            <w:drawing>
              <wp:anchor distT="0" distB="0" distL="114300" distR="114300" simplePos="0" relativeHeight="251686912" behindDoc="0" locked="0" layoutInCell="1" allowOverlap="1" wp14:anchorId="4E4874A5" wp14:editId="647D34EE">
                <wp:simplePos x="0" y="0"/>
                <wp:positionH relativeFrom="column">
                  <wp:posOffset>5224145</wp:posOffset>
                </wp:positionH>
                <wp:positionV relativeFrom="paragraph">
                  <wp:posOffset>189865</wp:posOffset>
                </wp:positionV>
                <wp:extent cx="3061335" cy="318135"/>
                <wp:effectExtent l="0" t="0" r="5715" b="5715"/>
                <wp:wrapNone/>
                <wp:docPr id="337" name="Textfeld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318135"/>
                        </a:xfrm>
                        <a:prstGeom prst="rect">
                          <a:avLst/>
                        </a:prstGeom>
                        <a:solidFill>
                          <a:schemeClr val="lt1"/>
                        </a:solidFill>
                        <a:ln w="6350">
                          <a:solidFill>
                            <a:prstClr val="black"/>
                          </a:solidFill>
                        </a:ln>
                      </wps:spPr>
                      <wps:txbx>
                        <w:txbxContent>
                          <w:p w14:paraId="46BCB95C" w14:textId="7F88A4A6" w:rsidR="00557C4C" w:rsidRPr="00557C4C" w:rsidRDefault="00557C4C" w:rsidP="00557C4C">
                            <w:pPr>
                              <w:rPr>
                                <w:lang w:val="de-CH"/>
                              </w:rPr>
                            </w:pPr>
                            <w:r>
                              <w:rPr>
                                <w:lang w:val="de-CH"/>
                              </w:rPr>
                              <w:t xml:space="preserve">Führt zur der anmelde Seite </w:t>
                            </w:r>
                            <w:r w:rsidR="00684344">
                              <w:rPr>
                                <w:lang w:val="de-CH"/>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4874A5" id="Textfeld 337" o:spid="_x0000_s1048" type="#_x0000_t202" style="position:absolute;left:0;text-align:left;margin-left:411.35pt;margin-top:14.95pt;width:241.05pt;height:2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" fillcolor="white [3201]" strokeweight=".5pt">
                <v:path arrowok="t"/>
                <v:textbox>
                  <w:txbxContent>
                    <w:p w14:paraId="46BCB95C" w14:textId="7F88A4A6" w:rsidR="00557C4C" w:rsidRPr="00557C4C" w:rsidRDefault="00557C4C" w:rsidP="00557C4C">
                      <w:pPr>
                        <w:rPr>
                          <w:lang w:val="de-CH"/>
                        </w:rPr>
                      </w:pPr>
                      <w:r>
                        <w:rPr>
                          <w:lang w:val="de-CH"/>
                        </w:rPr>
                        <w:t xml:space="preserve">Führt zur der anmelde Seite </w:t>
                      </w:r>
                      <w:r w:rsidR="00684344">
                        <w:rPr>
                          <w:lang w:val="de-CH"/>
                        </w:rPr>
                        <w:t>4.2</w:t>
                      </w:r>
                    </w:p>
                  </w:txbxContent>
                </v:textbox>
              </v:shape>
            </w:pict>
          </mc:Fallback>
        </mc:AlternateContent>
      </w:r>
    </w:p>
    <w:p w14:paraId="20D8DAB6" w14:textId="35EFBD95" w:rsidR="002A60F7" w:rsidRPr="00037B19" w:rsidRDefault="007B0B91" w:rsidP="002A60F7">
      <w:pPr>
        <w:rPr>
          <w:rFonts w:asciiTheme="minorHAnsi" w:hAnsiTheme="minorHAnsi" w:cstheme="minorHAnsi"/>
          <w:sz w:val="24"/>
          <w:szCs w:val="24"/>
          <w:lang w:val="de-CH" w:eastAsia="de-DE"/>
        </w:rPr>
      </w:pPr>
      <w:r>
        <w:rPr>
          <w:noProof/>
        </w:rPr>
        <mc:AlternateContent>
          <mc:Choice Requires="wpg">
            <w:drawing>
              <wp:anchor distT="0" distB="0" distL="114300" distR="114300" simplePos="0" relativeHeight="251676672" behindDoc="0" locked="0" layoutInCell="1" allowOverlap="1" wp14:anchorId="7C387964" wp14:editId="7582CC97">
                <wp:simplePos x="0" y="0"/>
                <wp:positionH relativeFrom="column">
                  <wp:posOffset>0</wp:posOffset>
                </wp:positionH>
                <wp:positionV relativeFrom="paragraph">
                  <wp:posOffset>340360</wp:posOffset>
                </wp:positionV>
                <wp:extent cx="4523740" cy="3458845"/>
                <wp:effectExtent l="0" t="0" r="0" b="8255"/>
                <wp:wrapNone/>
                <wp:docPr id="302" name="Gruppieren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740" cy="3458845"/>
                          <a:chOff x="0" y="0"/>
                          <a:chExt cx="4523740" cy="3458818"/>
                        </a:xfrm>
                      </wpg:grpSpPr>
                      <wpg:grpSp>
                        <wpg:cNvPr id="303" name="Gruppieren 387"/>
                        <wpg:cNvGrpSpPr/>
                        <wpg:grpSpPr>
                          <a:xfrm>
                            <a:off x="0" y="0"/>
                            <a:ext cx="4523740" cy="3458818"/>
                            <a:chOff x="0" y="0"/>
                            <a:chExt cx="4523740" cy="3458818"/>
                          </a:xfrm>
                        </wpg:grpSpPr>
                        <wps:wsp>
                          <wps:cNvPr id="304" name="Rechteck 33"/>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hteck 34"/>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Textfeld 38"/>
                          <wps:cNvSpPr txBox="1"/>
                          <wps:spPr>
                            <a:xfrm>
                              <a:off x="206734" y="79513"/>
                              <a:ext cx="787179" cy="453224"/>
                            </a:xfrm>
                            <a:prstGeom prst="rect">
                              <a:avLst/>
                            </a:prstGeom>
                            <a:solidFill>
                              <a:schemeClr val="lt1"/>
                            </a:solidFill>
                            <a:ln w="6350">
                              <a:noFill/>
                            </a:ln>
                          </wps:spPr>
                          <wps:txbx>
                            <w:txbxContent>
                              <w:p w14:paraId="11B715DA" w14:textId="601FC69C" w:rsidR="00983D68" w:rsidRPr="00983D68" w:rsidRDefault="00983D68">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Rechteck 41"/>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feld 44"/>
                          <wps:cNvSpPr txBox="1"/>
                          <wps:spPr>
                            <a:xfrm>
                              <a:off x="2775005" y="151075"/>
                              <a:ext cx="747422" cy="365760"/>
                            </a:xfrm>
                            <a:prstGeom prst="rect">
                              <a:avLst/>
                            </a:prstGeom>
                            <a:solidFill>
                              <a:schemeClr val="lt1"/>
                            </a:solidFill>
                            <a:ln w="6350">
                              <a:solidFill>
                                <a:schemeClr val="tx1"/>
                              </a:solidFill>
                            </a:ln>
                          </wps:spPr>
                          <wps:txbx>
                            <w:txbxContent>
                              <w:p w14:paraId="7539CEA3" w14:textId="3289B619" w:rsidR="00983D68" w:rsidRPr="00983D68" w:rsidRDefault="00983D68" w:rsidP="00983D68">
                                <w:pPr>
                                  <w:rPr>
                                    <w:sz w:val="32"/>
                                    <w:szCs w:val="32"/>
                                    <w:lang w:val="de-DE"/>
                                  </w:rPr>
                                </w:pPr>
                                <w:r w:rsidRPr="00983D68">
                                  <w:rPr>
                                    <w:sz w:val="32"/>
                                    <w:szCs w:val="32"/>
                                    <w:lang w:val="de-D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feld 47"/>
                          <wps:cNvSpPr txBox="1"/>
                          <wps:spPr>
                            <a:xfrm>
                              <a:off x="3617843" y="151075"/>
                              <a:ext cx="860280" cy="365760"/>
                            </a:xfrm>
                            <a:prstGeom prst="rect">
                              <a:avLst/>
                            </a:prstGeom>
                            <a:solidFill>
                              <a:schemeClr val="lt1"/>
                            </a:solidFill>
                            <a:ln w="6350">
                              <a:solidFill>
                                <a:schemeClr val="tx1"/>
                              </a:solidFill>
                            </a:ln>
                          </wps:spPr>
                          <wps:txbx>
                            <w:txbxContent>
                              <w:p w14:paraId="103FFF35" w14:textId="64555C52" w:rsidR="00983D68" w:rsidRPr="00983D68" w:rsidRDefault="00983D68" w:rsidP="00983D68">
                                <w:pPr>
                                  <w:rPr>
                                    <w:sz w:val="32"/>
                                    <w:szCs w:val="32"/>
                                    <w:lang w:val="de-DE"/>
                                  </w:rPr>
                                </w:pPr>
                                <w:r>
                                  <w:rPr>
                                    <w:sz w:val="32"/>
                                    <w:szCs w:val="32"/>
                                    <w:lang w:val="de-DE"/>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0" name="Gruppieren 16"/>
                        <wpg:cNvGrpSpPr/>
                        <wpg:grpSpPr>
                          <a:xfrm>
                            <a:off x="197893" y="846161"/>
                            <a:ext cx="4054972" cy="2593687"/>
                            <a:chOff x="0" y="0"/>
                            <a:chExt cx="4054972" cy="2593687"/>
                          </a:xfrm>
                        </wpg:grpSpPr>
                        <wps:wsp>
                          <wps:cNvPr id="311" name="Textfeld 71"/>
                          <wps:cNvSpPr txBox="1"/>
                          <wps:spPr>
                            <a:xfrm>
                              <a:off x="0" y="27296"/>
                              <a:ext cx="4054972" cy="2560099"/>
                            </a:xfrm>
                            <a:prstGeom prst="rect">
                              <a:avLst/>
                            </a:prstGeom>
                            <a:solidFill>
                              <a:schemeClr val="lt1"/>
                            </a:solidFill>
                            <a:ln w="6350">
                              <a:solidFill>
                                <a:schemeClr val="tx1"/>
                              </a:solidFill>
                            </a:ln>
                          </wps:spPr>
                          <wps:txbx>
                            <w:txbxContent>
                              <w:p w14:paraId="5698F568" w14:textId="337C0343"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2" name="Gruppieren 225"/>
                          <wpg:cNvGrpSpPr/>
                          <wpg:grpSpPr>
                            <a:xfrm>
                              <a:off x="109182" y="0"/>
                              <a:ext cx="1247775" cy="1658620"/>
                              <a:chOff x="0" y="0"/>
                              <a:chExt cx="1248355" cy="1658675"/>
                            </a:xfrm>
                          </wpg:grpSpPr>
                          <wps:wsp>
                            <wps:cNvPr id="313" name="Textfeld 195"/>
                            <wps:cNvSpPr txBox="1"/>
                            <wps:spPr>
                              <a:xfrm>
                                <a:off x="0" y="87464"/>
                                <a:ext cx="1248355" cy="1571211"/>
                              </a:xfrm>
                              <a:prstGeom prst="rect">
                                <a:avLst/>
                              </a:prstGeom>
                              <a:solidFill>
                                <a:schemeClr val="lt1"/>
                              </a:solidFill>
                              <a:ln w="6350">
                                <a:solidFill>
                                  <a:schemeClr val="tx1"/>
                                </a:solidFill>
                              </a:ln>
                            </wps:spPr>
                            <wps:txbx>
                              <w:txbxContent>
                                <w:p w14:paraId="1FD7FB20" w14:textId="77777777"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4" name="Grafik 215"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315" name="Textfeld 219"/>
                            <wps:cNvSpPr txBox="1"/>
                            <wps:spPr>
                              <a:xfrm>
                                <a:off x="103319" y="636083"/>
                                <a:ext cx="1041621" cy="978032"/>
                              </a:xfrm>
                              <a:prstGeom prst="rect">
                                <a:avLst/>
                              </a:prstGeom>
                              <a:solidFill>
                                <a:schemeClr val="lt1"/>
                              </a:solidFill>
                              <a:ln w="6350">
                                <a:solidFill>
                                  <a:prstClr val="black"/>
                                </a:solidFill>
                              </a:ln>
                            </wps:spPr>
                            <wps:txbx>
                              <w:txbxContent>
                                <w:p w14:paraId="38FBB914" w14:textId="5F0175D5" w:rsidR="008C07E8" w:rsidRDefault="00886476" w:rsidP="008C07E8">
                                  <w:pPr>
                                    <w:jc w:val="center"/>
                                    <w:rPr>
                                      <w:lang w:val="de-CH"/>
                                    </w:rPr>
                                  </w:pPr>
                                  <w:r>
                                    <w:rPr>
                                      <w:lang w:val="de-CH"/>
                                    </w:rPr>
                                    <w:t>Titel</w:t>
                                  </w:r>
                                </w:p>
                                <w:p w14:paraId="618A9106" w14:textId="45B93B41" w:rsidR="00886476" w:rsidRPr="00886476" w:rsidRDefault="00886476" w:rsidP="00886476">
                                  <w:pPr>
                                    <w:rPr>
                                      <w:lang w:val="de-CH"/>
                                    </w:rPr>
                                  </w:pPr>
                                  <w:r w:rsidRPr="00886476">
                                    <w:rPr>
                                      <w:lang w:val="de-CH"/>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6" name="Gruppieren 241"/>
                          <wpg:cNvGrpSpPr/>
                          <wpg:grpSpPr>
                            <a:xfrm>
                              <a:off x="1473958" y="27296"/>
                              <a:ext cx="1247775" cy="1658620"/>
                              <a:chOff x="0" y="0"/>
                              <a:chExt cx="1248355" cy="1658675"/>
                            </a:xfrm>
                          </wpg:grpSpPr>
                          <wps:wsp>
                            <wps:cNvPr id="317" name="Textfeld 262"/>
                            <wps:cNvSpPr txBox="1"/>
                            <wps:spPr>
                              <a:xfrm>
                                <a:off x="0" y="87464"/>
                                <a:ext cx="1248355" cy="1571211"/>
                              </a:xfrm>
                              <a:prstGeom prst="rect">
                                <a:avLst/>
                              </a:prstGeom>
                              <a:solidFill>
                                <a:schemeClr val="lt1"/>
                              </a:solidFill>
                              <a:ln w="6350">
                                <a:solidFill>
                                  <a:schemeClr val="tx1"/>
                                </a:solidFill>
                              </a:ln>
                            </wps:spPr>
                            <wps:txbx>
                              <w:txbxContent>
                                <w:p w14:paraId="4BB7F0DF" w14:textId="77777777"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8" name="Grafik 266"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319" name="Textfeld 270"/>
                            <wps:cNvSpPr txBox="1"/>
                            <wps:spPr>
                              <a:xfrm>
                                <a:off x="103319" y="636082"/>
                                <a:ext cx="1041621" cy="978086"/>
                              </a:xfrm>
                              <a:prstGeom prst="rect">
                                <a:avLst/>
                              </a:prstGeom>
                              <a:solidFill>
                                <a:schemeClr val="lt1"/>
                              </a:solidFill>
                              <a:ln w="6350">
                                <a:solidFill>
                                  <a:prstClr val="black"/>
                                </a:solidFill>
                              </a:ln>
                            </wps:spPr>
                            <wps:txbx>
                              <w:txbxContent>
                                <w:p w14:paraId="6AA07BF7" w14:textId="490AEDCF" w:rsidR="008C07E8" w:rsidRDefault="00886476" w:rsidP="008C07E8">
                                  <w:pPr>
                                    <w:jc w:val="center"/>
                                    <w:rPr>
                                      <w:lang w:val="de-CH"/>
                                    </w:rPr>
                                  </w:pPr>
                                  <w:r>
                                    <w:rPr>
                                      <w:lang w:val="de-CH"/>
                                    </w:rPr>
                                    <w:t>Titel</w:t>
                                  </w:r>
                                </w:p>
                                <w:p w14:paraId="055F8311" w14:textId="73864708" w:rsidR="00886476" w:rsidRPr="008C07E8" w:rsidRDefault="00886476" w:rsidP="00886476">
                                  <w:pPr>
                                    <w:rPr>
                                      <w:lang w:val="de-CH"/>
                                    </w:rPr>
                                  </w:pPr>
                                  <w:r w:rsidRPr="00886476">
                                    <w:rPr>
                                      <w:lang w:val="de-CH"/>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0" name="Gruppieren 274"/>
                          <wpg:cNvGrpSpPr/>
                          <wpg:grpSpPr>
                            <a:xfrm>
                              <a:off x="2784143" y="27296"/>
                              <a:ext cx="1247775" cy="1658620"/>
                              <a:chOff x="0" y="0"/>
                              <a:chExt cx="1248355" cy="1658675"/>
                            </a:xfrm>
                          </wpg:grpSpPr>
                          <wps:wsp>
                            <wps:cNvPr id="321" name="Textfeld 354"/>
                            <wps:cNvSpPr txBox="1"/>
                            <wps:spPr>
                              <a:xfrm>
                                <a:off x="0" y="87464"/>
                                <a:ext cx="1248355" cy="1571211"/>
                              </a:xfrm>
                              <a:prstGeom prst="rect">
                                <a:avLst/>
                              </a:prstGeom>
                              <a:solidFill>
                                <a:schemeClr val="lt1"/>
                              </a:solidFill>
                              <a:ln w="6350">
                                <a:solidFill>
                                  <a:schemeClr val="tx1"/>
                                </a:solidFill>
                              </a:ln>
                            </wps:spPr>
                            <wps:txbx>
                              <w:txbxContent>
                                <w:p w14:paraId="42992AE3" w14:textId="77777777"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22" name="Grafik 355"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323" name="Textfeld 356"/>
                            <wps:cNvSpPr txBox="1"/>
                            <wps:spPr>
                              <a:xfrm>
                                <a:off x="103319" y="636083"/>
                                <a:ext cx="1041621" cy="970080"/>
                              </a:xfrm>
                              <a:prstGeom prst="rect">
                                <a:avLst/>
                              </a:prstGeom>
                              <a:solidFill>
                                <a:schemeClr val="lt1"/>
                              </a:solidFill>
                              <a:ln w="6350">
                                <a:solidFill>
                                  <a:prstClr val="black"/>
                                </a:solidFill>
                              </a:ln>
                            </wps:spPr>
                            <wps:txbx>
                              <w:txbxContent>
                                <w:p w14:paraId="090F216E" w14:textId="18029CE3" w:rsidR="008C07E8" w:rsidRDefault="00886476" w:rsidP="008C07E8">
                                  <w:pPr>
                                    <w:jc w:val="center"/>
                                    <w:rPr>
                                      <w:lang w:val="de-CH"/>
                                    </w:rPr>
                                  </w:pPr>
                                  <w:r>
                                    <w:rPr>
                                      <w:lang w:val="de-CH"/>
                                    </w:rPr>
                                    <w:t>Titel</w:t>
                                  </w:r>
                                </w:p>
                                <w:p w14:paraId="160B89A0" w14:textId="4CEC32C3" w:rsidR="00886476" w:rsidRPr="008C07E8" w:rsidRDefault="00886476" w:rsidP="008C07E8">
                                  <w:pPr>
                                    <w:jc w:val="center"/>
                                    <w:rPr>
                                      <w:lang w:val="de-CH"/>
                                    </w:rPr>
                                  </w:pPr>
                                  <w:r w:rsidRPr="00886476">
                                    <w:rPr>
                                      <w:lang w:val="de-CH"/>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4" name="Gruppieren 357"/>
                          <wpg:cNvGrpSpPr/>
                          <wpg:grpSpPr>
                            <a:xfrm>
                              <a:off x="75062" y="1760562"/>
                              <a:ext cx="1248355" cy="826302"/>
                              <a:chOff x="0" y="0"/>
                              <a:chExt cx="1248355" cy="759339"/>
                            </a:xfrm>
                          </wpg:grpSpPr>
                          <wps:wsp>
                            <wps:cNvPr id="325" name="Textfeld 358"/>
                            <wps:cNvSpPr txBox="1"/>
                            <wps:spPr>
                              <a:xfrm>
                                <a:off x="0" y="87443"/>
                                <a:ext cx="1248355" cy="671896"/>
                              </a:xfrm>
                              <a:prstGeom prst="rect">
                                <a:avLst/>
                              </a:prstGeom>
                              <a:solidFill>
                                <a:schemeClr val="lt1"/>
                              </a:solidFill>
                              <a:ln w="6350">
                                <a:solidFill>
                                  <a:schemeClr val="tx1"/>
                                </a:solidFill>
                              </a:ln>
                            </wps:spPr>
                            <wps:txbx>
                              <w:txbxContent>
                                <w:p w14:paraId="1D9ABF3C" w14:textId="77777777"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26" name="Grafik 359"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327" name="Textfeld 360"/>
                            <wps:cNvSpPr txBox="1"/>
                            <wps:spPr>
                              <a:xfrm>
                                <a:off x="103319" y="635781"/>
                                <a:ext cx="1041621" cy="123558"/>
                              </a:xfrm>
                              <a:prstGeom prst="rect">
                                <a:avLst/>
                              </a:prstGeom>
                              <a:solidFill>
                                <a:schemeClr val="lt1"/>
                              </a:solidFill>
                              <a:ln w="6350">
                                <a:solidFill>
                                  <a:prstClr val="black"/>
                                </a:solidFill>
                              </a:ln>
                            </wps:spPr>
                            <wps:txbx>
                              <w:txbxContent>
                                <w:p w14:paraId="54A71ED6" w14:textId="77777777" w:rsidR="008C07E8" w:rsidRPr="008C07E8" w:rsidRDefault="008C07E8" w:rsidP="008C07E8">
                                  <w:pPr>
                                    <w:jc w:val="cente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8" name="Gruppieren 361"/>
                          <wpg:cNvGrpSpPr/>
                          <wpg:grpSpPr>
                            <a:xfrm>
                              <a:off x="1433014" y="1767385"/>
                              <a:ext cx="1248355" cy="826302"/>
                              <a:chOff x="0" y="0"/>
                              <a:chExt cx="1248355" cy="759339"/>
                            </a:xfrm>
                          </wpg:grpSpPr>
                          <wps:wsp>
                            <wps:cNvPr id="329" name="Textfeld 362"/>
                            <wps:cNvSpPr txBox="1"/>
                            <wps:spPr>
                              <a:xfrm>
                                <a:off x="0" y="87443"/>
                                <a:ext cx="1248355" cy="671896"/>
                              </a:xfrm>
                              <a:prstGeom prst="rect">
                                <a:avLst/>
                              </a:prstGeom>
                              <a:solidFill>
                                <a:schemeClr val="lt1"/>
                              </a:solidFill>
                              <a:ln w="6350">
                                <a:solidFill>
                                  <a:schemeClr val="tx1"/>
                                </a:solidFill>
                              </a:ln>
                            </wps:spPr>
                            <wps:txbx>
                              <w:txbxContent>
                                <w:p w14:paraId="72F101AB" w14:textId="77777777"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30" name="Grafik 363"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331" name="Textfeld 364"/>
                            <wps:cNvSpPr txBox="1"/>
                            <wps:spPr>
                              <a:xfrm>
                                <a:off x="103319" y="635781"/>
                                <a:ext cx="1041621" cy="123558"/>
                              </a:xfrm>
                              <a:prstGeom prst="rect">
                                <a:avLst/>
                              </a:prstGeom>
                              <a:solidFill>
                                <a:schemeClr val="lt1"/>
                              </a:solidFill>
                              <a:ln w="6350">
                                <a:solidFill>
                                  <a:prstClr val="black"/>
                                </a:solidFill>
                              </a:ln>
                            </wps:spPr>
                            <wps:txbx>
                              <w:txbxContent>
                                <w:p w14:paraId="22D9F815" w14:textId="77777777" w:rsidR="008C07E8" w:rsidRPr="008C07E8" w:rsidRDefault="008C07E8" w:rsidP="008C07E8">
                                  <w:pPr>
                                    <w:jc w:val="cente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2" name="Gruppieren 365"/>
                          <wpg:cNvGrpSpPr/>
                          <wpg:grpSpPr>
                            <a:xfrm>
                              <a:off x="2777319" y="1767385"/>
                              <a:ext cx="1248355" cy="826302"/>
                              <a:chOff x="0" y="0"/>
                              <a:chExt cx="1248355" cy="759339"/>
                            </a:xfrm>
                          </wpg:grpSpPr>
                          <wps:wsp>
                            <wps:cNvPr id="333" name="Textfeld 366"/>
                            <wps:cNvSpPr txBox="1"/>
                            <wps:spPr>
                              <a:xfrm>
                                <a:off x="0" y="87443"/>
                                <a:ext cx="1248355" cy="671896"/>
                              </a:xfrm>
                              <a:prstGeom prst="rect">
                                <a:avLst/>
                              </a:prstGeom>
                              <a:solidFill>
                                <a:schemeClr val="lt1"/>
                              </a:solidFill>
                              <a:ln w="6350">
                                <a:solidFill>
                                  <a:schemeClr val="tx1"/>
                                </a:solidFill>
                              </a:ln>
                            </wps:spPr>
                            <wps:txbx>
                              <w:txbxContent>
                                <w:p w14:paraId="6EB58F65" w14:textId="77777777" w:rsidR="008C07E8" w:rsidRPr="00983D68" w:rsidRDefault="008C07E8" w:rsidP="008C07E8">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34" name="Grafik 367"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335" name="Textfeld 368"/>
                            <wps:cNvSpPr txBox="1"/>
                            <wps:spPr>
                              <a:xfrm>
                                <a:off x="103319" y="635781"/>
                                <a:ext cx="1041621" cy="123558"/>
                              </a:xfrm>
                              <a:prstGeom prst="rect">
                                <a:avLst/>
                              </a:prstGeom>
                              <a:solidFill>
                                <a:schemeClr val="lt1"/>
                              </a:solidFill>
                              <a:ln w="6350">
                                <a:solidFill>
                                  <a:prstClr val="black"/>
                                </a:solidFill>
                              </a:ln>
                            </wps:spPr>
                            <wps:txbx>
                              <w:txbxContent>
                                <w:p w14:paraId="464B143F" w14:textId="77777777" w:rsidR="008C07E8" w:rsidRPr="008C07E8" w:rsidRDefault="008C07E8" w:rsidP="008C07E8">
                                  <w:pPr>
                                    <w:jc w:val="cente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w14:anchorId="7C387964" id="Gruppieren 302" o:spid="_x0000_s1049" style="position:absolute;margin-left:0;margin-top:26.8pt;width:356.2pt;height:272.35pt;z-index:251676672" coordsize="45237,34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">
                <v:group id="Gruppieren 387" o:spid="_x0000_s1050" style="position:absolute;width:45237;height:34588" coordsize="45237,3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hteck 33" o:spid="_x0000_s1051"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" filled="f" strokecolor="black [3213]" strokeweight="1pt"/>
                  <v:rect id="Rechteck 34" o:spid="_x0000_s1052"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" filled="f" strokecolor="black [3213]" strokeweight="1pt"/>
                  <v:shape id="Textfeld 38" o:spid="_x0000_s1053"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14:paraId="11B715DA" w14:textId="601FC69C" w:rsidR="00983D68" w:rsidRPr="00983D68" w:rsidRDefault="00983D68">
                          <w:pPr>
                            <w:rPr>
                              <w:sz w:val="40"/>
                              <w:szCs w:val="40"/>
                              <w:lang w:val="de-DE"/>
                            </w:rPr>
                          </w:pPr>
                          <w:r w:rsidRPr="00983D68">
                            <w:rPr>
                              <w:sz w:val="40"/>
                              <w:szCs w:val="40"/>
                              <w:lang w:val="de-DE"/>
                            </w:rPr>
                            <w:t>Logo</w:t>
                          </w:r>
                        </w:p>
                      </w:txbxContent>
                    </v:textbox>
                  </v:shape>
                  <v:rect id="Rechteck 41" o:spid="_x0000_s1054"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" filled="f" strokecolor="black [3213]" strokeweight="1pt"/>
                  <v:shape id="Textfeld 44" o:spid="_x0000_s1055" type="#_x0000_t202" style="position:absolute;left:27750;top:1510;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" fillcolor="white [3201]" strokecolor="black [3213]" strokeweight=".5pt">
                    <v:textbox>
                      <w:txbxContent>
                        <w:p w14:paraId="7539CEA3" w14:textId="3289B619" w:rsidR="00983D68" w:rsidRPr="00983D68" w:rsidRDefault="00983D68" w:rsidP="00983D68">
                          <w:pPr>
                            <w:rPr>
                              <w:sz w:val="32"/>
                              <w:szCs w:val="32"/>
                              <w:lang w:val="de-DE"/>
                            </w:rPr>
                          </w:pPr>
                          <w:r w:rsidRPr="00983D68">
                            <w:rPr>
                              <w:sz w:val="32"/>
                              <w:szCs w:val="32"/>
                              <w:lang w:val="de-DE"/>
                            </w:rPr>
                            <w:t>Log in</w:t>
                          </w:r>
                        </w:p>
                      </w:txbxContent>
                    </v:textbox>
                  </v:shape>
                  <v:shape id="Textfeld 47" o:spid="_x0000_s1056" type="#_x0000_t202" style="position:absolute;left:36178;top:1510;width:860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" fillcolor="white [3201]" strokecolor="black [3213]" strokeweight=".5pt">
                    <v:textbox>
                      <w:txbxContent>
                        <w:p w14:paraId="103FFF35" w14:textId="64555C52" w:rsidR="00983D68" w:rsidRPr="00983D68" w:rsidRDefault="00983D68" w:rsidP="00983D68">
                          <w:pPr>
                            <w:rPr>
                              <w:sz w:val="32"/>
                              <w:szCs w:val="32"/>
                              <w:lang w:val="de-DE"/>
                            </w:rPr>
                          </w:pPr>
                          <w:proofErr w:type="spellStart"/>
                          <w:r>
                            <w:rPr>
                              <w:sz w:val="32"/>
                              <w:szCs w:val="32"/>
                              <w:lang w:val="de-DE"/>
                            </w:rPr>
                            <w:t>Signup</w:t>
                          </w:r>
                          <w:proofErr w:type="spellEnd"/>
                        </w:p>
                      </w:txbxContent>
                    </v:textbox>
                  </v:shape>
                </v:group>
                <v:group id="Gruppieren 16" o:spid="_x0000_s1057" style="position:absolute;left:1978;top:8461;width:40550;height:25937" coordsize="40549,2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Textfeld 71" o:spid="_x0000_s1058" type="#_x0000_t202" style="position:absolute;top:272;width:40549;height:2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" fillcolor="white [3201]" strokecolor="black [3213]" strokeweight=".5pt">
                    <v:textbox>
                      <w:txbxContent>
                        <w:p w14:paraId="5698F568" w14:textId="337C0343" w:rsidR="008C07E8" w:rsidRPr="00983D68" w:rsidRDefault="008C07E8" w:rsidP="008C07E8">
                          <w:pPr>
                            <w:rPr>
                              <w:sz w:val="32"/>
                              <w:szCs w:val="32"/>
                              <w:lang w:val="de-DE"/>
                            </w:rPr>
                          </w:pPr>
                        </w:p>
                      </w:txbxContent>
                    </v:textbox>
                  </v:shape>
                  <v:group id="Gruppieren 225" o:spid="_x0000_s1059" style="position:absolute;left:1091;width:12478;height:16586" coordsize="12483,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Textfeld 195" o:spid="_x0000_s1060" type="#_x0000_t202" style="position:absolute;top:874;width:12483;height:1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" fillcolor="white [3201]" strokecolor="black [3213]" strokeweight=".5pt">
                      <v:textbox>
                        <w:txbxContent>
                          <w:p w14:paraId="1FD7FB20" w14:textId="77777777" w:rsidR="008C07E8" w:rsidRPr="00983D68" w:rsidRDefault="008C07E8" w:rsidP="008C07E8">
                            <w:pPr>
                              <w:rPr>
                                <w:sz w:val="32"/>
                                <w:szCs w:val="32"/>
                                <w:lang w:val="de-DE"/>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5" o:spid="_x0000_s1061"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">
                      <v:imagedata r:id="rId15" o:title="Bild Silhouette"/>
                    </v:shape>
                    <v:shape id="Textfeld 219" o:spid="_x0000_s1062" type="#_x0000_t202" style="position:absolute;left:1033;top:6360;width:10416;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T1wwAAANwAAAAPAAAAZHJzL2Rvd25yZXYueG1sRI9BSwMx&#10;FITvgv8hPMGbzbbS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J23U9cMAAADcAAAADwAA&#10;AAAAAAAAAAAAAAAHAgAAZHJzL2Rvd25yZXYueG1sUEsFBgAAAAADAAMAtwAAAPcCAAAAAA==&#10;" fillcolor="white [3201]" strokeweight=".5pt">
                      <v:textbox>
                        <w:txbxContent>
                          <w:p w14:paraId="38FBB914" w14:textId="5F0175D5" w:rsidR="008C07E8" w:rsidRDefault="00886476" w:rsidP="008C07E8">
                            <w:pPr>
                              <w:jc w:val="center"/>
                              <w:rPr>
                                <w:lang w:val="de-CH"/>
                              </w:rPr>
                            </w:pPr>
                            <w:r>
                              <w:rPr>
                                <w:lang w:val="de-CH"/>
                              </w:rPr>
                              <w:t>Titel</w:t>
                            </w:r>
                          </w:p>
                          <w:p w14:paraId="618A9106" w14:textId="45B93B41" w:rsidR="00886476" w:rsidRPr="00886476" w:rsidRDefault="00886476" w:rsidP="00886476">
                            <w:pPr>
                              <w:rPr>
                                <w:lang w:val="de-CH"/>
                              </w:rPr>
                            </w:pP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w:t>
                            </w:r>
                          </w:p>
                        </w:txbxContent>
                      </v:textbox>
                    </v:shape>
                  </v:group>
                  <v:group id="Gruppieren 241" o:spid="_x0000_s1063" style="position:absolute;left:14739;top:272;width:12478;height:16587" coordsize="12483,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Textfeld 262" o:spid="_x0000_s1064" type="#_x0000_t202" style="position:absolute;top:874;width:12483;height:1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" fillcolor="white [3201]" strokecolor="black [3213]" strokeweight=".5pt">
                      <v:textbox>
                        <w:txbxContent>
                          <w:p w14:paraId="4BB7F0DF" w14:textId="77777777" w:rsidR="008C07E8" w:rsidRPr="00983D68" w:rsidRDefault="008C07E8" w:rsidP="008C07E8">
                            <w:pPr>
                              <w:rPr>
                                <w:sz w:val="32"/>
                                <w:szCs w:val="32"/>
                                <w:lang w:val="de-DE"/>
                              </w:rPr>
                            </w:pPr>
                          </w:p>
                        </w:txbxContent>
                      </v:textbox>
                    </v:shape>
                    <v:shape id="Grafik 266" o:spid="_x0000_s1065"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">
                      <v:imagedata r:id="rId15" o:title="Bild Silhouette"/>
                    </v:shape>
                    <v:shape id="Textfeld 270" o:spid="_x0000_s1066" type="#_x0000_t202" style="position:absolute;left:1033;top:6360;width:10416;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7wwwAAANwAAAAPAAAAZHJzL2Rvd25yZXYueG1sRI9BawIx&#10;FITvhf6H8ITeatYW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piDe8MMAAADcAAAADwAA&#10;AAAAAAAAAAAAAAAHAgAAZHJzL2Rvd25yZXYueG1sUEsFBgAAAAADAAMAtwAAAPcCAAAAAA==&#10;" fillcolor="white [3201]" strokeweight=".5pt">
                      <v:textbox>
                        <w:txbxContent>
                          <w:p w14:paraId="6AA07BF7" w14:textId="490AEDCF" w:rsidR="008C07E8" w:rsidRDefault="00886476" w:rsidP="008C07E8">
                            <w:pPr>
                              <w:jc w:val="center"/>
                              <w:rPr>
                                <w:lang w:val="de-CH"/>
                              </w:rPr>
                            </w:pPr>
                            <w:r>
                              <w:rPr>
                                <w:lang w:val="de-CH"/>
                              </w:rPr>
                              <w:t>Titel</w:t>
                            </w:r>
                          </w:p>
                          <w:p w14:paraId="055F8311" w14:textId="73864708" w:rsidR="00886476" w:rsidRPr="008C07E8" w:rsidRDefault="00886476" w:rsidP="00886476">
                            <w:pPr>
                              <w:rPr>
                                <w:lang w:val="de-CH"/>
                              </w:rPr>
                            </w:pP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w:t>
                            </w:r>
                          </w:p>
                        </w:txbxContent>
                      </v:textbox>
                    </v:shape>
                  </v:group>
                  <v:group id="Gruppieren 274" o:spid="_x0000_s1067" style="position:absolute;left:27841;top:272;width:12478;height:16587" coordsize="12483,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feld 354" o:spid="_x0000_s1068" type="#_x0000_t202" style="position:absolute;top:874;width:12483;height:1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" fillcolor="white [3201]" strokecolor="black [3213]" strokeweight=".5pt">
                      <v:textbox>
                        <w:txbxContent>
                          <w:p w14:paraId="42992AE3" w14:textId="77777777" w:rsidR="008C07E8" w:rsidRPr="00983D68" w:rsidRDefault="008C07E8" w:rsidP="008C07E8">
                            <w:pPr>
                              <w:rPr>
                                <w:sz w:val="32"/>
                                <w:szCs w:val="32"/>
                                <w:lang w:val="de-DE"/>
                              </w:rPr>
                            </w:pPr>
                          </w:p>
                        </w:txbxContent>
                      </v:textbox>
                    </v:shape>
                    <v:shape id="Grafik 355" o:spid="_x0000_s1069"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">
                      <v:imagedata r:id="rId15" o:title="Bild Silhouette"/>
                    </v:shape>
                    <v:shape id="Textfeld 356" o:spid="_x0000_s1070" type="#_x0000_t202" style="position:absolute;left:1033;top:6360;width:10416;height:9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OnwwAAANwAAAAPAAAAZHJzL2Rvd25yZXYueG1sRI9BawIx&#10;FITvhf6H8Aq91WwV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CaQjp8MAAADcAAAADwAA&#10;AAAAAAAAAAAAAAAHAgAAZHJzL2Rvd25yZXYueG1sUEsFBgAAAAADAAMAtwAAAPcCAAAAAA==&#10;" fillcolor="white [3201]" strokeweight=".5pt">
                      <v:textbox>
                        <w:txbxContent>
                          <w:p w14:paraId="090F216E" w14:textId="18029CE3" w:rsidR="008C07E8" w:rsidRDefault="00886476" w:rsidP="008C07E8">
                            <w:pPr>
                              <w:jc w:val="center"/>
                              <w:rPr>
                                <w:lang w:val="de-CH"/>
                              </w:rPr>
                            </w:pPr>
                            <w:r>
                              <w:rPr>
                                <w:lang w:val="de-CH"/>
                              </w:rPr>
                              <w:t>Titel</w:t>
                            </w:r>
                          </w:p>
                          <w:p w14:paraId="160B89A0" w14:textId="4CEC32C3" w:rsidR="00886476" w:rsidRPr="008C07E8" w:rsidRDefault="00886476" w:rsidP="008C07E8">
                            <w:pPr>
                              <w:jc w:val="center"/>
                              <w:rPr>
                                <w:lang w:val="de-CH"/>
                              </w:rPr>
                            </w:pP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w:t>
                            </w:r>
                          </w:p>
                        </w:txbxContent>
                      </v:textbox>
                    </v:shape>
                  </v:group>
                  <v:group id="Gruppieren 357" o:spid="_x0000_s1071" style="position:absolute;left:750;top:17605;width:12484;height:8263" coordsize="12483,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Textfeld 358" o:spid="_x0000_s1072" type="#_x0000_t202" style="position:absolute;top:874;width:1248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" fillcolor="white [3201]" strokecolor="black [3213]" strokeweight=".5pt">
                      <v:textbox>
                        <w:txbxContent>
                          <w:p w14:paraId="1D9ABF3C" w14:textId="77777777" w:rsidR="008C07E8" w:rsidRPr="00983D68" w:rsidRDefault="008C07E8" w:rsidP="008C07E8">
                            <w:pPr>
                              <w:rPr>
                                <w:sz w:val="32"/>
                                <w:szCs w:val="32"/>
                                <w:lang w:val="de-DE"/>
                              </w:rPr>
                            </w:pPr>
                          </w:p>
                        </w:txbxContent>
                      </v:textbox>
                    </v:shape>
                    <v:shape id="Grafik 359" o:spid="_x0000_s1073"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">
                      <v:imagedata r:id="rId15" o:title="Bild Silhouette"/>
                    </v:shape>
                    <v:shape id="Textfeld 360" o:spid="_x0000_s1074" type="#_x0000_t202" style="position:absolute;left:1033;top:6357;width:10416;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" fillcolor="white [3201]" strokeweight=".5pt">
                      <v:textbox>
                        <w:txbxContent>
                          <w:p w14:paraId="54A71ED6" w14:textId="77777777" w:rsidR="008C07E8" w:rsidRPr="008C07E8" w:rsidRDefault="008C07E8" w:rsidP="008C07E8">
                            <w:pPr>
                              <w:jc w:val="center"/>
                              <w:rPr>
                                <w:lang w:val="de-CH"/>
                              </w:rPr>
                            </w:pPr>
                            <w:r>
                              <w:rPr>
                                <w:lang w:val="de-CH"/>
                              </w:rPr>
                              <w:t>Text</w:t>
                            </w:r>
                          </w:p>
                        </w:txbxContent>
                      </v:textbox>
                    </v:shape>
                  </v:group>
                  <v:group id="Gruppieren 361" o:spid="_x0000_s1075" style="position:absolute;left:14330;top:17673;width:12483;height:8263" coordsize="12483,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Textfeld 362" o:spid="_x0000_s1076" type="#_x0000_t202" style="position:absolute;top:874;width:1248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" fillcolor="white [3201]" strokecolor="black [3213]" strokeweight=".5pt">
                      <v:textbox>
                        <w:txbxContent>
                          <w:p w14:paraId="72F101AB" w14:textId="77777777" w:rsidR="008C07E8" w:rsidRPr="00983D68" w:rsidRDefault="008C07E8" w:rsidP="008C07E8">
                            <w:pPr>
                              <w:rPr>
                                <w:sz w:val="32"/>
                                <w:szCs w:val="32"/>
                                <w:lang w:val="de-DE"/>
                              </w:rPr>
                            </w:pPr>
                          </w:p>
                        </w:txbxContent>
                      </v:textbox>
                    </v:shape>
                    <v:shape id="Grafik 363" o:spid="_x0000_s1077"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">
                      <v:imagedata r:id="rId15" o:title="Bild Silhouette"/>
                    </v:shape>
                    <v:shape id="Textfeld 364" o:spid="_x0000_s1078" type="#_x0000_t202" style="position:absolute;left:1033;top:6357;width:10416;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" fillcolor="white [3201]" strokeweight=".5pt">
                      <v:textbox>
                        <w:txbxContent>
                          <w:p w14:paraId="22D9F815" w14:textId="77777777" w:rsidR="008C07E8" w:rsidRPr="008C07E8" w:rsidRDefault="008C07E8" w:rsidP="008C07E8">
                            <w:pPr>
                              <w:jc w:val="center"/>
                              <w:rPr>
                                <w:lang w:val="de-CH"/>
                              </w:rPr>
                            </w:pPr>
                            <w:r>
                              <w:rPr>
                                <w:lang w:val="de-CH"/>
                              </w:rPr>
                              <w:t>Text</w:t>
                            </w:r>
                          </w:p>
                        </w:txbxContent>
                      </v:textbox>
                    </v:shape>
                  </v:group>
                  <v:group id="Gruppieren 365" o:spid="_x0000_s1079" style="position:absolute;left:27773;top:17673;width:12483;height:8263" coordsize="12483,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Textfeld 366" o:spid="_x0000_s1080" type="#_x0000_t202" style="position:absolute;top:874;width:1248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" fillcolor="white [3201]" strokecolor="black [3213]" strokeweight=".5pt">
                      <v:textbox>
                        <w:txbxContent>
                          <w:p w14:paraId="6EB58F65" w14:textId="77777777" w:rsidR="008C07E8" w:rsidRPr="00983D68" w:rsidRDefault="008C07E8" w:rsidP="008C07E8">
                            <w:pPr>
                              <w:rPr>
                                <w:sz w:val="32"/>
                                <w:szCs w:val="32"/>
                                <w:lang w:val="de-DE"/>
                              </w:rPr>
                            </w:pPr>
                          </w:p>
                        </w:txbxContent>
                      </v:textbox>
                    </v:shape>
                    <v:shape id="Grafik 367" o:spid="_x0000_s1081"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">
                      <v:imagedata r:id="rId15" o:title="Bild Silhouette"/>
                    </v:shape>
                    <v:shape id="Textfeld 368" o:spid="_x0000_s1082" type="#_x0000_t202" style="position:absolute;left:1033;top:6357;width:10416;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" fillcolor="white [3201]" strokeweight=".5pt">
                      <v:textbox>
                        <w:txbxContent>
                          <w:p w14:paraId="464B143F" w14:textId="77777777" w:rsidR="008C07E8" w:rsidRPr="008C07E8" w:rsidRDefault="008C07E8" w:rsidP="008C07E8">
                            <w:pPr>
                              <w:jc w:val="center"/>
                              <w:rPr>
                                <w:lang w:val="de-CH"/>
                              </w:rPr>
                            </w:pPr>
                            <w:r>
                              <w:rPr>
                                <w:lang w:val="de-CH"/>
                              </w:rPr>
                              <w:t>Text</w:t>
                            </w:r>
                          </w:p>
                        </w:txbxContent>
                      </v:textbox>
                    </v:shape>
                  </v:group>
                </v:group>
              </v:group>
            </w:pict>
          </mc:Fallback>
        </mc:AlternateContent>
      </w:r>
      <w:r>
        <w:rPr>
          <w:noProof/>
        </w:rPr>
        <mc:AlternateContent>
          <mc:Choice Requires="wps">
            <w:drawing>
              <wp:anchor distT="0" distB="0" distL="114300" distR="114300" simplePos="0" relativeHeight="251691008" behindDoc="0" locked="0" layoutInCell="1" allowOverlap="1" wp14:anchorId="7C99978A" wp14:editId="24ED686C">
                <wp:simplePos x="0" y="0"/>
                <wp:positionH relativeFrom="column">
                  <wp:posOffset>5224780</wp:posOffset>
                </wp:positionH>
                <wp:positionV relativeFrom="paragraph">
                  <wp:posOffset>1109980</wp:posOffset>
                </wp:positionV>
                <wp:extent cx="3061335" cy="318135"/>
                <wp:effectExtent l="0" t="0" r="5715" b="5715"/>
                <wp:wrapNone/>
                <wp:docPr id="301" name="Textfeld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318135"/>
                        </a:xfrm>
                        <a:prstGeom prst="rect">
                          <a:avLst/>
                        </a:prstGeom>
                        <a:solidFill>
                          <a:schemeClr val="lt1"/>
                        </a:solidFill>
                        <a:ln w="6350">
                          <a:solidFill>
                            <a:prstClr val="black"/>
                          </a:solidFill>
                        </a:ln>
                      </wps:spPr>
                      <wps:txbx>
                        <w:txbxContent>
                          <w:p w14:paraId="78846064" w14:textId="073D0326" w:rsidR="00557C4C" w:rsidRPr="00557C4C" w:rsidRDefault="00557C4C" w:rsidP="00557C4C">
                            <w:pPr>
                              <w:rPr>
                                <w:lang w:val="de-CH"/>
                              </w:rPr>
                            </w:pPr>
                            <w:r>
                              <w:rPr>
                                <w:lang w:val="de-CH"/>
                              </w:rPr>
                              <w:t xml:space="preserve">Führt zur der Anleitung Seite </w:t>
                            </w:r>
                            <w:r w:rsidR="009E4A83">
                              <w:rPr>
                                <w:lang w:val="de-CH"/>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99978A" id="Textfeld 301" o:spid="_x0000_s1083" type="#_x0000_t202" style="position:absolute;margin-left:411.4pt;margin-top:87.4pt;width:241.05pt;height:2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" fillcolor="white [3201]" strokeweight=".5pt">
                <v:path arrowok="t"/>
                <v:textbox>
                  <w:txbxContent>
                    <w:p w14:paraId="78846064" w14:textId="073D0326" w:rsidR="00557C4C" w:rsidRPr="00557C4C" w:rsidRDefault="00557C4C" w:rsidP="00557C4C">
                      <w:pPr>
                        <w:rPr>
                          <w:lang w:val="de-CH"/>
                        </w:rPr>
                      </w:pPr>
                      <w:r>
                        <w:rPr>
                          <w:lang w:val="de-CH"/>
                        </w:rPr>
                        <w:t xml:space="preserve">Führt zur der </w:t>
                      </w:r>
                      <w:proofErr w:type="gramStart"/>
                      <w:r>
                        <w:rPr>
                          <w:lang w:val="de-CH"/>
                        </w:rPr>
                        <w:t>Anleitung</w:t>
                      </w:r>
                      <w:proofErr w:type="gramEnd"/>
                      <w:r>
                        <w:rPr>
                          <w:lang w:val="de-CH"/>
                        </w:rPr>
                        <w:t xml:space="preserve"> Seite </w:t>
                      </w:r>
                      <w:r w:rsidR="009E4A83">
                        <w:rPr>
                          <w:lang w:val="de-CH"/>
                        </w:rPr>
                        <w:t>4.4</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A11A6D0" wp14:editId="0E5D0371">
                <wp:simplePos x="0" y="0"/>
                <wp:positionH relativeFrom="column">
                  <wp:posOffset>5208905</wp:posOffset>
                </wp:positionH>
                <wp:positionV relativeFrom="paragraph">
                  <wp:posOffset>473075</wp:posOffset>
                </wp:positionV>
                <wp:extent cx="3061335" cy="318135"/>
                <wp:effectExtent l="0" t="0" r="5715" b="5715"/>
                <wp:wrapNone/>
                <wp:docPr id="300" name="Textfeld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318135"/>
                        </a:xfrm>
                        <a:prstGeom prst="rect">
                          <a:avLst/>
                        </a:prstGeom>
                        <a:solidFill>
                          <a:schemeClr val="lt1"/>
                        </a:solidFill>
                        <a:ln w="6350">
                          <a:solidFill>
                            <a:prstClr val="black"/>
                          </a:solidFill>
                        </a:ln>
                      </wps:spPr>
                      <wps:txbx>
                        <w:txbxContent>
                          <w:p w14:paraId="4D26960C" w14:textId="043DCAC5" w:rsidR="00557C4C" w:rsidRPr="00557C4C" w:rsidRDefault="00557C4C" w:rsidP="00557C4C">
                            <w:pPr>
                              <w:rPr>
                                <w:lang w:val="de-CH"/>
                              </w:rPr>
                            </w:pPr>
                            <w:r>
                              <w:rPr>
                                <w:lang w:val="de-CH"/>
                              </w:rPr>
                              <w:t xml:space="preserve">Führt zur der Registrierung Seite </w:t>
                            </w:r>
                            <w:r w:rsidR="009E4A83">
                              <w:rPr>
                                <w:lang w:val="de-CH"/>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11A6D0" id="Textfeld 300" o:spid="_x0000_s1084" type="#_x0000_t202" style="position:absolute;margin-left:410.15pt;margin-top:37.25pt;width:241.05pt;height:2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" fillcolor="white [3201]" strokeweight=".5pt">
                <v:path arrowok="t"/>
                <v:textbox>
                  <w:txbxContent>
                    <w:p w14:paraId="4D26960C" w14:textId="043DCAC5" w:rsidR="00557C4C" w:rsidRPr="00557C4C" w:rsidRDefault="00557C4C" w:rsidP="00557C4C">
                      <w:pPr>
                        <w:rPr>
                          <w:lang w:val="de-CH"/>
                        </w:rPr>
                      </w:pPr>
                      <w:r>
                        <w:rPr>
                          <w:lang w:val="de-CH"/>
                        </w:rPr>
                        <w:t xml:space="preserve">Führt zur der </w:t>
                      </w:r>
                      <w:proofErr w:type="gramStart"/>
                      <w:r>
                        <w:rPr>
                          <w:lang w:val="de-CH"/>
                        </w:rPr>
                        <w:t>Registrierung</w:t>
                      </w:r>
                      <w:proofErr w:type="gramEnd"/>
                      <w:r>
                        <w:rPr>
                          <w:lang w:val="de-CH"/>
                        </w:rPr>
                        <w:t xml:space="preserve"> Seite </w:t>
                      </w:r>
                      <w:r w:rsidR="009E4A83">
                        <w:rPr>
                          <w:lang w:val="de-CH"/>
                        </w:rPr>
                        <w:t>4.3</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1EDF2DD" wp14:editId="22FD6EBD">
                <wp:simplePos x="0" y="0"/>
                <wp:positionH relativeFrom="column">
                  <wp:posOffset>4134485</wp:posOffset>
                </wp:positionH>
                <wp:positionV relativeFrom="paragraph">
                  <wp:posOffset>1283970</wp:posOffset>
                </wp:positionV>
                <wp:extent cx="970280" cy="269875"/>
                <wp:effectExtent l="0" t="0" r="1270" b="15875"/>
                <wp:wrapNone/>
                <wp:docPr id="299" name="Gerader Verbinde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0280" cy="26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552E3" id="Gerader Verbinder 29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5pt,101.1pt" to="401.9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81792" behindDoc="0" locked="0" layoutInCell="1" allowOverlap="1" wp14:anchorId="568E2B3C" wp14:editId="255B9C24">
                <wp:simplePos x="0" y="0"/>
                <wp:positionH relativeFrom="column">
                  <wp:posOffset>4413250</wp:posOffset>
                </wp:positionH>
                <wp:positionV relativeFrom="paragraph">
                  <wp:posOffset>591820</wp:posOffset>
                </wp:positionV>
                <wp:extent cx="659765" cy="174625"/>
                <wp:effectExtent l="0" t="0" r="6985" b="15875"/>
                <wp:wrapNone/>
                <wp:docPr id="298" name="Gerader Verbinde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9765"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DAD99" id="Gerader Verbinder 29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46.6pt" to="399.4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79744" behindDoc="0" locked="0" layoutInCell="1" allowOverlap="1" wp14:anchorId="5BF9C50D" wp14:editId="54DD65C1">
                <wp:simplePos x="0" y="0"/>
                <wp:positionH relativeFrom="column">
                  <wp:posOffset>3506470</wp:posOffset>
                </wp:positionH>
                <wp:positionV relativeFrom="paragraph">
                  <wp:posOffset>170815</wp:posOffset>
                </wp:positionV>
                <wp:extent cx="1589405" cy="365760"/>
                <wp:effectExtent l="0" t="0" r="10795" b="15240"/>
                <wp:wrapNone/>
                <wp:docPr id="297" name="Gerader Verbinde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89405"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30FA9" id="Gerader Verbinder 29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3.45pt" to="401.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" strokecolor="black [3200]" strokeweight=".5pt">
                <v:stroke joinstyle="miter"/>
                <o:lock v:ext="edit" shapetype="f"/>
              </v:line>
            </w:pict>
          </mc:Fallback>
        </mc:AlternateContent>
      </w:r>
      <w:r w:rsidR="002A60F7" w:rsidRPr="00037B19">
        <w:rPr>
          <w:rFonts w:asciiTheme="minorHAnsi" w:hAnsiTheme="minorHAnsi" w:cstheme="minorHAnsi"/>
          <w:lang w:val="de-CH"/>
        </w:rPr>
        <w:br w:type="page"/>
      </w:r>
    </w:p>
    <w:bookmarkStart w:id="13" w:name="_Toc97107575"/>
    <w:bookmarkEnd w:id="13"/>
    <w:p w14:paraId="76B5E48C" w14:textId="50A6D37E" w:rsidR="001443B4" w:rsidRPr="00037B19" w:rsidRDefault="007B0B91" w:rsidP="002A60F7">
      <w:pPr>
        <w:pStyle w:val="berschrift2"/>
        <w:rPr>
          <w:lang w:val="de-CH"/>
        </w:rPr>
      </w:pPr>
      <w:r>
        <w:rPr>
          <w:noProof/>
        </w:rPr>
        <w:lastRenderedPageBreak/>
        <mc:AlternateContent>
          <mc:Choice Requires="wps">
            <w:drawing>
              <wp:anchor distT="0" distB="0" distL="114300" distR="114300" simplePos="0" relativeHeight="251695104" behindDoc="0" locked="0" layoutInCell="1" allowOverlap="1" wp14:anchorId="67D075CA" wp14:editId="0B8D8EAA">
                <wp:simplePos x="0" y="0"/>
                <wp:positionH relativeFrom="column">
                  <wp:posOffset>1129030</wp:posOffset>
                </wp:positionH>
                <wp:positionV relativeFrom="paragraph">
                  <wp:posOffset>278130</wp:posOffset>
                </wp:positionV>
                <wp:extent cx="4031615" cy="675005"/>
                <wp:effectExtent l="0" t="0" r="6985" b="10795"/>
                <wp:wrapNone/>
                <wp:docPr id="296" name="Gerader Verbinde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31615"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5D6F8" id="Gerader Verbinder 29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21.9pt" to="406.3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96128" behindDoc="0" locked="0" layoutInCell="1" allowOverlap="1" wp14:anchorId="682A6970" wp14:editId="10C1C413">
                <wp:simplePos x="0" y="0"/>
                <wp:positionH relativeFrom="column">
                  <wp:posOffset>5239385</wp:posOffset>
                </wp:positionH>
                <wp:positionV relativeFrom="paragraph">
                  <wp:posOffset>0</wp:posOffset>
                </wp:positionV>
                <wp:extent cx="3060700" cy="476885"/>
                <wp:effectExtent l="0" t="0" r="6350" b="0"/>
                <wp:wrapNone/>
                <wp:docPr id="295" name="Textfeld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6885"/>
                        </a:xfrm>
                        <a:prstGeom prst="rect">
                          <a:avLst/>
                        </a:prstGeom>
                        <a:solidFill>
                          <a:schemeClr val="lt1"/>
                        </a:solidFill>
                        <a:ln w="6350">
                          <a:solidFill>
                            <a:prstClr val="black"/>
                          </a:solidFill>
                        </a:ln>
                      </wps:spPr>
                      <wps:txbx>
                        <w:txbxContent>
                          <w:p w14:paraId="2473B108" w14:textId="77777777" w:rsidR="00684344" w:rsidRPr="00557C4C" w:rsidRDefault="00684344" w:rsidP="00684344">
                            <w:pPr>
                              <w:rPr>
                                <w:lang w:val="de-CH"/>
                              </w:rPr>
                            </w:pPr>
                            <w:r>
                              <w:rPr>
                                <w:lang w:val="de-CH"/>
                              </w:rPr>
                              <w:t>Wenn man auf das Logo drückt, führt es auf den Startbildschirm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2A6970" id="Textfeld 295" o:spid="_x0000_s1085" type="#_x0000_t202" style="position:absolute;left:0;text-align:left;margin-left:412.55pt;margin-top:0;width:241pt;height:3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" fillcolor="white [3201]" strokeweight=".5pt">
                <v:path arrowok="t"/>
                <v:textbox>
                  <w:txbxContent>
                    <w:p w14:paraId="2473B108" w14:textId="77777777" w:rsidR="00684344" w:rsidRPr="00557C4C" w:rsidRDefault="00684344" w:rsidP="00684344">
                      <w:pPr>
                        <w:rPr>
                          <w:lang w:val="de-CH"/>
                        </w:rPr>
                      </w:pPr>
                      <w:r>
                        <w:rPr>
                          <w:lang w:val="de-CH"/>
                        </w:rPr>
                        <w:t>Wenn man auf das Logo drückt, führt es auf den Startbildschirm 4.1</w:t>
                      </w:r>
                    </w:p>
                  </w:txbxContent>
                </v:textbox>
              </v:shape>
            </w:pict>
          </mc:Fallback>
        </mc:AlternateContent>
      </w:r>
      <w:r w:rsidR="00557C4C" w:rsidRPr="00037B19">
        <w:rPr>
          <w:lang w:val="de-CH"/>
        </w:rPr>
        <w:t>Login Bildschirm</w:t>
      </w:r>
    </w:p>
    <w:p w14:paraId="0885B6E4" w14:textId="227B303F" w:rsidR="002A60F7" w:rsidRPr="00037B19" w:rsidRDefault="002A60F7" w:rsidP="002A60F7">
      <w:pPr>
        <w:pStyle w:val="Absatz"/>
        <w:rPr>
          <w:lang w:val="de-CH"/>
        </w:rPr>
      </w:pPr>
    </w:p>
    <w:p w14:paraId="7B98286E" w14:textId="03664FAA" w:rsidR="00557C4C" w:rsidRPr="00037B19" w:rsidRDefault="007B0B91" w:rsidP="0086469B">
      <w:pPr>
        <w:rPr>
          <w:rFonts w:cs="Yu Mincho Light"/>
          <w:sz w:val="24"/>
          <w:szCs w:val="24"/>
          <w:lang w:val="de-CH" w:eastAsia="de-DE"/>
        </w:rPr>
      </w:pPr>
      <w:r>
        <w:rPr>
          <w:noProof/>
        </w:rPr>
        <mc:AlternateContent>
          <mc:Choice Requires="wps">
            <w:drawing>
              <wp:anchor distT="0" distB="0" distL="114300" distR="114300" simplePos="0" relativeHeight="251719680" behindDoc="0" locked="0" layoutInCell="1" allowOverlap="1" wp14:anchorId="4C920584" wp14:editId="26A78356">
                <wp:simplePos x="0" y="0"/>
                <wp:positionH relativeFrom="column">
                  <wp:posOffset>5076825</wp:posOffset>
                </wp:positionH>
                <wp:positionV relativeFrom="paragraph">
                  <wp:posOffset>2153920</wp:posOffset>
                </wp:positionV>
                <wp:extent cx="3060700" cy="2095500"/>
                <wp:effectExtent l="0" t="0" r="6350" b="0"/>
                <wp:wrapNone/>
                <wp:docPr id="294" name="Textfeld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2095500"/>
                        </a:xfrm>
                        <a:prstGeom prst="rect">
                          <a:avLst/>
                        </a:prstGeom>
                        <a:solidFill>
                          <a:schemeClr val="lt1"/>
                        </a:solidFill>
                        <a:ln w="6350">
                          <a:solidFill>
                            <a:prstClr val="black"/>
                          </a:solidFill>
                        </a:ln>
                      </wps:spPr>
                      <wps:txbx>
                        <w:txbxContent>
                          <w:p w14:paraId="047BB1DE" w14:textId="6F0FB34F" w:rsidR="0086469B" w:rsidRDefault="0086469B" w:rsidP="0086469B">
                            <w:pPr>
                              <w:rPr>
                                <w:lang w:val="de-CH"/>
                              </w:rPr>
                            </w:pPr>
                            <w:r>
                              <w:rPr>
                                <w:lang w:val="de-CH"/>
                              </w:rPr>
                              <w:t xml:space="preserve">Nach </w:t>
                            </w:r>
                            <w:r w:rsidR="00E73A04">
                              <w:rPr>
                                <w:lang w:val="de-CH"/>
                              </w:rPr>
                              <w:t>Angabe</w:t>
                            </w:r>
                            <w:r>
                              <w:rPr>
                                <w:lang w:val="de-CH"/>
                              </w:rPr>
                              <w:t xml:space="preserve"> </w:t>
                            </w:r>
                            <w:r w:rsidR="00E73A04">
                              <w:rPr>
                                <w:lang w:val="de-CH"/>
                              </w:rPr>
                              <w:t>vom Namen</w:t>
                            </w:r>
                            <w:r>
                              <w:rPr>
                                <w:lang w:val="de-CH"/>
                              </w:rPr>
                              <w:t xml:space="preserve"> und </w:t>
                            </w:r>
                            <w:r w:rsidR="00E73A04">
                              <w:rPr>
                                <w:lang w:val="de-CH"/>
                              </w:rPr>
                              <w:t>Passwort</w:t>
                            </w:r>
                            <w:r>
                              <w:rPr>
                                <w:lang w:val="de-CH"/>
                              </w:rPr>
                              <w:t xml:space="preserve"> kann der </w:t>
                            </w:r>
                            <w:r w:rsidR="00E73A04">
                              <w:rPr>
                                <w:lang w:val="de-CH"/>
                              </w:rPr>
                              <w:t>‘’Anmelden’’</w:t>
                            </w:r>
                            <w:r>
                              <w:rPr>
                                <w:lang w:val="de-CH"/>
                              </w:rPr>
                              <w:t xml:space="preserve"> </w:t>
                            </w:r>
                            <w:r w:rsidR="00E73A04">
                              <w:rPr>
                                <w:lang w:val="de-CH"/>
                              </w:rPr>
                              <w:t>Knopf</w:t>
                            </w:r>
                            <w:r>
                              <w:rPr>
                                <w:lang w:val="de-CH"/>
                              </w:rPr>
                              <w:t xml:space="preserve"> </w:t>
                            </w:r>
                            <w:r w:rsidR="00E73A04">
                              <w:rPr>
                                <w:lang w:val="de-CH"/>
                              </w:rPr>
                              <w:t>gedrückt</w:t>
                            </w:r>
                            <w:r>
                              <w:rPr>
                                <w:lang w:val="de-CH"/>
                              </w:rPr>
                              <w:t xml:space="preserve"> werden. Es </w:t>
                            </w:r>
                            <w:r w:rsidR="00E73A04">
                              <w:rPr>
                                <w:lang w:val="de-CH"/>
                              </w:rPr>
                              <w:t>sucht,</w:t>
                            </w:r>
                            <w:r>
                              <w:rPr>
                                <w:lang w:val="de-CH"/>
                              </w:rPr>
                              <w:t xml:space="preserve"> ob </w:t>
                            </w:r>
                            <w:r w:rsidR="00E73A04">
                              <w:rPr>
                                <w:lang w:val="de-CH"/>
                              </w:rPr>
                              <w:t>dieser Account</w:t>
                            </w:r>
                            <w:r>
                              <w:rPr>
                                <w:lang w:val="de-CH"/>
                              </w:rPr>
                              <w:t xml:space="preserve"> existiert und wenn ja, dann wird der Nutzer angemeldet. </w:t>
                            </w:r>
                          </w:p>
                          <w:p w14:paraId="485EC506" w14:textId="26833784" w:rsidR="00F233EF" w:rsidRDefault="00F233EF" w:rsidP="0086469B">
                            <w:pPr>
                              <w:rPr>
                                <w:lang w:val="de-CH"/>
                              </w:rPr>
                            </w:pPr>
                            <w:r>
                              <w:rPr>
                                <w:lang w:val="de-CH"/>
                              </w:rPr>
                              <w:t>Der Nutzer wird bei Erfolg auf die neue Startbildschirmseite 4.5 gebracht</w:t>
                            </w:r>
                          </w:p>
                          <w:p w14:paraId="6A46326A" w14:textId="1FC72591" w:rsidR="0086469B" w:rsidRPr="00557C4C" w:rsidRDefault="00E73A04" w:rsidP="0086469B">
                            <w:pPr>
                              <w:rPr>
                                <w:lang w:val="de-CH"/>
                              </w:rPr>
                            </w:pPr>
                            <w:r>
                              <w:rPr>
                                <w:lang w:val="de-CH"/>
                              </w:rPr>
                              <w:t>Log-in</w:t>
                            </w:r>
                            <w:r w:rsidR="0086469B">
                              <w:rPr>
                                <w:lang w:val="de-CH"/>
                              </w:rPr>
                              <w:t xml:space="preserve"> und Signup werden ersetz </w:t>
                            </w:r>
                            <w:r>
                              <w:rPr>
                                <w:lang w:val="de-CH"/>
                              </w:rPr>
                              <w:t>mit dem Namen</w:t>
                            </w:r>
                            <w:r w:rsidR="0086469B">
                              <w:rPr>
                                <w:lang w:val="de-CH"/>
                              </w:rPr>
                              <w:t xml:space="preserve"> des Nutzers</w:t>
                            </w:r>
                            <w:r w:rsidR="00F233EF">
                              <w:rPr>
                                <w:lang w:val="de-CH"/>
                              </w:rPr>
                              <w:t xml:space="preserve"> auf der startbildschirm 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920584" id="Textfeld 294" o:spid="_x0000_s1086" type="#_x0000_t202" style="position:absolute;margin-left:399.75pt;margin-top:169.6pt;width:241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" fillcolor="white [3201]" strokeweight=".5pt">
                <v:path arrowok="t"/>
                <v:textbox>
                  <w:txbxContent>
                    <w:p w14:paraId="047BB1DE" w14:textId="6F0FB34F" w:rsidR="0086469B" w:rsidRDefault="0086469B" w:rsidP="0086469B">
                      <w:pPr>
                        <w:rPr>
                          <w:lang w:val="de-CH"/>
                        </w:rPr>
                      </w:pPr>
                      <w:r>
                        <w:rPr>
                          <w:lang w:val="de-CH"/>
                        </w:rPr>
                        <w:t xml:space="preserve">Nach </w:t>
                      </w:r>
                      <w:r w:rsidR="00E73A04">
                        <w:rPr>
                          <w:lang w:val="de-CH"/>
                        </w:rPr>
                        <w:t>Angabe</w:t>
                      </w:r>
                      <w:r>
                        <w:rPr>
                          <w:lang w:val="de-CH"/>
                        </w:rPr>
                        <w:t xml:space="preserve"> </w:t>
                      </w:r>
                      <w:r w:rsidR="00E73A04">
                        <w:rPr>
                          <w:lang w:val="de-CH"/>
                        </w:rPr>
                        <w:t>vom Namen</w:t>
                      </w:r>
                      <w:r>
                        <w:rPr>
                          <w:lang w:val="de-CH"/>
                        </w:rPr>
                        <w:t xml:space="preserve"> und </w:t>
                      </w:r>
                      <w:r w:rsidR="00E73A04">
                        <w:rPr>
                          <w:lang w:val="de-CH"/>
                        </w:rPr>
                        <w:t>Passwort</w:t>
                      </w:r>
                      <w:r>
                        <w:rPr>
                          <w:lang w:val="de-CH"/>
                        </w:rPr>
                        <w:t xml:space="preserve"> kann der </w:t>
                      </w:r>
                      <w:r w:rsidR="00E73A04">
                        <w:rPr>
                          <w:lang w:val="de-CH"/>
                        </w:rPr>
                        <w:t>‘’Anmelden’’</w:t>
                      </w:r>
                      <w:r>
                        <w:rPr>
                          <w:lang w:val="de-CH"/>
                        </w:rPr>
                        <w:t xml:space="preserve"> </w:t>
                      </w:r>
                      <w:r w:rsidR="00E73A04">
                        <w:rPr>
                          <w:lang w:val="de-CH"/>
                        </w:rPr>
                        <w:t>Knopf</w:t>
                      </w:r>
                      <w:r>
                        <w:rPr>
                          <w:lang w:val="de-CH"/>
                        </w:rPr>
                        <w:t xml:space="preserve"> </w:t>
                      </w:r>
                      <w:r w:rsidR="00E73A04">
                        <w:rPr>
                          <w:lang w:val="de-CH"/>
                        </w:rPr>
                        <w:t>gedrückt</w:t>
                      </w:r>
                      <w:r>
                        <w:rPr>
                          <w:lang w:val="de-CH"/>
                        </w:rPr>
                        <w:t xml:space="preserve"> werden. Es </w:t>
                      </w:r>
                      <w:r w:rsidR="00E73A04">
                        <w:rPr>
                          <w:lang w:val="de-CH"/>
                        </w:rPr>
                        <w:t>sucht,</w:t>
                      </w:r>
                      <w:r>
                        <w:rPr>
                          <w:lang w:val="de-CH"/>
                        </w:rPr>
                        <w:t xml:space="preserve"> ob </w:t>
                      </w:r>
                      <w:r w:rsidR="00E73A04">
                        <w:rPr>
                          <w:lang w:val="de-CH"/>
                        </w:rPr>
                        <w:t>dieser Account</w:t>
                      </w:r>
                      <w:r>
                        <w:rPr>
                          <w:lang w:val="de-CH"/>
                        </w:rPr>
                        <w:t xml:space="preserve"> existiert und wenn ja, dann wird der Nutzer angemeldet. </w:t>
                      </w:r>
                    </w:p>
                    <w:p w14:paraId="485EC506" w14:textId="26833784" w:rsidR="00F233EF" w:rsidRDefault="00F233EF" w:rsidP="0086469B">
                      <w:pPr>
                        <w:rPr>
                          <w:lang w:val="de-CH"/>
                        </w:rPr>
                      </w:pPr>
                      <w:r>
                        <w:rPr>
                          <w:lang w:val="de-CH"/>
                        </w:rPr>
                        <w:t>Der Nutzer wird bei Erfolg auf die neue Startbildschirmseite 4.5 gebracht</w:t>
                      </w:r>
                    </w:p>
                    <w:p w14:paraId="6A46326A" w14:textId="1FC72591" w:rsidR="0086469B" w:rsidRPr="00557C4C" w:rsidRDefault="00E73A04" w:rsidP="0086469B">
                      <w:pPr>
                        <w:rPr>
                          <w:lang w:val="de-CH"/>
                        </w:rPr>
                      </w:pPr>
                      <w:r>
                        <w:rPr>
                          <w:lang w:val="de-CH"/>
                        </w:rPr>
                        <w:t>Log-in</w:t>
                      </w:r>
                      <w:r w:rsidR="0086469B">
                        <w:rPr>
                          <w:lang w:val="de-CH"/>
                        </w:rPr>
                        <w:t xml:space="preserve"> und </w:t>
                      </w:r>
                      <w:proofErr w:type="spellStart"/>
                      <w:r w:rsidR="0086469B">
                        <w:rPr>
                          <w:lang w:val="de-CH"/>
                        </w:rPr>
                        <w:t>Signup</w:t>
                      </w:r>
                      <w:proofErr w:type="spellEnd"/>
                      <w:r w:rsidR="0086469B">
                        <w:rPr>
                          <w:lang w:val="de-CH"/>
                        </w:rPr>
                        <w:t xml:space="preserve"> werden ersetz </w:t>
                      </w:r>
                      <w:r>
                        <w:rPr>
                          <w:lang w:val="de-CH"/>
                        </w:rPr>
                        <w:t>mit dem Namen</w:t>
                      </w:r>
                      <w:r w:rsidR="0086469B">
                        <w:rPr>
                          <w:lang w:val="de-CH"/>
                        </w:rPr>
                        <w:t xml:space="preserve"> des Nutzers</w:t>
                      </w:r>
                      <w:r w:rsidR="00F233EF">
                        <w:rPr>
                          <w:lang w:val="de-CH"/>
                        </w:rPr>
                        <w:t xml:space="preserve"> auf der startbildschirm Seite</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0F20DC3" wp14:editId="5FBB699B">
                <wp:simplePos x="0" y="0"/>
                <wp:positionH relativeFrom="column">
                  <wp:posOffset>3057525</wp:posOffset>
                </wp:positionH>
                <wp:positionV relativeFrom="paragraph">
                  <wp:posOffset>2306320</wp:posOffset>
                </wp:positionV>
                <wp:extent cx="1868170" cy="28575"/>
                <wp:effectExtent l="0" t="0" r="17780" b="9525"/>
                <wp:wrapNone/>
                <wp:docPr id="293" name="Gerader Verbinde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6817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7594" id="Gerader Verbinder 293"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81.6pt" to="387.8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15584" behindDoc="0" locked="0" layoutInCell="1" allowOverlap="1" wp14:anchorId="7019E7D1" wp14:editId="25BC47C6">
                <wp:simplePos x="0" y="0"/>
                <wp:positionH relativeFrom="column">
                  <wp:posOffset>2266315</wp:posOffset>
                </wp:positionH>
                <wp:positionV relativeFrom="paragraph">
                  <wp:posOffset>2268220</wp:posOffset>
                </wp:positionV>
                <wp:extent cx="874395" cy="265430"/>
                <wp:effectExtent l="0" t="0" r="1905" b="1270"/>
                <wp:wrapNone/>
                <wp:docPr id="292" name="Textfeld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4395" cy="265430"/>
                        </a:xfrm>
                        <a:prstGeom prst="rect">
                          <a:avLst/>
                        </a:prstGeom>
                        <a:solidFill>
                          <a:schemeClr val="lt1"/>
                        </a:solidFill>
                        <a:ln w="6350">
                          <a:solidFill>
                            <a:schemeClr val="tx1"/>
                          </a:solidFill>
                        </a:ln>
                      </wps:spPr>
                      <wps:txbx>
                        <w:txbxContent>
                          <w:p w14:paraId="0A8D2B21" w14:textId="11F7F2C6" w:rsidR="00684344" w:rsidRPr="00684344" w:rsidRDefault="00684344" w:rsidP="00684344">
                            <w:pPr>
                              <w:rPr>
                                <w:lang w:val="de-CH"/>
                              </w:rPr>
                            </w:pPr>
                            <w:r>
                              <w:rPr>
                                <w:lang w:val="de-CH"/>
                              </w:rPr>
                              <w:t>Anmelden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E7D1" id="Textfeld 292" o:spid="_x0000_s1087" type="#_x0000_t202" style="position:absolute;margin-left:178.45pt;margin-top:178.6pt;width:68.85pt;height:2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" fillcolor="white [3201]" strokecolor="black [3213]" strokeweight=".5pt">
                <v:path arrowok="t"/>
                <v:textbox>
                  <w:txbxContent>
                    <w:p w14:paraId="0A8D2B21" w14:textId="11F7F2C6" w:rsidR="00684344" w:rsidRPr="00684344" w:rsidRDefault="00684344" w:rsidP="00684344">
                      <w:pPr>
                        <w:rPr>
                          <w:lang w:val="de-CH"/>
                        </w:rPr>
                      </w:pPr>
                      <w:r>
                        <w:rPr>
                          <w:lang w:val="de-CH"/>
                        </w:rPr>
                        <w:t>Anmelden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CB8D830" wp14:editId="605C85D1">
                <wp:simplePos x="0" y="0"/>
                <wp:positionH relativeFrom="column">
                  <wp:posOffset>1216025</wp:posOffset>
                </wp:positionH>
                <wp:positionV relativeFrom="paragraph">
                  <wp:posOffset>2196465</wp:posOffset>
                </wp:positionV>
                <wp:extent cx="826770" cy="333375"/>
                <wp:effectExtent l="0" t="0" r="0" b="9525"/>
                <wp:wrapNone/>
                <wp:docPr id="291" name="Textfeld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770" cy="333375"/>
                        </a:xfrm>
                        <a:prstGeom prst="rect">
                          <a:avLst/>
                        </a:prstGeom>
                        <a:solidFill>
                          <a:schemeClr val="lt1"/>
                        </a:solidFill>
                        <a:ln w="6350">
                          <a:solidFill>
                            <a:schemeClr val="tx1"/>
                          </a:solidFill>
                        </a:ln>
                      </wps:spPr>
                      <wps:txbx>
                        <w:txbxContent>
                          <w:p w14:paraId="30440A8E" w14:textId="414479BA" w:rsidR="00684344" w:rsidRPr="00983D68" w:rsidRDefault="00684344" w:rsidP="00684344">
                            <w:pPr>
                              <w:rPr>
                                <w:sz w:val="32"/>
                                <w:szCs w:val="32"/>
                                <w:lang w:val="de-DE"/>
                              </w:rPr>
                            </w:pPr>
                            <w:r>
                              <w:rPr>
                                <w:sz w:val="32"/>
                                <w:szCs w:val="32"/>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830" id="Textfeld 291" o:spid="_x0000_s1088" type="#_x0000_t202" style="position:absolute;margin-left:95.75pt;margin-top:172.95pt;width:65.1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" fillcolor="white [3201]" strokecolor="black [3213]" strokeweight=".5pt">
                <v:path arrowok="t"/>
                <v:textbox>
                  <w:txbxContent>
                    <w:p w14:paraId="30440A8E" w14:textId="414479BA" w:rsidR="00684344" w:rsidRPr="00983D68" w:rsidRDefault="00684344" w:rsidP="00684344">
                      <w:pPr>
                        <w:rPr>
                          <w:sz w:val="32"/>
                          <w:szCs w:val="32"/>
                          <w:lang w:val="de-DE"/>
                        </w:rPr>
                      </w:pPr>
                      <w:r>
                        <w:rPr>
                          <w:sz w:val="32"/>
                          <w:szCs w:val="32"/>
                          <w:lang w:val="de-DE"/>
                        </w:rPr>
                        <w: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6D1F5E8A" wp14:editId="0FC5C26C">
                <wp:simplePos x="0" y="0"/>
                <wp:positionH relativeFrom="column">
                  <wp:posOffset>445135</wp:posOffset>
                </wp:positionH>
                <wp:positionV relativeFrom="paragraph">
                  <wp:posOffset>2196465</wp:posOffset>
                </wp:positionV>
                <wp:extent cx="715645" cy="265430"/>
                <wp:effectExtent l="0" t="0" r="0" b="0"/>
                <wp:wrapNone/>
                <wp:docPr id="290" name="Textfeld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645" cy="265430"/>
                        </a:xfrm>
                        <a:prstGeom prst="rect">
                          <a:avLst/>
                        </a:prstGeom>
                        <a:solidFill>
                          <a:schemeClr val="lt1"/>
                        </a:solidFill>
                        <a:ln w="6350">
                          <a:noFill/>
                        </a:ln>
                      </wps:spPr>
                      <wps:txbx>
                        <w:txbxContent>
                          <w:p w14:paraId="36E02406" w14:textId="615502B2" w:rsidR="00684344" w:rsidRPr="00684344" w:rsidRDefault="00684344" w:rsidP="00684344">
                            <w:pPr>
                              <w:rPr>
                                <w:lang w:val="de-CH"/>
                              </w:rPr>
                            </w:pPr>
                            <w:r>
                              <w:rPr>
                                <w:lang w:val="de-CH"/>
                              </w:rPr>
                              <w:t>Passwort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F5E8A" id="Textfeld 290" o:spid="_x0000_s1089" type="#_x0000_t202" style="position:absolute;margin-left:35.05pt;margin-top:172.95pt;width:56.35pt;height:2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" fillcolor="white [3201]" stroked="f" strokeweight=".5pt">
                <v:textbox>
                  <w:txbxContent>
                    <w:p w14:paraId="36E02406" w14:textId="615502B2" w:rsidR="00684344" w:rsidRPr="00684344" w:rsidRDefault="00684344" w:rsidP="00684344">
                      <w:pPr>
                        <w:rPr>
                          <w:lang w:val="de-CH"/>
                        </w:rPr>
                      </w:pPr>
                      <w:r>
                        <w:rPr>
                          <w:lang w:val="de-CH"/>
                        </w:rPr>
                        <w:t>Passwort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95B5C9D" wp14:editId="17587579">
                <wp:simplePos x="0" y="0"/>
                <wp:positionH relativeFrom="column">
                  <wp:posOffset>1215390</wp:posOffset>
                </wp:positionH>
                <wp:positionV relativeFrom="paragraph">
                  <wp:posOffset>1729740</wp:posOffset>
                </wp:positionV>
                <wp:extent cx="826770" cy="353060"/>
                <wp:effectExtent l="0" t="0" r="0" b="8890"/>
                <wp:wrapNone/>
                <wp:docPr id="289" name="Textfeld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770" cy="353060"/>
                        </a:xfrm>
                        <a:prstGeom prst="rect">
                          <a:avLst/>
                        </a:prstGeom>
                        <a:solidFill>
                          <a:schemeClr val="lt1"/>
                        </a:solidFill>
                        <a:ln w="6350">
                          <a:solidFill>
                            <a:schemeClr val="tx1"/>
                          </a:solidFill>
                        </a:ln>
                      </wps:spPr>
                      <wps:txbx>
                        <w:txbxContent>
                          <w:p w14:paraId="57F5D109" w14:textId="664066B8" w:rsidR="00684344" w:rsidRPr="00983D68" w:rsidRDefault="00684344" w:rsidP="00684344">
                            <w:pPr>
                              <w:rPr>
                                <w:sz w:val="32"/>
                                <w:szCs w:val="32"/>
                                <w:lang w:val="de-DE"/>
                              </w:rPr>
                            </w:pPr>
                            <w:r>
                              <w:rPr>
                                <w:sz w:val="32"/>
                                <w:szCs w:val="32"/>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B5C9D" id="Textfeld 289" o:spid="_x0000_s1090" type="#_x0000_t202" style="position:absolute;margin-left:95.7pt;margin-top:136.2pt;width:65.1pt;height:2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" fillcolor="white [3201]" strokecolor="black [3213]" strokeweight=".5pt">
                <v:path arrowok="t"/>
                <v:textbox>
                  <w:txbxContent>
                    <w:p w14:paraId="57F5D109" w14:textId="664066B8" w:rsidR="00684344" w:rsidRPr="00983D68" w:rsidRDefault="00684344" w:rsidP="00684344">
                      <w:pPr>
                        <w:rPr>
                          <w:sz w:val="32"/>
                          <w:szCs w:val="32"/>
                          <w:lang w:val="de-DE"/>
                        </w:rPr>
                      </w:pPr>
                      <w:r>
                        <w:rPr>
                          <w:sz w:val="32"/>
                          <w:szCs w:val="32"/>
                          <w:lang w:val="de-DE"/>
                        </w:rPr>
                        <w:t>…</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943C23D" wp14:editId="7EE790B8">
                <wp:simplePos x="0" y="0"/>
                <wp:positionH relativeFrom="column">
                  <wp:posOffset>421005</wp:posOffset>
                </wp:positionH>
                <wp:positionV relativeFrom="paragraph">
                  <wp:posOffset>1774825</wp:posOffset>
                </wp:positionV>
                <wp:extent cx="612140" cy="265430"/>
                <wp:effectExtent l="0" t="0" r="0" b="0"/>
                <wp:wrapNone/>
                <wp:docPr id="288" name="Textfeld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 cy="265430"/>
                        </a:xfrm>
                        <a:prstGeom prst="rect">
                          <a:avLst/>
                        </a:prstGeom>
                        <a:solidFill>
                          <a:schemeClr val="lt1"/>
                        </a:solidFill>
                        <a:ln w="6350">
                          <a:noFill/>
                        </a:ln>
                      </wps:spPr>
                      <wps:txbx>
                        <w:txbxContent>
                          <w:p w14:paraId="4C7A42EA" w14:textId="7834BB06" w:rsidR="00684344" w:rsidRPr="00684344" w:rsidRDefault="00684344">
                            <w:pPr>
                              <w:rPr>
                                <w:lang w:val="de-CH"/>
                              </w:rPr>
                            </w:pPr>
                            <w:r>
                              <w:rPr>
                                <w:lang w:val="de-CH"/>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43C23D" id="Textfeld 288" o:spid="_x0000_s1091" type="#_x0000_t202" style="position:absolute;margin-left:33.15pt;margin-top:139.75pt;width:48.2pt;height:20.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" fillcolor="white [3201]" stroked="f" strokeweight=".5pt">
                <v:textbox>
                  <w:txbxContent>
                    <w:p w14:paraId="4C7A42EA" w14:textId="7834BB06" w:rsidR="00684344" w:rsidRPr="00684344" w:rsidRDefault="00684344">
                      <w:pPr>
                        <w:rPr>
                          <w:lang w:val="de-CH"/>
                        </w:rPr>
                      </w:pPr>
                      <w:r>
                        <w:rPr>
                          <w:lang w:val="de-CH"/>
                        </w:rPr>
                        <w:t>Name</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5845421" wp14:editId="0FBF290F">
                <wp:simplePos x="0" y="0"/>
                <wp:positionH relativeFrom="column">
                  <wp:posOffset>294005</wp:posOffset>
                </wp:positionH>
                <wp:positionV relativeFrom="paragraph">
                  <wp:posOffset>1433195</wp:posOffset>
                </wp:positionV>
                <wp:extent cx="4055110" cy="1732915"/>
                <wp:effectExtent l="0" t="0" r="2540" b="635"/>
                <wp:wrapNone/>
                <wp:docPr id="287" name="Textfeld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5110" cy="1732915"/>
                        </a:xfrm>
                        <a:prstGeom prst="rect">
                          <a:avLst/>
                        </a:prstGeom>
                        <a:solidFill>
                          <a:schemeClr val="lt1"/>
                        </a:solidFill>
                        <a:ln w="6350">
                          <a:solidFill>
                            <a:schemeClr val="tx1"/>
                          </a:solidFill>
                        </a:ln>
                      </wps:spPr>
                      <wps:txbx>
                        <w:txbxContent>
                          <w:p w14:paraId="36CF8C88" w14:textId="77777777" w:rsidR="00684344" w:rsidRPr="00983D68" w:rsidRDefault="00684344" w:rsidP="00684344">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45421" id="Textfeld 287" o:spid="_x0000_s1092" type="#_x0000_t202" style="position:absolute;margin-left:23.15pt;margin-top:112.85pt;width:319.3pt;height:136.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" fillcolor="white [3201]" strokecolor="black [3213]" strokeweight=".5pt">
                <v:path arrowok="t"/>
                <v:textbox>
                  <w:txbxContent>
                    <w:p w14:paraId="36CF8C88" w14:textId="77777777" w:rsidR="00684344" w:rsidRPr="00983D68" w:rsidRDefault="00684344" w:rsidP="00684344">
                      <w:pPr>
                        <w:rPr>
                          <w:sz w:val="32"/>
                          <w:szCs w:val="32"/>
                          <w:lang w:val="de-D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6761D46" wp14:editId="4C6B71FD">
                <wp:simplePos x="0" y="0"/>
                <wp:positionH relativeFrom="column">
                  <wp:posOffset>5224145</wp:posOffset>
                </wp:positionH>
                <wp:positionV relativeFrom="paragraph">
                  <wp:posOffset>590550</wp:posOffset>
                </wp:positionV>
                <wp:extent cx="3060700" cy="309880"/>
                <wp:effectExtent l="0" t="0" r="6350" b="0"/>
                <wp:wrapNone/>
                <wp:docPr id="286" name="Textfeld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309880"/>
                        </a:xfrm>
                        <a:prstGeom prst="rect">
                          <a:avLst/>
                        </a:prstGeom>
                        <a:solidFill>
                          <a:schemeClr val="lt1"/>
                        </a:solidFill>
                        <a:ln w="6350">
                          <a:solidFill>
                            <a:prstClr val="black"/>
                          </a:solidFill>
                        </a:ln>
                      </wps:spPr>
                      <wps:txbx>
                        <w:txbxContent>
                          <w:p w14:paraId="5CB686A8" w14:textId="18315A50" w:rsidR="00684344" w:rsidRPr="00557C4C" w:rsidRDefault="00684344" w:rsidP="00684344">
                            <w:pPr>
                              <w:rPr>
                                <w:lang w:val="de-CH"/>
                              </w:rPr>
                            </w:pPr>
                            <w:r>
                              <w:rPr>
                                <w:lang w:val="de-CH"/>
                              </w:rPr>
                              <w:t xml:space="preserve">Führt zur der </w:t>
                            </w:r>
                            <w:r w:rsidR="005C5A57">
                              <w:rPr>
                                <w:lang w:val="de-CH"/>
                              </w:rPr>
                              <w:t>Registrierung</w:t>
                            </w:r>
                            <w:r>
                              <w:rPr>
                                <w:lang w:val="de-CH"/>
                              </w:rPr>
                              <w:t xml:space="preserve"> Seite 4.</w:t>
                            </w:r>
                            <w:r w:rsidR="005C5A57">
                              <w:rPr>
                                <w:lang w:val="de-CH"/>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761D46" id="Textfeld 286" o:spid="_x0000_s1093" type="#_x0000_t202" style="position:absolute;margin-left:411.35pt;margin-top:46.5pt;width:241pt;height:2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" fillcolor="white [3201]" strokeweight=".5pt">
                <v:path arrowok="t"/>
                <v:textbox>
                  <w:txbxContent>
                    <w:p w14:paraId="5CB686A8" w14:textId="18315A50" w:rsidR="00684344" w:rsidRPr="00557C4C" w:rsidRDefault="00684344" w:rsidP="00684344">
                      <w:pPr>
                        <w:rPr>
                          <w:lang w:val="de-CH"/>
                        </w:rPr>
                      </w:pPr>
                      <w:r>
                        <w:rPr>
                          <w:lang w:val="de-CH"/>
                        </w:rPr>
                        <w:t xml:space="preserve">Führt zur der </w:t>
                      </w:r>
                      <w:proofErr w:type="gramStart"/>
                      <w:r w:rsidR="005C5A57">
                        <w:rPr>
                          <w:lang w:val="de-CH"/>
                        </w:rPr>
                        <w:t>Registrierung</w:t>
                      </w:r>
                      <w:proofErr w:type="gramEnd"/>
                      <w:r>
                        <w:rPr>
                          <w:lang w:val="de-CH"/>
                        </w:rPr>
                        <w:t xml:space="preserve"> Seite 4.</w:t>
                      </w:r>
                      <w:r w:rsidR="005C5A57">
                        <w:rPr>
                          <w:lang w:val="de-CH"/>
                        </w:rPr>
                        <w:t>3</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5086DA6" wp14:editId="4301B6AA">
                <wp:simplePos x="0" y="0"/>
                <wp:positionH relativeFrom="column">
                  <wp:posOffset>4420870</wp:posOffset>
                </wp:positionH>
                <wp:positionV relativeFrom="paragraph">
                  <wp:posOffset>654050</wp:posOffset>
                </wp:positionV>
                <wp:extent cx="858520" cy="86995"/>
                <wp:effectExtent l="0" t="0" r="17780" b="8255"/>
                <wp:wrapNone/>
                <wp:docPr id="285" name="Gerader Verbinde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58520" cy="86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E6CD9" id="Gerader Verbinder 28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pt,51.5pt" to="415.7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02272" behindDoc="0" locked="0" layoutInCell="1" allowOverlap="1" wp14:anchorId="292273C7" wp14:editId="2B68DA26">
                <wp:simplePos x="0" y="0"/>
                <wp:positionH relativeFrom="column">
                  <wp:posOffset>3458845</wp:posOffset>
                </wp:positionH>
                <wp:positionV relativeFrom="paragraph">
                  <wp:posOffset>272415</wp:posOffset>
                </wp:positionV>
                <wp:extent cx="1804670" cy="262255"/>
                <wp:effectExtent l="0" t="0" r="5080" b="4445"/>
                <wp:wrapNone/>
                <wp:docPr id="284" name="Gerader Verbinde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04670" cy="262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27839" id="Gerader Verbinder 28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35pt,21.45pt" to="414.4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98176" behindDoc="0" locked="0" layoutInCell="1" allowOverlap="1" wp14:anchorId="62C41C76" wp14:editId="2A3F08F1">
                <wp:simplePos x="0" y="0"/>
                <wp:positionH relativeFrom="column">
                  <wp:posOffset>5240655</wp:posOffset>
                </wp:positionH>
                <wp:positionV relativeFrom="paragraph">
                  <wp:posOffset>11430</wp:posOffset>
                </wp:positionV>
                <wp:extent cx="3060700" cy="476885"/>
                <wp:effectExtent l="0" t="0" r="6350" b="0"/>
                <wp:wrapNone/>
                <wp:docPr id="283" name="Textfeld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6885"/>
                        </a:xfrm>
                        <a:prstGeom prst="rect">
                          <a:avLst/>
                        </a:prstGeom>
                        <a:solidFill>
                          <a:schemeClr val="lt1"/>
                        </a:solidFill>
                        <a:ln w="6350">
                          <a:solidFill>
                            <a:prstClr val="black"/>
                          </a:solidFill>
                        </a:ln>
                      </wps:spPr>
                      <wps:txbx>
                        <w:txbxContent>
                          <w:p w14:paraId="14FAB9A3" w14:textId="77777777" w:rsidR="005C5A57" w:rsidRPr="00557C4C" w:rsidRDefault="005C5A57" w:rsidP="005C5A57">
                            <w:pPr>
                              <w:rPr>
                                <w:lang w:val="de-CH"/>
                              </w:rPr>
                            </w:pPr>
                            <w:r>
                              <w:rPr>
                                <w:lang w:val="de-CH"/>
                              </w:rPr>
                              <w:t>Bei der Login Bildschirm 4.2 seite wurde dieser Knopf Farben ändern</w:t>
                            </w:r>
                          </w:p>
                          <w:p w14:paraId="236DAF51" w14:textId="60115BC7" w:rsidR="00684344" w:rsidRPr="00557C4C" w:rsidRDefault="00684344" w:rsidP="00684344">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C41C76" id="Textfeld 283" o:spid="_x0000_s1094" type="#_x0000_t202" style="position:absolute;margin-left:412.65pt;margin-top:.9pt;width:241pt;height:37.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" fillcolor="white [3201]" strokeweight=".5pt">
                <v:path arrowok="t"/>
                <v:textbox>
                  <w:txbxContent>
                    <w:p w14:paraId="14FAB9A3" w14:textId="77777777" w:rsidR="005C5A57" w:rsidRPr="00557C4C" w:rsidRDefault="005C5A57" w:rsidP="005C5A57">
                      <w:pPr>
                        <w:rPr>
                          <w:lang w:val="de-CH"/>
                        </w:rPr>
                      </w:pPr>
                      <w:r>
                        <w:rPr>
                          <w:lang w:val="de-CH"/>
                        </w:rPr>
                        <w:t xml:space="preserve">Bei der Login Bildschirm 4.2 </w:t>
                      </w:r>
                      <w:proofErr w:type="spellStart"/>
                      <w:r>
                        <w:rPr>
                          <w:lang w:val="de-CH"/>
                        </w:rPr>
                        <w:t>seite</w:t>
                      </w:r>
                      <w:proofErr w:type="spellEnd"/>
                      <w:r>
                        <w:rPr>
                          <w:lang w:val="de-CH"/>
                        </w:rPr>
                        <w:t xml:space="preserve"> wurde dieser Knopf Farben ändern</w:t>
                      </w:r>
                    </w:p>
                    <w:p w14:paraId="236DAF51" w14:textId="60115BC7" w:rsidR="00684344" w:rsidRPr="00557C4C" w:rsidRDefault="00684344" w:rsidP="00684344">
                      <w:pPr>
                        <w:rPr>
                          <w:lang w:val="de-CH"/>
                        </w:rPr>
                      </w:pPr>
                    </w:p>
                  </w:txbxContent>
                </v:textbox>
              </v:shape>
            </w:pict>
          </mc:Fallback>
        </mc:AlternateContent>
      </w:r>
      <w:r>
        <w:rPr>
          <w:noProof/>
        </w:rPr>
        <mc:AlternateContent>
          <mc:Choice Requires="wpg">
            <w:drawing>
              <wp:anchor distT="0" distB="0" distL="114300" distR="114300" simplePos="0" relativeHeight="251693056" behindDoc="0" locked="0" layoutInCell="1" allowOverlap="1" wp14:anchorId="7B94C200" wp14:editId="3A178C9B">
                <wp:simplePos x="0" y="0"/>
                <wp:positionH relativeFrom="margin">
                  <wp:align>left</wp:align>
                </wp:positionH>
                <wp:positionV relativeFrom="paragraph">
                  <wp:posOffset>346710</wp:posOffset>
                </wp:positionV>
                <wp:extent cx="4523740" cy="3458845"/>
                <wp:effectExtent l="0" t="0" r="0" b="8255"/>
                <wp:wrapNone/>
                <wp:docPr id="276" name="Gruppieren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740" cy="3458845"/>
                          <a:chOff x="0" y="0"/>
                          <a:chExt cx="4523740" cy="3458818"/>
                        </a:xfrm>
                      </wpg:grpSpPr>
                      <wps:wsp>
                        <wps:cNvPr id="277" name="Rechteck 389"/>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hteck 390"/>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feld 391"/>
                        <wps:cNvSpPr txBox="1"/>
                        <wps:spPr>
                          <a:xfrm>
                            <a:off x="206734" y="79513"/>
                            <a:ext cx="787179" cy="453224"/>
                          </a:xfrm>
                          <a:prstGeom prst="rect">
                            <a:avLst/>
                          </a:prstGeom>
                          <a:solidFill>
                            <a:schemeClr val="lt1"/>
                          </a:solidFill>
                          <a:ln w="6350">
                            <a:noFill/>
                          </a:ln>
                        </wps:spPr>
                        <wps:txbx>
                          <w:txbxContent>
                            <w:p w14:paraId="46A2E8D2" w14:textId="77777777" w:rsidR="00684344" w:rsidRPr="00983D68" w:rsidRDefault="00684344" w:rsidP="00684344">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Rechteck 392"/>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Textfeld 393"/>
                        <wps:cNvSpPr txBox="1"/>
                        <wps:spPr>
                          <a:xfrm>
                            <a:off x="2775005" y="151075"/>
                            <a:ext cx="747422" cy="365760"/>
                          </a:xfrm>
                          <a:prstGeom prst="rect">
                            <a:avLst/>
                          </a:prstGeom>
                          <a:solidFill>
                            <a:schemeClr val="lt1"/>
                          </a:solidFill>
                          <a:ln w="6350">
                            <a:solidFill>
                              <a:schemeClr val="tx1"/>
                            </a:solidFill>
                          </a:ln>
                        </wps:spPr>
                        <wps:txbx>
                          <w:txbxContent>
                            <w:p w14:paraId="72CA9D7F" w14:textId="77777777" w:rsidR="00684344" w:rsidRPr="00983D68" w:rsidRDefault="00684344" w:rsidP="00684344">
                              <w:pPr>
                                <w:rPr>
                                  <w:sz w:val="32"/>
                                  <w:szCs w:val="32"/>
                                  <w:lang w:val="de-DE"/>
                                </w:rPr>
                              </w:pPr>
                              <w:r w:rsidRPr="00983D68">
                                <w:rPr>
                                  <w:sz w:val="32"/>
                                  <w:szCs w:val="32"/>
                                  <w:lang w:val="de-D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feld 394"/>
                        <wps:cNvSpPr txBox="1"/>
                        <wps:spPr>
                          <a:xfrm>
                            <a:off x="3617843" y="151075"/>
                            <a:ext cx="860280" cy="365760"/>
                          </a:xfrm>
                          <a:prstGeom prst="rect">
                            <a:avLst/>
                          </a:prstGeom>
                          <a:solidFill>
                            <a:schemeClr val="lt1"/>
                          </a:solidFill>
                          <a:ln w="6350">
                            <a:solidFill>
                              <a:schemeClr val="tx1"/>
                            </a:solidFill>
                          </a:ln>
                        </wps:spPr>
                        <wps:txbx>
                          <w:txbxContent>
                            <w:p w14:paraId="62090FD7" w14:textId="77777777" w:rsidR="00684344" w:rsidRPr="00983D68" w:rsidRDefault="00684344" w:rsidP="00684344">
                              <w:pPr>
                                <w:rPr>
                                  <w:sz w:val="32"/>
                                  <w:szCs w:val="32"/>
                                  <w:lang w:val="de-DE"/>
                                </w:rPr>
                              </w:pPr>
                              <w:r>
                                <w:rPr>
                                  <w:sz w:val="32"/>
                                  <w:szCs w:val="32"/>
                                  <w:lang w:val="de-DE"/>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94C200" id="Gruppieren 276" o:spid="_x0000_s1095" style="position:absolute;margin-left:0;margin-top:27.3pt;width:356.2pt;height:272.35pt;z-index:251693056;mso-position-horizontal:left;mso-position-horizontal-relative:margin" coordsize="45237,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">
                <v:rect id="Rechteck 389" o:spid="_x0000_s1096"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" filled="f" strokecolor="black [3213]" strokeweight="1pt"/>
                <v:rect id="Rechteck 390" o:spid="_x0000_s1097"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" filled="f" strokecolor="black [3213]" strokeweight="1pt"/>
                <v:shape id="Textfeld 391" o:spid="_x0000_s1098"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14:paraId="46A2E8D2" w14:textId="77777777" w:rsidR="00684344" w:rsidRPr="00983D68" w:rsidRDefault="00684344" w:rsidP="00684344">
                        <w:pPr>
                          <w:rPr>
                            <w:sz w:val="40"/>
                            <w:szCs w:val="40"/>
                            <w:lang w:val="de-DE"/>
                          </w:rPr>
                        </w:pPr>
                        <w:r w:rsidRPr="00983D68">
                          <w:rPr>
                            <w:sz w:val="40"/>
                            <w:szCs w:val="40"/>
                            <w:lang w:val="de-DE"/>
                          </w:rPr>
                          <w:t>Logo</w:t>
                        </w:r>
                      </w:p>
                    </w:txbxContent>
                  </v:textbox>
                </v:shape>
                <v:rect id="Rechteck 392" o:spid="_x0000_s1099"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" filled="f" strokecolor="black [3213]" strokeweight="1pt"/>
                <v:shape id="Textfeld 393" o:spid="_x0000_s1100" type="#_x0000_t202" style="position:absolute;left:27750;top:1510;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" fillcolor="white [3201]" strokecolor="black [3213]" strokeweight=".5pt">
                  <v:textbox>
                    <w:txbxContent>
                      <w:p w14:paraId="72CA9D7F" w14:textId="77777777" w:rsidR="00684344" w:rsidRPr="00983D68" w:rsidRDefault="00684344" w:rsidP="00684344">
                        <w:pPr>
                          <w:rPr>
                            <w:sz w:val="32"/>
                            <w:szCs w:val="32"/>
                            <w:lang w:val="de-DE"/>
                          </w:rPr>
                        </w:pPr>
                        <w:r w:rsidRPr="00983D68">
                          <w:rPr>
                            <w:sz w:val="32"/>
                            <w:szCs w:val="32"/>
                            <w:lang w:val="de-DE"/>
                          </w:rPr>
                          <w:t>Log in</w:t>
                        </w:r>
                      </w:p>
                    </w:txbxContent>
                  </v:textbox>
                </v:shape>
                <v:shape id="Textfeld 394" o:spid="_x0000_s1101" type="#_x0000_t202" style="position:absolute;left:36178;top:1510;width:860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" fillcolor="white [3201]" strokecolor="black [3213]" strokeweight=".5pt">
                  <v:textbox>
                    <w:txbxContent>
                      <w:p w14:paraId="62090FD7" w14:textId="77777777" w:rsidR="00684344" w:rsidRPr="00983D68" w:rsidRDefault="00684344" w:rsidP="00684344">
                        <w:pPr>
                          <w:rPr>
                            <w:sz w:val="32"/>
                            <w:szCs w:val="32"/>
                            <w:lang w:val="de-DE"/>
                          </w:rPr>
                        </w:pPr>
                        <w:proofErr w:type="spellStart"/>
                        <w:r>
                          <w:rPr>
                            <w:sz w:val="32"/>
                            <w:szCs w:val="32"/>
                            <w:lang w:val="de-DE"/>
                          </w:rPr>
                          <w:t>Signup</w:t>
                        </w:r>
                        <w:proofErr w:type="spellEnd"/>
                      </w:p>
                    </w:txbxContent>
                  </v:textbox>
                </v:shape>
                <w10:wrap anchorx="margin"/>
              </v:group>
            </w:pict>
          </mc:Fallback>
        </mc:AlternateContent>
      </w:r>
      <w:r w:rsidR="00557C4C" w:rsidRPr="00037B19">
        <w:rPr>
          <w:lang w:val="de-CH"/>
        </w:rPr>
        <w:br w:type="page"/>
      </w:r>
    </w:p>
    <w:p w14:paraId="452E1D12" w14:textId="306372E0" w:rsidR="00557C4C" w:rsidRPr="00037B19" w:rsidRDefault="007B0B91" w:rsidP="0086469B">
      <w:pPr>
        <w:pStyle w:val="berschrift2"/>
        <w:rPr>
          <w:lang w:val="de-CH"/>
        </w:rPr>
      </w:pPr>
      <w:r>
        <w:rPr>
          <w:noProof/>
        </w:rPr>
        <w:lastRenderedPageBreak/>
        <mc:AlternateContent>
          <mc:Choice Requires="wps">
            <w:drawing>
              <wp:anchor distT="0" distB="0" distL="114300" distR="114300" simplePos="0" relativeHeight="251723776" behindDoc="0" locked="0" layoutInCell="1" allowOverlap="1" wp14:anchorId="2BE31CFE" wp14:editId="551C0E75">
                <wp:simplePos x="0" y="0"/>
                <wp:positionH relativeFrom="column">
                  <wp:posOffset>826770</wp:posOffset>
                </wp:positionH>
                <wp:positionV relativeFrom="paragraph">
                  <wp:posOffset>374015</wp:posOffset>
                </wp:positionV>
                <wp:extent cx="4030980" cy="675005"/>
                <wp:effectExtent l="0" t="0" r="7620" b="10795"/>
                <wp:wrapNone/>
                <wp:docPr id="275" name="Gerader Verbinde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3098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173CD" id="Gerader Verbinder 27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29.45pt" to="382.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24800" behindDoc="0" locked="0" layoutInCell="1" allowOverlap="1" wp14:anchorId="117C2D87" wp14:editId="20390AFA">
                <wp:simplePos x="0" y="0"/>
                <wp:positionH relativeFrom="column">
                  <wp:posOffset>4937125</wp:posOffset>
                </wp:positionH>
                <wp:positionV relativeFrom="paragraph">
                  <wp:posOffset>95885</wp:posOffset>
                </wp:positionV>
                <wp:extent cx="3060700" cy="476885"/>
                <wp:effectExtent l="0" t="0" r="6350" b="0"/>
                <wp:wrapNone/>
                <wp:docPr id="273" name="Textfeld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6885"/>
                        </a:xfrm>
                        <a:prstGeom prst="rect">
                          <a:avLst/>
                        </a:prstGeom>
                        <a:solidFill>
                          <a:schemeClr val="lt1"/>
                        </a:solidFill>
                        <a:ln w="6350">
                          <a:solidFill>
                            <a:prstClr val="black"/>
                          </a:solidFill>
                        </a:ln>
                      </wps:spPr>
                      <wps:txbx>
                        <w:txbxContent>
                          <w:p w14:paraId="159B7D1D" w14:textId="77777777" w:rsidR="00E73A04" w:rsidRPr="00557C4C" w:rsidRDefault="00E73A04" w:rsidP="00E73A04">
                            <w:pPr>
                              <w:rPr>
                                <w:lang w:val="de-CH"/>
                              </w:rPr>
                            </w:pPr>
                            <w:r>
                              <w:rPr>
                                <w:lang w:val="de-CH"/>
                              </w:rPr>
                              <w:t>Wenn man auf das Logo drückt, führt es auf den Startbildschirm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7C2D87" id="Textfeld 273" o:spid="_x0000_s1102" type="#_x0000_t202" style="position:absolute;left:0;text-align:left;margin-left:388.75pt;margin-top:7.55pt;width:241pt;height:37.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" fillcolor="white [3201]" strokeweight=".5pt">
                <v:path arrowok="t"/>
                <v:textbox>
                  <w:txbxContent>
                    <w:p w14:paraId="159B7D1D" w14:textId="77777777" w:rsidR="00E73A04" w:rsidRPr="00557C4C" w:rsidRDefault="00E73A04" w:rsidP="00E73A04">
                      <w:pPr>
                        <w:rPr>
                          <w:lang w:val="de-CH"/>
                        </w:rPr>
                      </w:pPr>
                      <w:r>
                        <w:rPr>
                          <w:lang w:val="de-CH"/>
                        </w:rPr>
                        <w:t>Wenn man auf das Logo drückt, führt es auf den Startbildschirm 4.1</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14021EEF" wp14:editId="6F1F12D4">
                <wp:simplePos x="0" y="0"/>
                <wp:positionH relativeFrom="column">
                  <wp:posOffset>3155950</wp:posOffset>
                </wp:positionH>
                <wp:positionV relativeFrom="paragraph">
                  <wp:posOffset>890905</wp:posOffset>
                </wp:positionV>
                <wp:extent cx="1804670" cy="262255"/>
                <wp:effectExtent l="0" t="0" r="5080" b="4445"/>
                <wp:wrapNone/>
                <wp:docPr id="272" name="Gerader Verbinde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04670" cy="262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DE616" id="Gerader Verbinder 27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70.15pt" to="390.6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" strokecolor="black [3200]" strokeweight=".5pt">
                <v:stroke joinstyle="miter"/>
                <o:lock v:ext="edit" shapetype="f"/>
              </v:line>
            </w:pict>
          </mc:Fallback>
        </mc:AlternateContent>
      </w:r>
      <w:r w:rsidR="0086469B" w:rsidRPr="00037B19">
        <w:rPr>
          <w:lang w:val="de-CH"/>
        </w:rPr>
        <w:t>Registrierung</w:t>
      </w:r>
    </w:p>
    <w:p w14:paraId="7C9369DC" w14:textId="1935D0F0" w:rsidR="0086469B" w:rsidRPr="00037B19" w:rsidRDefault="0086469B" w:rsidP="0086469B">
      <w:pPr>
        <w:rPr>
          <w:lang w:val="de-CH"/>
        </w:rPr>
      </w:pPr>
    </w:p>
    <w:p w14:paraId="65D4F0A8" w14:textId="56F7E7B8" w:rsidR="0086469B" w:rsidRPr="00037B19" w:rsidRDefault="007B0B91" w:rsidP="0086469B">
      <w:pPr>
        <w:rPr>
          <w:lang w:val="de-CH"/>
        </w:rPr>
      </w:pPr>
      <w:r>
        <w:rPr>
          <w:noProof/>
        </w:rPr>
        <mc:AlternateContent>
          <mc:Choice Requires="wps">
            <w:drawing>
              <wp:anchor distT="0" distB="0" distL="114300" distR="114300" simplePos="0" relativeHeight="251725824" behindDoc="0" locked="0" layoutInCell="1" allowOverlap="1" wp14:anchorId="10B5A4C7" wp14:editId="46B2DDE8">
                <wp:simplePos x="0" y="0"/>
                <wp:positionH relativeFrom="column">
                  <wp:posOffset>4940300</wp:posOffset>
                </wp:positionH>
                <wp:positionV relativeFrom="paragraph">
                  <wp:posOffset>161925</wp:posOffset>
                </wp:positionV>
                <wp:extent cx="3060700" cy="252730"/>
                <wp:effectExtent l="0" t="0" r="6350" b="0"/>
                <wp:wrapNone/>
                <wp:docPr id="271" name="Textfeld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252730"/>
                        </a:xfrm>
                        <a:prstGeom prst="rect">
                          <a:avLst/>
                        </a:prstGeom>
                        <a:solidFill>
                          <a:schemeClr val="lt1"/>
                        </a:solidFill>
                        <a:ln w="6350">
                          <a:solidFill>
                            <a:prstClr val="black"/>
                          </a:solidFill>
                        </a:ln>
                      </wps:spPr>
                      <wps:txbx>
                        <w:txbxContent>
                          <w:p w14:paraId="32348804" w14:textId="77777777" w:rsidR="005C5A57" w:rsidRPr="00557C4C" w:rsidRDefault="005C5A57" w:rsidP="005C5A57">
                            <w:pPr>
                              <w:rPr>
                                <w:lang w:val="de-CH"/>
                              </w:rPr>
                            </w:pPr>
                            <w:r>
                              <w:rPr>
                                <w:lang w:val="de-CH"/>
                              </w:rPr>
                              <w:t>Führt zur der anmelde Seite 4.2</w:t>
                            </w:r>
                          </w:p>
                          <w:p w14:paraId="091B7DA2" w14:textId="508FA833" w:rsidR="00E73A04" w:rsidRPr="00557C4C" w:rsidRDefault="00E73A04" w:rsidP="00E73A04">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B5A4C7" id="Textfeld 271" o:spid="_x0000_s1103" type="#_x0000_t202" style="position:absolute;margin-left:389pt;margin-top:12.75pt;width:241pt;height:1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" fillcolor="white [3201]" strokeweight=".5pt">
                <v:path arrowok="t"/>
                <v:textbox>
                  <w:txbxContent>
                    <w:p w14:paraId="32348804" w14:textId="77777777" w:rsidR="005C5A57" w:rsidRPr="00557C4C" w:rsidRDefault="005C5A57" w:rsidP="005C5A57">
                      <w:pPr>
                        <w:rPr>
                          <w:lang w:val="de-CH"/>
                        </w:rPr>
                      </w:pPr>
                      <w:r>
                        <w:rPr>
                          <w:lang w:val="de-CH"/>
                        </w:rPr>
                        <w:t>Führt zur der anmelde Seite 4.2</w:t>
                      </w:r>
                    </w:p>
                    <w:p w14:paraId="091B7DA2" w14:textId="508FA833" w:rsidR="00E73A04" w:rsidRPr="00557C4C" w:rsidRDefault="00E73A04" w:rsidP="00E73A04">
                      <w:pPr>
                        <w:rPr>
                          <w:lang w:val="de-CH"/>
                        </w:rPr>
                      </w:pPr>
                    </w:p>
                  </w:txbxContent>
                </v:textbox>
              </v:shape>
            </w:pict>
          </mc:Fallback>
        </mc:AlternateContent>
      </w:r>
    </w:p>
    <w:p w14:paraId="247DF637" w14:textId="19E8EAEF" w:rsidR="00E73A04" w:rsidRPr="00037B19" w:rsidRDefault="007B0B91">
      <w:pPr>
        <w:rPr>
          <w:lang w:val="de-CH"/>
        </w:rPr>
      </w:pPr>
      <w:r>
        <w:rPr>
          <w:noProof/>
        </w:rPr>
        <mc:AlternateContent>
          <mc:Choice Requires="wps">
            <w:drawing>
              <wp:anchor distT="0" distB="0" distL="114300" distR="114300" simplePos="0" relativeHeight="251736064" behindDoc="0" locked="0" layoutInCell="1" allowOverlap="1" wp14:anchorId="31956DA4" wp14:editId="2BF2BA7C">
                <wp:simplePos x="0" y="0"/>
                <wp:positionH relativeFrom="column">
                  <wp:posOffset>3275330</wp:posOffset>
                </wp:positionH>
                <wp:positionV relativeFrom="paragraph">
                  <wp:posOffset>2303780</wp:posOffset>
                </wp:positionV>
                <wp:extent cx="1009650" cy="265430"/>
                <wp:effectExtent l="0" t="0" r="0" b="1270"/>
                <wp:wrapNone/>
                <wp:docPr id="269" name="Textfeld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65430"/>
                        </a:xfrm>
                        <a:prstGeom prst="rect">
                          <a:avLst/>
                        </a:prstGeom>
                        <a:solidFill>
                          <a:schemeClr val="lt1"/>
                        </a:solidFill>
                        <a:ln w="6350">
                          <a:solidFill>
                            <a:schemeClr val="tx1"/>
                          </a:solidFill>
                        </a:ln>
                      </wps:spPr>
                      <wps:txbx>
                        <w:txbxContent>
                          <w:p w14:paraId="70EFD9D3" w14:textId="663B7BD2" w:rsidR="00E73A04" w:rsidRPr="00684344" w:rsidRDefault="009E4A83" w:rsidP="00E73A04">
                            <w:pPr>
                              <w:rPr>
                                <w:lang w:val="de-CH"/>
                              </w:rPr>
                            </w:pPr>
                            <w:r>
                              <w:rPr>
                                <w:lang w:val="de-CH"/>
                              </w:rPr>
                              <w:t>Registrieren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6DA4" id="Textfeld 269" o:spid="_x0000_s1104" type="#_x0000_t202" style="position:absolute;margin-left:257.9pt;margin-top:181.4pt;width:79.5pt;height:20.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" fillcolor="white [3201]" strokecolor="black [3213]" strokeweight=".5pt">
                <v:path arrowok="t"/>
                <v:textbox>
                  <w:txbxContent>
                    <w:p w14:paraId="70EFD9D3" w14:textId="663B7BD2" w:rsidR="00E73A04" w:rsidRPr="00684344" w:rsidRDefault="009E4A83" w:rsidP="00E73A04">
                      <w:pPr>
                        <w:rPr>
                          <w:lang w:val="de-CH"/>
                        </w:rPr>
                      </w:pPr>
                      <w:r>
                        <w:rPr>
                          <w:lang w:val="de-CH"/>
                        </w:rPr>
                        <w:t>Registrieren</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1137210" wp14:editId="4973D963">
                <wp:simplePos x="0" y="0"/>
                <wp:positionH relativeFrom="column">
                  <wp:posOffset>3733800</wp:posOffset>
                </wp:positionH>
                <wp:positionV relativeFrom="paragraph">
                  <wp:posOffset>2139950</wp:posOffset>
                </wp:positionV>
                <wp:extent cx="1314450" cy="238760"/>
                <wp:effectExtent l="0" t="0" r="0" b="8890"/>
                <wp:wrapNone/>
                <wp:docPr id="268" name="Gerader Verbinde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0" cy="23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3B55D" id="Gerader Verbinder 268"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68.5pt" to="397.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42208" behindDoc="0" locked="0" layoutInCell="1" allowOverlap="1" wp14:anchorId="20A9EC7F" wp14:editId="044158FE">
                <wp:simplePos x="0" y="0"/>
                <wp:positionH relativeFrom="column">
                  <wp:posOffset>5019675</wp:posOffset>
                </wp:positionH>
                <wp:positionV relativeFrom="paragraph">
                  <wp:posOffset>1530350</wp:posOffset>
                </wp:positionV>
                <wp:extent cx="3060700" cy="2390775"/>
                <wp:effectExtent l="0" t="0" r="6350" b="9525"/>
                <wp:wrapNone/>
                <wp:docPr id="267" name="Textfeld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2390775"/>
                        </a:xfrm>
                        <a:prstGeom prst="rect">
                          <a:avLst/>
                        </a:prstGeom>
                        <a:solidFill>
                          <a:schemeClr val="lt1"/>
                        </a:solidFill>
                        <a:ln w="6350">
                          <a:solidFill>
                            <a:prstClr val="black"/>
                          </a:solidFill>
                        </a:ln>
                      </wps:spPr>
                      <wps:txbx>
                        <w:txbxContent>
                          <w:p w14:paraId="4E28623E" w14:textId="77DC2A91" w:rsidR="009E4A83" w:rsidRDefault="009E4A83" w:rsidP="009E4A83">
                            <w:pPr>
                              <w:rPr>
                                <w:lang w:val="de-CH"/>
                              </w:rPr>
                            </w:pPr>
                            <w:r>
                              <w:rPr>
                                <w:lang w:val="de-CH"/>
                              </w:rPr>
                              <w:t xml:space="preserve">Nach Angabe vom Namen, Passwort und E-mail kann der ‘’Registrieren’’ Knopf gedrückt werden. Es sucht, ob ein Account mit derselben E-mail existiert und wenn nicht, dann wird der Nutzer erstellt und angemeldet. </w:t>
                            </w:r>
                          </w:p>
                          <w:p w14:paraId="521BBA1D" w14:textId="77777777" w:rsidR="00F233EF" w:rsidRDefault="00F233EF" w:rsidP="00F233EF">
                            <w:pPr>
                              <w:rPr>
                                <w:lang w:val="de-CH"/>
                              </w:rPr>
                            </w:pPr>
                            <w:r>
                              <w:rPr>
                                <w:lang w:val="de-CH"/>
                              </w:rPr>
                              <w:t>Der Nutzer wird bei Erfolg auf die neue Startbildschirmseite 4.5 gebracht</w:t>
                            </w:r>
                          </w:p>
                          <w:p w14:paraId="0CBFCC3F" w14:textId="77777777" w:rsidR="00F233EF" w:rsidRPr="00557C4C" w:rsidRDefault="00F233EF" w:rsidP="00F233EF">
                            <w:pPr>
                              <w:rPr>
                                <w:lang w:val="de-CH"/>
                              </w:rPr>
                            </w:pPr>
                            <w:r>
                              <w:rPr>
                                <w:lang w:val="de-CH"/>
                              </w:rPr>
                              <w:t>Log-in und Signup werden ersetz mit dem Namen des Nutzers auf der startbildschirm Seite</w:t>
                            </w:r>
                          </w:p>
                          <w:p w14:paraId="7E4DB837" w14:textId="3D6E78C4" w:rsidR="009E4A83" w:rsidRPr="00557C4C" w:rsidRDefault="009E4A83" w:rsidP="00F233EF">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A9EC7F" id="Textfeld 267" o:spid="_x0000_s1105" type="#_x0000_t202" style="position:absolute;margin-left:395.25pt;margin-top:120.5pt;width:241pt;height:18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" fillcolor="white [3201]" strokeweight=".5pt">
                <v:path arrowok="t"/>
                <v:textbox>
                  <w:txbxContent>
                    <w:p w14:paraId="4E28623E" w14:textId="77DC2A91" w:rsidR="009E4A83" w:rsidRDefault="009E4A83" w:rsidP="009E4A83">
                      <w:pPr>
                        <w:rPr>
                          <w:lang w:val="de-CH"/>
                        </w:rPr>
                      </w:pPr>
                      <w:r>
                        <w:rPr>
                          <w:lang w:val="de-CH"/>
                        </w:rPr>
                        <w:t xml:space="preserve">Nach Angabe vom Namen, Passwort und </w:t>
                      </w:r>
                      <w:proofErr w:type="spellStart"/>
                      <w:r>
                        <w:rPr>
                          <w:lang w:val="de-CH"/>
                        </w:rPr>
                        <w:t>E-mail</w:t>
                      </w:r>
                      <w:proofErr w:type="spellEnd"/>
                      <w:r>
                        <w:rPr>
                          <w:lang w:val="de-CH"/>
                        </w:rPr>
                        <w:t xml:space="preserve"> kann der ‘’Registrieren’’ Knopf gedrückt werden. Es sucht, ob ein Account mit derselben </w:t>
                      </w:r>
                      <w:proofErr w:type="spellStart"/>
                      <w:r>
                        <w:rPr>
                          <w:lang w:val="de-CH"/>
                        </w:rPr>
                        <w:t>E-mail</w:t>
                      </w:r>
                      <w:proofErr w:type="spellEnd"/>
                      <w:r>
                        <w:rPr>
                          <w:lang w:val="de-CH"/>
                        </w:rPr>
                        <w:t xml:space="preserve"> existiert und wenn nicht, dann wird der Nutzer erstellt und angemeldet. </w:t>
                      </w:r>
                    </w:p>
                    <w:p w14:paraId="521BBA1D" w14:textId="77777777" w:rsidR="00F233EF" w:rsidRDefault="00F233EF" w:rsidP="00F233EF">
                      <w:pPr>
                        <w:rPr>
                          <w:lang w:val="de-CH"/>
                        </w:rPr>
                      </w:pPr>
                      <w:r>
                        <w:rPr>
                          <w:lang w:val="de-CH"/>
                        </w:rPr>
                        <w:t>Der Nutzer wird bei Erfolg auf die neue Startbildschirmseite 4.5 gebracht</w:t>
                      </w:r>
                    </w:p>
                    <w:p w14:paraId="0CBFCC3F" w14:textId="77777777" w:rsidR="00F233EF" w:rsidRPr="00557C4C" w:rsidRDefault="00F233EF" w:rsidP="00F233EF">
                      <w:pPr>
                        <w:rPr>
                          <w:lang w:val="de-CH"/>
                        </w:rPr>
                      </w:pPr>
                      <w:r>
                        <w:rPr>
                          <w:lang w:val="de-CH"/>
                        </w:rPr>
                        <w:t xml:space="preserve">Log-in und </w:t>
                      </w:r>
                      <w:proofErr w:type="spellStart"/>
                      <w:r>
                        <w:rPr>
                          <w:lang w:val="de-CH"/>
                        </w:rPr>
                        <w:t>Signup</w:t>
                      </w:r>
                      <w:proofErr w:type="spellEnd"/>
                      <w:r>
                        <w:rPr>
                          <w:lang w:val="de-CH"/>
                        </w:rPr>
                        <w:t xml:space="preserve"> werden ersetz mit dem Namen des Nutzers auf der startbildschirm Seite</w:t>
                      </w:r>
                    </w:p>
                    <w:p w14:paraId="7E4DB837" w14:textId="3D6E78C4" w:rsidR="009E4A83" w:rsidRPr="00557C4C" w:rsidRDefault="009E4A83" w:rsidP="00F233EF">
                      <w:pPr>
                        <w:rPr>
                          <w:lang w:val="de-CH"/>
                        </w:rPr>
                      </w:pP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EEE1AAE" wp14:editId="64AFC773">
                <wp:simplePos x="0" y="0"/>
                <wp:positionH relativeFrom="column">
                  <wp:posOffset>4919980</wp:posOffset>
                </wp:positionH>
                <wp:positionV relativeFrom="paragraph">
                  <wp:posOffset>320040</wp:posOffset>
                </wp:positionV>
                <wp:extent cx="3060700" cy="593725"/>
                <wp:effectExtent l="0" t="0" r="6350" b="0"/>
                <wp:wrapNone/>
                <wp:docPr id="265" name="Textfeld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593725"/>
                        </a:xfrm>
                        <a:prstGeom prst="rect">
                          <a:avLst/>
                        </a:prstGeom>
                        <a:solidFill>
                          <a:schemeClr val="lt1"/>
                        </a:solidFill>
                        <a:ln w="6350">
                          <a:solidFill>
                            <a:prstClr val="black"/>
                          </a:solidFill>
                        </a:ln>
                      </wps:spPr>
                      <wps:txbx>
                        <w:txbxContent>
                          <w:p w14:paraId="26B23BAE" w14:textId="32009315" w:rsidR="005C5A57" w:rsidRPr="00557C4C" w:rsidRDefault="005C5A57" w:rsidP="005C5A57">
                            <w:pPr>
                              <w:rPr>
                                <w:lang w:val="de-CH"/>
                              </w:rPr>
                            </w:pPr>
                            <w:r>
                              <w:rPr>
                                <w:lang w:val="de-CH"/>
                              </w:rPr>
                              <w:t>Bei der Registrierung Bildschirm 4.3 Seite wurde dieser Knopf, Farben ändern</w:t>
                            </w:r>
                          </w:p>
                          <w:p w14:paraId="7EAF56E3" w14:textId="044D5B3F" w:rsidR="00E73A04" w:rsidRPr="00557C4C" w:rsidRDefault="00E73A04" w:rsidP="00E73A04">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EE1AAE" id="Textfeld 265" o:spid="_x0000_s1106" type="#_x0000_t202" style="position:absolute;margin-left:387.4pt;margin-top:25.2pt;width:241pt;height:4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" fillcolor="white [3201]" strokeweight=".5pt">
                <v:path arrowok="t"/>
                <v:textbox>
                  <w:txbxContent>
                    <w:p w14:paraId="26B23BAE" w14:textId="32009315" w:rsidR="005C5A57" w:rsidRPr="00557C4C" w:rsidRDefault="005C5A57" w:rsidP="005C5A57">
                      <w:pPr>
                        <w:rPr>
                          <w:lang w:val="de-CH"/>
                        </w:rPr>
                      </w:pPr>
                      <w:r>
                        <w:rPr>
                          <w:lang w:val="de-CH"/>
                        </w:rPr>
                        <w:t>Bei der Registrierung Bildschirm 4.3 Seite wurde dieser Knopf, Farben ändern</w:t>
                      </w:r>
                    </w:p>
                    <w:p w14:paraId="7EAF56E3" w14:textId="044D5B3F" w:rsidR="00E73A04" w:rsidRPr="00557C4C" w:rsidRDefault="00E73A04" w:rsidP="00E73A04">
                      <w:pPr>
                        <w:rPr>
                          <w:lang w:val="de-CH"/>
                        </w:rPr>
                      </w:pP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07C77385" wp14:editId="07C7B15B">
                <wp:simplePos x="0" y="0"/>
                <wp:positionH relativeFrom="column">
                  <wp:posOffset>381635</wp:posOffset>
                </wp:positionH>
                <wp:positionV relativeFrom="paragraph">
                  <wp:posOffset>2280285</wp:posOffset>
                </wp:positionV>
                <wp:extent cx="731520" cy="265430"/>
                <wp:effectExtent l="0" t="0" r="0" b="0"/>
                <wp:wrapNone/>
                <wp:docPr id="264" name="Textfeld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 cy="265430"/>
                        </a:xfrm>
                        <a:prstGeom prst="rect">
                          <a:avLst/>
                        </a:prstGeom>
                        <a:solidFill>
                          <a:schemeClr val="lt1"/>
                        </a:solidFill>
                        <a:ln w="6350">
                          <a:noFill/>
                        </a:ln>
                      </wps:spPr>
                      <wps:txbx>
                        <w:txbxContent>
                          <w:p w14:paraId="18D065D1" w14:textId="7BC15F94" w:rsidR="00E73A04" w:rsidRPr="00684344" w:rsidRDefault="00F233EF" w:rsidP="00E73A04">
                            <w:pPr>
                              <w:rPr>
                                <w:lang w:val="de-CH"/>
                              </w:rPr>
                            </w:pPr>
                            <w:r>
                              <w:rPr>
                                <w:lang w:val="de-CH"/>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7385" id="Textfeld 264" o:spid="_x0000_s1107" type="#_x0000_t202" style="position:absolute;margin-left:30.05pt;margin-top:179.55pt;width:57.6pt;height:2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" fillcolor="white [3201]" stroked="f" strokeweight=".5pt">
                <v:textbox>
                  <w:txbxContent>
                    <w:p w14:paraId="18D065D1" w14:textId="7BC15F94" w:rsidR="00E73A04" w:rsidRPr="00684344" w:rsidRDefault="00F233EF" w:rsidP="00E73A04">
                      <w:pPr>
                        <w:rPr>
                          <w:lang w:val="de-CH"/>
                        </w:rPr>
                      </w:pPr>
                      <w:r>
                        <w:rPr>
                          <w:lang w:val="de-CH"/>
                        </w:rPr>
                        <w:t>E-Mail</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60884C52" wp14:editId="69B15912">
                <wp:simplePos x="0" y="0"/>
                <wp:positionH relativeFrom="column">
                  <wp:posOffset>1153160</wp:posOffset>
                </wp:positionH>
                <wp:positionV relativeFrom="paragraph">
                  <wp:posOffset>2280285</wp:posOffset>
                </wp:positionV>
                <wp:extent cx="1979930" cy="333375"/>
                <wp:effectExtent l="0" t="0" r="1270" b="9525"/>
                <wp:wrapNone/>
                <wp:docPr id="263" name="Textfeld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333375"/>
                        </a:xfrm>
                        <a:prstGeom prst="rect">
                          <a:avLst/>
                        </a:prstGeom>
                        <a:solidFill>
                          <a:schemeClr val="lt1"/>
                        </a:solidFill>
                        <a:ln w="6350">
                          <a:solidFill>
                            <a:schemeClr val="tx1"/>
                          </a:solidFill>
                        </a:ln>
                      </wps:spPr>
                      <wps:txbx>
                        <w:txbxContent>
                          <w:p w14:paraId="24B04193" w14:textId="77777777" w:rsidR="00E73A04" w:rsidRPr="00983D68" w:rsidRDefault="00E73A04" w:rsidP="00E73A04">
                            <w:pPr>
                              <w:rPr>
                                <w:sz w:val="32"/>
                                <w:szCs w:val="32"/>
                                <w:lang w:val="de-DE"/>
                              </w:rPr>
                            </w:pPr>
                            <w:r>
                              <w:rPr>
                                <w:sz w:val="32"/>
                                <w:szCs w:val="32"/>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84C52" id="Textfeld 263" o:spid="_x0000_s1108" type="#_x0000_t202" style="position:absolute;margin-left:90.8pt;margin-top:179.55pt;width:155.9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" fillcolor="white [3201]" strokecolor="black [3213]" strokeweight=".5pt">
                <v:path arrowok="t"/>
                <v:textbox>
                  <w:txbxContent>
                    <w:p w14:paraId="24B04193" w14:textId="77777777" w:rsidR="00E73A04" w:rsidRPr="00983D68" w:rsidRDefault="00E73A04" w:rsidP="00E73A04">
                      <w:pPr>
                        <w:rPr>
                          <w:sz w:val="32"/>
                          <w:szCs w:val="32"/>
                          <w:lang w:val="de-DE"/>
                        </w:rPr>
                      </w:pPr>
                      <w:r>
                        <w:rPr>
                          <w:sz w:val="32"/>
                          <w:szCs w:val="32"/>
                          <w:lang w:val="de-DE"/>
                        </w:rPr>
                        <w:t>…</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23A805BB" wp14:editId="17B96677">
                <wp:simplePos x="0" y="0"/>
                <wp:positionH relativeFrom="column">
                  <wp:posOffset>262255</wp:posOffset>
                </wp:positionH>
                <wp:positionV relativeFrom="paragraph">
                  <wp:posOffset>1080770</wp:posOffset>
                </wp:positionV>
                <wp:extent cx="4054475" cy="1732915"/>
                <wp:effectExtent l="0" t="0" r="3175" b="635"/>
                <wp:wrapNone/>
                <wp:docPr id="261" name="Textfeld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4475" cy="1732915"/>
                        </a:xfrm>
                        <a:prstGeom prst="rect">
                          <a:avLst/>
                        </a:prstGeom>
                        <a:solidFill>
                          <a:schemeClr val="lt1"/>
                        </a:solidFill>
                        <a:ln w="6350">
                          <a:solidFill>
                            <a:schemeClr val="tx1"/>
                          </a:solidFill>
                        </a:ln>
                      </wps:spPr>
                      <wps:txbx>
                        <w:txbxContent>
                          <w:p w14:paraId="07BA5ACE" w14:textId="77777777" w:rsidR="00E73A04" w:rsidRPr="00983D68" w:rsidRDefault="00E73A04" w:rsidP="00E73A04">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805BB" id="Textfeld 261" o:spid="_x0000_s1109" type="#_x0000_t202" style="position:absolute;margin-left:20.65pt;margin-top:85.1pt;width:319.25pt;height:13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" fillcolor="white [3201]" strokecolor="black [3213]" strokeweight=".5pt">
                <v:path arrowok="t"/>
                <v:textbox>
                  <w:txbxContent>
                    <w:p w14:paraId="07BA5ACE" w14:textId="77777777" w:rsidR="00E73A04" w:rsidRPr="00983D68" w:rsidRDefault="00E73A04" w:rsidP="00E73A04">
                      <w:pPr>
                        <w:rPr>
                          <w:sz w:val="32"/>
                          <w:szCs w:val="32"/>
                          <w:lang w:val="de-DE"/>
                        </w:rPr>
                      </w:pP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7C4B8F3A" wp14:editId="79968508">
                <wp:simplePos x="0" y="0"/>
                <wp:positionH relativeFrom="column">
                  <wp:posOffset>413385</wp:posOffset>
                </wp:positionH>
                <wp:positionV relativeFrom="paragraph">
                  <wp:posOffset>1844040</wp:posOffset>
                </wp:positionV>
                <wp:extent cx="715010" cy="265430"/>
                <wp:effectExtent l="0" t="0" r="0" b="0"/>
                <wp:wrapNone/>
                <wp:docPr id="260" name="Textfeld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010" cy="265430"/>
                        </a:xfrm>
                        <a:prstGeom prst="rect">
                          <a:avLst/>
                        </a:prstGeom>
                        <a:solidFill>
                          <a:schemeClr val="lt1"/>
                        </a:solidFill>
                        <a:ln w="6350">
                          <a:noFill/>
                        </a:ln>
                      </wps:spPr>
                      <wps:txbx>
                        <w:txbxContent>
                          <w:p w14:paraId="09147597" w14:textId="77777777" w:rsidR="00E73A04" w:rsidRPr="00684344" w:rsidRDefault="00E73A04" w:rsidP="00E73A04">
                            <w:pPr>
                              <w:rPr>
                                <w:lang w:val="de-CH"/>
                              </w:rPr>
                            </w:pPr>
                            <w:r>
                              <w:rPr>
                                <w:lang w:val="de-CH"/>
                              </w:rPr>
                              <w:t>Passwort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B8F3A" id="Textfeld 260" o:spid="_x0000_s1110" type="#_x0000_t202" style="position:absolute;margin-left:32.55pt;margin-top:145.2pt;width:56.3pt;height:2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" fillcolor="white [3201]" stroked="f" strokeweight=".5pt">
                <v:textbox>
                  <w:txbxContent>
                    <w:p w14:paraId="09147597" w14:textId="77777777" w:rsidR="00E73A04" w:rsidRPr="00684344" w:rsidRDefault="00E73A04" w:rsidP="00E73A04">
                      <w:pPr>
                        <w:rPr>
                          <w:lang w:val="de-CH"/>
                        </w:rPr>
                      </w:pPr>
                      <w:r>
                        <w:rPr>
                          <w:lang w:val="de-CH"/>
                        </w:rPr>
                        <w:t>Passwort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F8B2D45" wp14:editId="3CB73717">
                <wp:simplePos x="0" y="0"/>
                <wp:positionH relativeFrom="column">
                  <wp:posOffset>389255</wp:posOffset>
                </wp:positionH>
                <wp:positionV relativeFrom="paragraph">
                  <wp:posOffset>1422400</wp:posOffset>
                </wp:positionV>
                <wp:extent cx="612140" cy="265430"/>
                <wp:effectExtent l="0" t="0" r="0" b="0"/>
                <wp:wrapNone/>
                <wp:docPr id="259" name="Textfeld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 cy="265430"/>
                        </a:xfrm>
                        <a:prstGeom prst="rect">
                          <a:avLst/>
                        </a:prstGeom>
                        <a:solidFill>
                          <a:schemeClr val="lt1"/>
                        </a:solidFill>
                        <a:ln w="6350">
                          <a:noFill/>
                        </a:ln>
                      </wps:spPr>
                      <wps:txbx>
                        <w:txbxContent>
                          <w:p w14:paraId="654AFE8E" w14:textId="77777777" w:rsidR="00E73A04" w:rsidRPr="00684344" w:rsidRDefault="00E73A04" w:rsidP="00E73A04">
                            <w:pPr>
                              <w:rPr>
                                <w:lang w:val="de-CH"/>
                              </w:rPr>
                            </w:pPr>
                            <w:r>
                              <w:rPr>
                                <w:lang w:val="de-CH"/>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8B2D45" id="Textfeld 259" o:spid="_x0000_s1111" type="#_x0000_t202" style="position:absolute;margin-left:30.65pt;margin-top:112pt;width:48.2pt;height:20.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" fillcolor="white [3201]" stroked="f" strokeweight=".5pt">
                <v:textbox>
                  <w:txbxContent>
                    <w:p w14:paraId="654AFE8E" w14:textId="77777777" w:rsidR="00E73A04" w:rsidRPr="00684344" w:rsidRDefault="00E73A04" w:rsidP="00E73A04">
                      <w:pPr>
                        <w:rPr>
                          <w:lang w:val="de-CH"/>
                        </w:rPr>
                      </w:pPr>
                      <w:r>
                        <w:rPr>
                          <w:lang w:val="de-CH"/>
                        </w:rPr>
                        <w:t>Name</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400DB589" wp14:editId="2BB7BCCD">
                <wp:simplePos x="0" y="0"/>
                <wp:positionH relativeFrom="column">
                  <wp:posOffset>1184275</wp:posOffset>
                </wp:positionH>
                <wp:positionV relativeFrom="paragraph">
                  <wp:posOffset>1844040</wp:posOffset>
                </wp:positionV>
                <wp:extent cx="826770" cy="333375"/>
                <wp:effectExtent l="0" t="0" r="0" b="9525"/>
                <wp:wrapNone/>
                <wp:docPr id="258" name="Textfeld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770" cy="333375"/>
                        </a:xfrm>
                        <a:prstGeom prst="rect">
                          <a:avLst/>
                        </a:prstGeom>
                        <a:solidFill>
                          <a:schemeClr val="lt1"/>
                        </a:solidFill>
                        <a:ln w="6350">
                          <a:solidFill>
                            <a:schemeClr val="tx1"/>
                          </a:solidFill>
                        </a:ln>
                      </wps:spPr>
                      <wps:txbx>
                        <w:txbxContent>
                          <w:p w14:paraId="3BD49453" w14:textId="77777777" w:rsidR="00E73A04" w:rsidRPr="00983D68" w:rsidRDefault="00E73A04" w:rsidP="00E73A04">
                            <w:pPr>
                              <w:rPr>
                                <w:sz w:val="32"/>
                                <w:szCs w:val="32"/>
                                <w:lang w:val="de-DE"/>
                              </w:rPr>
                            </w:pPr>
                            <w:r>
                              <w:rPr>
                                <w:sz w:val="32"/>
                                <w:szCs w:val="32"/>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DB589" id="Textfeld 258" o:spid="_x0000_s1112" type="#_x0000_t202" style="position:absolute;margin-left:93.25pt;margin-top:145.2pt;width:65.1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" fillcolor="white [3201]" strokecolor="black [3213]" strokeweight=".5pt">
                <v:path arrowok="t"/>
                <v:textbox>
                  <w:txbxContent>
                    <w:p w14:paraId="3BD49453" w14:textId="77777777" w:rsidR="00E73A04" w:rsidRPr="00983D68" w:rsidRDefault="00E73A04" w:rsidP="00E73A04">
                      <w:pPr>
                        <w:rPr>
                          <w:sz w:val="32"/>
                          <w:szCs w:val="32"/>
                          <w:lang w:val="de-DE"/>
                        </w:rPr>
                      </w:pPr>
                      <w:r>
                        <w:rPr>
                          <w:sz w:val="32"/>
                          <w:szCs w:val="32"/>
                          <w:lang w:val="de-DE"/>
                        </w:rPr>
                        <w:t>…</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73A9AC4" wp14:editId="5DC525FB">
                <wp:simplePos x="0" y="0"/>
                <wp:positionH relativeFrom="column">
                  <wp:posOffset>1183640</wp:posOffset>
                </wp:positionH>
                <wp:positionV relativeFrom="paragraph">
                  <wp:posOffset>1377950</wp:posOffset>
                </wp:positionV>
                <wp:extent cx="826770" cy="353060"/>
                <wp:effectExtent l="0" t="0" r="0" b="8890"/>
                <wp:wrapNone/>
                <wp:docPr id="257" name="Textfeld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770" cy="353060"/>
                        </a:xfrm>
                        <a:prstGeom prst="rect">
                          <a:avLst/>
                        </a:prstGeom>
                        <a:solidFill>
                          <a:schemeClr val="lt1"/>
                        </a:solidFill>
                        <a:ln w="6350">
                          <a:solidFill>
                            <a:schemeClr val="tx1"/>
                          </a:solidFill>
                        </a:ln>
                      </wps:spPr>
                      <wps:txbx>
                        <w:txbxContent>
                          <w:p w14:paraId="133A3A20" w14:textId="77777777" w:rsidR="00E73A04" w:rsidRPr="00983D68" w:rsidRDefault="00E73A04" w:rsidP="00E73A04">
                            <w:pPr>
                              <w:rPr>
                                <w:sz w:val="32"/>
                                <w:szCs w:val="32"/>
                                <w:lang w:val="de-DE"/>
                              </w:rPr>
                            </w:pPr>
                            <w:r>
                              <w:rPr>
                                <w:sz w:val="32"/>
                                <w:szCs w:val="32"/>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A9AC4" id="Textfeld 257" o:spid="_x0000_s1113" type="#_x0000_t202" style="position:absolute;margin-left:93.2pt;margin-top:108.5pt;width:65.1pt;height:2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" fillcolor="white [3201]" strokecolor="black [3213]" strokeweight=".5pt">
                <v:path arrowok="t"/>
                <v:textbox>
                  <w:txbxContent>
                    <w:p w14:paraId="133A3A20" w14:textId="77777777" w:rsidR="00E73A04" w:rsidRPr="00983D68" w:rsidRDefault="00E73A04" w:rsidP="00E73A04">
                      <w:pPr>
                        <w:rPr>
                          <w:sz w:val="32"/>
                          <w:szCs w:val="32"/>
                          <w:lang w:val="de-DE"/>
                        </w:rPr>
                      </w:pPr>
                      <w:r>
                        <w:rPr>
                          <w:sz w:val="32"/>
                          <w:szCs w:val="32"/>
                          <w:lang w:val="de-DE"/>
                        </w:rPr>
                        <w:t>…</w:t>
                      </w:r>
                    </w:p>
                  </w:txbxContent>
                </v:textbox>
              </v:shape>
            </w:pict>
          </mc:Fallback>
        </mc:AlternateContent>
      </w:r>
      <w:r>
        <w:rPr>
          <w:noProof/>
        </w:rPr>
        <mc:AlternateContent>
          <mc:Choice Requires="wps">
            <w:drawing>
              <wp:anchor distT="4294967295" distB="4294967295" distL="114300" distR="114300" simplePos="0" relativeHeight="251728896" behindDoc="0" locked="0" layoutInCell="1" allowOverlap="1" wp14:anchorId="3569EDC4" wp14:editId="291ACFA2">
                <wp:simplePos x="0" y="0"/>
                <wp:positionH relativeFrom="column">
                  <wp:posOffset>4413250</wp:posOffset>
                </wp:positionH>
                <wp:positionV relativeFrom="paragraph">
                  <wp:posOffset>371474</wp:posOffset>
                </wp:positionV>
                <wp:extent cx="476885" cy="0"/>
                <wp:effectExtent l="0" t="0" r="0" b="0"/>
                <wp:wrapNone/>
                <wp:docPr id="256" name="Gerader Verbinde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6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318F5" id="Gerader Verbinder 256" o:spid="_x0000_s1026" style="position:absolute;flip:y;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7.5pt,29.25pt" to="385.0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" strokecolor="black [3200]" strokeweight=".5pt">
                <v:stroke joinstyle="miter"/>
                <o:lock v:ext="edit" shapetype="f"/>
              </v:line>
            </w:pict>
          </mc:Fallback>
        </mc:AlternateContent>
      </w:r>
      <w:r>
        <w:rPr>
          <w:noProof/>
        </w:rPr>
        <mc:AlternateContent>
          <mc:Choice Requires="wpg">
            <w:drawing>
              <wp:anchor distT="0" distB="0" distL="114300" distR="114300" simplePos="0" relativeHeight="251721728" behindDoc="0" locked="0" layoutInCell="1" allowOverlap="1" wp14:anchorId="55858BA2" wp14:editId="0B1E5C82">
                <wp:simplePos x="0" y="0"/>
                <wp:positionH relativeFrom="margin">
                  <wp:align>left</wp:align>
                </wp:positionH>
                <wp:positionV relativeFrom="paragraph">
                  <wp:posOffset>8890</wp:posOffset>
                </wp:positionV>
                <wp:extent cx="4523740" cy="3458210"/>
                <wp:effectExtent l="0" t="0" r="0" b="8890"/>
                <wp:wrapNone/>
                <wp:docPr id="249" name="Gruppieren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740" cy="3458210"/>
                          <a:chOff x="0" y="0"/>
                          <a:chExt cx="4523740" cy="3458818"/>
                        </a:xfrm>
                      </wpg:grpSpPr>
                      <wps:wsp>
                        <wps:cNvPr id="250" name="Rechteck 417"/>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hteck 418"/>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feld 419"/>
                        <wps:cNvSpPr txBox="1"/>
                        <wps:spPr>
                          <a:xfrm>
                            <a:off x="206734" y="79513"/>
                            <a:ext cx="787179" cy="453224"/>
                          </a:xfrm>
                          <a:prstGeom prst="rect">
                            <a:avLst/>
                          </a:prstGeom>
                          <a:solidFill>
                            <a:schemeClr val="lt1"/>
                          </a:solidFill>
                          <a:ln w="6350">
                            <a:noFill/>
                          </a:ln>
                        </wps:spPr>
                        <wps:txbx>
                          <w:txbxContent>
                            <w:p w14:paraId="26124BED" w14:textId="77777777" w:rsidR="00E73A04" w:rsidRPr="00983D68" w:rsidRDefault="00E73A04" w:rsidP="00E73A04">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Rechteck 420"/>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feld 421"/>
                        <wps:cNvSpPr txBox="1"/>
                        <wps:spPr>
                          <a:xfrm>
                            <a:off x="2775005" y="151075"/>
                            <a:ext cx="747422" cy="365760"/>
                          </a:xfrm>
                          <a:prstGeom prst="rect">
                            <a:avLst/>
                          </a:prstGeom>
                          <a:solidFill>
                            <a:schemeClr val="lt1"/>
                          </a:solidFill>
                          <a:ln w="6350">
                            <a:solidFill>
                              <a:schemeClr val="tx1"/>
                            </a:solidFill>
                          </a:ln>
                        </wps:spPr>
                        <wps:txbx>
                          <w:txbxContent>
                            <w:p w14:paraId="26F78377" w14:textId="77777777" w:rsidR="00E73A04" w:rsidRPr="00983D68" w:rsidRDefault="00E73A04" w:rsidP="00E73A04">
                              <w:pPr>
                                <w:rPr>
                                  <w:sz w:val="32"/>
                                  <w:szCs w:val="32"/>
                                  <w:lang w:val="de-DE"/>
                                </w:rPr>
                              </w:pPr>
                              <w:r w:rsidRPr="00983D68">
                                <w:rPr>
                                  <w:sz w:val="32"/>
                                  <w:szCs w:val="32"/>
                                  <w:lang w:val="de-D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feld 422"/>
                        <wps:cNvSpPr txBox="1"/>
                        <wps:spPr>
                          <a:xfrm>
                            <a:off x="3617843" y="151075"/>
                            <a:ext cx="860280" cy="365760"/>
                          </a:xfrm>
                          <a:prstGeom prst="rect">
                            <a:avLst/>
                          </a:prstGeom>
                          <a:solidFill>
                            <a:schemeClr val="lt1"/>
                          </a:solidFill>
                          <a:ln w="6350">
                            <a:solidFill>
                              <a:schemeClr val="tx1"/>
                            </a:solidFill>
                          </a:ln>
                        </wps:spPr>
                        <wps:txbx>
                          <w:txbxContent>
                            <w:p w14:paraId="007B20D6" w14:textId="77777777" w:rsidR="00E73A04" w:rsidRPr="00983D68" w:rsidRDefault="00E73A04" w:rsidP="00E73A04">
                              <w:pPr>
                                <w:rPr>
                                  <w:sz w:val="32"/>
                                  <w:szCs w:val="32"/>
                                  <w:lang w:val="de-DE"/>
                                </w:rPr>
                              </w:pPr>
                              <w:r>
                                <w:rPr>
                                  <w:sz w:val="32"/>
                                  <w:szCs w:val="32"/>
                                  <w:lang w:val="de-DE"/>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858BA2" id="Gruppieren 249" o:spid="_x0000_s1114" style="position:absolute;margin-left:0;margin-top:.7pt;width:356.2pt;height:272.3pt;z-index:251721728;mso-position-horizontal:left;mso-position-horizontal-relative:margin" coordsize="45237,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">
                <v:rect id="Rechteck 417" o:spid="_x0000_s1115"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UJwwAAANwAAAAPAAAAZHJzL2Rvd25yZXYueG1sRE9Na8JA&#10;EL0L/Q/LCL1I3Sgo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DV81CcMAAADcAAAADwAA&#10;AAAAAAAAAAAAAAAHAgAAZHJzL2Rvd25yZXYueG1sUEsFBgAAAAADAAMAtwAAAPcCAAAAAA==&#10;" filled="f" strokecolor="black [3213]" strokeweight="1pt"/>
                <v:rect id="Rechteck 418" o:spid="_x0000_s1116"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CSxwAAANwAAAAPAAAAZHJzL2Rvd25yZXYueG1sRI9BS8NA&#10;FITvgv9heYKX0m5SU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GITkJLHAAAA3AAA&#10;AA8AAAAAAAAAAAAAAAAABwIAAGRycy9kb3ducmV2LnhtbFBLBQYAAAAAAwADALcAAAD7AgAAAAA=&#10;" filled="f" strokecolor="black [3213]" strokeweight="1pt"/>
                <v:shape id="Textfeld 419" o:spid="_x0000_s1117"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14:paraId="26124BED" w14:textId="77777777" w:rsidR="00E73A04" w:rsidRPr="00983D68" w:rsidRDefault="00E73A04" w:rsidP="00E73A04">
                        <w:pPr>
                          <w:rPr>
                            <w:sz w:val="40"/>
                            <w:szCs w:val="40"/>
                            <w:lang w:val="de-DE"/>
                          </w:rPr>
                        </w:pPr>
                        <w:r w:rsidRPr="00983D68">
                          <w:rPr>
                            <w:sz w:val="40"/>
                            <w:szCs w:val="40"/>
                            <w:lang w:val="de-DE"/>
                          </w:rPr>
                          <w:t>Logo</w:t>
                        </w:r>
                      </w:p>
                    </w:txbxContent>
                  </v:textbox>
                </v:shape>
                <v:rect id="Rechteck 420" o:spid="_x0000_s1118"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t+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P2Nq37HAAAA3AAA&#10;AA8AAAAAAAAAAAAAAAAABwIAAGRycy9kb3ducmV2LnhtbFBLBQYAAAAAAwADALcAAAD7AgAAAAA=&#10;" filled="f" strokecolor="black [3213]" strokeweight="1pt"/>
                <v:shape id="Textfeld 421" o:spid="_x0000_s1119" type="#_x0000_t202" style="position:absolute;left:27750;top:1510;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" fillcolor="white [3201]" strokecolor="black [3213]" strokeweight=".5pt">
                  <v:textbox>
                    <w:txbxContent>
                      <w:p w14:paraId="26F78377" w14:textId="77777777" w:rsidR="00E73A04" w:rsidRPr="00983D68" w:rsidRDefault="00E73A04" w:rsidP="00E73A04">
                        <w:pPr>
                          <w:rPr>
                            <w:sz w:val="32"/>
                            <w:szCs w:val="32"/>
                            <w:lang w:val="de-DE"/>
                          </w:rPr>
                        </w:pPr>
                        <w:r w:rsidRPr="00983D68">
                          <w:rPr>
                            <w:sz w:val="32"/>
                            <w:szCs w:val="32"/>
                            <w:lang w:val="de-DE"/>
                          </w:rPr>
                          <w:t>Log in</w:t>
                        </w:r>
                      </w:p>
                    </w:txbxContent>
                  </v:textbox>
                </v:shape>
                <v:shape id="Textfeld 422" o:spid="_x0000_s1120" type="#_x0000_t202" style="position:absolute;left:36178;top:1510;width:860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" fillcolor="white [3201]" strokecolor="black [3213]" strokeweight=".5pt">
                  <v:textbox>
                    <w:txbxContent>
                      <w:p w14:paraId="007B20D6" w14:textId="77777777" w:rsidR="00E73A04" w:rsidRPr="00983D68" w:rsidRDefault="00E73A04" w:rsidP="00E73A04">
                        <w:pPr>
                          <w:rPr>
                            <w:sz w:val="32"/>
                            <w:szCs w:val="32"/>
                            <w:lang w:val="de-DE"/>
                          </w:rPr>
                        </w:pPr>
                        <w:proofErr w:type="spellStart"/>
                        <w:r>
                          <w:rPr>
                            <w:sz w:val="32"/>
                            <w:szCs w:val="32"/>
                            <w:lang w:val="de-DE"/>
                          </w:rPr>
                          <w:t>Signup</w:t>
                        </w:r>
                        <w:proofErr w:type="spellEnd"/>
                      </w:p>
                    </w:txbxContent>
                  </v:textbox>
                </v:shape>
                <w10:wrap anchorx="margin"/>
              </v:group>
            </w:pict>
          </mc:Fallback>
        </mc:AlternateContent>
      </w:r>
      <w:r w:rsidR="00E73A04" w:rsidRPr="00037B19">
        <w:rPr>
          <w:lang w:val="de-CH"/>
        </w:rPr>
        <w:br w:type="page"/>
      </w:r>
    </w:p>
    <w:p w14:paraId="0BC6EAE5" w14:textId="6C93C5BE" w:rsidR="00087A35" w:rsidRPr="00037B19" w:rsidRDefault="007B0B91" w:rsidP="00087A35">
      <w:pPr>
        <w:pStyle w:val="berschrift2"/>
        <w:rPr>
          <w:lang w:val="de-CH"/>
        </w:rPr>
      </w:pPr>
      <w:r>
        <w:rPr>
          <w:noProof/>
        </w:rPr>
        <w:lastRenderedPageBreak/>
        <mc:AlternateContent>
          <mc:Choice Requires="wps">
            <w:drawing>
              <wp:anchor distT="0" distB="0" distL="114300" distR="114300" simplePos="0" relativeHeight="251760640" behindDoc="0" locked="0" layoutInCell="1" allowOverlap="1" wp14:anchorId="65851674" wp14:editId="2404F0BA">
                <wp:simplePos x="0" y="0"/>
                <wp:positionH relativeFrom="column">
                  <wp:posOffset>4977130</wp:posOffset>
                </wp:positionH>
                <wp:positionV relativeFrom="paragraph">
                  <wp:posOffset>81280</wp:posOffset>
                </wp:positionV>
                <wp:extent cx="3060700" cy="476885"/>
                <wp:effectExtent l="0" t="0" r="6350" b="0"/>
                <wp:wrapNone/>
                <wp:docPr id="248" name="Textfeld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6885"/>
                        </a:xfrm>
                        <a:prstGeom prst="rect">
                          <a:avLst/>
                        </a:prstGeom>
                        <a:solidFill>
                          <a:schemeClr val="lt1"/>
                        </a:solidFill>
                        <a:ln w="6350">
                          <a:solidFill>
                            <a:prstClr val="black"/>
                          </a:solidFill>
                        </a:ln>
                      </wps:spPr>
                      <wps:txbx>
                        <w:txbxContent>
                          <w:p w14:paraId="18DDFDC7" w14:textId="77777777" w:rsidR="00281598" w:rsidRPr="00557C4C" w:rsidRDefault="00281598" w:rsidP="00281598">
                            <w:pPr>
                              <w:rPr>
                                <w:lang w:val="de-CH"/>
                              </w:rPr>
                            </w:pPr>
                            <w:r>
                              <w:rPr>
                                <w:lang w:val="de-CH"/>
                              </w:rPr>
                              <w:t>Wenn man auf das Logo drückt, führt es auf den Startbildschirm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851674" id="Textfeld 248" o:spid="_x0000_s1121" type="#_x0000_t202" style="position:absolute;left:0;text-align:left;margin-left:391.9pt;margin-top:6.4pt;width:241pt;height:37.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" fillcolor="white [3201]" strokeweight=".5pt">
                <v:path arrowok="t"/>
                <v:textbox>
                  <w:txbxContent>
                    <w:p w14:paraId="18DDFDC7" w14:textId="77777777" w:rsidR="00281598" w:rsidRPr="00557C4C" w:rsidRDefault="00281598" w:rsidP="00281598">
                      <w:pPr>
                        <w:rPr>
                          <w:lang w:val="de-CH"/>
                        </w:rPr>
                      </w:pPr>
                      <w:r>
                        <w:rPr>
                          <w:lang w:val="de-CH"/>
                        </w:rPr>
                        <w:t>Wenn man auf das Logo drückt, führt es auf den Startbildschirm 4.1</w:t>
                      </w:r>
                    </w:p>
                  </w:txbxContent>
                </v:textbox>
              </v:shape>
            </w:pict>
          </mc:Fallback>
        </mc:AlternateContent>
      </w:r>
      <w:r w:rsidR="009E4A83" w:rsidRPr="00037B19">
        <w:rPr>
          <w:lang w:val="de-CH"/>
        </w:rPr>
        <w:t>Anleitung</w:t>
      </w:r>
    </w:p>
    <w:p w14:paraId="6C30C569" w14:textId="2F14D7B2" w:rsidR="00E73A04" w:rsidRPr="00037B19" w:rsidRDefault="007B0B91" w:rsidP="0086469B">
      <w:pPr>
        <w:rPr>
          <w:lang w:val="de-CH"/>
        </w:rPr>
      </w:pPr>
      <w:r>
        <w:rPr>
          <w:noProof/>
        </w:rPr>
        <mc:AlternateContent>
          <mc:Choice Requires="wps">
            <w:drawing>
              <wp:anchor distT="0" distB="0" distL="114300" distR="114300" simplePos="0" relativeHeight="251765759" behindDoc="0" locked="0" layoutInCell="1" allowOverlap="1" wp14:anchorId="06B5C9B8" wp14:editId="19F38A7F">
                <wp:simplePos x="0" y="0"/>
                <wp:positionH relativeFrom="column">
                  <wp:posOffset>866140</wp:posOffset>
                </wp:positionH>
                <wp:positionV relativeFrom="paragraph">
                  <wp:posOffset>22225</wp:posOffset>
                </wp:positionV>
                <wp:extent cx="4030980" cy="675005"/>
                <wp:effectExtent l="0" t="0" r="7620" b="10795"/>
                <wp:wrapNone/>
                <wp:docPr id="247" name="Gerader Verbinde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3098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294DF" id="Gerader Verbinder 247" o:spid="_x0000_s1026" style="position:absolute;flip:y;z-index:251765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pt,1.75pt" to="385.6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61664" behindDoc="0" locked="0" layoutInCell="1" allowOverlap="1" wp14:anchorId="1578B236" wp14:editId="183A7E5C">
                <wp:simplePos x="0" y="0"/>
                <wp:positionH relativeFrom="column">
                  <wp:posOffset>4977765</wp:posOffset>
                </wp:positionH>
                <wp:positionV relativeFrom="paragraph">
                  <wp:posOffset>278130</wp:posOffset>
                </wp:positionV>
                <wp:extent cx="3060700" cy="476885"/>
                <wp:effectExtent l="0" t="0" r="6350" b="0"/>
                <wp:wrapNone/>
                <wp:docPr id="246" name="Textfeld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6885"/>
                        </a:xfrm>
                        <a:prstGeom prst="rect">
                          <a:avLst/>
                        </a:prstGeom>
                        <a:solidFill>
                          <a:schemeClr val="lt1"/>
                        </a:solidFill>
                        <a:ln w="6350">
                          <a:solidFill>
                            <a:prstClr val="black"/>
                          </a:solidFill>
                        </a:ln>
                      </wps:spPr>
                      <wps:txbx>
                        <w:txbxContent>
                          <w:p w14:paraId="78978159" w14:textId="77777777" w:rsidR="00281598" w:rsidRPr="00557C4C" w:rsidRDefault="00281598" w:rsidP="00281598">
                            <w:pPr>
                              <w:rPr>
                                <w:lang w:val="de-CH"/>
                              </w:rPr>
                            </w:pPr>
                            <w:r>
                              <w:rPr>
                                <w:lang w:val="de-CH"/>
                              </w:rPr>
                              <w:t>Führt zur der anmelde Seite 4.2</w:t>
                            </w:r>
                          </w:p>
                          <w:p w14:paraId="77D97CF1" w14:textId="4C587544" w:rsidR="00281598" w:rsidRPr="00557C4C" w:rsidRDefault="00281598" w:rsidP="00281598">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8B236" id="Textfeld 246" o:spid="_x0000_s1122" type="#_x0000_t202" style="position:absolute;margin-left:391.95pt;margin-top:21.9pt;width:241pt;height:37.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" fillcolor="white [3201]" strokeweight=".5pt">
                <v:path arrowok="t"/>
                <v:textbox>
                  <w:txbxContent>
                    <w:p w14:paraId="78978159" w14:textId="77777777" w:rsidR="00281598" w:rsidRPr="00557C4C" w:rsidRDefault="00281598" w:rsidP="00281598">
                      <w:pPr>
                        <w:rPr>
                          <w:lang w:val="de-CH"/>
                        </w:rPr>
                      </w:pPr>
                      <w:r>
                        <w:rPr>
                          <w:lang w:val="de-CH"/>
                        </w:rPr>
                        <w:t>Führt zur der anmelde Seite 4.2</w:t>
                      </w:r>
                    </w:p>
                    <w:p w14:paraId="77D97CF1" w14:textId="4C587544" w:rsidR="00281598" w:rsidRPr="00557C4C" w:rsidRDefault="00281598" w:rsidP="00281598">
                      <w:pPr>
                        <w:rPr>
                          <w:lang w:val="de-CH"/>
                        </w:rPr>
                      </w:pP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7081415A" wp14:editId="2DF17CAE">
                <wp:simplePos x="0" y="0"/>
                <wp:positionH relativeFrom="column">
                  <wp:posOffset>4960620</wp:posOffset>
                </wp:positionH>
                <wp:positionV relativeFrom="paragraph">
                  <wp:posOffset>857250</wp:posOffset>
                </wp:positionV>
                <wp:extent cx="3060700" cy="309880"/>
                <wp:effectExtent l="0" t="0" r="6350" b="0"/>
                <wp:wrapNone/>
                <wp:docPr id="245" name="Textfeld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309880"/>
                        </a:xfrm>
                        <a:prstGeom prst="rect">
                          <a:avLst/>
                        </a:prstGeom>
                        <a:solidFill>
                          <a:schemeClr val="lt1"/>
                        </a:solidFill>
                        <a:ln w="6350">
                          <a:solidFill>
                            <a:prstClr val="black"/>
                          </a:solidFill>
                        </a:ln>
                      </wps:spPr>
                      <wps:txbx>
                        <w:txbxContent>
                          <w:p w14:paraId="7178C712" w14:textId="658C4FB5" w:rsidR="00281598" w:rsidRPr="00557C4C" w:rsidRDefault="00281598" w:rsidP="00281598">
                            <w:pPr>
                              <w:rPr>
                                <w:lang w:val="de-CH"/>
                              </w:rPr>
                            </w:pPr>
                            <w:r>
                              <w:rPr>
                                <w:lang w:val="de-CH"/>
                              </w:rPr>
                              <w:t>Führt zu der Registrierung, Seite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81415A" id="Textfeld 245" o:spid="_x0000_s1123" type="#_x0000_t202" style="position:absolute;margin-left:390.6pt;margin-top:67.5pt;width:241pt;height:2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" fillcolor="white [3201]" strokeweight=".5pt">
                <v:path arrowok="t"/>
                <v:textbox>
                  <w:txbxContent>
                    <w:p w14:paraId="7178C712" w14:textId="658C4FB5" w:rsidR="00281598" w:rsidRPr="00557C4C" w:rsidRDefault="00281598" w:rsidP="00281598">
                      <w:pPr>
                        <w:rPr>
                          <w:lang w:val="de-CH"/>
                        </w:rPr>
                      </w:pPr>
                      <w:r>
                        <w:rPr>
                          <w:lang w:val="de-CH"/>
                        </w:rPr>
                        <w:t>Führt zu der Registrierung, Seite 4.3</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42794D7" wp14:editId="054C56ED">
                <wp:simplePos x="0" y="0"/>
                <wp:positionH relativeFrom="column">
                  <wp:posOffset>3195320</wp:posOffset>
                </wp:positionH>
                <wp:positionV relativeFrom="paragraph">
                  <wp:posOffset>539115</wp:posOffset>
                </wp:positionV>
                <wp:extent cx="1804670" cy="262255"/>
                <wp:effectExtent l="0" t="0" r="5080" b="4445"/>
                <wp:wrapNone/>
                <wp:docPr id="244" name="Gerader Verbinde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04670" cy="262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90362" id="Gerader Verbinder 244"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42.45pt" to="393.7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" strokecolor="black [3200]" strokeweight=".5pt">
                <v:stroke joinstyle="miter"/>
                <o:lock v:ext="edit" shapetype="f"/>
              </v:line>
            </w:pict>
          </mc:Fallback>
        </mc:AlternateContent>
      </w:r>
    </w:p>
    <w:p w14:paraId="568D9752" w14:textId="5FFF7035" w:rsidR="00975D29" w:rsidRPr="00037B19" w:rsidRDefault="007B0B91" w:rsidP="0086469B">
      <w:pPr>
        <w:rPr>
          <w:lang w:val="de-CH"/>
        </w:rPr>
      </w:pPr>
      <w:r>
        <w:rPr>
          <w:noProof/>
        </w:rPr>
        <mc:AlternateContent>
          <mc:Choice Requires="wpg">
            <w:drawing>
              <wp:anchor distT="0" distB="0" distL="114300" distR="114300" simplePos="0" relativeHeight="251770880" behindDoc="0" locked="0" layoutInCell="1" allowOverlap="1" wp14:anchorId="0321EAD6" wp14:editId="1F8F8574">
                <wp:simplePos x="0" y="0"/>
                <wp:positionH relativeFrom="column">
                  <wp:posOffset>-36830</wp:posOffset>
                </wp:positionH>
                <wp:positionV relativeFrom="paragraph">
                  <wp:posOffset>150495</wp:posOffset>
                </wp:positionV>
                <wp:extent cx="4523740" cy="3458210"/>
                <wp:effectExtent l="0" t="0" r="0" b="8890"/>
                <wp:wrapNone/>
                <wp:docPr id="227" name="Gruppieren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740" cy="3458210"/>
                          <a:chOff x="0" y="0"/>
                          <a:chExt cx="4523740" cy="3458210"/>
                        </a:xfrm>
                      </wpg:grpSpPr>
                      <wpg:grpSp>
                        <wpg:cNvPr id="228" name="Gruppieren 14"/>
                        <wpg:cNvGrpSpPr/>
                        <wpg:grpSpPr>
                          <a:xfrm>
                            <a:off x="4372550" y="653581"/>
                            <a:ext cx="89065" cy="2719449"/>
                            <a:chOff x="0" y="0"/>
                            <a:chExt cx="89065" cy="2719449"/>
                          </a:xfrm>
                        </wpg:grpSpPr>
                        <wps:wsp>
                          <wps:cNvPr id="229" name="Textfeld 465"/>
                          <wps:cNvSpPr txBox="1"/>
                          <wps:spPr>
                            <a:xfrm>
                              <a:off x="0" y="0"/>
                              <a:ext cx="89065" cy="2719449"/>
                            </a:xfrm>
                            <a:prstGeom prst="rect">
                              <a:avLst/>
                            </a:prstGeom>
                            <a:solidFill>
                              <a:schemeClr val="lt1"/>
                            </a:solidFill>
                            <a:ln w="6350">
                              <a:solidFill>
                                <a:schemeClr val="tx1"/>
                              </a:solidFill>
                            </a:ln>
                          </wps:spPr>
                          <wps:txbx>
                            <w:txbxContent>
                              <w:p w14:paraId="63999DEB"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feld 466"/>
                          <wps:cNvSpPr txBox="1"/>
                          <wps:spPr>
                            <a:xfrm>
                              <a:off x="21142" y="23785"/>
                              <a:ext cx="53195" cy="195563"/>
                            </a:xfrm>
                            <a:prstGeom prst="rect">
                              <a:avLst/>
                            </a:prstGeom>
                            <a:solidFill>
                              <a:schemeClr val="tx1"/>
                            </a:solidFill>
                            <a:ln w="6350">
                              <a:solidFill>
                                <a:schemeClr val="tx1"/>
                              </a:solidFill>
                            </a:ln>
                          </wps:spPr>
                          <wps:txbx>
                            <w:txbxContent>
                              <w:p w14:paraId="174C1EC9"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1" name="Gruppieren 12"/>
                        <wpg:cNvGrpSpPr/>
                        <wpg:grpSpPr>
                          <a:xfrm>
                            <a:off x="0" y="0"/>
                            <a:ext cx="4523740" cy="3458210"/>
                            <a:chOff x="0" y="0"/>
                            <a:chExt cx="4523740" cy="3458210"/>
                          </a:xfrm>
                        </wpg:grpSpPr>
                        <wpg:grpSp>
                          <wpg:cNvPr id="232" name="Gruppieren 445"/>
                          <wpg:cNvGrpSpPr/>
                          <wpg:grpSpPr>
                            <a:xfrm>
                              <a:off x="0" y="0"/>
                              <a:ext cx="4523740" cy="3458210"/>
                              <a:chOff x="0" y="0"/>
                              <a:chExt cx="4523740" cy="3458818"/>
                            </a:xfrm>
                          </wpg:grpSpPr>
                          <wps:wsp>
                            <wps:cNvPr id="233" name="Rechteck 446"/>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hteck 447"/>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feld 448"/>
                            <wps:cNvSpPr txBox="1"/>
                            <wps:spPr>
                              <a:xfrm>
                                <a:off x="206734" y="79513"/>
                                <a:ext cx="787179" cy="453224"/>
                              </a:xfrm>
                              <a:prstGeom prst="rect">
                                <a:avLst/>
                              </a:prstGeom>
                              <a:solidFill>
                                <a:schemeClr val="lt1"/>
                              </a:solidFill>
                              <a:ln w="6350">
                                <a:noFill/>
                              </a:ln>
                            </wps:spPr>
                            <wps:txbx>
                              <w:txbxContent>
                                <w:p w14:paraId="5E45B366" w14:textId="77777777" w:rsidR="00975D29" w:rsidRPr="00983D68" w:rsidRDefault="00975D29" w:rsidP="00975D29">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Rechteck 449"/>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feld 450"/>
                            <wps:cNvSpPr txBox="1"/>
                            <wps:spPr>
                              <a:xfrm>
                                <a:off x="2775005" y="151075"/>
                                <a:ext cx="747422" cy="365760"/>
                              </a:xfrm>
                              <a:prstGeom prst="rect">
                                <a:avLst/>
                              </a:prstGeom>
                              <a:solidFill>
                                <a:schemeClr val="lt1"/>
                              </a:solidFill>
                              <a:ln w="6350">
                                <a:solidFill>
                                  <a:schemeClr val="tx1"/>
                                </a:solidFill>
                              </a:ln>
                            </wps:spPr>
                            <wps:txbx>
                              <w:txbxContent>
                                <w:p w14:paraId="33003A9B" w14:textId="77777777" w:rsidR="00975D29" w:rsidRPr="00983D68" w:rsidRDefault="00975D29" w:rsidP="00975D29">
                                  <w:pPr>
                                    <w:rPr>
                                      <w:sz w:val="32"/>
                                      <w:szCs w:val="32"/>
                                      <w:lang w:val="de-DE"/>
                                    </w:rPr>
                                  </w:pPr>
                                  <w:r w:rsidRPr="00983D68">
                                    <w:rPr>
                                      <w:sz w:val="32"/>
                                      <w:szCs w:val="32"/>
                                      <w:lang w:val="de-D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feld 451"/>
                            <wps:cNvSpPr txBox="1"/>
                            <wps:spPr>
                              <a:xfrm>
                                <a:off x="3617843" y="151075"/>
                                <a:ext cx="860280" cy="365760"/>
                              </a:xfrm>
                              <a:prstGeom prst="rect">
                                <a:avLst/>
                              </a:prstGeom>
                              <a:solidFill>
                                <a:schemeClr val="lt1"/>
                              </a:solidFill>
                              <a:ln w="6350">
                                <a:solidFill>
                                  <a:schemeClr val="tx1"/>
                                </a:solidFill>
                              </a:ln>
                            </wps:spPr>
                            <wps:txbx>
                              <w:txbxContent>
                                <w:p w14:paraId="2AD50B06" w14:textId="77777777" w:rsidR="00975D29" w:rsidRPr="00983D68" w:rsidRDefault="00975D29" w:rsidP="00975D29">
                                  <w:pPr>
                                    <w:rPr>
                                      <w:sz w:val="32"/>
                                      <w:szCs w:val="32"/>
                                      <w:lang w:val="de-DE"/>
                                    </w:rPr>
                                  </w:pPr>
                                  <w:r>
                                    <w:rPr>
                                      <w:sz w:val="32"/>
                                      <w:szCs w:val="32"/>
                                      <w:lang w:val="de-DE"/>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 name="Textfeld 459"/>
                          <wps:cNvSpPr txBox="1"/>
                          <wps:spPr>
                            <a:xfrm>
                              <a:off x="211540" y="716508"/>
                              <a:ext cx="4054475" cy="2719449"/>
                            </a:xfrm>
                            <a:prstGeom prst="rect">
                              <a:avLst/>
                            </a:prstGeom>
                            <a:solidFill>
                              <a:schemeClr val="lt1"/>
                            </a:solidFill>
                            <a:ln w="6350">
                              <a:solidFill>
                                <a:schemeClr val="tx1"/>
                              </a:solidFill>
                            </a:ln>
                          </wps:spPr>
                          <wps:txbx>
                            <w:txbxContent>
                              <w:p w14:paraId="4A14C04B" w14:textId="77777777" w:rsidR="00975D29" w:rsidRPr="00983D68" w:rsidRDefault="00975D29" w:rsidP="00975D29">
                                <w:pPr>
                                  <w:rPr>
                                    <w:sz w:val="32"/>
                                    <w:szCs w:val="32"/>
                                    <w:lang w:val="de-DE"/>
                                  </w:rPr>
                                </w:pPr>
                                <w:r>
                                  <w:rPr>
                                    <w:sz w:val="32"/>
                                    <w:szCs w:val="32"/>
                                    <w:lang w:val="de-DE"/>
                                  </w:rPr>
                                  <w: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0" name="Grafik 462" descr="Bild mit einfarbiger Füllung"/>
                            <pic:cNvPicPr>
                              <a:picLocks noChangeAspect="1"/>
                            </pic:cNvPicPr>
                          </pic:nvPicPr>
                          <pic:blipFill>
                            <a:blip r:embed="rId16"/>
                            <a:stretch>
                              <a:fillRect/>
                            </a:stretch>
                          </pic:blipFill>
                          <pic:spPr>
                            <a:xfrm>
                              <a:off x="2743200" y="736980"/>
                              <a:ext cx="1460500" cy="1460500"/>
                            </a:xfrm>
                            <a:prstGeom prst="rect">
                              <a:avLst/>
                            </a:prstGeom>
                          </pic:spPr>
                        </pic:pic>
                        <wps:wsp>
                          <wps:cNvPr id="242" name="Textfeld 463"/>
                          <wps:cNvSpPr txBox="1"/>
                          <wps:spPr>
                            <a:xfrm>
                              <a:off x="293427" y="1044054"/>
                              <a:ext cx="2374900" cy="2392045"/>
                            </a:xfrm>
                            <a:prstGeom prst="rect">
                              <a:avLst/>
                            </a:prstGeom>
                            <a:solidFill>
                              <a:schemeClr val="lt1"/>
                            </a:solidFill>
                            <a:ln w="6350">
                              <a:solidFill>
                                <a:prstClr val="black"/>
                              </a:solidFill>
                            </a:ln>
                          </wps:spPr>
                          <wps:txbx>
                            <w:txbxContent>
                              <w:p w14:paraId="1921D24B" w14:textId="77777777" w:rsidR="00975D29" w:rsidRDefault="00975D29" w:rsidP="00975D29">
                                <w:r w:rsidRPr="00620B3F">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3" name="Grafik 1" descr="Ein Bild, das Tisch enthält.&#10;&#10;Automatisch generierte Beschreibung"/>
                            <pic:cNvPicPr>
                              <a:picLocks noChangeAspect="1"/>
                            </pic:cNvPicPr>
                          </pic:nvPicPr>
                          <pic:blipFill>
                            <a:blip r:embed="rId17" cstate="print"/>
                            <a:stretch>
                              <a:fillRect/>
                            </a:stretch>
                          </pic:blipFill>
                          <pic:spPr>
                            <a:xfrm>
                              <a:off x="2702257" y="2067636"/>
                              <a:ext cx="1536065" cy="1244600"/>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v:group w14:anchorId="0321EAD6" id="Gruppieren 227" o:spid="_x0000_s1124" style="position:absolute;margin-left:-2.9pt;margin-top:11.85pt;width:356.2pt;height:272.3pt;z-index:251770880" coordsize="45237,34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">
                <v:group id="Gruppieren 14" o:spid="_x0000_s1125" style="position:absolute;left:43725;top:6535;width:891;height:27195" coordsize="890,2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feld 465" o:spid="_x0000_s1126" type="#_x0000_t202" style="position:absolute;width:890;height:2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" fillcolor="white [3201]" strokecolor="black [3213]" strokeweight=".5pt">
                    <v:textbox>
                      <w:txbxContent>
                        <w:p w14:paraId="63999DEB" w14:textId="77777777" w:rsidR="00975D29" w:rsidRPr="00983D68" w:rsidRDefault="00975D29" w:rsidP="00975D29">
                          <w:pPr>
                            <w:rPr>
                              <w:sz w:val="32"/>
                              <w:szCs w:val="32"/>
                              <w:lang w:val="de-DE"/>
                            </w:rPr>
                          </w:pPr>
                        </w:p>
                      </w:txbxContent>
                    </v:textbox>
                  </v:shape>
                  <v:shape id="Textfeld 466" o:spid="_x0000_s1127" type="#_x0000_t202" style="position:absolute;left:211;top:237;width:53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" fillcolor="black [3213]" strokecolor="black [3213]" strokeweight=".5pt">
                    <v:textbox>
                      <w:txbxContent>
                        <w:p w14:paraId="174C1EC9" w14:textId="77777777" w:rsidR="00975D29" w:rsidRPr="00983D68" w:rsidRDefault="00975D29" w:rsidP="00975D29">
                          <w:pPr>
                            <w:rPr>
                              <w:sz w:val="32"/>
                              <w:szCs w:val="32"/>
                              <w:lang w:val="de-DE"/>
                            </w:rPr>
                          </w:pPr>
                        </w:p>
                      </w:txbxContent>
                    </v:textbox>
                  </v:shape>
                </v:group>
                <v:group id="Gruppieren 12" o:spid="_x0000_s1128" style="position:absolute;width:45237;height:34582" coordsize="45237,3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Gruppieren 445" o:spid="_x0000_s1129" style="position:absolute;width:45237;height:34582" coordsize="45237,3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hteck 446" o:spid="_x0000_s1130"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7e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bz+H3TDoCev0DAAD//wMAUEsBAi0AFAAGAAgAAAAhANvh9svuAAAAhQEAABMAAAAAAAAA&#10;AAAAAAAAAAAAAFtDb250ZW50X1R5cGVzXS54bWxQSwECLQAUAAYACAAAACEAWvQsW78AAAAVAQAA&#10;CwAAAAAAAAAAAAAAAAAfAQAAX3JlbHMvLnJlbHNQSwECLQAUAAYACAAAACEAIFJO3sYAAADcAAAA&#10;DwAAAAAAAAAAAAAAAAAHAgAAZHJzL2Rvd25yZXYueG1sUEsFBgAAAAADAAMAtwAAAPoCAAAAAA==&#10;" filled="f" strokecolor="black [3213]" strokeweight="1pt"/>
                    <v:rect id="Rechteck 447" o:spid="_x0000_s1131"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shape id="Textfeld 448" o:spid="_x0000_s1132"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5E45B366" w14:textId="77777777" w:rsidR="00975D29" w:rsidRPr="00983D68" w:rsidRDefault="00975D29" w:rsidP="00975D29">
                            <w:pPr>
                              <w:rPr>
                                <w:sz w:val="40"/>
                                <w:szCs w:val="40"/>
                                <w:lang w:val="de-DE"/>
                              </w:rPr>
                            </w:pPr>
                            <w:r w:rsidRPr="00983D68">
                              <w:rPr>
                                <w:sz w:val="40"/>
                                <w:szCs w:val="40"/>
                                <w:lang w:val="de-DE"/>
                              </w:rPr>
                              <w:t>Logo</w:t>
                            </w:r>
                          </w:p>
                        </w:txbxContent>
                      </v:textbox>
                    </v:shape>
                    <v:rect id="Rechteck 449" o:spid="_x0000_s1133"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shape id="Textfeld 450" o:spid="_x0000_s1134" type="#_x0000_t202" style="position:absolute;left:27750;top:1510;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" fillcolor="white [3201]" strokecolor="black [3213]" strokeweight=".5pt">
                      <v:textbox>
                        <w:txbxContent>
                          <w:p w14:paraId="33003A9B" w14:textId="77777777" w:rsidR="00975D29" w:rsidRPr="00983D68" w:rsidRDefault="00975D29" w:rsidP="00975D29">
                            <w:pPr>
                              <w:rPr>
                                <w:sz w:val="32"/>
                                <w:szCs w:val="32"/>
                                <w:lang w:val="de-DE"/>
                              </w:rPr>
                            </w:pPr>
                            <w:r w:rsidRPr="00983D68">
                              <w:rPr>
                                <w:sz w:val="32"/>
                                <w:szCs w:val="32"/>
                                <w:lang w:val="de-DE"/>
                              </w:rPr>
                              <w:t>Log in</w:t>
                            </w:r>
                          </w:p>
                        </w:txbxContent>
                      </v:textbox>
                    </v:shape>
                    <v:shape id="Textfeld 451" o:spid="_x0000_s1135" type="#_x0000_t202" style="position:absolute;left:36178;top:1510;width:860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" fillcolor="white [3201]" strokecolor="black [3213]" strokeweight=".5pt">
                      <v:textbox>
                        <w:txbxContent>
                          <w:p w14:paraId="2AD50B06" w14:textId="77777777" w:rsidR="00975D29" w:rsidRPr="00983D68" w:rsidRDefault="00975D29" w:rsidP="00975D29">
                            <w:pPr>
                              <w:rPr>
                                <w:sz w:val="32"/>
                                <w:szCs w:val="32"/>
                                <w:lang w:val="de-DE"/>
                              </w:rPr>
                            </w:pPr>
                            <w:proofErr w:type="spellStart"/>
                            <w:r>
                              <w:rPr>
                                <w:sz w:val="32"/>
                                <w:szCs w:val="32"/>
                                <w:lang w:val="de-DE"/>
                              </w:rPr>
                              <w:t>Signup</w:t>
                            </w:r>
                            <w:proofErr w:type="spellEnd"/>
                          </w:p>
                        </w:txbxContent>
                      </v:textbox>
                    </v:shape>
                  </v:group>
                  <v:shape id="Textfeld 459" o:spid="_x0000_s1136" type="#_x0000_t202" style="position:absolute;left:2115;top:7165;width:40545;height:2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" fillcolor="white [3201]" strokecolor="black [3213]" strokeweight=".5pt">
                    <v:textbox>
                      <w:txbxContent>
                        <w:p w14:paraId="4A14C04B" w14:textId="77777777" w:rsidR="00975D29" w:rsidRPr="00983D68" w:rsidRDefault="00975D29" w:rsidP="00975D29">
                          <w:pPr>
                            <w:rPr>
                              <w:sz w:val="32"/>
                              <w:szCs w:val="32"/>
                              <w:lang w:val="de-DE"/>
                            </w:rPr>
                          </w:pPr>
                          <w:r>
                            <w:rPr>
                              <w:sz w:val="32"/>
                              <w:szCs w:val="32"/>
                              <w:lang w:val="de-DE"/>
                            </w:rPr>
                            <w:t>Titel</w:t>
                          </w:r>
                        </w:p>
                      </w:txbxContent>
                    </v:textbox>
                  </v:shape>
                  <v:shape id="Grafik 462" o:spid="_x0000_s1137" type="#_x0000_t75" alt="Bild mit einfarbiger Füllung" style="position:absolute;left:27432;top:7369;width:14605;height:1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">
                    <v:imagedata r:id="rId18" o:title="Bild mit einfarbiger Füllung"/>
                  </v:shape>
                  <v:shape id="Textfeld 463" o:spid="_x0000_s1138" type="#_x0000_t202" style="position:absolute;left:2934;top:10440;width:23749;height:2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1921D24B" w14:textId="77777777" w:rsidR="00975D29" w:rsidRDefault="00975D29" w:rsidP="00975D29">
                          <w:r w:rsidRPr="00620B3F">
                            <w:t xml:space="preserve">Lorem ipsum </w:t>
                          </w:r>
                          <w:proofErr w:type="spellStart"/>
                          <w:r w:rsidRPr="00620B3F">
                            <w:t>dolor</w:t>
                          </w:r>
                          <w:proofErr w:type="spellEnd"/>
                          <w:r w:rsidRPr="00620B3F">
                            <w:t xml:space="preserve"> sit </w:t>
                          </w:r>
                          <w:proofErr w:type="spellStart"/>
                          <w:r w:rsidRPr="00620B3F">
                            <w:t>amet</w:t>
                          </w:r>
                          <w:proofErr w:type="spellEnd"/>
                          <w:r w:rsidRPr="00620B3F">
                            <w:t xml:space="preserve">, </w:t>
                          </w:r>
                          <w:proofErr w:type="spellStart"/>
                          <w:r w:rsidRPr="00620B3F">
                            <w:t>consetetur</w:t>
                          </w:r>
                          <w:proofErr w:type="spellEnd"/>
                          <w:r w:rsidRPr="00620B3F">
                            <w:t xml:space="preserve"> </w:t>
                          </w:r>
                          <w:proofErr w:type="spellStart"/>
                          <w:r w:rsidRPr="00620B3F">
                            <w:t>sadipscing</w:t>
                          </w:r>
                          <w:proofErr w:type="spellEnd"/>
                          <w:r w:rsidRPr="00620B3F">
                            <w:t xml:space="preserve"> </w:t>
                          </w:r>
                          <w:proofErr w:type="spellStart"/>
                          <w:r w:rsidRPr="00620B3F">
                            <w:t>elitr</w:t>
                          </w:r>
                          <w:proofErr w:type="spellEnd"/>
                          <w:r w:rsidRPr="00620B3F">
                            <w:t xml:space="preserve">, </w:t>
                          </w:r>
                          <w:proofErr w:type="spellStart"/>
                          <w:r w:rsidRPr="00620B3F">
                            <w:t>sed</w:t>
                          </w:r>
                          <w:proofErr w:type="spellEnd"/>
                          <w:r w:rsidRPr="00620B3F">
                            <w:t xml:space="preserve"> </w:t>
                          </w:r>
                          <w:proofErr w:type="spellStart"/>
                          <w:r w:rsidRPr="00620B3F">
                            <w:t>diam</w:t>
                          </w:r>
                          <w:proofErr w:type="spellEnd"/>
                          <w:r w:rsidRPr="00620B3F">
                            <w:t xml:space="preserve"> </w:t>
                          </w:r>
                          <w:proofErr w:type="spellStart"/>
                          <w:r w:rsidRPr="00620B3F">
                            <w:t>nonumy</w:t>
                          </w:r>
                          <w:proofErr w:type="spellEnd"/>
                          <w:r w:rsidRPr="00620B3F">
                            <w:t xml:space="preserve"> </w:t>
                          </w:r>
                          <w:proofErr w:type="spellStart"/>
                          <w:r w:rsidRPr="00620B3F">
                            <w:t>eirmod</w:t>
                          </w:r>
                          <w:proofErr w:type="spellEnd"/>
                          <w:r w:rsidRPr="00620B3F">
                            <w:t xml:space="preserve"> </w:t>
                          </w:r>
                          <w:proofErr w:type="spellStart"/>
                          <w:r w:rsidRPr="00620B3F">
                            <w:t>tempor</w:t>
                          </w:r>
                          <w:proofErr w:type="spellEnd"/>
                          <w:r w:rsidRPr="00620B3F">
                            <w:t xml:space="preserve"> </w:t>
                          </w:r>
                          <w:proofErr w:type="spellStart"/>
                          <w:r w:rsidRPr="00620B3F">
                            <w:t>invidunt</w:t>
                          </w:r>
                          <w:proofErr w:type="spellEnd"/>
                          <w:r w:rsidRPr="00620B3F">
                            <w:t xml:space="preserve"> </w:t>
                          </w:r>
                          <w:proofErr w:type="spellStart"/>
                          <w:r w:rsidRPr="00620B3F">
                            <w:t>ut</w:t>
                          </w:r>
                          <w:proofErr w:type="spellEnd"/>
                          <w:r w:rsidRPr="00620B3F">
                            <w:t xml:space="preserve"> labore et dolore magna </w:t>
                          </w:r>
                          <w:proofErr w:type="spellStart"/>
                          <w:r w:rsidRPr="00620B3F">
                            <w:t>aliquyam</w:t>
                          </w:r>
                          <w:proofErr w:type="spellEnd"/>
                          <w:r w:rsidRPr="00620B3F">
                            <w:t xml:space="preserve"> </w:t>
                          </w:r>
                          <w:proofErr w:type="spellStart"/>
                          <w:r w:rsidRPr="00620B3F">
                            <w:t>erat</w:t>
                          </w:r>
                          <w:proofErr w:type="spellEnd"/>
                          <w:r w:rsidRPr="00620B3F">
                            <w:t xml:space="preserve">, </w:t>
                          </w:r>
                          <w:proofErr w:type="spellStart"/>
                          <w:r w:rsidRPr="00620B3F">
                            <w:t>sed</w:t>
                          </w:r>
                          <w:proofErr w:type="spellEnd"/>
                          <w:r w:rsidRPr="00620B3F">
                            <w:t xml:space="preserve"> </w:t>
                          </w:r>
                          <w:proofErr w:type="spellStart"/>
                          <w:r w:rsidRPr="00620B3F">
                            <w:t>diam</w:t>
                          </w:r>
                          <w:proofErr w:type="spellEnd"/>
                          <w:r w:rsidRPr="00620B3F">
                            <w:t xml:space="preserve"> </w:t>
                          </w:r>
                          <w:proofErr w:type="spellStart"/>
                          <w:r w:rsidRPr="00620B3F">
                            <w:t>voluptua</w:t>
                          </w:r>
                          <w:proofErr w:type="spellEnd"/>
                          <w:r w:rsidRPr="00620B3F">
                            <w:t xml:space="preserve">. At </w:t>
                          </w:r>
                          <w:proofErr w:type="spellStart"/>
                          <w:r w:rsidRPr="00620B3F">
                            <w:t>vero</w:t>
                          </w:r>
                          <w:proofErr w:type="spellEnd"/>
                          <w:r w:rsidRPr="00620B3F">
                            <w:t xml:space="preserve"> </w:t>
                          </w:r>
                          <w:proofErr w:type="spellStart"/>
                          <w:r w:rsidRPr="00620B3F">
                            <w:t>eos</w:t>
                          </w:r>
                          <w:proofErr w:type="spellEnd"/>
                          <w:r w:rsidRPr="00620B3F">
                            <w:t xml:space="preserve"> et </w:t>
                          </w:r>
                          <w:proofErr w:type="spellStart"/>
                          <w:r w:rsidRPr="00620B3F">
                            <w:t>accusam</w:t>
                          </w:r>
                          <w:proofErr w:type="spellEnd"/>
                          <w:r w:rsidRPr="00620B3F">
                            <w:t xml:space="preserve"> et </w:t>
                          </w:r>
                          <w:proofErr w:type="spellStart"/>
                          <w:r w:rsidRPr="00620B3F">
                            <w:t>justo</w:t>
                          </w:r>
                          <w:proofErr w:type="spellEnd"/>
                          <w:r w:rsidRPr="00620B3F">
                            <w:t xml:space="preserve"> duo </w:t>
                          </w:r>
                          <w:proofErr w:type="spellStart"/>
                          <w:r w:rsidRPr="00620B3F">
                            <w:t>dolores</w:t>
                          </w:r>
                          <w:proofErr w:type="spellEnd"/>
                          <w:r w:rsidRPr="00620B3F">
                            <w:t xml:space="preserve"> et </w:t>
                          </w:r>
                          <w:proofErr w:type="spellStart"/>
                          <w:r w:rsidRPr="00620B3F">
                            <w:t>ea</w:t>
                          </w:r>
                          <w:proofErr w:type="spellEnd"/>
                          <w:r w:rsidRPr="00620B3F">
                            <w:t xml:space="preserve"> </w:t>
                          </w:r>
                          <w:proofErr w:type="spellStart"/>
                          <w:r w:rsidRPr="00620B3F">
                            <w:t>rebum</w:t>
                          </w:r>
                          <w:proofErr w:type="spellEnd"/>
                          <w:r w:rsidRPr="00620B3F">
                            <w:t xml:space="preserve">. Stet </w:t>
                          </w:r>
                          <w:proofErr w:type="spellStart"/>
                          <w:r w:rsidRPr="00620B3F">
                            <w:t>clita</w:t>
                          </w:r>
                          <w:proofErr w:type="spellEnd"/>
                          <w:r w:rsidRPr="00620B3F">
                            <w:t xml:space="preserve"> </w:t>
                          </w:r>
                          <w:proofErr w:type="spellStart"/>
                          <w:r w:rsidRPr="00620B3F">
                            <w:t>kasd</w:t>
                          </w:r>
                          <w:proofErr w:type="spellEnd"/>
                          <w:r w:rsidRPr="00620B3F">
                            <w:t xml:space="preserve"> </w:t>
                          </w:r>
                          <w:proofErr w:type="spellStart"/>
                          <w:r w:rsidRPr="00620B3F">
                            <w:t>gubergren</w:t>
                          </w:r>
                          <w:proofErr w:type="spellEnd"/>
                          <w:r w:rsidRPr="00620B3F">
                            <w:t xml:space="preserve">, no sea </w:t>
                          </w:r>
                          <w:proofErr w:type="spellStart"/>
                          <w:r w:rsidRPr="00620B3F">
                            <w:t>takimata</w:t>
                          </w:r>
                          <w:proofErr w:type="spellEnd"/>
                          <w:r w:rsidRPr="00620B3F">
                            <w:t xml:space="preserve"> </w:t>
                          </w:r>
                          <w:proofErr w:type="spellStart"/>
                          <w:r w:rsidRPr="00620B3F">
                            <w:t>sanctus</w:t>
                          </w:r>
                          <w:proofErr w:type="spellEnd"/>
                          <w:r w:rsidRPr="00620B3F">
                            <w:t xml:space="preserve"> </w:t>
                          </w:r>
                          <w:proofErr w:type="spellStart"/>
                          <w:r w:rsidRPr="00620B3F">
                            <w:t>est</w:t>
                          </w:r>
                          <w:proofErr w:type="spellEnd"/>
                          <w:r w:rsidRPr="00620B3F">
                            <w:t xml:space="preserve"> Lorem ipsum </w:t>
                          </w:r>
                          <w:proofErr w:type="spellStart"/>
                          <w:r w:rsidRPr="00620B3F">
                            <w:t>dolor</w:t>
                          </w:r>
                          <w:proofErr w:type="spellEnd"/>
                          <w:r w:rsidRPr="00620B3F">
                            <w:t xml:space="preserve"> </w:t>
                          </w:r>
                          <w:proofErr w:type="gramStart"/>
                          <w:r w:rsidRPr="00620B3F">
                            <w:t>sit</w:t>
                          </w:r>
                          <w:proofErr w:type="gramEnd"/>
                          <w:r w:rsidRPr="00620B3F">
                            <w:t xml:space="preserve"> </w:t>
                          </w:r>
                          <w:proofErr w:type="spellStart"/>
                          <w:r w:rsidRPr="00620B3F">
                            <w:t>amet</w:t>
                          </w:r>
                          <w:proofErr w:type="spellEnd"/>
                          <w:r w:rsidRPr="00620B3F">
                            <w:t xml:space="preserve">. Lorem ipsum </w:t>
                          </w:r>
                          <w:proofErr w:type="spellStart"/>
                          <w:r w:rsidRPr="00620B3F">
                            <w:t>dolor</w:t>
                          </w:r>
                          <w:proofErr w:type="spellEnd"/>
                          <w:r w:rsidRPr="00620B3F">
                            <w:t xml:space="preserve"> sit </w:t>
                          </w:r>
                          <w:proofErr w:type="spellStart"/>
                          <w:r w:rsidRPr="00620B3F">
                            <w:t>amet</w:t>
                          </w:r>
                          <w:proofErr w:type="spellEnd"/>
                          <w:r w:rsidRPr="00620B3F">
                            <w:t xml:space="preserve">, </w:t>
                          </w:r>
                          <w:proofErr w:type="spellStart"/>
                          <w:r w:rsidRPr="00620B3F">
                            <w:t>consetetur</w:t>
                          </w:r>
                          <w:proofErr w:type="spellEnd"/>
                          <w:r w:rsidRPr="00620B3F">
                            <w:t xml:space="preserve"> </w:t>
                          </w:r>
                          <w:proofErr w:type="spellStart"/>
                          <w:r w:rsidRPr="00620B3F">
                            <w:t>sadipscing</w:t>
                          </w:r>
                          <w:proofErr w:type="spellEnd"/>
                          <w:r w:rsidRPr="00620B3F">
                            <w:t xml:space="preserve"> </w:t>
                          </w:r>
                          <w:proofErr w:type="spellStart"/>
                          <w:r w:rsidRPr="00620B3F">
                            <w:t>elitr</w:t>
                          </w:r>
                          <w:proofErr w:type="spellEnd"/>
                          <w:r w:rsidRPr="00620B3F">
                            <w:t xml:space="preserve">, </w:t>
                          </w:r>
                          <w:proofErr w:type="spellStart"/>
                          <w:r w:rsidRPr="00620B3F">
                            <w:t>sed</w:t>
                          </w:r>
                          <w:proofErr w:type="spellEnd"/>
                          <w:r w:rsidRPr="00620B3F">
                            <w:t xml:space="preserve"> </w:t>
                          </w:r>
                          <w:proofErr w:type="spellStart"/>
                          <w:r w:rsidRPr="00620B3F">
                            <w:t>diam</w:t>
                          </w:r>
                          <w:proofErr w:type="spellEnd"/>
                          <w:r w:rsidRPr="00620B3F">
                            <w:t xml:space="preserve"> </w:t>
                          </w:r>
                          <w:proofErr w:type="spellStart"/>
                          <w:r w:rsidRPr="00620B3F">
                            <w:t>nonumy</w:t>
                          </w:r>
                          <w:proofErr w:type="spellEnd"/>
                          <w:r w:rsidRPr="00620B3F">
                            <w:t xml:space="preserve"> </w:t>
                          </w:r>
                          <w:proofErr w:type="spellStart"/>
                          <w:r w:rsidRPr="00620B3F">
                            <w:t>eirmod</w:t>
                          </w:r>
                          <w:proofErr w:type="spellEnd"/>
                          <w:r w:rsidRPr="00620B3F">
                            <w:t xml:space="preserve"> </w:t>
                          </w:r>
                          <w:proofErr w:type="spellStart"/>
                          <w:r w:rsidRPr="00620B3F">
                            <w:t>tempor</w:t>
                          </w:r>
                          <w:proofErr w:type="spellEnd"/>
                          <w:r w:rsidRPr="00620B3F">
                            <w:t xml:space="preserve"> </w:t>
                          </w:r>
                          <w:proofErr w:type="spellStart"/>
                          <w:r w:rsidRPr="00620B3F">
                            <w:t>invidunt</w:t>
                          </w:r>
                          <w:proofErr w:type="spellEnd"/>
                          <w:r w:rsidRPr="00620B3F">
                            <w:t xml:space="preserve"> </w:t>
                          </w:r>
                          <w:proofErr w:type="spellStart"/>
                          <w:r w:rsidRPr="00620B3F">
                            <w:t>ut</w:t>
                          </w:r>
                          <w:proofErr w:type="spellEnd"/>
                          <w:r w:rsidRPr="00620B3F">
                            <w:t xml:space="preserve"> labore et dolore magna </w:t>
                          </w:r>
                          <w:proofErr w:type="spellStart"/>
                          <w:r w:rsidRPr="00620B3F">
                            <w:t>aliquyam</w:t>
                          </w:r>
                          <w:proofErr w:type="spellEnd"/>
                          <w:r w:rsidRPr="00620B3F">
                            <w:t xml:space="preserve"> </w:t>
                          </w:r>
                          <w:proofErr w:type="spellStart"/>
                          <w:r w:rsidRPr="00620B3F">
                            <w:t>erat</w:t>
                          </w:r>
                          <w:proofErr w:type="spellEnd"/>
                          <w:r w:rsidRPr="00620B3F">
                            <w:t xml:space="preserve">, </w:t>
                          </w:r>
                          <w:proofErr w:type="spellStart"/>
                          <w:r w:rsidRPr="00620B3F">
                            <w:t>sed</w:t>
                          </w:r>
                          <w:proofErr w:type="spellEnd"/>
                          <w:r w:rsidRPr="00620B3F">
                            <w:t xml:space="preserve"> </w:t>
                          </w:r>
                          <w:proofErr w:type="spellStart"/>
                          <w:r w:rsidRPr="00620B3F">
                            <w:t>diam</w:t>
                          </w:r>
                          <w:proofErr w:type="spellEnd"/>
                          <w:r w:rsidRPr="00620B3F">
                            <w:t xml:space="preserve"> </w:t>
                          </w:r>
                          <w:proofErr w:type="spellStart"/>
                          <w:r w:rsidRPr="00620B3F">
                            <w:t>voluptua</w:t>
                          </w:r>
                          <w:proofErr w:type="spellEnd"/>
                          <w:r w:rsidRPr="00620B3F">
                            <w:t xml:space="preserve">. At </w:t>
                          </w:r>
                          <w:proofErr w:type="spellStart"/>
                          <w:r w:rsidRPr="00620B3F">
                            <w:t>vero</w:t>
                          </w:r>
                          <w:proofErr w:type="spellEnd"/>
                          <w:r w:rsidRPr="00620B3F">
                            <w:t xml:space="preserve"> </w:t>
                          </w:r>
                          <w:proofErr w:type="spellStart"/>
                          <w:r w:rsidRPr="00620B3F">
                            <w:t>eos</w:t>
                          </w:r>
                          <w:proofErr w:type="spellEnd"/>
                          <w:r w:rsidRPr="00620B3F">
                            <w:t xml:space="preserve"> et </w:t>
                          </w:r>
                          <w:proofErr w:type="spellStart"/>
                          <w:r w:rsidRPr="00620B3F">
                            <w:t>accusam</w:t>
                          </w:r>
                          <w:proofErr w:type="spellEnd"/>
                          <w:r w:rsidRPr="00620B3F">
                            <w:t xml:space="preserve"> et </w:t>
                          </w:r>
                          <w:proofErr w:type="spellStart"/>
                          <w:r w:rsidRPr="00620B3F">
                            <w:t>justo</w:t>
                          </w:r>
                          <w:proofErr w:type="spellEnd"/>
                          <w:r w:rsidRPr="00620B3F">
                            <w:t xml:space="preserve"> duo </w:t>
                          </w:r>
                          <w:proofErr w:type="spellStart"/>
                          <w:r w:rsidRPr="00620B3F">
                            <w:t>dolores</w:t>
                          </w:r>
                          <w:proofErr w:type="spellEnd"/>
                          <w:r w:rsidRPr="00620B3F">
                            <w:t xml:space="preserve"> et </w:t>
                          </w:r>
                          <w:proofErr w:type="spellStart"/>
                          <w:r w:rsidRPr="00620B3F">
                            <w:t>ea</w:t>
                          </w:r>
                          <w:proofErr w:type="spellEnd"/>
                          <w:r w:rsidRPr="00620B3F">
                            <w:t xml:space="preserve"> </w:t>
                          </w:r>
                          <w:proofErr w:type="spellStart"/>
                          <w:r w:rsidRPr="00620B3F">
                            <w:t>rebum</w:t>
                          </w:r>
                          <w:proofErr w:type="spellEnd"/>
                          <w:r w:rsidRPr="00620B3F">
                            <w:t xml:space="preserve">. Stet </w:t>
                          </w:r>
                          <w:proofErr w:type="spellStart"/>
                          <w:r w:rsidRPr="00620B3F">
                            <w:t>clita</w:t>
                          </w:r>
                          <w:proofErr w:type="spellEnd"/>
                          <w:r w:rsidRPr="00620B3F">
                            <w:t xml:space="preserve"> </w:t>
                          </w:r>
                          <w:proofErr w:type="spellStart"/>
                          <w:r w:rsidRPr="00620B3F">
                            <w:t>kasd</w:t>
                          </w:r>
                          <w:proofErr w:type="spellEnd"/>
                          <w:r w:rsidRPr="00620B3F">
                            <w:t xml:space="preserve"> </w:t>
                          </w:r>
                          <w:proofErr w:type="spellStart"/>
                          <w:r w:rsidRPr="00620B3F">
                            <w:t>gubergren</w:t>
                          </w:r>
                          <w:proofErr w:type="spellEnd"/>
                          <w:r w:rsidRPr="00620B3F">
                            <w:t xml:space="preserve">, no sea </w:t>
                          </w:r>
                          <w:proofErr w:type="spellStart"/>
                          <w:r w:rsidRPr="00620B3F">
                            <w:t>takimata</w:t>
                          </w:r>
                          <w:proofErr w:type="spellEnd"/>
                          <w:r w:rsidRPr="00620B3F">
                            <w:t xml:space="preserve"> </w:t>
                          </w:r>
                          <w:proofErr w:type="spellStart"/>
                          <w:r w:rsidRPr="00620B3F">
                            <w:t>sanctus</w:t>
                          </w:r>
                          <w:proofErr w:type="spellEnd"/>
                          <w:r w:rsidRPr="00620B3F">
                            <w:t xml:space="preserve"> </w:t>
                          </w:r>
                          <w:proofErr w:type="spellStart"/>
                          <w:r w:rsidRPr="00620B3F">
                            <w:t>est</w:t>
                          </w:r>
                          <w:proofErr w:type="spellEnd"/>
                          <w:r w:rsidRPr="00620B3F">
                            <w:t xml:space="preserve"> Lorem ipsum </w:t>
                          </w:r>
                          <w:proofErr w:type="spellStart"/>
                          <w:r w:rsidRPr="00620B3F">
                            <w:t>dolor</w:t>
                          </w:r>
                          <w:proofErr w:type="spellEnd"/>
                          <w:r w:rsidRPr="00620B3F">
                            <w:t xml:space="preserve"> </w:t>
                          </w:r>
                          <w:proofErr w:type="gramStart"/>
                          <w:r w:rsidRPr="00620B3F">
                            <w:t>sit</w:t>
                          </w:r>
                          <w:proofErr w:type="gramEnd"/>
                          <w:r w:rsidRPr="00620B3F">
                            <w:t xml:space="preserve"> </w:t>
                          </w:r>
                          <w:proofErr w:type="spellStart"/>
                          <w:r w:rsidRPr="00620B3F">
                            <w:t>amet</w:t>
                          </w:r>
                          <w:proofErr w:type="spellEnd"/>
                          <w:r w:rsidRPr="00620B3F">
                            <w:t>.</w:t>
                          </w:r>
                        </w:p>
                      </w:txbxContent>
                    </v:textbox>
                  </v:shape>
                  <v:shape id="Grafik 1" o:spid="_x0000_s1139" type="#_x0000_t75" alt="Ein Bild, das Tisch enthält.&#10;&#10;Automatisch generierte Beschreibung" style="position:absolute;left:27022;top:20676;width:15361;height:1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">
                    <v:imagedata r:id="rId19" o:title="Ein Bild, das Tisch enthält"/>
                  </v:shape>
                </v:group>
              </v:group>
            </w:pict>
          </mc:Fallback>
        </mc:AlternateContent>
      </w:r>
      <w:r>
        <w:rPr>
          <w:noProof/>
        </w:rPr>
        <mc:AlternateContent>
          <mc:Choice Requires="wps">
            <w:drawing>
              <wp:anchor distT="0" distB="0" distL="114300" distR="114300" simplePos="0" relativeHeight="251766784" behindDoc="0" locked="0" layoutInCell="1" allowOverlap="1" wp14:anchorId="02FB4370" wp14:editId="3CF78087">
                <wp:simplePos x="0" y="0"/>
                <wp:positionH relativeFrom="column">
                  <wp:posOffset>5056505</wp:posOffset>
                </wp:positionH>
                <wp:positionV relativeFrom="paragraph">
                  <wp:posOffset>1861820</wp:posOffset>
                </wp:positionV>
                <wp:extent cx="3060700" cy="470535"/>
                <wp:effectExtent l="0" t="0" r="6350" b="5715"/>
                <wp:wrapNone/>
                <wp:docPr id="226" name="Textfeld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0535"/>
                        </a:xfrm>
                        <a:prstGeom prst="rect">
                          <a:avLst/>
                        </a:prstGeom>
                        <a:solidFill>
                          <a:schemeClr val="lt1"/>
                        </a:solidFill>
                        <a:ln w="6350">
                          <a:solidFill>
                            <a:prstClr val="black"/>
                          </a:solidFill>
                        </a:ln>
                      </wps:spPr>
                      <wps:txbx>
                        <w:txbxContent>
                          <w:p w14:paraId="709EDFCC" w14:textId="64B02926" w:rsidR="00281598" w:rsidRPr="00557C4C" w:rsidRDefault="005C5A57" w:rsidP="00281598">
                            <w:pPr>
                              <w:rPr>
                                <w:lang w:val="de-CH"/>
                              </w:rPr>
                            </w:pPr>
                            <w:r>
                              <w:rPr>
                                <w:lang w:val="de-CH"/>
                              </w:rPr>
                              <w:t>Anleitung des Rezeptes wird gezeigt mit Text, Bild und weiteren Information des Rezeptes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FB4370" id="Textfeld 226" o:spid="_x0000_s1140" type="#_x0000_t202" style="position:absolute;margin-left:398.15pt;margin-top:146.6pt;width:241pt;height:3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" fillcolor="white [3201]" strokeweight=".5pt">
                <v:path arrowok="t"/>
                <v:textbox>
                  <w:txbxContent>
                    <w:p w14:paraId="709EDFCC" w14:textId="64B02926" w:rsidR="00281598" w:rsidRPr="00557C4C" w:rsidRDefault="005C5A57" w:rsidP="00281598">
                      <w:pPr>
                        <w:rPr>
                          <w:lang w:val="de-CH"/>
                        </w:rPr>
                      </w:pPr>
                      <w:r>
                        <w:rPr>
                          <w:lang w:val="de-CH"/>
                        </w:rPr>
                        <w:t>Anleitung des Rezeptes wird gezeigt mit Text, Bild und weiteren Information des Rezeptes</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5A1F3871" wp14:editId="3DCAEE7C">
                <wp:simplePos x="0" y="0"/>
                <wp:positionH relativeFrom="column">
                  <wp:posOffset>4155440</wp:posOffset>
                </wp:positionH>
                <wp:positionV relativeFrom="paragraph">
                  <wp:posOffset>1990725</wp:posOffset>
                </wp:positionV>
                <wp:extent cx="872490" cy="27305"/>
                <wp:effectExtent l="0" t="0" r="3810" b="10795"/>
                <wp:wrapNone/>
                <wp:docPr id="224" name="Gerader Verbinde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72490" cy="27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94793" id="Gerader Verbinder 224"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2pt,156.75pt" to="395.9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" strokecolor="black [3200]" strokeweight=".5pt">
                <v:stroke joinstyle="miter"/>
                <o:lock v:ext="edit" shapetype="f"/>
              </v:line>
            </w:pict>
          </mc:Fallback>
        </mc:AlternateContent>
      </w:r>
    </w:p>
    <w:p w14:paraId="71A9103E" w14:textId="563C1054" w:rsidR="00975D29" w:rsidRPr="00037B19" w:rsidRDefault="007B0B91">
      <w:pPr>
        <w:rPr>
          <w:lang w:val="de-CH"/>
        </w:rPr>
      </w:pPr>
      <w:r>
        <w:rPr>
          <w:noProof/>
        </w:rPr>
        <mc:AlternateContent>
          <mc:Choice Requires="wps">
            <w:drawing>
              <wp:anchor distT="0" distB="0" distL="114300" distR="114300" simplePos="0" relativeHeight="251767807" behindDoc="0" locked="0" layoutInCell="1" allowOverlap="1" wp14:anchorId="602FAA59" wp14:editId="7B35B3B5">
                <wp:simplePos x="0" y="0"/>
                <wp:positionH relativeFrom="column">
                  <wp:posOffset>4397375</wp:posOffset>
                </wp:positionH>
                <wp:positionV relativeFrom="paragraph">
                  <wp:posOffset>354965</wp:posOffset>
                </wp:positionV>
                <wp:extent cx="529590" cy="5080"/>
                <wp:effectExtent l="0" t="0" r="3810" b="13970"/>
                <wp:wrapNone/>
                <wp:docPr id="223" name="Gerader Verbinde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959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C8F54" id="Gerader Verbinder 223" o:spid="_x0000_s1026" style="position:absolute;flip:y;z-index:251767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5pt,27.95pt" to="387.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" strokecolor="black [3200]" strokeweight=".5pt">
                <v:stroke joinstyle="miter"/>
                <o:lock v:ext="edit" shapetype="f"/>
              </v:line>
            </w:pict>
          </mc:Fallback>
        </mc:AlternateContent>
      </w:r>
      <w:r w:rsidR="00975D29" w:rsidRPr="00037B19">
        <w:rPr>
          <w:lang w:val="de-CH"/>
        </w:rPr>
        <w:br w:type="page"/>
      </w:r>
    </w:p>
    <w:p w14:paraId="5A782A14" w14:textId="5B00BCBA" w:rsidR="00975D29" w:rsidRPr="00037B19" w:rsidRDefault="00975D29" w:rsidP="00975D29">
      <w:pPr>
        <w:pStyle w:val="berschrift2"/>
        <w:rPr>
          <w:lang w:val="de-CH"/>
        </w:rPr>
      </w:pPr>
      <w:r w:rsidRPr="00037B19">
        <w:rPr>
          <w:lang w:val="de-CH"/>
        </w:rPr>
        <w:lastRenderedPageBreak/>
        <w:t>Startbildschirm (Falsch angemeldet)</w:t>
      </w:r>
    </w:p>
    <w:p w14:paraId="465502B6" w14:textId="66F1D86E" w:rsidR="00975D29" w:rsidRPr="00037B19" w:rsidRDefault="00975D29" w:rsidP="00975D29">
      <w:pPr>
        <w:rPr>
          <w:lang w:val="de-CH"/>
        </w:rPr>
      </w:pPr>
      <w:r w:rsidRPr="00037B19">
        <w:rPr>
          <w:lang w:val="de-CH"/>
        </w:rPr>
        <w:t xml:space="preserve">Nach </w:t>
      </w:r>
      <w:r w:rsidR="00F233EF" w:rsidRPr="00037B19">
        <w:rPr>
          <w:lang w:val="de-CH"/>
        </w:rPr>
        <w:t>Anmeldung</w:t>
      </w:r>
      <w:r w:rsidRPr="00037B19">
        <w:rPr>
          <w:lang w:val="de-CH"/>
        </w:rPr>
        <w:t xml:space="preserve"> entweder 4.2 oder 4.3, wird man auf diese Start Website gebracht</w:t>
      </w:r>
    </w:p>
    <w:p w14:paraId="295F6698" w14:textId="1D5237FA" w:rsidR="00975D29" w:rsidRPr="00037B19" w:rsidRDefault="00975D29" w:rsidP="00975D29">
      <w:pPr>
        <w:rPr>
          <w:lang w:val="de-CH"/>
        </w:rPr>
      </w:pPr>
      <w:r w:rsidRPr="00037B19">
        <w:rPr>
          <w:lang w:val="de-CH"/>
        </w:rPr>
        <w:t xml:space="preserve">Sie folgten </w:t>
      </w:r>
      <w:r w:rsidR="00F233EF" w:rsidRPr="00037B19">
        <w:rPr>
          <w:lang w:val="de-CH"/>
        </w:rPr>
        <w:t>die grundlegenden Tätigkeiten</w:t>
      </w:r>
      <w:r w:rsidRPr="00037B19">
        <w:rPr>
          <w:lang w:val="de-CH"/>
        </w:rPr>
        <w:t xml:space="preserve"> wie bei 4.1 aber manche </w:t>
      </w:r>
      <w:r w:rsidR="00F233EF" w:rsidRPr="00037B19">
        <w:rPr>
          <w:lang w:val="de-CH"/>
        </w:rPr>
        <w:t>knöpfe wurden geändert oder hinzugefügt</w:t>
      </w:r>
    </w:p>
    <w:p w14:paraId="4B7B7F98" w14:textId="72B09730" w:rsidR="00975D29" w:rsidRPr="00037B19" w:rsidRDefault="007B0B91">
      <w:pPr>
        <w:rPr>
          <w:lang w:val="de-CH"/>
        </w:rPr>
      </w:pPr>
      <w:r>
        <w:rPr>
          <w:noProof/>
        </w:rPr>
        <mc:AlternateContent>
          <mc:Choice Requires="wps">
            <w:drawing>
              <wp:anchor distT="0" distB="0" distL="114300" distR="114300" simplePos="0" relativeHeight="251786240" behindDoc="0" locked="0" layoutInCell="1" allowOverlap="1" wp14:anchorId="0E16E63C" wp14:editId="05719D6A">
                <wp:simplePos x="0" y="0"/>
                <wp:positionH relativeFrom="column">
                  <wp:posOffset>5158740</wp:posOffset>
                </wp:positionH>
                <wp:positionV relativeFrom="paragraph">
                  <wp:posOffset>1125220</wp:posOffset>
                </wp:positionV>
                <wp:extent cx="3060700" cy="546100"/>
                <wp:effectExtent l="0" t="0" r="6350" b="6350"/>
                <wp:wrapNone/>
                <wp:docPr id="222" name="Textfeld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546100"/>
                        </a:xfrm>
                        <a:prstGeom prst="rect">
                          <a:avLst/>
                        </a:prstGeom>
                        <a:solidFill>
                          <a:schemeClr val="lt1"/>
                        </a:solidFill>
                        <a:ln w="6350">
                          <a:solidFill>
                            <a:prstClr val="black"/>
                          </a:solidFill>
                        </a:ln>
                      </wps:spPr>
                      <wps:txbx>
                        <w:txbxContent>
                          <w:p w14:paraId="27475FB0" w14:textId="0FD4605B" w:rsidR="00F233EF" w:rsidRPr="00557C4C" w:rsidRDefault="00F233EF" w:rsidP="00F233EF">
                            <w:pPr>
                              <w:rPr>
                                <w:lang w:val="de-CH"/>
                              </w:rPr>
                            </w:pPr>
                            <w:r>
                              <w:rPr>
                                <w:lang w:val="de-CH"/>
                              </w:rPr>
                              <w:t>Account wird abgemeldet und Nutzer wird auf 4.1 geleitet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16E63C" id="Textfeld 222" o:spid="_x0000_s1141" type="#_x0000_t202" style="position:absolute;margin-left:406.2pt;margin-top:88.6pt;width:241pt;height:4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" fillcolor="white [3201]" strokeweight=".5pt">
                <v:path arrowok="t"/>
                <v:textbox>
                  <w:txbxContent>
                    <w:p w14:paraId="27475FB0" w14:textId="0FD4605B" w:rsidR="00F233EF" w:rsidRPr="00557C4C" w:rsidRDefault="00F233EF" w:rsidP="00F233EF">
                      <w:pPr>
                        <w:rPr>
                          <w:lang w:val="de-CH"/>
                        </w:rPr>
                      </w:pPr>
                      <w:r>
                        <w:rPr>
                          <w:lang w:val="de-CH"/>
                        </w:rPr>
                        <w:t>Account wird abgemeldet und Nutzer wird auf 4.1 geleitet</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213A52A3" wp14:editId="3E1A2EEA">
                <wp:simplePos x="0" y="0"/>
                <wp:positionH relativeFrom="column">
                  <wp:posOffset>2490470</wp:posOffset>
                </wp:positionH>
                <wp:positionV relativeFrom="paragraph">
                  <wp:posOffset>818515</wp:posOffset>
                </wp:positionV>
                <wp:extent cx="2558415" cy="273050"/>
                <wp:effectExtent l="0" t="0" r="13335" b="12700"/>
                <wp:wrapNone/>
                <wp:docPr id="221" name="Gerader Verbinde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58415"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13E4A" id="Gerader Verbinder 221"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1pt,64.45pt" to="397.5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82144" behindDoc="0" locked="0" layoutInCell="1" allowOverlap="1" wp14:anchorId="3EAF7B2F" wp14:editId="5C06696B">
                <wp:simplePos x="0" y="0"/>
                <wp:positionH relativeFrom="column">
                  <wp:posOffset>4415155</wp:posOffset>
                </wp:positionH>
                <wp:positionV relativeFrom="paragraph">
                  <wp:posOffset>1241425</wp:posOffset>
                </wp:positionV>
                <wp:extent cx="612140" cy="163830"/>
                <wp:effectExtent l="0" t="0" r="16510" b="7620"/>
                <wp:wrapNone/>
                <wp:docPr id="220" name="Gerader Verbinde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2140" cy="163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A535F" id="Gerader Verbinder 220"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65pt,97.75pt" to="395.8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80096" behindDoc="0" locked="0" layoutInCell="1" allowOverlap="1" wp14:anchorId="20B13C6D" wp14:editId="229067FE">
                <wp:simplePos x="0" y="0"/>
                <wp:positionH relativeFrom="column">
                  <wp:posOffset>1160145</wp:posOffset>
                </wp:positionH>
                <wp:positionV relativeFrom="paragraph">
                  <wp:posOffset>299720</wp:posOffset>
                </wp:positionV>
                <wp:extent cx="3930650" cy="655320"/>
                <wp:effectExtent l="0" t="0" r="12700" b="11430"/>
                <wp:wrapNone/>
                <wp:docPr id="218" name="Gerader Verbinde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065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C6317" id="Gerader Verbinder 21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23.6pt" to="400.8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" strokecolor="black [3200]" strokeweight=".5pt">
                <v:stroke joinstyle="miter"/>
                <o:lock v:ext="edit" shapetype="f"/>
              </v:line>
            </w:pict>
          </mc:Fallback>
        </mc:AlternateContent>
      </w:r>
      <w:r>
        <w:rPr>
          <w:noProof/>
        </w:rPr>
        <mc:AlternateContent>
          <mc:Choice Requires="wpg">
            <w:drawing>
              <wp:anchor distT="0" distB="0" distL="114300" distR="114300" simplePos="0" relativeHeight="251778048" behindDoc="0" locked="0" layoutInCell="1" allowOverlap="1" wp14:anchorId="670F42D3" wp14:editId="25F1E150">
                <wp:simplePos x="0" y="0"/>
                <wp:positionH relativeFrom="margin">
                  <wp:align>left</wp:align>
                </wp:positionH>
                <wp:positionV relativeFrom="paragraph">
                  <wp:posOffset>883920</wp:posOffset>
                </wp:positionV>
                <wp:extent cx="4565015" cy="3458210"/>
                <wp:effectExtent l="0" t="0" r="0" b="8890"/>
                <wp:wrapNone/>
                <wp:docPr id="116" name="Gruppieren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65015" cy="3458210"/>
                          <a:chOff x="0" y="0"/>
                          <a:chExt cx="4565176" cy="3458210"/>
                        </a:xfrm>
                      </wpg:grpSpPr>
                      <wpg:grpSp>
                        <wpg:cNvPr id="117" name="Gruppieren 18"/>
                        <wpg:cNvGrpSpPr/>
                        <wpg:grpSpPr>
                          <a:xfrm>
                            <a:off x="0" y="0"/>
                            <a:ext cx="4523740" cy="3458210"/>
                            <a:chOff x="0" y="0"/>
                            <a:chExt cx="4523740" cy="3458818"/>
                          </a:xfrm>
                        </wpg:grpSpPr>
                        <wpg:grpSp>
                          <wpg:cNvPr id="118" name="Gruppieren 19"/>
                          <wpg:cNvGrpSpPr/>
                          <wpg:grpSpPr>
                            <a:xfrm>
                              <a:off x="0" y="0"/>
                              <a:ext cx="4523740" cy="3458818"/>
                              <a:chOff x="0" y="0"/>
                              <a:chExt cx="4523740" cy="3458818"/>
                            </a:xfrm>
                          </wpg:grpSpPr>
                          <wps:wsp>
                            <wps:cNvPr id="119" name="Rechteck 20"/>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hteck 21"/>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feld 22"/>
                            <wps:cNvSpPr txBox="1"/>
                            <wps:spPr>
                              <a:xfrm>
                                <a:off x="206734" y="79513"/>
                                <a:ext cx="787179" cy="453224"/>
                              </a:xfrm>
                              <a:prstGeom prst="rect">
                                <a:avLst/>
                              </a:prstGeom>
                              <a:solidFill>
                                <a:schemeClr val="lt1"/>
                              </a:solidFill>
                              <a:ln w="6350">
                                <a:noFill/>
                              </a:ln>
                            </wps:spPr>
                            <wps:txbx>
                              <w:txbxContent>
                                <w:p w14:paraId="4C735C75" w14:textId="77777777" w:rsidR="00975D29" w:rsidRPr="00983D68" w:rsidRDefault="00975D29" w:rsidP="00975D29">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Rechteck 23"/>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feld 24"/>
                            <wps:cNvSpPr txBox="1"/>
                            <wps:spPr>
                              <a:xfrm>
                                <a:off x="1671851" y="137415"/>
                                <a:ext cx="921224" cy="365760"/>
                              </a:xfrm>
                              <a:prstGeom prst="rect">
                                <a:avLst/>
                              </a:prstGeom>
                              <a:solidFill>
                                <a:schemeClr val="lt1"/>
                              </a:solidFill>
                              <a:ln w="6350">
                                <a:solidFill>
                                  <a:schemeClr val="tx1"/>
                                </a:solidFill>
                              </a:ln>
                            </wps:spPr>
                            <wps:txbx>
                              <w:txbxContent>
                                <w:p w14:paraId="4E11ED6C" w14:textId="1E2B9710" w:rsidR="00975D29" w:rsidRPr="00983D68" w:rsidRDefault="00975D29" w:rsidP="00975D29">
                                  <w:pPr>
                                    <w:rPr>
                                      <w:sz w:val="32"/>
                                      <w:szCs w:val="32"/>
                                      <w:lang w:val="de-DE"/>
                                    </w:rPr>
                                  </w:pPr>
                                  <w:r>
                                    <w:rPr>
                                      <w:sz w:val="32"/>
                                      <w:szCs w:val="32"/>
                                      <w:lang w:val="de-DE"/>
                                    </w:rPr>
                                    <w:t>Posten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feld 25"/>
                            <wps:cNvSpPr txBox="1"/>
                            <wps:spPr>
                              <a:xfrm>
                                <a:off x="2866030" y="151075"/>
                                <a:ext cx="1612093" cy="299381"/>
                              </a:xfrm>
                              <a:prstGeom prst="rect">
                                <a:avLst/>
                              </a:prstGeom>
                              <a:solidFill>
                                <a:schemeClr val="lt1"/>
                              </a:solidFill>
                              <a:ln w="6350">
                                <a:solidFill>
                                  <a:schemeClr val="tx1"/>
                                </a:solidFill>
                              </a:ln>
                            </wps:spPr>
                            <wps:txbx>
                              <w:txbxContent>
                                <w:p w14:paraId="21E0CECE" w14:textId="24D4A45B" w:rsidR="00975D29" w:rsidRPr="00983D68" w:rsidRDefault="00975D29" w:rsidP="00975D29">
                                  <w:pPr>
                                    <w:rPr>
                                      <w:sz w:val="32"/>
                                      <w:szCs w:val="32"/>
                                      <w:lang w:val="de-DE"/>
                                    </w:rPr>
                                  </w:pPr>
                                  <w:r>
                                    <w:rPr>
                                      <w:sz w:val="32"/>
                                      <w:szCs w:val="32"/>
                                      <w:lang w:val="de-DE"/>
                                    </w:rPr>
                                    <w:t>[Account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 name="Gruppieren 26"/>
                          <wpg:cNvGrpSpPr/>
                          <wpg:grpSpPr>
                            <a:xfrm>
                              <a:off x="197893" y="846161"/>
                              <a:ext cx="4054972" cy="2593687"/>
                              <a:chOff x="0" y="0"/>
                              <a:chExt cx="4054972" cy="2593687"/>
                            </a:xfrm>
                          </wpg:grpSpPr>
                          <wps:wsp>
                            <wps:cNvPr id="126" name="Textfeld 27"/>
                            <wps:cNvSpPr txBox="1"/>
                            <wps:spPr>
                              <a:xfrm>
                                <a:off x="0" y="27296"/>
                                <a:ext cx="4054972" cy="2560099"/>
                              </a:xfrm>
                              <a:prstGeom prst="rect">
                                <a:avLst/>
                              </a:prstGeom>
                              <a:solidFill>
                                <a:schemeClr val="lt1"/>
                              </a:solidFill>
                              <a:ln w="6350">
                                <a:solidFill>
                                  <a:schemeClr val="tx1"/>
                                </a:solidFill>
                              </a:ln>
                            </wps:spPr>
                            <wps:txbx>
                              <w:txbxContent>
                                <w:p w14:paraId="362D8B5B"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 name="Gruppieren 28"/>
                            <wpg:cNvGrpSpPr/>
                            <wpg:grpSpPr>
                              <a:xfrm>
                                <a:off x="109182" y="0"/>
                                <a:ext cx="1247775" cy="1658620"/>
                                <a:chOff x="0" y="0"/>
                                <a:chExt cx="1248355" cy="1658675"/>
                              </a:xfrm>
                            </wpg:grpSpPr>
                            <wps:wsp>
                              <wps:cNvPr id="192" name="Textfeld 29"/>
                              <wps:cNvSpPr txBox="1"/>
                              <wps:spPr>
                                <a:xfrm>
                                  <a:off x="0" y="87464"/>
                                  <a:ext cx="1248355" cy="1571211"/>
                                </a:xfrm>
                                <a:prstGeom prst="rect">
                                  <a:avLst/>
                                </a:prstGeom>
                                <a:solidFill>
                                  <a:schemeClr val="lt1"/>
                                </a:solidFill>
                                <a:ln w="6350">
                                  <a:solidFill>
                                    <a:schemeClr val="tx1"/>
                                  </a:solidFill>
                                </a:ln>
                              </wps:spPr>
                              <wps:txbx>
                                <w:txbxContent>
                                  <w:p w14:paraId="3DEB5702"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3" name="Grafik 30"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194" name="Textfeld 31"/>
                              <wps:cNvSpPr txBox="1"/>
                              <wps:spPr>
                                <a:xfrm>
                                  <a:off x="103319" y="636083"/>
                                  <a:ext cx="1041621" cy="978032"/>
                                </a:xfrm>
                                <a:prstGeom prst="rect">
                                  <a:avLst/>
                                </a:prstGeom>
                                <a:solidFill>
                                  <a:schemeClr val="lt1"/>
                                </a:solidFill>
                                <a:ln w="6350">
                                  <a:solidFill>
                                    <a:prstClr val="black"/>
                                  </a:solidFill>
                                </a:ln>
                              </wps:spPr>
                              <wps:txbx>
                                <w:txbxContent>
                                  <w:p w14:paraId="260046D6" w14:textId="77777777" w:rsidR="00975D29" w:rsidRDefault="00975D29" w:rsidP="00975D29">
                                    <w:pPr>
                                      <w:jc w:val="center"/>
                                      <w:rPr>
                                        <w:lang w:val="de-CH"/>
                                      </w:rPr>
                                    </w:pPr>
                                    <w:r>
                                      <w:rPr>
                                        <w:lang w:val="de-CH"/>
                                      </w:rPr>
                                      <w:t>Titel</w:t>
                                    </w:r>
                                  </w:p>
                                  <w:p w14:paraId="73AA45A6" w14:textId="77777777" w:rsidR="00975D29" w:rsidRPr="00886476" w:rsidRDefault="00975D29" w:rsidP="00975D29">
                                    <w:pPr>
                                      <w:rPr>
                                        <w:lang w:val="de-CH"/>
                                      </w:rPr>
                                    </w:pPr>
                                    <w:r w:rsidRPr="00886476">
                                      <w:rPr>
                                        <w:lang w:val="de-CH"/>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6" name="Gruppieren 32"/>
                            <wpg:cNvGrpSpPr/>
                            <wpg:grpSpPr>
                              <a:xfrm>
                                <a:off x="1473958" y="27296"/>
                                <a:ext cx="1247775" cy="1658620"/>
                                <a:chOff x="0" y="0"/>
                                <a:chExt cx="1248355" cy="1658675"/>
                              </a:xfrm>
                            </wpg:grpSpPr>
                            <wps:wsp>
                              <wps:cNvPr id="197" name="Textfeld 35"/>
                              <wps:cNvSpPr txBox="1"/>
                              <wps:spPr>
                                <a:xfrm>
                                  <a:off x="0" y="87464"/>
                                  <a:ext cx="1248355" cy="1571211"/>
                                </a:xfrm>
                                <a:prstGeom prst="rect">
                                  <a:avLst/>
                                </a:prstGeom>
                                <a:solidFill>
                                  <a:schemeClr val="lt1"/>
                                </a:solidFill>
                                <a:ln w="6350">
                                  <a:solidFill>
                                    <a:schemeClr val="tx1"/>
                                  </a:solidFill>
                                </a:ln>
                              </wps:spPr>
                              <wps:txbx>
                                <w:txbxContent>
                                  <w:p w14:paraId="14B8DCF3"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8" name="Grafik 36"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199" name="Textfeld 37"/>
                              <wps:cNvSpPr txBox="1"/>
                              <wps:spPr>
                                <a:xfrm>
                                  <a:off x="103319" y="636082"/>
                                  <a:ext cx="1041621" cy="978086"/>
                                </a:xfrm>
                                <a:prstGeom prst="rect">
                                  <a:avLst/>
                                </a:prstGeom>
                                <a:solidFill>
                                  <a:schemeClr val="lt1"/>
                                </a:solidFill>
                                <a:ln w="6350">
                                  <a:solidFill>
                                    <a:prstClr val="black"/>
                                  </a:solidFill>
                                </a:ln>
                              </wps:spPr>
                              <wps:txbx>
                                <w:txbxContent>
                                  <w:p w14:paraId="2A729C31" w14:textId="77777777" w:rsidR="00975D29" w:rsidRDefault="00975D29" w:rsidP="00975D29">
                                    <w:pPr>
                                      <w:jc w:val="center"/>
                                      <w:rPr>
                                        <w:lang w:val="de-CH"/>
                                      </w:rPr>
                                    </w:pPr>
                                    <w:r>
                                      <w:rPr>
                                        <w:lang w:val="de-CH"/>
                                      </w:rPr>
                                      <w:t>Titel</w:t>
                                    </w:r>
                                  </w:p>
                                  <w:p w14:paraId="09DECAD6" w14:textId="77777777" w:rsidR="00975D29" w:rsidRPr="008C07E8" w:rsidRDefault="00975D29" w:rsidP="00975D29">
                                    <w:pPr>
                                      <w:rPr>
                                        <w:lang w:val="de-CH"/>
                                      </w:rPr>
                                    </w:pPr>
                                    <w:r w:rsidRPr="00886476">
                                      <w:rPr>
                                        <w:lang w:val="de-CH"/>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0" name="Gruppieren 39"/>
                            <wpg:cNvGrpSpPr/>
                            <wpg:grpSpPr>
                              <a:xfrm>
                                <a:off x="2784143" y="27296"/>
                                <a:ext cx="1247775" cy="1658620"/>
                                <a:chOff x="0" y="0"/>
                                <a:chExt cx="1248355" cy="1658675"/>
                              </a:xfrm>
                            </wpg:grpSpPr>
                            <wps:wsp>
                              <wps:cNvPr id="201" name="Textfeld 40"/>
                              <wps:cNvSpPr txBox="1"/>
                              <wps:spPr>
                                <a:xfrm>
                                  <a:off x="0" y="87464"/>
                                  <a:ext cx="1248355" cy="1571211"/>
                                </a:xfrm>
                                <a:prstGeom prst="rect">
                                  <a:avLst/>
                                </a:prstGeom>
                                <a:solidFill>
                                  <a:schemeClr val="lt1"/>
                                </a:solidFill>
                                <a:ln w="6350">
                                  <a:solidFill>
                                    <a:schemeClr val="tx1"/>
                                  </a:solidFill>
                                </a:ln>
                              </wps:spPr>
                              <wps:txbx>
                                <w:txbxContent>
                                  <w:p w14:paraId="11C4D416"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2" name="Grafik 42"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203" name="Textfeld 43"/>
                              <wps:cNvSpPr txBox="1"/>
                              <wps:spPr>
                                <a:xfrm>
                                  <a:off x="103319" y="636083"/>
                                  <a:ext cx="1041621" cy="970080"/>
                                </a:xfrm>
                                <a:prstGeom prst="rect">
                                  <a:avLst/>
                                </a:prstGeom>
                                <a:solidFill>
                                  <a:schemeClr val="lt1"/>
                                </a:solidFill>
                                <a:ln w="6350">
                                  <a:solidFill>
                                    <a:prstClr val="black"/>
                                  </a:solidFill>
                                </a:ln>
                              </wps:spPr>
                              <wps:txbx>
                                <w:txbxContent>
                                  <w:p w14:paraId="414113F9" w14:textId="77777777" w:rsidR="00975D29" w:rsidRDefault="00975D29" w:rsidP="00975D29">
                                    <w:pPr>
                                      <w:jc w:val="center"/>
                                      <w:rPr>
                                        <w:lang w:val="de-CH"/>
                                      </w:rPr>
                                    </w:pPr>
                                    <w:r>
                                      <w:rPr>
                                        <w:lang w:val="de-CH"/>
                                      </w:rPr>
                                      <w:t>Titel</w:t>
                                    </w:r>
                                  </w:p>
                                  <w:p w14:paraId="78A7FC50" w14:textId="77777777" w:rsidR="00975D29" w:rsidRPr="008C07E8" w:rsidRDefault="00975D29" w:rsidP="00975D29">
                                    <w:pPr>
                                      <w:jc w:val="center"/>
                                      <w:rPr>
                                        <w:lang w:val="de-CH"/>
                                      </w:rPr>
                                    </w:pPr>
                                    <w:r w:rsidRPr="00886476">
                                      <w:rPr>
                                        <w:lang w:val="de-CH"/>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4" name="Gruppieren 45"/>
                            <wpg:cNvGrpSpPr/>
                            <wpg:grpSpPr>
                              <a:xfrm>
                                <a:off x="75062" y="1760562"/>
                                <a:ext cx="1248355" cy="826302"/>
                                <a:chOff x="0" y="0"/>
                                <a:chExt cx="1248355" cy="759339"/>
                              </a:xfrm>
                            </wpg:grpSpPr>
                            <wps:wsp>
                              <wps:cNvPr id="205" name="Textfeld 46"/>
                              <wps:cNvSpPr txBox="1"/>
                              <wps:spPr>
                                <a:xfrm>
                                  <a:off x="0" y="87443"/>
                                  <a:ext cx="1248355" cy="671896"/>
                                </a:xfrm>
                                <a:prstGeom prst="rect">
                                  <a:avLst/>
                                </a:prstGeom>
                                <a:solidFill>
                                  <a:schemeClr val="lt1"/>
                                </a:solidFill>
                                <a:ln w="6350">
                                  <a:solidFill>
                                    <a:schemeClr val="tx1"/>
                                  </a:solidFill>
                                </a:ln>
                              </wps:spPr>
                              <wps:txbx>
                                <w:txbxContent>
                                  <w:p w14:paraId="6D3F6C4F"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6" name="Grafik 48"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207" name="Textfeld 49"/>
                              <wps:cNvSpPr txBox="1"/>
                              <wps:spPr>
                                <a:xfrm>
                                  <a:off x="103319" y="635781"/>
                                  <a:ext cx="1041621" cy="123558"/>
                                </a:xfrm>
                                <a:prstGeom prst="rect">
                                  <a:avLst/>
                                </a:prstGeom>
                                <a:solidFill>
                                  <a:schemeClr val="lt1"/>
                                </a:solidFill>
                                <a:ln w="6350">
                                  <a:solidFill>
                                    <a:prstClr val="black"/>
                                  </a:solidFill>
                                </a:ln>
                              </wps:spPr>
                              <wps:txbx>
                                <w:txbxContent>
                                  <w:p w14:paraId="4CA1465B" w14:textId="77777777" w:rsidR="00975D29" w:rsidRPr="008C07E8" w:rsidRDefault="00975D29" w:rsidP="00975D29">
                                    <w:pPr>
                                      <w:jc w:val="cente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8" name="Gruppieren 50"/>
                            <wpg:cNvGrpSpPr/>
                            <wpg:grpSpPr>
                              <a:xfrm>
                                <a:off x="1433014" y="1767385"/>
                                <a:ext cx="1248355" cy="826302"/>
                                <a:chOff x="0" y="0"/>
                                <a:chExt cx="1248355" cy="759339"/>
                              </a:xfrm>
                            </wpg:grpSpPr>
                            <wps:wsp>
                              <wps:cNvPr id="209" name="Textfeld 51"/>
                              <wps:cNvSpPr txBox="1"/>
                              <wps:spPr>
                                <a:xfrm>
                                  <a:off x="0" y="87443"/>
                                  <a:ext cx="1248355" cy="671896"/>
                                </a:xfrm>
                                <a:prstGeom prst="rect">
                                  <a:avLst/>
                                </a:prstGeom>
                                <a:solidFill>
                                  <a:schemeClr val="lt1"/>
                                </a:solidFill>
                                <a:ln w="6350">
                                  <a:solidFill>
                                    <a:schemeClr val="tx1"/>
                                  </a:solidFill>
                                </a:ln>
                              </wps:spPr>
                              <wps:txbx>
                                <w:txbxContent>
                                  <w:p w14:paraId="59E2CFF0"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0" name="Grafik 52"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211" name="Textfeld 53"/>
                              <wps:cNvSpPr txBox="1"/>
                              <wps:spPr>
                                <a:xfrm>
                                  <a:off x="103319" y="635781"/>
                                  <a:ext cx="1041621" cy="123558"/>
                                </a:xfrm>
                                <a:prstGeom prst="rect">
                                  <a:avLst/>
                                </a:prstGeom>
                                <a:solidFill>
                                  <a:schemeClr val="lt1"/>
                                </a:solidFill>
                                <a:ln w="6350">
                                  <a:solidFill>
                                    <a:prstClr val="black"/>
                                  </a:solidFill>
                                </a:ln>
                              </wps:spPr>
                              <wps:txbx>
                                <w:txbxContent>
                                  <w:p w14:paraId="33919CE1" w14:textId="77777777" w:rsidR="00975D29" w:rsidRPr="008C07E8" w:rsidRDefault="00975D29" w:rsidP="00975D29">
                                    <w:pPr>
                                      <w:jc w:val="cente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pieren 54"/>
                            <wpg:cNvGrpSpPr/>
                            <wpg:grpSpPr>
                              <a:xfrm>
                                <a:off x="2777319" y="1767385"/>
                                <a:ext cx="1248355" cy="826302"/>
                                <a:chOff x="0" y="0"/>
                                <a:chExt cx="1248355" cy="759339"/>
                              </a:xfrm>
                            </wpg:grpSpPr>
                            <wps:wsp>
                              <wps:cNvPr id="213" name="Textfeld 55"/>
                              <wps:cNvSpPr txBox="1"/>
                              <wps:spPr>
                                <a:xfrm>
                                  <a:off x="0" y="87443"/>
                                  <a:ext cx="1248355" cy="671896"/>
                                </a:xfrm>
                                <a:prstGeom prst="rect">
                                  <a:avLst/>
                                </a:prstGeom>
                                <a:solidFill>
                                  <a:schemeClr val="lt1"/>
                                </a:solidFill>
                                <a:ln w="6350">
                                  <a:solidFill>
                                    <a:schemeClr val="tx1"/>
                                  </a:solidFill>
                                </a:ln>
                              </wps:spPr>
                              <wps:txbx>
                                <w:txbxContent>
                                  <w:p w14:paraId="41DA5910" w14:textId="77777777" w:rsidR="00975D29" w:rsidRPr="00983D68" w:rsidRDefault="00975D29" w:rsidP="00975D29">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4" name="Grafik 56" descr="Bild Silhouette"/>
                                <pic:cNvPicPr>
                                  <a:picLocks noChangeAspect="1"/>
                                </pic:cNvPicPr>
                              </pic:nvPicPr>
                              <pic:blipFill>
                                <a:blip r:embed="rId14"/>
                                <a:stretch>
                                  <a:fillRect/>
                                </a:stretch>
                              </pic:blipFill>
                              <pic:spPr>
                                <a:xfrm>
                                  <a:off x="294198" y="0"/>
                                  <a:ext cx="723265" cy="723265"/>
                                </a:xfrm>
                                <a:prstGeom prst="rect">
                                  <a:avLst/>
                                </a:prstGeom>
                              </pic:spPr>
                            </pic:pic>
                            <wps:wsp>
                              <wps:cNvPr id="216" name="Textfeld 57"/>
                              <wps:cNvSpPr txBox="1"/>
                              <wps:spPr>
                                <a:xfrm>
                                  <a:off x="103319" y="635781"/>
                                  <a:ext cx="1041621" cy="123558"/>
                                </a:xfrm>
                                <a:prstGeom prst="rect">
                                  <a:avLst/>
                                </a:prstGeom>
                                <a:solidFill>
                                  <a:schemeClr val="lt1"/>
                                </a:solidFill>
                                <a:ln w="6350">
                                  <a:solidFill>
                                    <a:prstClr val="black"/>
                                  </a:solidFill>
                                </a:ln>
                              </wps:spPr>
                              <wps:txbx>
                                <w:txbxContent>
                                  <w:p w14:paraId="046202FF" w14:textId="77777777" w:rsidR="00975D29" w:rsidRPr="008C07E8" w:rsidRDefault="00975D29" w:rsidP="00975D29">
                                    <w:pPr>
                                      <w:jc w:val="cente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17" name="Textfeld 58"/>
                        <wps:cNvSpPr txBox="1"/>
                        <wps:spPr>
                          <a:xfrm>
                            <a:off x="3643952" y="388961"/>
                            <a:ext cx="921224" cy="255886"/>
                          </a:xfrm>
                          <a:prstGeom prst="rect">
                            <a:avLst/>
                          </a:prstGeom>
                          <a:noFill/>
                          <a:ln w="6350">
                            <a:noFill/>
                          </a:ln>
                        </wps:spPr>
                        <wps:txbx>
                          <w:txbxContent>
                            <w:p w14:paraId="445B53F4" w14:textId="594D3232" w:rsidR="00975D29" w:rsidRPr="00975D29" w:rsidRDefault="00975D29" w:rsidP="00975D29">
                              <w:pPr>
                                <w:rPr>
                                  <w:sz w:val="24"/>
                                  <w:szCs w:val="24"/>
                                  <w:lang w:val="de-DE"/>
                                </w:rPr>
                              </w:pPr>
                              <w:r>
                                <w:rPr>
                                  <w:sz w:val="24"/>
                                  <w:szCs w:val="24"/>
                                  <w:lang w:val="de-DE"/>
                                </w:rPr>
                                <w:t>Abmelden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0F42D3" id="Gruppieren 116" o:spid="_x0000_s1142" style="position:absolute;margin-left:0;margin-top:69.6pt;width:359.45pt;height:272.3pt;z-index:251778048;mso-position-horizontal:left;mso-position-horizontal-relative:margin" coordsize="45651,34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">
                <v:group id="Gruppieren 18" o:spid="_x0000_s1143" style="position:absolute;width:45237;height:34582" coordsize="45237,3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uppieren 19" o:spid="_x0000_s1144" style="position:absolute;width:45237;height:34588" coordsize="45237,3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hteck 20" o:spid="_x0000_s1145"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" filled="f" strokecolor="black [3213]" strokeweight="1pt"/>
                    <v:rect id="Rechteck 21" o:spid="_x0000_s1146"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cI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4qvz+gEdv0LAAD//wMAUEsBAi0AFAAGAAgAAAAhANvh9svuAAAAhQEAABMAAAAAAAAA&#10;AAAAAAAAAAAAAFtDb250ZW50X1R5cGVzXS54bWxQSwECLQAUAAYACAAAACEAWvQsW78AAAAVAQAA&#10;CwAAAAAAAAAAAAAAAAAfAQAAX3JlbHMvLnJlbHNQSwECLQAUAAYACAAAACEAjnwnCMYAAADcAAAA&#10;DwAAAAAAAAAAAAAAAAAHAgAAZHJzL2Rvd25yZXYueG1sUEsFBgAAAAADAAMAtwAAAPoCAAAAAA==&#10;" filled="f" strokecolor="black [3213]" strokeweight="1pt"/>
                    <v:shape id="Textfeld 22" o:spid="_x0000_s1147"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14:paraId="4C735C75" w14:textId="77777777" w:rsidR="00975D29" w:rsidRPr="00983D68" w:rsidRDefault="00975D29" w:rsidP="00975D29">
                            <w:pPr>
                              <w:rPr>
                                <w:sz w:val="40"/>
                                <w:szCs w:val="40"/>
                                <w:lang w:val="de-DE"/>
                              </w:rPr>
                            </w:pPr>
                            <w:r w:rsidRPr="00983D68">
                              <w:rPr>
                                <w:sz w:val="40"/>
                                <w:szCs w:val="40"/>
                                <w:lang w:val="de-DE"/>
                              </w:rPr>
                              <w:t>Logo</w:t>
                            </w:r>
                          </w:p>
                        </w:txbxContent>
                      </v:textbox>
                    </v:shape>
                    <v:rect id="Rechteck 23" o:spid="_x0000_s1148"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" filled="f" strokecolor="black [3213]" strokeweight="1pt"/>
                    <v:shape id="Textfeld 24" o:spid="_x0000_s1149" type="#_x0000_t202" style="position:absolute;left:16718;top:1374;width:9212;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" fillcolor="white [3201]" strokecolor="black [3213]" strokeweight=".5pt">
                      <v:textbox>
                        <w:txbxContent>
                          <w:p w14:paraId="4E11ED6C" w14:textId="1E2B9710" w:rsidR="00975D29" w:rsidRPr="00983D68" w:rsidRDefault="00975D29" w:rsidP="00975D29">
                            <w:pPr>
                              <w:rPr>
                                <w:sz w:val="32"/>
                                <w:szCs w:val="32"/>
                                <w:lang w:val="de-DE"/>
                              </w:rPr>
                            </w:pPr>
                            <w:r>
                              <w:rPr>
                                <w:sz w:val="32"/>
                                <w:szCs w:val="32"/>
                                <w:lang w:val="de-DE"/>
                              </w:rPr>
                              <w:t>Posten</w:t>
                            </w:r>
                          </w:p>
                        </w:txbxContent>
                      </v:textbox>
                    </v:shape>
                    <v:shape id="Textfeld 25" o:spid="_x0000_s1150" type="#_x0000_t202" style="position:absolute;left:28660;top:1510;width:16121;height:2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" fillcolor="white [3201]" strokecolor="black [3213]" strokeweight=".5pt">
                      <v:textbox>
                        <w:txbxContent>
                          <w:p w14:paraId="21E0CECE" w14:textId="24D4A45B" w:rsidR="00975D29" w:rsidRPr="00983D68" w:rsidRDefault="00975D29" w:rsidP="00975D29">
                            <w:pPr>
                              <w:rPr>
                                <w:sz w:val="32"/>
                                <w:szCs w:val="32"/>
                                <w:lang w:val="de-DE"/>
                              </w:rPr>
                            </w:pPr>
                            <w:r>
                              <w:rPr>
                                <w:sz w:val="32"/>
                                <w:szCs w:val="32"/>
                                <w:lang w:val="de-DE"/>
                              </w:rPr>
                              <w:t xml:space="preserve">[Account </w:t>
                            </w:r>
                            <w:proofErr w:type="spellStart"/>
                            <w:r>
                              <w:rPr>
                                <w:sz w:val="32"/>
                                <w:szCs w:val="32"/>
                                <w:lang w:val="de-DE"/>
                              </w:rPr>
                              <w:t>name</w:t>
                            </w:r>
                            <w:proofErr w:type="spellEnd"/>
                            <w:r>
                              <w:rPr>
                                <w:sz w:val="32"/>
                                <w:szCs w:val="32"/>
                                <w:lang w:val="de-DE"/>
                              </w:rPr>
                              <w:t>]</w:t>
                            </w:r>
                          </w:p>
                        </w:txbxContent>
                      </v:textbox>
                    </v:shape>
                  </v:group>
                  <v:group id="Gruppieren 26" o:spid="_x0000_s1151" style="position:absolute;left:1978;top:8461;width:40550;height:25937" coordsize="40549,2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feld 27" o:spid="_x0000_s1152" type="#_x0000_t202" style="position:absolute;top:272;width:40549;height:2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" fillcolor="white [3201]" strokecolor="black [3213]" strokeweight=".5pt">
                      <v:textbox>
                        <w:txbxContent>
                          <w:p w14:paraId="362D8B5B" w14:textId="77777777" w:rsidR="00975D29" w:rsidRPr="00983D68" w:rsidRDefault="00975D29" w:rsidP="00975D29">
                            <w:pPr>
                              <w:rPr>
                                <w:sz w:val="32"/>
                                <w:szCs w:val="32"/>
                                <w:lang w:val="de-DE"/>
                              </w:rPr>
                            </w:pPr>
                          </w:p>
                        </w:txbxContent>
                      </v:textbox>
                    </v:shape>
                    <v:group id="Gruppieren 28" o:spid="_x0000_s1153" style="position:absolute;left:1091;width:12478;height:16586" coordsize="12483,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Textfeld 29" o:spid="_x0000_s1154" type="#_x0000_t202" style="position:absolute;top:874;width:12483;height:1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" fillcolor="white [3201]" strokecolor="black [3213]" strokeweight=".5pt">
                        <v:textbox>
                          <w:txbxContent>
                            <w:p w14:paraId="3DEB5702" w14:textId="77777777" w:rsidR="00975D29" w:rsidRPr="00983D68" w:rsidRDefault="00975D29" w:rsidP="00975D29">
                              <w:pPr>
                                <w:rPr>
                                  <w:sz w:val="32"/>
                                  <w:szCs w:val="32"/>
                                  <w:lang w:val="de-DE"/>
                                </w:rPr>
                              </w:pPr>
                            </w:p>
                          </w:txbxContent>
                        </v:textbox>
                      </v:shape>
                      <v:shape id="Grafik 30" o:spid="_x0000_s1155"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">
                        <v:imagedata r:id="rId15" o:title="Bild Silhouette"/>
                      </v:shape>
                      <v:shape id="Textfeld 31" o:spid="_x0000_s1156" type="#_x0000_t202" style="position:absolute;left:1033;top:6360;width:10416;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260046D6" w14:textId="77777777" w:rsidR="00975D29" w:rsidRDefault="00975D29" w:rsidP="00975D29">
                              <w:pPr>
                                <w:jc w:val="center"/>
                                <w:rPr>
                                  <w:lang w:val="de-CH"/>
                                </w:rPr>
                              </w:pPr>
                              <w:r>
                                <w:rPr>
                                  <w:lang w:val="de-CH"/>
                                </w:rPr>
                                <w:t>Titel</w:t>
                              </w:r>
                            </w:p>
                            <w:p w14:paraId="73AA45A6" w14:textId="77777777" w:rsidR="00975D29" w:rsidRPr="00886476" w:rsidRDefault="00975D29" w:rsidP="00975D29">
                              <w:pPr>
                                <w:rPr>
                                  <w:lang w:val="de-CH"/>
                                </w:rPr>
                              </w:pP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w:t>
                              </w:r>
                            </w:p>
                          </w:txbxContent>
                        </v:textbox>
                      </v:shape>
                    </v:group>
                    <v:group id="Gruppieren 32" o:spid="_x0000_s1157" style="position:absolute;left:14739;top:272;width:12478;height:16587" coordsize="12483,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Textfeld 35" o:spid="_x0000_s1158" type="#_x0000_t202" style="position:absolute;top:874;width:12483;height:1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" fillcolor="white [3201]" strokecolor="black [3213]" strokeweight=".5pt">
                        <v:textbox>
                          <w:txbxContent>
                            <w:p w14:paraId="14B8DCF3" w14:textId="77777777" w:rsidR="00975D29" w:rsidRPr="00983D68" w:rsidRDefault="00975D29" w:rsidP="00975D29">
                              <w:pPr>
                                <w:rPr>
                                  <w:sz w:val="32"/>
                                  <w:szCs w:val="32"/>
                                  <w:lang w:val="de-DE"/>
                                </w:rPr>
                              </w:pPr>
                            </w:p>
                          </w:txbxContent>
                        </v:textbox>
                      </v:shape>
                      <v:shape id="Grafik 36" o:spid="_x0000_s1159"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">
                        <v:imagedata r:id="rId15" o:title="Bild Silhouette"/>
                      </v:shape>
                      <v:shape id="Textfeld 37" o:spid="_x0000_s1160" type="#_x0000_t202" style="position:absolute;left:1033;top:6360;width:10416;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2A729C31" w14:textId="77777777" w:rsidR="00975D29" w:rsidRDefault="00975D29" w:rsidP="00975D29">
                              <w:pPr>
                                <w:jc w:val="center"/>
                                <w:rPr>
                                  <w:lang w:val="de-CH"/>
                                </w:rPr>
                              </w:pPr>
                              <w:r>
                                <w:rPr>
                                  <w:lang w:val="de-CH"/>
                                </w:rPr>
                                <w:t>Titel</w:t>
                              </w:r>
                            </w:p>
                            <w:p w14:paraId="09DECAD6" w14:textId="77777777" w:rsidR="00975D29" w:rsidRPr="008C07E8" w:rsidRDefault="00975D29" w:rsidP="00975D29">
                              <w:pPr>
                                <w:rPr>
                                  <w:lang w:val="de-CH"/>
                                </w:rPr>
                              </w:pP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w:t>
                              </w:r>
                            </w:p>
                          </w:txbxContent>
                        </v:textbox>
                      </v:shape>
                    </v:group>
                    <v:group id="Gruppieren 39" o:spid="_x0000_s1161" style="position:absolute;left:27841;top:272;width:12478;height:16587" coordsize="12483,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Textfeld 40" o:spid="_x0000_s1162" type="#_x0000_t202" style="position:absolute;top:874;width:12483;height:1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" fillcolor="white [3201]" strokecolor="black [3213]" strokeweight=".5pt">
                        <v:textbox>
                          <w:txbxContent>
                            <w:p w14:paraId="11C4D416" w14:textId="77777777" w:rsidR="00975D29" w:rsidRPr="00983D68" w:rsidRDefault="00975D29" w:rsidP="00975D29">
                              <w:pPr>
                                <w:rPr>
                                  <w:sz w:val="32"/>
                                  <w:szCs w:val="32"/>
                                  <w:lang w:val="de-DE"/>
                                </w:rPr>
                              </w:pPr>
                            </w:p>
                          </w:txbxContent>
                        </v:textbox>
                      </v:shape>
                      <v:shape id="Grafik 42" o:spid="_x0000_s1163"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">
                        <v:imagedata r:id="rId15" o:title="Bild Silhouette"/>
                      </v:shape>
                      <v:shape id="Textfeld 43" o:spid="_x0000_s1164" type="#_x0000_t202" style="position:absolute;left:1033;top:6360;width:10416;height:9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14:paraId="414113F9" w14:textId="77777777" w:rsidR="00975D29" w:rsidRDefault="00975D29" w:rsidP="00975D29">
                              <w:pPr>
                                <w:jc w:val="center"/>
                                <w:rPr>
                                  <w:lang w:val="de-CH"/>
                                </w:rPr>
                              </w:pPr>
                              <w:r>
                                <w:rPr>
                                  <w:lang w:val="de-CH"/>
                                </w:rPr>
                                <w:t>Titel</w:t>
                              </w:r>
                            </w:p>
                            <w:p w14:paraId="78A7FC50" w14:textId="77777777" w:rsidR="00975D29" w:rsidRPr="008C07E8" w:rsidRDefault="00975D29" w:rsidP="00975D29">
                              <w:pPr>
                                <w:jc w:val="center"/>
                                <w:rPr>
                                  <w:lang w:val="de-CH"/>
                                </w:rPr>
                              </w:pP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 xml:space="preserve">, </w:t>
                              </w:r>
                              <w:proofErr w:type="spellStart"/>
                              <w:r w:rsidRPr="00886476">
                                <w:rPr>
                                  <w:lang w:val="de-CH"/>
                                </w:rPr>
                                <w:t>consetetur</w:t>
                              </w:r>
                              <w:proofErr w:type="spellEnd"/>
                              <w:r w:rsidRPr="00886476">
                                <w:rPr>
                                  <w:lang w:val="de-CH"/>
                                </w:rPr>
                                <w:t xml:space="preserve"> </w:t>
                              </w:r>
                              <w:proofErr w:type="spellStart"/>
                              <w:r w:rsidRPr="00886476">
                                <w:rPr>
                                  <w:lang w:val="de-CH"/>
                                </w:rPr>
                                <w:t>sadipscing</w:t>
                              </w:r>
                              <w:proofErr w:type="spellEnd"/>
                              <w:r w:rsidRPr="00886476">
                                <w:rPr>
                                  <w:lang w:val="de-CH"/>
                                </w:rPr>
                                <w:t xml:space="preserve"> </w:t>
                              </w:r>
                              <w:proofErr w:type="spellStart"/>
                              <w:r w:rsidRPr="00886476">
                                <w:rPr>
                                  <w:lang w:val="de-CH"/>
                                </w:rPr>
                                <w:t>elitr</w:t>
                              </w:r>
                              <w:proofErr w:type="spellEnd"/>
                              <w:r w:rsidRPr="00886476">
                                <w:rPr>
                                  <w:lang w:val="de-CH"/>
                                </w:rPr>
                                <w:t xml:space="preserve">, sed </w:t>
                              </w:r>
                              <w:proofErr w:type="spellStart"/>
                              <w:r w:rsidRPr="00886476">
                                <w:rPr>
                                  <w:lang w:val="de-CH"/>
                                </w:rPr>
                                <w:t>diam</w:t>
                              </w:r>
                              <w:proofErr w:type="spellEnd"/>
                              <w:r w:rsidRPr="00886476">
                                <w:rPr>
                                  <w:lang w:val="de-CH"/>
                                </w:rPr>
                                <w:t xml:space="preserve"> </w:t>
                              </w:r>
                              <w:proofErr w:type="spellStart"/>
                              <w:r w:rsidRPr="00886476">
                                <w:rPr>
                                  <w:lang w:val="de-CH"/>
                                </w:rPr>
                                <w:t>nonumy</w:t>
                              </w:r>
                              <w:proofErr w:type="spellEnd"/>
                              <w:r w:rsidRPr="00886476">
                                <w:rPr>
                                  <w:lang w:val="de-CH"/>
                                </w:rPr>
                                <w:t xml:space="preserve"> </w:t>
                              </w:r>
                              <w:proofErr w:type="spellStart"/>
                              <w:r w:rsidRPr="00886476">
                                <w:rPr>
                                  <w:lang w:val="de-CH"/>
                                </w:rPr>
                                <w:t>eirmod</w:t>
                              </w:r>
                              <w:proofErr w:type="spellEnd"/>
                              <w:r w:rsidRPr="00886476">
                                <w:rPr>
                                  <w:lang w:val="de-CH"/>
                                </w:rPr>
                                <w:t xml:space="preserve"> </w:t>
                              </w:r>
                              <w:proofErr w:type="spellStart"/>
                              <w:r w:rsidRPr="00886476">
                                <w:rPr>
                                  <w:lang w:val="de-CH"/>
                                </w:rPr>
                                <w:t>tempor</w:t>
                              </w:r>
                              <w:proofErr w:type="spellEnd"/>
                              <w:r w:rsidRPr="00886476">
                                <w:rPr>
                                  <w:lang w:val="de-CH"/>
                                </w:rPr>
                                <w:t xml:space="preserve"> </w:t>
                              </w:r>
                              <w:proofErr w:type="spellStart"/>
                              <w:r w:rsidRPr="00886476">
                                <w:rPr>
                                  <w:lang w:val="de-CH"/>
                                </w:rPr>
                                <w:t>invidunt</w:t>
                              </w:r>
                              <w:proofErr w:type="spellEnd"/>
                              <w:r w:rsidRPr="00886476">
                                <w:rPr>
                                  <w:lang w:val="de-CH"/>
                                </w:rPr>
                                <w:t xml:space="preserve"> </w:t>
                              </w:r>
                              <w:proofErr w:type="spellStart"/>
                              <w:r w:rsidRPr="00886476">
                                <w:rPr>
                                  <w:lang w:val="de-CH"/>
                                </w:rPr>
                                <w:t>ut</w:t>
                              </w:r>
                              <w:proofErr w:type="spellEnd"/>
                              <w:r w:rsidRPr="00886476">
                                <w:rPr>
                                  <w:lang w:val="de-CH"/>
                                </w:rPr>
                                <w:t xml:space="preserve"> </w:t>
                              </w:r>
                              <w:proofErr w:type="spellStart"/>
                              <w:r w:rsidRPr="00886476">
                                <w:rPr>
                                  <w:lang w:val="de-CH"/>
                                </w:rPr>
                                <w:t>labore</w:t>
                              </w:r>
                              <w:proofErr w:type="spellEnd"/>
                              <w:r w:rsidRPr="00886476">
                                <w:rPr>
                                  <w:lang w:val="de-CH"/>
                                </w:rPr>
                                <w:t xml:space="preserve"> et </w:t>
                              </w:r>
                              <w:proofErr w:type="spellStart"/>
                              <w:r w:rsidRPr="00886476">
                                <w:rPr>
                                  <w:lang w:val="de-CH"/>
                                </w:rPr>
                                <w:t>dolore</w:t>
                              </w:r>
                              <w:proofErr w:type="spellEnd"/>
                              <w:r w:rsidRPr="00886476">
                                <w:rPr>
                                  <w:lang w:val="de-CH"/>
                                </w:rPr>
                                <w:t xml:space="preserve"> magna </w:t>
                              </w:r>
                              <w:proofErr w:type="spellStart"/>
                              <w:r w:rsidRPr="00886476">
                                <w:rPr>
                                  <w:lang w:val="de-CH"/>
                                </w:rPr>
                                <w:t>aliquyam</w:t>
                              </w:r>
                              <w:proofErr w:type="spellEnd"/>
                              <w:r w:rsidRPr="00886476">
                                <w:rPr>
                                  <w:lang w:val="de-CH"/>
                                </w:rPr>
                                <w:t xml:space="preserve"> erat, sed </w:t>
                              </w:r>
                              <w:proofErr w:type="spellStart"/>
                              <w:r w:rsidRPr="00886476">
                                <w:rPr>
                                  <w:lang w:val="de-CH"/>
                                </w:rPr>
                                <w:t>diam</w:t>
                              </w:r>
                              <w:proofErr w:type="spellEnd"/>
                              <w:r w:rsidRPr="00886476">
                                <w:rPr>
                                  <w:lang w:val="de-CH"/>
                                </w:rPr>
                                <w:t xml:space="preserve"> </w:t>
                              </w:r>
                              <w:proofErr w:type="spellStart"/>
                              <w:r w:rsidRPr="00886476">
                                <w:rPr>
                                  <w:lang w:val="de-CH"/>
                                </w:rPr>
                                <w:t>voluptua</w:t>
                              </w:r>
                              <w:proofErr w:type="spellEnd"/>
                              <w:r w:rsidRPr="00886476">
                                <w:rPr>
                                  <w:lang w:val="de-CH"/>
                                </w:rPr>
                                <w:t xml:space="preserve">. At </w:t>
                              </w:r>
                              <w:proofErr w:type="spellStart"/>
                              <w:r w:rsidRPr="00886476">
                                <w:rPr>
                                  <w:lang w:val="de-CH"/>
                                </w:rPr>
                                <w:t>vero</w:t>
                              </w:r>
                              <w:proofErr w:type="spellEnd"/>
                              <w:r w:rsidRPr="00886476">
                                <w:rPr>
                                  <w:lang w:val="de-CH"/>
                                </w:rPr>
                                <w:t xml:space="preserve"> </w:t>
                              </w:r>
                              <w:proofErr w:type="spellStart"/>
                              <w:r w:rsidRPr="00886476">
                                <w:rPr>
                                  <w:lang w:val="de-CH"/>
                                </w:rPr>
                                <w:t>eos</w:t>
                              </w:r>
                              <w:proofErr w:type="spellEnd"/>
                              <w:r w:rsidRPr="00886476">
                                <w:rPr>
                                  <w:lang w:val="de-CH"/>
                                </w:rPr>
                                <w:t xml:space="preserve"> et </w:t>
                              </w:r>
                              <w:proofErr w:type="spellStart"/>
                              <w:r w:rsidRPr="00886476">
                                <w:rPr>
                                  <w:lang w:val="de-CH"/>
                                </w:rPr>
                                <w:t>accusam</w:t>
                              </w:r>
                              <w:proofErr w:type="spellEnd"/>
                              <w:r w:rsidRPr="00886476">
                                <w:rPr>
                                  <w:lang w:val="de-CH"/>
                                </w:rPr>
                                <w:t xml:space="preserve"> et </w:t>
                              </w:r>
                              <w:proofErr w:type="spellStart"/>
                              <w:r w:rsidRPr="00886476">
                                <w:rPr>
                                  <w:lang w:val="de-CH"/>
                                </w:rPr>
                                <w:t>justo</w:t>
                              </w:r>
                              <w:proofErr w:type="spellEnd"/>
                              <w:r w:rsidRPr="00886476">
                                <w:rPr>
                                  <w:lang w:val="de-CH"/>
                                </w:rPr>
                                <w:t xml:space="preserve"> </w:t>
                              </w:r>
                              <w:proofErr w:type="spellStart"/>
                              <w:r w:rsidRPr="00886476">
                                <w:rPr>
                                  <w:lang w:val="de-CH"/>
                                </w:rPr>
                                <w:t>duo</w:t>
                              </w:r>
                              <w:proofErr w:type="spellEnd"/>
                              <w:r w:rsidRPr="00886476">
                                <w:rPr>
                                  <w:lang w:val="de-CH"/>
                                </w:rPr>
                                <w:t xml:space="preserve"> </w:t>
                              </w:r>
                              <w:proofErr w:type="spellStart"/>
                              <w:r w:rsidRPr="00886476">
                                <w:rPr>
                                  <w:lang w:val="de-CH"/>
                                </w:rPr>
                                <w:t>dolores</w:t>
                              </w:r>
                              <w:proofErr w:type="spellEnd"/>
                              <w:r w:rsidRPr="00886476">
                                <w:rPr>
                                  <w:lang w:val="de-CH"/>
                                </w:rPr>
                                <w:t xml:space="preserve"> et </w:t>
                              </w:r>
                              <w:proofErr w:type="spellStart"/>
                              <w:r w:rsidRPr="00886476">
                                <w:rPr>
                                  <w:lang w:val="de-CH"/>
                                </w:rPr>
                                <w:t>ea</w:t>
                              </w:r>
                              <w:proofErr w:type="spellEnd"/>
                              <w:r w:rsidRPr="00886476">
                                <w:rPr>
                                  <w:lang w:val="de-CH"/>
                                </w:rPr>
                                <w:t xml:space="preserve"> </w:t>
                              </w:r>
                              <w:proofErr w:type="spellStart"/>
                              <w:r w:rsidRPr="00886476">
                                <w:rPr>
                                  <w:lang w:val="de-CH"/>
                                </w:rPr>
                                <w:t>rebum</w:t>
                              </w:r>
                              <w:proofErr w:type="spellEnd"/>
                              <w:r w:rsidRPr="00886476">
                                <w:rPr>
                                  <w:lang w:val="de-CH"/>
                                </w:rPr>
                                <w:t xml:space="preserve">. Stet </w:t>
                              </w:r>
                              <w:proofErr w:type="spellStart"/>
                              <w:r w:rsidRPr="00886476">
                                <w:rPr>
                                  <w:lang w:val="de-CH"/>
                                </w:rPr>
                                <w:t>clita</w:t>
                              </w:r>
                              <w:proofErr w:type="spellEnd"/>
                              <w:r w:rsidRPr="00886476">
                                <w:rPr>
                                  <w:lang w:val="de-CH"/>
                                </w:rPr>
                                <w:t xml:space="preserve"> </w:t>
                              </w:r>
                              <w:proofErr w:type="spellStart"/>
                              <w:r w:rsidRPr="00886476">
                                <w:rPr>
                                  <w:lang w:val="de-CH"/>
                                </w:rPr>
                                <w:t>kasd</w:t>
                              </w:r>
                              <w:proofErr w:type="spellEnd"/>
                              <w:r w:rsidRPr="00886476">
                                <w:rPr>
                                  <w:lang w:val="de-CH"/>
                                </w:rPr>
                                <w:t xml:space="preserve"> </w:t>
                              </w:r>
                              <w:proofErr w:type="spellStart"/>
                              <w:r w:rsidRPr="00886476">
                                <w:rPr>
                                  <w:lang w:val="de-CH"/>
                                </w:rPr>
                                <w:t>gubergren</w:t>
                              </w:r>
                              <w:proofErr w:type="spellEnd"/>
                              <w:r w:rsidRPr="00886476">
                                <w:rPr>
                                  <w:lang w:val="de-CH"/>
                                </w:rPr>
                                <w:t xml:space="preserve">, </w:t>
                              </w:r>
                              <w:proofErr w:type="spellStart"/>
                              <w:r w:rsidRPr="00886476">
                                <w:rPr>
                                  <w:lang w:val="de-CH"/>
                                </w:rPr>
                                <w:t>no</w:t>
                              </w:r>
                              <w:proofErr w:type="spellEnd"/>
                              <w:r w:rsidRPr="00886476">
                                <w:rPr>
                                  <w:lang w:val="de-CH"/>
                                </w:rPr>
                                <w:t xml:space="preserve"> </w:t>
                              </w:r>
                              <w:proofErr w:type="spellStart"/>
                              <w:r w:rsidRPr="00886476">
                                <w:rPr>
                                  <w:lang w:val="de-CH"/>
                                </w:rPr>
                                <w:t>sea</w:t>
                              </w:r>
                              <w:proofErr w:type="spellEnd"/>
                              <w:r w:rsidRPr="00886476">
                                <w:rPr>
                                  <w:lang w:val="de-CH"/>
                                </w:rPr>
                                <w:t xml:space="preserve"> </w:t>
                              </w:r>
                              <w:proofErr w:type="spellStart"/>
                              <w:r w:rsidRPr="00886476">
                                <w:rPr>
                                  <w:lang w:val="de-CH"/>
                                </w:rPr>
                                <w:t>takimata</w:t>
                              </w:r>
                              <w:proofErr w:type="spellEnd"/>
                              <w:r w:rsidRPr="00886476">
                                <w:rPr>
                                  <w:lang w:val="de-CH"/>
                                </w:rPr>
                                <w:t xml:space="preserve"> sanctus </w:t>
                              </w:r>
                              <w:proofErr w:type="spellStart"/>
                              <w:r w:rsidRPr="00886476">
                                <w:rPr>
                                  <w:lang w:val="de-CH"/>
                                </w:rPr>
                                <w:t>est</w:t>
                              </w:r>
                              <w:proofErr w:type="spellEnd"/>
                              <w:r w:rsidRPr="00886476">
                                <w:rPr>
                                  <w:lang w:val="de-CH"/>
                                </w:rPr>
                                <w:t xml:space="preserve"> </w:t>
                              </w:r>
                              <w:proofErr w:type="spellStart"/>
                              <w:r w:rsidRPr="00886476">
                                <w:rPr>
                                  <w:lang w:val="de-CH"/>
                                </w:rPr>
                                <w:t>Lorem</w:t>
                              </w:r>
                              <w:proofErr w:type="spellEnd"/>
                              <w:r w:rsidRPr="00886476">
                                <w:rPr>
                                  <w:lang w:val="de-CH"/>
                                </w:rPr>
                                <w:t xml:space="preserve"> </w:t>
                              </w:r>
                              <w:proofErr w:type="spellStart"/>
                              <w:r w:rsidRPr="00886476">
                                <w:rPr>
                                  <w:lang w:val="de-CH"/>
                                </w:rPr>
                                <w:t>ipsum</w:t>
                              </w:r>
                              <w:proofErr w:type="spellEnd"/>
                              <w:r w:rsidRPr="00886476">
                                <w:rPr>
                                  <w:lang w:val="de-CH"/>
                                </w:rPr>
                                <w:t xml:space="preserve"> </w:t>
                              </w:r>
                              <w:proofErr w:type="spellStart"/>
                              <w:r w:rsidRPr="00886476">
                                <w:rPr>
                                  <w:lang w:val="de-CH"/>
                                </w:rPr>
                                <w:t>dolor</w:t>
                              </w:r>
                              <w:proofErr w:type="spellEnd"/>
                              <w:r w:rsidRPr="00886476">
                                <w:rPr>
                                  <w:lang w:val="de-CH"/>
                                </w:rPr>
                                <w:t xml:space="preserve"> </w:t>
                              </w:r>
                              <w:proofErr w:type="spellStart"/>
                              <w:r w:rsidRPr="00886476">
                                <w:rPr>
                                  <w:lang w:val="de-CH"/>
                                </w:rPr>
                                <w:t>sit</w:t>
                              </w:r>
                              <w:proofErr w:type="spellEnd"/>
                              <w:r w:rsidRPr="00886476">
                                <w:rPr>
                                  <w:lang w:val="de-CH"/>
                                </w:rPr>
                                <w:t xml:space="preserve"> </w:t>
                              </w:r>
                              <w:proofErr w:type="spellStart"/>
                              <w:r w:rsidRPr="00886476">
                                <w:rPr>
                                  <w:lang w:val="de-CH"/>
                                </w:rPr>
                                <w:t>amet</w:t>
                              </w:r>
                              <w:proofErr w:type="spellEnd"/>
                              <w:r w:rsidRPr="00886476">
                                <w:rPr>
                                  <w:lang w:val="de-CH"/>
                                </w:rPr>
                                <w:t>.</w:t>
                              </w:r>
                            </w:p>
                          </w:txbxContent>
                        </v:textbox>
                      </v:shape>
                    </v:group>
                    <v:group id="Gruppieren 45" o:spid="_x0000_s1165" style="position:absolute;left:750;top:17605;width:12484;height:8263" coordsize="12483,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feld 46" o:spid="_x0000_s1166" type="#_x0000_t202" style="position:absolute;top:874;width:1248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" fillcolor="white [3201]" strokecolor="black [3213]" strokeweight=".5pt">
                        <v:textbox>
                          <w:txbxContent>
                            <w:p w14:paraId="6D3F6C4F" w14:textId="77777777" w:rsidR="00975D29" w:rsidRPr="00983D68" w:rsidRDefault="00975D29" w:rsidP="00975D29">
                              <w:pPr>
                                <w:rPr>
                                  <w:sz w:val="32"/>
                                  <w:szCs w:val="32"/>
                                  <w:lang w:val="de-DE"/>
                                </w:rPr>
                              </w:pPr>
                            </w:p>
                          </w:txbxContent>
                        </v:textbox>
                      </v:shape>
                      <v:shape id="Grafik 48" o:spid="_x0000_s1167"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">
                        <v:imagedata r:id="rId15" o:title="Bild Silhouette"/>
                      </v:shape>
                      <v:shape id="Textfeld 49" o:spid="_x0000_s1168" type="#_x0000_t202" style="position:absolute;left:1033;top:6357;width:10416;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14:paraId="4CA1465B" w14:textId="77777777" w:rsidR="00975D29" w:rsidRPr="008C07E8" w:rsidRDefault="00975D29" w:rsidP="00975D29">
                              <w:pPr>
                                <w:jc w:val="center"/>
                                <w:rPr>
                                  <w:lang w:val="de-CH"/>
                                </w:rPr>
                              </w:pPr>
                              <w:r>
                                <w:rPr>
                                  <w:lang w:val="de-CH"/>
                                </w:rPr>
                                <w:t>Text</w:t>
                              </w:r>
                            </w:p>
                          </w:txbxContent>
                        </v:textbox>
                      </v:shape>
                    </v:group>
                    <v:group id="Gruppieren 50" o:spid="_x0000_s1169" style="position:absolute;left:14330;top:17673;width:12483;height:8263" coordsize="12483,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feld 51" o:spid="_x0000_s1170" type="#_x0000_t202" style="position:absolute;top:874;width:1248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" fillcolor="white [3201]" strokecolor="black [3213]" strokeweight=".5pt">
                        <v:textbox>
                          <w:txbxContent>
                            <w:p w14:paraId="59E2CFF0" w14:textId="77777777" w:rsidR="00975D29" w:rsidRPr="00983D68" w:rsidRDefault="00975D29" w:rsidP="00975D29">
                              <w:pPr>
                                <w:rPr>
                                  <w:sz w:val="32"/>
                                  <w:szCs w:val="32"/>
                                  <w:lang w:val="de-DE"/>
                                </w:rPr>
                              </w:pPr>
                            </w:p>
                          </w:txbxContent>
                        </v:textbox>
                      </v:shape>
                      <v:shape id="Grafik 52" o:spid="_x0000_s1171"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">
                        <v:imagedata r:id="rId15" o:title="Bild Silhouette"/>
                      </v:shape>
                      <v:shape id="Textfeld 53" o:spid="_x0000_s1172" type="#_x0000_t202" style="position:absolute;left:1033;top:6357;width:10416;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" fillcolor="white [3201]" strokeweight=".5pt">
                        <v:textbox>
                          <w:txbxContent>
                            <w:p w14:paraId="33919CE1" w14:textId="77777777" w:rsidR="00975D29" w:rsidRPr="008C07E8" w:rsidRDefault="00975D29" w:rsidP="00975D29">
                              <w:pPr>
                                <w:jc w:val="center"/>
                                <w:rPr>
                                  <w:lang w:val="de-CH"/>
                                </w:rPr>
                              </w:pPr>
                              <w:r>
                                <w:rPr>
                                  <w:lang w:val="de-CH"/>
                                </w:rPr>
                                <w:t>Text</w:t>
                              </w:r>
                            </w:p>
                          </w:txbxContent>
                        </v:textbox>
                      </v:shape>
                    </v:group>
                    <v:group id="Gruppieren 54" o:spid="_x0000_s1173" style="position:absolute;left:27773;top:17673;width:12483;height:8263" coordsize="12483,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feld 55" o:spid="_x0000_s1174" type="#_x0000_t202" style="position:absolute;top:874;width:1248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" fillcolor="white [3201]" strokecolor="black [3213]" strokeweight=".5pt">
                        <v:textbox>
                          <w:txbxContent>
                            <w:p w14:paraId="41DA5910" w14:textId="77777777" w:rsidR="00975D29" w:rsidRPr="00983D68" w:rsidRDefault="00975D29" w:rsidP="00975D29">
                              <w:pPr>
                                <w:rPr>
                                  <w:sz w:val="32"/>
                                  <w:szCs w:val="32"/>
                                  <w:lang w:val="de-DE"/>
                                </w:rPr>
                              </w:pPr>
                            </w:p>
                          </w:txbxContent>
                        </v:textbox>
                      </v:shape>
                      <v:shape id="Grafik 56" o:spid="_x0000_s1175" type="#_x0000_t75" alt="Bild Silhouette" style="position:absolute;left:2941;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">
                        <v:imagedata r:id="rId15" o:title="Bild Silhouette"/>
                      </v:shape>
                      <v:shape id="Textfeld 57" o:spid="_x0000_s1176" type="#_x0000_t202" style="position:absolute;left:1033;top:6357;width:10416;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" fillcolor="white [3201]" strokeweight=".5pt">
                        <v:textbox>
                          <w:txbxContent>
                            <w:p w14:paraId="046202FF" w14:textId="77777777" w:rsidR="00975D29" w:rsidRPr="008C07E8" w:rsidRDefault="00975D29" w:rsidP="00975D29">
                              <w:pPr>
                                <w:jc w:val="center"/>
                                <w:rPr>
                                  <w:lang w:val="de-CH"/>
                                </w:rPr>
                              </w:pPr>
                              <w:r>
                                <w:rPr>
                                  <w:lang w:val="de-CH"/>
                                </w:rPr>
                                <w:t>Text</w:t>
                              </w:r>
                            </w:p>
                          </w:txbxContent>
                        </v:textbox>
                      </v:shape>
                    </v:group>
                  </v:group>
                </v:group>
                <v:shape id="Textfeld 58" o:spid="_x0000_s1177" type="#_x0000_t202" style="position:absolute;left:36439;top:3889;width:921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14:paraId="445B53F4" w14:textId="594D3232" w:rsidR="00975D29" w:rsidRPr="00975D29" w:rsidRDefault="00975D29" w:rsidP="00975D29">
                        <w:pPr>
                          <w:rPr>
                            <w:sz w:val="24"/>
                            <w:szCs w:val="24"/>
                            <w:lang w:val="de-DE"/>
                          </w:rPr>
                        </w:pPr>
                        <w:r>
                          <w:rPr>
                            <w:sz w:val="24"/>
                            <w:szCs w:val="24"/>
                            <w:lang w:val="de-DE"/>
                          </w:rPr>
                          <w:t>Abmelden</w:t>
                        </w:r>
                      </w:p>
                    </w:txbxContent>
                  </v:textbox>
                </v:shape>
                <w10:wrap anchorx="margin"/>
              </v:group>
            </w:pict>
          </mc:Fallback>
        </mc:AlternateContent>
      </w:r>
      <w:r>
        <w:rPr>
          <w:noProof/>
        </w:rPr>
        <mc:AlternateContent>
          <mc:Choice Requires="wps">
            <w:drawing>
              <wp:anchor distT="0" distB="0" distL="114300" distR="114300" simplePos="0" relativeHeight="251783168" behindDoc="0" locked="0" layoutInCell="1" allowOverlap="1" wp14:anchorId="57946B97" wp14:editId="5AFF9A14">
                <wp:simplePos x="0" y="0"/>
                <wp:positionH relativeFrom="column">
                  <wp:posOffset>4086860</wp:posOffset>
                </wp:positionH>
                <wp:positionV relativeFrom="paragraph">
                  <wp:posOffset>1934845</wp:posOffset>
                </wp:positionV>
                <wp:extent cx="969645" cy="269875"/>
                <wp:effectExtent l="0" t="0" r="1905" b="15875"/>
                <wp:wrapNone/>
                <wp:docPr id="115" name="Gerader Verbinde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69645" cy="26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794E5" id="Gerader Verbinder 115"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pt,152.35pt" to="398.15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84192" behindDoc="0" locked="0" layoutInCell="1" allowOverlap="1" wp14:anchorId="497FBC16" wp14:editId="1A50E11D">
                <wp:simplePos x="0" y="0"/>
                <wp:positionH relativeFrom="column">
                  <wp:posOffset>5160010</wp:posOffset>
                </wp:positionH>
                <wp:positionV relativeFrom="paragraph">
                  <wp:posOffset>26035</wp:posOffset>
                </wp:positionV>
                <wp:extent cx="3060700" cy="476885"/>
                <wp:effectExtent l="0" t="0" r="6350" b="0"/>
                <wp:wrapNone/>
                <wp:docPr id="114" name="Textfeld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476885"/>
                        </a:xfrm>
                        <a:prstGeom prst="rect">
                          <a:avLst/>
                        </a:prstGeom>
                        <a:solidFill>
                          <a:schemeClr val="lt1"/>
                        </a:solidFill>
                        <a:ln w="6350">
                          <a:solidFill>
                            <a:prstClr val="black"/>
                          </a:solidFill>
                        </a:ln>
                      </wps:spPr>
                      <wps:txbx>
                        <w:txbxContent>
                          <w:p w14:paraId="140FCFAA" w14:textId="77777777" w:rsidR="00F233EF" w:rsidRPr="00557C4C" w:rsidRDefault="00F233EF" w:rsidP="00F233EF">
                            <w:pPr>
                              <w:rPr>
                                <w:lang w:val="de-CH"/>
                              </w:rPr>
                            </w:pPr>
                            <w:r>
                              <w:rPr>
                                <w:lang w:val="de-CH"/>
                              </w:rPr>
                              <w:t>Wenn man auf das Logo drückt, führt es auf den Startbildschirm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7FBC16" id="Textfeld 114" o:spid="_x0000_s1178" type="#_x0000_t202" style="position:absolute;margin-left:406.3pt;margin-top:2.05pt;width:241pt;height:37.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" fillcolor="white [3201]" strokeweight=".5pt">
                <v:path arrowok="t"/>
                <v:textbox>
                  <w:txbxContent>
                    <w:p w14:paraId="140FCFAA" w14:textId="77777777" w:rsidR="00F233EF" w:rsidRPr="00557C4C" w:rsidRDefault="00F233EF" w:rsidP="00F233EF">
                      <w:pPr>
                        <w:rPr>
                          <w:lang w:val="de-CH"/>
                        </w:rPr>
                      </w:pPr>
                      <w:r>
                        <w:rPr>
                          <w:lang w:val="de-CH"/>
                        </w:rPr>
                        <w:t>Wenn man auf das Logo drückt, führt es auf den Startbildschirm 4.1</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2E51E3F" wp14:editId="0139F00A">
                <wp:simplePos x="0" y="0"/>
                <wp:positionH relativeFrom="column">
                  <wp:posOffset>5175885</wp:posOffset>
                </wp:positionH>
                <wp:positionV relativeFrom="paragraph">
                  <wp:posOffset>654685</wp:posOffset>
                </wp:positionV>
                <wp:extent cx="3060700" cy="317500"/>
                <wp:effectExtent l="0" t="0" r="6350" b="6350"/>
                <wp:wrapNone/>
                <wp:docPr id="113" name="Textfeld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0700" cy="317500"/>
                        </a:xfrm>
                        <a:prstGeom prst="rect">
                          <a:avLst/>
                        </a:prstGeom>
                        <a:solidFill>
                          <a:schemeClr val="lt1"/>
                        </a:solidFill>
                        <a:ln w="6350">
                          <a:solidFill>
                            <a:prstClr val="black"/>
                          </a:solidFill>
                        </a:ln>
                      </wps:spPr>
                      <wps:txbx>
                        <w:txbxContent>
                          <w:p w14:paraId="039344CC" w14:textId="46C7D6EB" w:rsidR="00F233EF" w:rsidRPr="00557C4C" w:rsidRDefault="00F233EF" w:rsidP="00F233EF">
                            <w:pPr>
                              <w:rPr>
                                <w:lang w:val="de-CH"/>
                              </w:rPr>
                            </w:pPr>
                            <w:r>
                              <w:rPr>
                                <w:lang w:val="de-CH"/>
                              </w:rPr>
                              <w:t>Führt zur der Posten, Seite 4.6 gebracht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E51E3F" id="Textfeld 113" o:spid="_x0000_s1179" type="#_x0000_t202" style="position:absolute;margin-left:407.55pt;margin-top:51.55pt;width:241pt;height: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" fillcolor="white [3201]" strokeweight=".5pt">
                <v:path arrowok="t"/>
                <v:textbox>
                  <w:txbxContent>
                    <w:p w14:paraId="039344CC" w14:textId="46C7D6EB" w:rsidR="00F233EF" w:rsidRPr="00557C4C" w:rsidRDefault="00F233EF" w:rsidP="00F233EF">
                      <w:pPr>
                        <w:rPr>
                          <w:lang w:val="de-CH"/>
                        </w:rPr>
                      </w:pPr>
                      <w:r>
                        <w:rPr>
                          <w:lang w:val="de-CH"/>
                        </w:rPr>
                        <w:t xml:space="preserve">Führt </w:t>
                      </w:r>
                      <w:proofErr w:type="gramStart"/>
                      <w:r>
                        <w:rPr>
                          <w:lang w:val="de-CH"/>
                        </w:rPr>
                        <w:t>zur der Posten</w:t>
                      </w:r>
                      <w:proofErr w:type="gramEnd"/>
                      <w:r>
                        <w:rPr>
                          <w:lang w:val="de-CH"/>
                        </w:rPr>
                        <w:t>, Seite 4.6 gebracht</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25C69887" wp14:editId="2921863E">
                <wp:simplePos x="0" y="0"/>
                <wp:positionH relativeFrom="column">
                  <wp:posOffset>5177155</wp:posOffset>
                </wp:positionH>
                <wp:positionV relativeFrom="paragraph">
                  <wp:posOffset>1761490</wp:posOffset>
                </wp:positionV>
                <wp:extent cx="3061335" cy="318135"/>
                <wp:effectExtent l="0" t="0" r="5715" b="5715"/>
                <wp:wrapNone/>
                <wp:docPr id="112" name="Textfeld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318135"/>
                        </a:xfrm>
                        <a:prstGeom prst="rect">
                          <a:avLst/>
                        </a:prstGeom>
                        <a:solidFill>
                          <a:schemeClr val="lt1"/>
                        </a:solidFill>
                        <a:ln w="6350">
                          <a:solidFill>
                            <a:prstClr val="black"/>
                          </a:solidFill>
                        </a:ln>
                      </wps:spPr>
                      <wps:txbx>
                        <w:txbxContent>
                          <w:p w14:paraId="30415BAE" w14:textId="6F6F4600" w:rsidR="00F233EF" w:rsidRPr="00557C4C" w:rsidRDefault="00F233EF" w:rsidP="00F233EF">
                            <w:pPr>
                              <w:rPr>
                                <w:lang w:val="de-CH"/>
                              </w:rPr>
                            </w:pPr>
                            <w:r>
                              <w:rPr>
                                <w:lang w:val="de-CH"/>
                              </w:rPr>
                              <w:t>Führt zu der Anleitung, Seite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C69887" id="Textfeld 112" o:spid="_x0000_s1180" type="#_x0000_t202" style="position:absolute;margin-left:407.65pt;margin-top:138.7pt;width:241.05pt;height:25.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" fillcolor="white [3201]" strokeweight=".5pt">
                <v:path arrowok="t"/>
                <v:textbox>
                  <w:txbxContent>
                    <w:p w14:paraId="30415BAE" w14:textId="6F6F4600" w:rsidR="00F233EF" w:rsidRPr="00557C4C" w:rsidRDefault="00F233EF" w:rsidP="00F233EF">
                      <w:pPr>
                        <w:rPr>
                          <w:lang w:val="de-CH"/>
                        </w:rPr>
                      </w:pPr>
                      <w:r>
                        <w:rPr>
                          <w:lang w:val="de-CH"/>
                        </w:rPr>
                        <w:t>Führt zu der Anleitung, Seite 4.4</w:t>
                      </w:r>
                    </w:p>
                  </w:txbxContent>
                </v:textbox>
              </v:shape>
            </w:pict>
          </mc:Fallback>
        </mc:AlternateContent>
      </w:r>
      <w:r w:rsidR="00975D29" w:rsidRPr="00037B19">
        <w:rPr>
          <w:lang w:val="de-CH"/>
        </w:rPr>
        <w:br w:type="page"/>
      </w:r>
    </w:p>
    <w:p w14:paraId="783849A8" w14:textId="6A061964" w:rsidR="00E34851" w:rsidRPr="00037B19" w:rsidRDefault="00E34851" w:rsidP="00E34851">
      <w:pPr>
        <w:pStyle w:val="berschrift2"/>
        <w:rPr>
          <w:lang w:val="de-CH"/>
        </w:rPr>
      </w:pPr>
      <w:r w:rsidRPr="00037B19">
        <w:rPr>
          <w:lang w:val="de-CH"/>
        </w:rPr>
        <w:lastRenderedPageBreak/>
        <w:t xml:space="preserve">Posten </w:t>
      </w:r>
    </w:p>
    <w:p w14:paraId="5C17CA86" w14:textId="1ED7C3F3" w:rsidR="00E34851" w:rsidRPr="00037B19" w:rsidRDefault="00E34851" w:rsidP="00E34851">
      <w:pPr>
        <w:rPr>
          <w:lang w:val="de-CH"/>
        </w:rPr>
      </w:pPr>
      <w:r w:rsidRPr="00037B19">
        <w:rPr>
          <w:lang w:val="de-CH"/>
        </w:rPr>
        <w:t>Nach Anmeldung von einem Account wird die Option freigeschaltet eine eigene Anleitung zu Posten.</w:t>
      </w:r>
    </w:p>
    <w:p w14:paraId="745174E5" w14:textId="19444BB4" w:rsidR="00E34851" w:rsidRPr="00037B19" w:rsidRDefault="00E34851" w:rsidP="00E34851">
      <w:pPr>
        <w:rPr>
          <w:lang w:val="de-CH"/>
        </w:rPr>
      </w:pPr>
      <w:r w:rsidRPr="00037B19">
        <w:rPr>
          <w:lang w:val="de-CH"/>
        </w:rPr>
        <w:t>Sie ist mit folgend aufgebaut: Titel, Text (Anleitung), Bild und eine Tabelle</w:t>
      </w:r>
      <w:r w:rsidR="00DD7D1E" w:rsidRPr="00037B19">
        <w:rPr>
          <w:lang w:val="de-CH"/>
        </w:rPr>
        <w:t>.</w:t>
      </w:r>
    </w:p>
    <w:p w14:paraId="6C18F588" w14:textId="474260CB" w:rsidR="00DD7D1E" w:rsidRPr="00037B19" w:rsidRDefault="00DD7D1E" w:rsidP="00E34851">
      <w:pPr>
        <w:rPr>
          <w:lang w:val="de-CH"/>
        </w:rPr>
      </w:pPr>
      <w:r w:rsidRPr="00037B19">
        <w:rPr>
          <w:lang w:val="de-CH"/>
        </w:rPr>
        <w:t>Wenn der Nutzer alles hinzugefügt hat, kann er ein neuen post machen, mit den ‘’Add Post’’ Knopf</w:t>
      </w:r>
    </w:p>
    <w:p w14:paraId="71262E5C" w14:textId="7AE833E2" w:rsidR="00E34851" w:rsidRPr="00037B19" w:rsidRDefault="007B0B91" w:rsidP="00E34851">
      <w:pPr>
        <w:rPr>
          <w:lang w:val="de-CH"/>
        </w:rPr>
      </w:pPr>
      <w:r>
        <w:rPr>
          <w:noProof/>
        </w:rPr>
        <mc:AlternateContent>
          <mc:Choice Requires="wpg">
            <w:drawing>
              <wp:anchor distT="0" distB="0" distL="114300" distR="114300" simplePos="0" relativeHeight="251792384" behindDoc="0" locked="0" layoutInCell="1" allowOverlap="1" wp14:anchorId="62281611" wp14:editId="32D6F0FF">
                <wp:simplePos x="0" y="0"/>
                <wp:positionH relativeFrom="page">
                  <wp:posOffset>914400</wp:posOffset>
                </wp:positionH>
                <wp:positionV relativeFrom="page">
                  <wp:posOffset>2103755</wp:posOffset>
                </wp:positionV>
                <wp:extent cx="4523740" cy="3458210"/>
                <wp:effectExtent l="0" t="0" r="0" b="8890"/>
                <wp:wrapNone/>
                <wp:docPr id="103" name="Gruppieren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740" cy="3458210"/>
                          <a:chOff x="0" y="0"/>
                          <a:chExt cx="4523740" cy="3458818"/>
                        </a:xfrm>
                      </wpg:grpSpPr>
                      <wps:wsp>
                        <wps:cNvPr id="104" name="Rechteck 464"/>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hteck 467"/>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feld 468"/>
                        <wps:cNvSpPr txBox="1"/>
                        <wps:spPr>
                          <a:xfrm>
                            <a:off x="206734" y="79513"/>
                            <a:ext cx="787179" cy="453224"/>
                          </a:xfrm>
                          <a:prstGeom prst="rect">
                            <a:avLst/>
                          </a:prstGeom>
                          <a:solidFill>
                            <a:schemeClr val="lt1"/>
                          </a:solidFill>
                          <a:ln w="6350">
                            <a:noFill/>
                          </a:ln>
                        </wps:spPr>
                        <wps:txbx>
                          <w:txbxContent>
                            <w:p w14:paraId="0DDF1D4C" w14:textId="77777777" w:rsidR="00A624BA" w:rsidRPr="00983D68" w:rsidRDefault="00A624BA" w:rsidP="00A624BA">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Rechteck 469"/>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feld 470"/>
                        <wps:cNvSpPr txBox="1"/>
                        <wps:spPr>
                          <a:xfrm>
                            <a:off x="2775005" y="151075"/>
                            <a:ext cx="747422" cy="365760"/>
                          </a:xfrm>
                          <a:prstGeom prst="rect">
                            <a:avLst/>
                          </a:prstGeom>
                          <a:solidFill>
                            <a:schemeClr val="lt1"/>
                          </a:solidFill>
                          <a:ln w="6350">
                            <a:solidFill>
                              <a:schemeClr val="tx1"/>
                            </a:solidFill>
                          </a:ln>
                        </wps:spPr>
                        <wps:txbx>
                          <w:txbxContent>
                            <w:p w14:paraId="45E83CA1" w14:textId="77777777" w:rsidR="00A624BA" w:rsidRPr="00983D68" w:rsidRDefault="00A624BA" w:rsidP="00A624BA">
                              <w:pPr>
                                <w:rPr>
                                  <w:sz w:val="32"/>
                                  <w:szCs w:val="32"/>
                                  <w:lang w:val="de-DE"/>
                                </w:rPr>
                              </w:pPr>
                              <w:r w:rsidRPr="00983D68">
                                <w:rPr>
                                  <w:sz w:val="32"/>
                                  <w:szCs w:val="32"/>
                                  <w:lang w:val="de-D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feld 471"/>
                        <wps:cNvSpPr txBox="1"/>
                        <wps:spPr>
                          <a:xfrm>
                            <a:off x="3617843" y="151075"/>
                            <a:ext cx="860280" cy="365760"/>
                          </a:xfrm>
                          <a:prstGeom prst="rect">
                            <a:avLst/>
                          </a:prstGeom>
                          <a:solidFill>
                            <a:schemeClr val="lt1"/>
                          </a:solidFill>
                          <a:ln w="6350">
                            <a:solidFill>
                              <a:schemeClr val="tx1"/>
                            </a:solidFill>
                          </a:ln>
                        </wps:spPr>
                        <wps:txbx>
                          <w:txbxContent>
                            <w:p w14:paraId="11050DA8" w14:textId="77777777" w:rsidR="00A624BA" w:rsidRPr="00983D68" w:rsidRDefault="00A624BA" w:rsidP="00A624BA">
                              <w:pPr>
                                <w:rPr>
                                  <w:sz w:val="32"/>
                                  <w:szCs w:val="32"/>
                                  <w:lang w:val="de-DE"/>
                                </w:rPr>
                              </w:pPr>
                              <w:r>
                                <w:rPr>
                                  <w:sz w:val="32"/>
                                  <w:szCs w:val="32"/>
                                  <w:lang w:val="de-DE"/>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281611" id="Gruppieren 103" o:spid="_x0000_s1181" style="position:absolute;margin-left:1in;margin-top:165.65pt;width:356.2pt;height:272.3pt;z-index:251792384;mso-position-horizontal-relative:page;mso-position-vertical-relative:page" coordsize="45237,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">
                <v:rect id="Rechteck 464" o:spid="_x0000_s1182"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rect id="Rechteck 467" o:spid="_x0000_s1183"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jwxAAAANwAAAAPAAAAZHJzL2Rvd25yZXYueG1sRE9Na8JA&#10;EL0X/A/LCL2Ibiy0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NW+2PDEAAAA3AAAAA8A&#10;AAAAAAAAAAAAAAAABwIAAGRycy9kb3ducmV2LnhtbFBLBQYAAAAAAwADALcAAAD4AgAAAAA=&#10;" filled="f" strokecolor="black [3213]" strokeweight="1pt"/>
                <v:shape id="Textfeld 468" o:spid="_x0000_s1184"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0DDF1D4C" w14:textId="77777777" w:rsidR="00A624BA" w:rsidRPr="00983D68" w:rsidRDefault="00A624BA" w:rsidP="00A624BA">
                        <w:pPr>
                          <w:rPr>
                            <w:sz w:val="40"/>
                            <w:szCs w:val="40"/>
                            <w:lang w:val="de-DE"/>
                          </w:rPr>
                        </w:pPr>
                        <w:r w:rsidRPr="00983D68">
                          <w:rPr>
                            <w:sz w:val="40"/>
                            <w:szCs w:val="40"/>
                            <w:lang w:val="de-DE"/>
                          </w:rPr>
                          <w:t>Logo</w:t>
                        </w:r>
                      </w:p>
                    </w:txbxContent>
                  </v:textbox>
                </v:shape>
                <v:rect id="Rechteck 469" o:spid="_x0000_s1185"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shape id="Textfeld 470" o:spid="_x0000_s1186" type="#_x0000_t202" style="position:absolute;left:27750;top:1510;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" fillcolor="white [3201]" strokecolor="black [3213]" strokeweight=".5pt">
                  <v:textbox>
                    <w:txbxContent>
                      <w:p w14:paraId="45E83CA1" w14:textId="77777777" w:rsidR="00A624BA" w:rsidRPr="00983D68" w:rsidRDefault="00A624BA" w:rsidP="00A624BA">
                        <w:pPr>
                          <w:rPr>
                            <w:sz w:val="32"/>
                            <w:szCs w:val="32"/>
                            <w:lang w:val="de-DE"/>
                          </w:rPr>
                        </w:pPr>
                        <w:r w:rsidRPr="00983D68">
                          <w:rPr>
                            <w:sz w:val="32"/>
                            <w:szCs w:val="32"/>
                            <w:lang w:val="de-DE"/>
                          </w:rPr>
                          <w:t>Log in</w:t>
                        </w:r>
                      </w:p>
                    </w:txbxContent>
                  </v:textbox>
                </v:shape>
                <v:shape id="Textfeld 471" o:spid="_x0000_s1187" type="#_x0000_t202" style="position:absolute;left:36178;top:1510;width:860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" fillcolor="white [3201]" strokecolor="black [3213]" strokeweight=".5pt">
                  <v:textbox>
                    <w:txbxContent>
                      <w:p w14:paraId="11050DA8" w14:textId="77777777" w:rsidR="00A624BA" w:rsidRPr="00983D68" w:rsidRDefault="00A624BA" w:rsidP="00A624BA">
                        <w:pPr>
                          <w:rPr>
                            <w:sz w:val="32"/>
                            <w:szCs w:val="32"/>
                            <w:lang w:val="de-DE"/>
                          </w:rPr>
                        </w:pPr>
                        <w:proofErr w:type="spellStart"/>
                        <w:r>
                          <w:rPr>
                            <w:sz w:val="32"/>
                            <w:szCs w:val="32"/>
                            <w:lang w:val="de-DE"/>
                          </w:rPr>
                          <w:t>Signup</w:t>
                        </w:r>
                        <w:proofErr w:type="spellEnd"/>
                      </w:p>
                    </w:txbxContent>
                  </v:textbox>
                </v:shape>
                <w10:wrap anchorx="page" anchory="page"/>
              </v:group>
            </w:pict>
          </mc:Fallback>
        </mc:AlternateContent>
      </w:r>
    </w:p>
    <w:p w14:paraId="0CAD54AE" w14:textId="77777777" w:rsidR="009E7014" w:rsidRPr="00037B19" w:rsidRDefault="009E7014">
      <w:pPr>
        <w:rPr>
          <w:noProof/>
          <w:lang w:val="de-CH"/>
        </w:rPr>
      </w:pPr>
    </w:p>
    <w:p w14:paraId="34152871" w14:textId="624AF5E2" w:rsidR="001E176D" w:rsidRPr="00037B19" w:rsidRDefault="001E176D">
      <w:pPr>
        <w:rPr>
          <w:noProof/>
          <w:lang w:val="de-CH"/>
        </w:rPr>
      </w:pPr>
    </w:p>
    <w:p w14:paraId="72E24A2C" w14:textId="47C7B8BE" w:rsidR="00975D29" w:rsidRPr="00037B19" w:rsidRDefault="007B0B91">
      <w:pPr>
        <w:rPr>
          <w:lang w:val="de-CH"/>
        </w:rPr>
      </w:pPr>
      <w:r>
        <w:rPr>
          <w:noProof/>
        </w:rPr>
        <mc:AlternateContent>
          <mc:Choice Requires="wps">
            <w:drawing>
              <wp:anchor distT="0" distB="0" distL="114300" distR="114300" simplePos="0" relativeHeight="251831296" behindDoc="0" locked="0" layoutInCell="1" allowOverlap="1" wp14:anchorId="0D8C6E73" wp14:editId="5CF1EAC0">
                <wp:simplePos x="0" y="0"/>
                <wp:positionH relativeFrom="column">
                  <wp:posOffset>8118475</wp:posOffset>
                </wp:positionH>
                <wp:positionV relativeFrom="paragraph">
                  <wp:posOffset>2152015</wp:posOffset>
                </wp:positionV>
                <wp:extent cx="71755" cy="1358900"/>
                <wp:effectExtent l="0" t="0" r="4445" b="12700"/>
                <wp:wrapNone/>
                <wp:docPr id="102" name="Gerader Verbinde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135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52119" id="Gerader Verbinder 102"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25pt,169.45pt" to="644.9pt,2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28224" behindDoc="0" locked="0" layoutInCell="1" allowOverlap="1" wp14:anchorId="2A147B8B" wp14:editId="10D26ACF">
                <wp:simplePos x="0" y="0"/>
                <wp:positionH relativeFrom="column">
                  <wp:posOffset>3840480</wp:posOffset>
                </wp:positionH>
                <wp:positionV relativeFrom="paragraph">
                  <wp:posOffset>2370455</wp:posOffset>
                </wp:positionV>
                <wp:extent cx="47625" cy="1454150"/>
                <wp:effectExtent l="0" t="0" r="9525" b="12700"/>
                <wp:wrapNone/>
                <wp:docPr id="101" name="Gerader Verbinde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145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242AD" id="Gerader Verbinder 101"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186.65pt" to="306.15pt,3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19008" behindDoc="0" locked="0" layoutInCell="1" allowOverlap="1" wp14:anchorId="1BC3F5E6" wp14:editId="2B33B6D5">
                <wp:simplePos x="0" y="0"/>
                <wp:positionH relativeFrom="column">
                  <wp:posOffset>413385</wp:posOffset>
                </wp:positionH>
                <wp:positionV relativeFrom="paragraph">
                  <wp:posOffset>414655</wp:posOffset>
                </wp:positionV>
                <wp:extent cx="31750" cy="2917825"/>
                <wp:effectExtent l="0" t="0" r="6350" b="15875"/>
                <wp:wrapNone/>
                <wp:docPr id="100" name="Gerader Verbinde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50" cy="291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C387B" id="Gerader Verbinder 100"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32.65pt" to="35.05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22080" behindDoc="0" locked="0" layoutInCell="1" allowOverlap="1" wp14:anchorId="2EF46D77" wp14:editId="548D12AE">
                <wp:simplePos x="0" y="0"/>
                <wp:positionH relativeFrom="column">
                  <wp:posOffset>302260</wp:posOffset>
                </wp:positionH>
                <wp:positionV relativeFrom="paragraph">
                  <wp:posOffset>64770</wp:posOffset>
                </wp:positionV>
                <wp:extent cx="31750" cy="3648710"/>
                <wp:effectExtent l="0" t="0" r="6350" b="8890"/>
                <wp:wrapNone/>
                <wp:docPr id="99" name="Gerader Verbinde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750" cy="364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49516" id="Gerader Verbinder 99"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5.1pt" to="26.3pt,2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32320" behindDoc="0" locked="0" layoutInCell="1" allowOverlap="1" wp14:anchorId="2C658565" wp14:editId="464C831A">
                <wp:simplePos x="0" y="0"/>
                <wp:positionH relativeFrom="column">
                  <wp:posOffset>7458075</wp:posOffset>
                </wp:positionH>
                <wp:positionV relativeFrom="paragraph">
                  <wp:posOffset>3491230</wp:posOffset>
                </wp:positionV>
                <wp:extent cx="1398905" cy="317500"/>
                <wp:effectExtent l="0" t="0" r="0" b="6350"/>
                <wp:wrapNone/>
                <wp:docPr id="98" name="Textfeld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317500"/>
                        </a:xfrm>
                        <a:prstGeom prst="rect">
                          <a:avLst/>
                        </a:prstGeom>
                        <a:solidFill>
                          <a:schemeClr val="lt1"/>
                        </a:solidFill>
                        <a:ln w="6350">
                          <a:solidFill>
                            <a:prstClr val="black"/>
                          </a:solidFill>
                        </a:ln>
                      </wps:spPr>
                      <wps:txbx>
                        <w:txbxContent>
                          <w:p w14:paraId="10042487" w14:textId="0A78BCC5" w:rsidR="00DD7D1E" w:rsidRPr="00557C4C" w:rsidRDefault="00DD7D1E" w:rsidP="00DD7D1E">
                            <w:pPr>
                              <w:rPr>
                                <w:lang w:val="de-CH"/>
                              </w:rPr>
                            </w:pPr>
                            <w:r>
                              <w:rPr>
                                <w:lang w:val="de-CH"/>
                              </w:rPr>
                              <w:t>Post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8565" id="Textfeld 98" o:spid="_x0000_s1188" type="#_x0000_t202" style="position:absolute;margin-left:587.25pt;margin-top:274.9pt;width:110.15pt;height: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" fillcolor="white [3201]" strokeweight=".5pt">
                <v:path arrowok="t"/>
                <v:textbox>
                  <w:txbxContent>
                    <w:p w14:paraId="10042487" w14:textId="0A78BCC5" w:rsidR="00DD7D1E" w:rsidRPr="00557C4C" w:rsidRDefault="00DD7D1E" w:rsidP="00DD7D1E">
                      <w:pPr>
                        <w:rPr>
                          <w:lang w:val="de-CH"/>
                        </w:rPr>
                      </w:pPr>
                      <w:r>
                        <w:rPr>
                          <w:lang w:val="de-CH"/>
                        </w:rPr>
                        <w:t>Post Hinzufügen</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0B3AB4F6" wp14:editId="4E27671E">
                <wp:simplePos x="0" y="0"/>
                <wp:positionH relativeFrom="column">
                  <wp:posOffset>3156585</wp:posOffset>
                </wp:positionH>
                <wp:positionV relativeFrom="paragraph">
                  <wp:posOffset>3801110</wp:posOffset>
                </wp:positionV>
                <wp:extent cx="1398905" cy="317500"/>
                <wp:effectExtent l="0" t="0" r="0" b="6350"/>
                <wp:wrapNone/>
                <wp:docPr id="97" name="Textfeld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317500"/>
                        </a:xfrm>
                        <a:prstGeom prst="rect">
                          <a:avLst/>
                        </a:prstGeom>
                        <a:solidFill>
                          <a:schemeClr val="lt1"/>
                        </a:solidFill>
                        <a:ln w="6350">
                          <a:solidFill>
                            <a:prstClr val="black"/>
                          </a:solidFill>
                        </a:ln>
                      </wps:spPr>
                      <wps:txbx>
                        <w:txbxContent>
                          <w:p w14:paraId="3080031E" w14:textId="28CC0A3E" w:rsidR="00DD7D1E" w:rsidRPr="00557C4C" w:rsidRDefault="00DD7D1E" w:rsidP="00DD7D1E">
                            <w:pPr>
                              <w:rPr>
                                <w:lang w:val="de-CH"/>
                              </w:rPr>
                            </w:pPr>
                            <w:r>
                              <w:rPr>
                                <w:lang w:val="de-CH"/>
                              </w:rPr>
                              <w:t>Tabelle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AB4F6" id="Textfeld 97" o:spid="_x0000_s1189" type="#_x0000_t202" style="position:absolute;margin-left:248.55pt;margin-top:299.3pt;width:110.15pt;height: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" fillcolor="white [3201]" strokeweight=".5pt">
                <v:path arrowok="t"/>
                <v:textbox>
                  <w:txbxContent>
                    <w:p w14:paraId="3080031E" w14:textId="28CC0A3E" w:rsidR="00DD7D1E" w:rsidRPr="00557C4C" w:rsidRDefault="00DD7D1E" w:rsidP="00DD7D1E">
                      <w:pPr>
                        <w:rPr>
                          <w:lang w:val="de-CH"/>
                        </w:rPr>
                      </w:pPr>
                      <w:r>
                        <w:rPr>
                          <w:lang w:val="de-CH"/>
                        </w:rPr>
                        <w:t>Tabelle Hinzufügen</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18BCE5F6" wp14:editId="521972CA">
                <wp:simplePos x="0" y="0"/>
                <wp:positionH relativeFrom="column">
                  <wp:posOffset>2894330</wp:posOffset>
                </wp:positionH>
                <wp:positionV relativeFrom="paragraph">
                  <wp:posOffset>906780</wp:posOffset>
                </wp:positionV>
                <wp:extent cx="238125" cy="2385695"/>
                <wp:effectExtent l="0" t="0" r="9525" b="14605"/>
                <wp:wrapNone/>
                <wp:docPr id="96" name="Gerader Verbinde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8125" cy="2385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47295" id="Gerader Verbinder 96"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pt,71.4pt" to="246.6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26176" behindDoc="0" locked="0" layoutInCell="1" allowOverlap="1" wp14:anchorId="2E922E4D" wp14:editId="168E9EF9">
                <wp:simplePos x="0" y="0"/>
                <wp:positionH relativeFrom="column">
                  <wp:posOffset>2345690</wp:posOffset>
                </wp:positionH>
                <wp:positionV relativeFrom="paragraph">
                  <wp:posOffset>3268345</wp:posOffset>
                </wp:positionV>
                <wp:extent cx="1216025" cy="317500"/>
                <wp:effectExtent l="0" t="0" r="3175" b="6350"/>
                <wp:wrapNone/>
                <wp:docPr id="95" name="Textfeld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025" cy="317500"/>
                        </a:xfrm>
                        <a:prstGeom prst="rect">
                          <a:avLst/>
                        </a:prstGeom>
                        <a:solidFill>
                          <a:schemeClr val="lt1"/>
                        </a:solidFill>
                        <a:ln w="6350">
                          <a:solidFill>
                            <a:prstClr val="black"/>
                          </a:solidFill>
                        </a:ln>
                      </wps:spPr>
                      <wps:txbx>
                        <w:txbxContent>
                          <w:p w14:paraId="601BB864" w14:textId="2204AC07" w:rsidR="00DD7D1E" w:rsidRPr="00557C4C" w:rsidRDefault="00DD7D1E" w:rsidP="00DD7D1E">
                            <w:pPr>
                              <w:rPr>
                                <w:lang w:val="de-CH"/>
                              </w:rPr>
                            </w:pPr>
                            <w:r>
                              <w:rPr>
                                <w:lang w:val="de-CH"/>
                              </w:rPr>
                              <w:t>Foto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22E4D" id="Textfeld 95" o:spid="_x0000_s1190" type="#_x0000_t202" style="position:absolute;margin-left:184.7pt;margin-top:257.35pt;width:95.75pt;height: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" fillcolor="white [3201]" strokeweight=".5pt">
                <v:path arrowok="t"/>
                <v:textbox>
                  <w:txbxContent>
                    <w:p w14:paraId="601BB864" w14:textId="2204AC07" w:rsidR="00DD7D1E" w:rsidRPr="00557C4C" w:rsidRDefault="00DD7D1E" w:rsidP="00DD7D1E">
                      <w:pPr>
                        <w:rPr>
                          <w:lang w:val="de-CH"/>
                        </w:rPr>
                      </w:pPr>
                      <w:r>
                        <w:rPr>
                          <w:lang w:val="de-CH"/>
                        </w:rPr>
                        <w:t>Foto Hinzufügen</w:t>
                      </w:r>
                    </w:p>
                  </w:txbxContent>
                </v:textbox>
              </v:shape>
            </w:pict>
          </mc:Fallback>
        </mc:AlternateContent>
      </w:r>
      <w:r>
        <w:rPr>
          <w:noProof/>
        </w:rPr>
        <mc:AlternateContent>
          <mc:Choice Requires="wps">
            <w:drawing>
              <wp:anchor distT="0" distB="0" distL="114300" distR="114300" simplePos="0" relativeHeight="251820032" behindDoc="0" locked="0" layoutInCell="1" allowOverlap="1" wp14:anchorId="02D86ECF" wp14:editId="3E8E64A3">
                <wp:simplePos x="0" y="0"/>
                <wp:positionH relativeFrom="column">
                  <wp:posOffset>445135</wp:posOffset>
                </wp:positionH>
                <wp:positionV relativeFrom="paragraph">
                  <wp:posOffset>3133090</wp:posOffset>
                </wp:positionV>
                <wp:extent cx="1216660" cy="317500"/>
                <wp:effectExtent l="0" t="0" r="2540" b="6350"/>
                <wp:wrapNone/>
                <wp:docPr id="94" name="Textfeld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317500"/>
                        </a:xfrm>
                        <a:prstGeom prst="rect">
                          <a:avLst/>
                        </a:prstGeom>
                        <a:solidFill>
                          <a:schemeClr val="lt1"/>
                        </a:solidFill>
                        <a:ln w="6350">
                          <a:solidFill>
                            <a:prstClr val="black"/>
                          </a:solidFill>
                        </a:ln>
                      </wps:spPr>
                      <wps:txbx>
                        <w:txbxContent>
                          <w:p w14:paraId="646B6569" w14:textId="35EA7F57" w:rsidR="001E176D" w:rsidRPr="00557C4C" w:rsidRDefault="00DD7D1E" w:rsidP="001E176D">
                            <w:pPr>
                              <w:rPr>
                                <w:lang w:val="de-CH"/>
                              </w:rPr>
                            </w:pPr>
                            <w:r>
                              <w:rPr>
                                <w:lang w:val="de-CH"/>
                              </w:rPr>
                              <w:t>Text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86ECF" id="Textfeld 94" o:spid="_x0000_s1191" type="#_x0000_t202" style="position:absolute;margin-left:35.05pt;margin-top:246.7pt;width:95.8pt;height: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" fillcolor="white [3201]" strokeweight=".5pt">
                <v:path arrowok="t"/>
                <v:textbox>
                  <w:txbxContent>
                    <w:p w14:paraId="646B6569" w14:textId="35EA7F57" w:rsidR="001E176D" w:rsidRPr="00557C4C" w:rsidRDefault="00DD7D1E" w:rsidP="001E176D">
                      <w:pPr>
                        <w:rPr>
                          <w:lang w:val="de-CH"/>
                        </w:rPr>
                      </w:pPr>
                      <w:r>
                        <w:rPr>
                          <w:lang w:val="de-CH"/>
                        </w:rPr>
                        <w:t>Text Hinzufügen</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5D6BCF66" wp14:editId="6BBE8E96">
                <wp:simplePos x="0" y="0"/>
                <wp:positionH relativeFrom="column">
                  <wp:posOffset>302260</wp:posOffset>
                </wp:positionH>
                <wp:positionV relativeFrom="paragraph">
                  <wp:posOffset>3514725</wp:posOffset>
                </wp:positionV>
                <wp:extent cx="1184910" cy="317500"/>
                <wp:effectExtent l="0" t="0" r="0" b="6350"/>
                <wp:wrapNone/>
                <wp:docPr id="93" name="Textfeld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4910" cy="317500"/>
                        </a:xfrm>
                        <a:prstGeom prst="rect">
                          <a:avLst/>
                        </a:prstGeom>
                        <a:solidFill>
                          <a:schemeClr val="lt1"/>
                        </a:solidFill>
                        <a:ln w="6350">
                          <a:solidFill>
                            <a:prstClr val="black"/>
                          </a:solidFill>
                        </a:ln>
                      </wps:spPr>
                      <wps:txbx>
                        <w:txbxContent>
                          <w:p w14:paraId="30C636A7" w14:textId="2ACA2A6E" w:rsidR="00DD7D1E" w:rsidRPr="00557C4C" w:rsidRDefault="00DD7D1E" w:rsidP="00DD7D1E">
                            <w:pPr>
                              <w:rPr>
                                <w:lang w:val="de-CH"/>
                              </w:rPr>
                            </w:pPr>
                            <w:r>
                              <w:rPr>
                                <w:lang w:val="de-CH"/>
                              </w:rPr>
                              <w:t>Titel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BCF66" id="Textfeld 93" o:spid="_x0000_s1192" type="#_x0000_t202" style="position:absolute;margin-left:23.8pt;margin-top:276.75pt;width:93.3pt;height: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" fillcolor="white [3201]" strokeweight=".5pt">
                <v:path arrowok="t"/>
                <v:textbox>
                  <w:txbxContent>
                    <w:p w14:paraId="30C636A7" w14:textId="2ACA2A6E" w:rsidR="00DD7D1E" w:rsidRPr="00557C4C" w:rsidRDefault="00DD7D1E" w:rsidP="00DD7D1E">
                      <w:pPr>
                        <w:rPr>
                          <w:lang w:val="de-CH"/>
                        </w:rPr>
                      </w:pPr>
                      <w:r>
                        <w:rPr>
                          <w:lang w:val="de-CH"/>
                        </w:rPr>
                        <w:t>Titel Hinzufügen</w:t>
                      </w:r>
                    </w:p>
                  </w:txbxContent>
                </v:textbox>
              </v:shape>
            </w:pict>
          </mc:Fallback>
        </mc:AlternateContent>
      </w:r>
      <w:r w:rsidR="001E176D" w:rsidRPr="00037B19">
        <w:rPr>
          <w:noProof/>
          <w:lang w:val="de-CH"/>
        </w:rPr>
        <w:drawing>
          <wp:anchor distT="0" distB="0" distL="114300" distR="114300" simplePos="0" relativeHeight="251816960" behindDoc="0" locked="0" layoutInCell="1" allowOverlap="1" wp14:anchorId="4A99ED50" wp14:editId="0823E8FD">
            <wp:simplePos x="0" y="0"/>
            <wp:positionH relativeFrom="column">
              <wp:posOffset>7461550</wp:posOffset>
            </wp:positionH>
            <wp:positionV relativeFrom="page">
              <wp:posOffset>4152105</wp:posOffset>
            </wp:positionV>
            <wp:extent cx="1533038" cy="646617"/>
            <wp:effectExtent l="0" t="0" r="0" b="1270"/>
            <wp:wrapNone/>
            <wp:docPr id="494" name="Grafik 49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Grafik 491" descr="Ein Bild, das Tisch enthält.&#10;&#10;Automatisch generierte Beschreibu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8135"/>
                    <a:stretch/>
                  </pic:blipFill>
                  <pic:spPr bwMode="auto">
                    <a:xfrm>
                      <a:off x="0" y="0"/>
                      <a:ext cx="1533038" cy="6466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176D" w:rsidRPr="00037B19">
        <w:rPr>
          <w:noProof/>
          <w:lang w:val="de-CH"/>
        </w:rPr>
        <w:drawing>
          <wp:anchor distT="0" distB="0" distL="114300" distR="114300" simplePos="0" relativeHeight="251814912" behindDoc="0" locked="0" layoutInCell="1" allowOverlap="1" wp14:anchorId="2B90FC7F" wp14:editId="64ADD7BF">
            <wp:simplePos x="0" y="0"/>
            <wp:positionH relativeFrom="column">
              <wp:posOffset>7460810</wp:posOffset>
            </wp:positionH>
            <wp:positionV relativeFrom="page">
              <wp:posOffset>3550877</wp:posOffset>
            </wp:positionV>
            <wp:extent cx="1533038" cy="646617"/>
            <wp:effectExtent l="0" t="0" r="0" b="1270"/>
            <wp:wrapNone/>
            <wp:docPr id="493" name="Grafik 49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Grafik 491" descr="Ein Bild, das Tisch enthält.&#10;&#10;Automatisch generierte Beschreibu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8135"/>
                    <a:stretch/>
                  </pic:blipFill>
                  <pic:spPr bwMode="auto">
                    <a:xfrm>
                      <a:off x="0" y="0"/>
                      <a:ext cx="1533038" cy="6466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12864" behindDoc="0" locked="0" layoutInCell="1" allowOverlap="1" wp14:anchorId="3FF3C5A1" wp14:editId="55D32FD1">
                <wp:simplePos x="0" y="0"/>
                <wp:positionH relativeFrom="page">
                  <wp:posOffset>8442325</wp:posOffset>
                </wp:positionH>
                <wp:positionV relativeFrom="page">
                  <wp:posOffset>4840605</wp:posOffset>
                </wp:positionV>
                <wp:extent cx="1402715" cy="274955"/>
                <wp:effectExtent l="0" t="0" r="6985" b="0"/>
                <wp:wrapNone/>
                <wp:docPr id="85" name="Textfeld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2715" cy="274955"/>
                        </a:xfrm>
                        <a:prstGeom prst="rect">
                          <a:avLst/>
                        </a:prstGeom>
                        <a:solidFill>
                          <a:schemeClr val="lt1"/>
                        </a:solidFill>
                        <a:ln w="6350">
                          <a:solidFill>
                            <a:prstClr val="black"/>
                          </a:solidFill>
                        </a:ln>
                      </wps:spPr>
                      <wps:txbx>
                        <w:txbxContent>
                          <w:p w14:paraId="7585A5A0" w14:textId="557988CA" w:rsidR="009E7014" w:rsidRPr="009E7014" w:rsidRDefault="009E7014" w:rsidP="009E7014">
                            <w:pPr>
                              <w:jc w:val="center"/>
                              <w:rPr>
                                <w:lang w:val="de-CH"/>
                              </w:rPr>
                            </w:pPr>
                            <w:r>
                              <w:rPr>
                                <w:lang w:val="de-CH"/>
                              </w:rPr>
                              <w:t>Add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F3C5A1" id="Textfeld 85" o:spid="_x0000_s1193" type="#_x0000_t202" style="position:absolute;margin-left:664.75pt;margin-top:381.15pt;width:110.45pt;height:21.6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" fillcolor="white [3201]" strokeweight=".5pt">
                <v:path arrowok="t"/>
                <v:textbox>
                  <w:txbxContent>
                    <w:p w14:paraId="7585A5A0" w14:textId="557988CA" w:rsidR="009E7014" w:rsidRPr="009E7014" w:rsidRDefault="009E7014" w:rsidP="009E7014">
                      <w:pPr>
                        <w:jc w:val="center"/>
                        <w:rPr>
                          <w:lang w:val="de-CH"/>
                        </w:rPr>
                      </w:pPr>
                      <w:r>
                        <w:rPr>
                          <w:lang w:val="de-CH"/>
                        </w:rPr>
                        <w:t>Add Post</w:t>
                      </w:r>
                    </w:p>
                  </w:txbxContent>
                </v:textbox>
                <w10:wrap anchorx="page" anchory="page"/>
              </v:shape>
            </w:pict>
          </mc:Fallback>
        </mc:AlternateContent>
      </w:r>
      <w:r w:rsidR="009E7014" w:rsidRPr="00037B19">
        <w:rPr>
          <w:noProof/>
          <w:lang w:val="de-CH"/>
        </w:rPr>
        <w:drawing>
          <wp:anchor distT="0" distB="0" distL="114300" distR="114300" simplePos="0" relativeHeight="251811840" behindDoc="0" locked="0" layoutInCell="1" allowOverlap="1" wp14:anchorId="6E55D7E6" wp14:editId="72857680">
            <wp:simplePos x="0" y="0"/>
            <wp:positionH relativeFrom="column">
              <wp:posOffset>7463669</wp:posOffset>
            </wp:positionH>
            <wp:positionV relativeFrom="page">
              <wp:posOffset>2736990</wp:posOffset>
            </wp:positionV>
            <wp:extent cx="1533525" cy="860063"/>
            <wp:effectExtent l="0" t="0" r="0" b="0"/>
            <wp:wrapNone/>
            <wp:docPr id="491" name="Grafik 49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Grafik 491" descr="Ein Bild, das Tisch enthält.&#10;&#10;Automatisch generierte Beschreibung"/>
                    <pic:cNvPicPr>
                      <a:picLocks noChangeAspect="1" noChangeArrowheads="1"/>
                    </pic:cNvPicPr>
                  </pic:nvPicPr>
                  <pic:blipFill rotWithShape="1">
                    <a:blip r:embed="rId21">
                      <a:extLst>
                        <a:ext uri="{28A0092B-C50C-407E-A947-70E740481C1C}">
                          <a14:useLocalDpi xmlns:a14="http://schemas.microsoft.com/office/drawing/2010/main" val="0"/>
                        </a:ext>
                      </a:extLst>
                    </a:blip>
                    <a:srcRect t="31037"/>
                    <a:stretch/>
                  </pic:blipFill>
                  <pic:spPr bwMode="auto">
                    <a:xfrm>
                      <a:off x="0" y="0"/>
                      <a:ext cx="1533525" cy="8600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9792" behindDoc="0" locked="0" layoutInCell="1" allowOverlap="1" wp14:anchorId="3F8A4BE2" wp14:editId="0634C853">
                <wp:simplePos x="0" y="0"/>
                <wp:positionH relativeFrom="page">
                  <wp:posOffset>5963920</wp:posOffset>
                </wp:positionH>
                <wp:positionV relativeFrom="page">
                  <wp:posOffset>2735580</wp:posOffset>
                </wp:positionV>
                <wp:extent cx="2374900" cy="2392045"/>
                <wp:effectExtent l="0" t="0" r="6350" b="8255"/>
                <wp:wrapNone/>
                <wp:docPr id="84" name="Textfeld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0" cy="2392045"/>
                        </a:xfrm>
                        <a:prstGeom prst="rect">
                          <a:avLst/>
                        </a:prstGeom>
                        <a:solidFill>
                          <a:schemeClr val="lt1"/>
                        </a:solidFill>
                        <a:ln w="6350">
                          <a:solidFill>
                            <a:prstClr val="black"/>
                          </a:solidFill>
                        </a:ln>
                      </wps:spPr>
                      <wps:txbx>
                        <w:txbxContent>
                          <w:p w14:paraId="6500B4B5" w14:textId="77777777" w:rsidR="009E7014" w:rsidRPr="00A624BA" w:rsidRDefault="009E7014" w:rsidP="009E7014">
                            <w:pP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8A4BE2" id="Textfeld 84" o:spid="_x0000_s1194" type="#_x0000_t202" style="position:absolute;margin-left:469.6pt;margin-top:215.4pt;width:187pt;height:188.35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" fillcolor="white [3201]" strokeweight=".5pt">
                <v:path arrowok="t"/>
                <v:textbox>
                  <w:txbxContent>
                    <w:p w14:paraId="6500B4B5" w14:textId="77777777" w:rsidR="009E7014" w:rsidRPr="00A624BA" w:rsidRDefault="009E7014" w:rsidP="009E7014">
                      <w:pPr>
                        <w:rPr>
                          <w:lang w:val="de-CH"/>
                        </w:rPr>
                      </w:pPr>
                      <w:r>
                        <w:rPr>
                          <w:lang w:val="de-CH"/>
                        </w:rPr>
                        <w:t>[Text]</w:t>
                      </w:r>
                    </w:p>
                  </w:txbxContent>
                </v:textbox>
                <w10:wrap anchorx="page" anchory="page"/>
              </v:shape>
            </w:pict>
          </mc:Fallback>
        </mc:AlternateContent>
      </w:r>
      <w:r>
        <w:rPr>
          <w:noProof/>
        </w:rPr>
        <mc:AlternateContent>
          <mc:Choice Requires="wps">
            <w:drawing>
              <wp:anchor distT="0" distB="0" distL="114300" distR="114300" simplePos="0" relativeHeight="251807744" behindDoc="0" locked="0" layoutInCell="1" allowOverlap="1" wp14:anchorId="17626E02" wp14:editId="5567E4DF">
                <wp:simplePos x="0" y="0"/>
                <wp:positionH relativeFrom="page">
                  <wp:posOffset>10018395</wp:posOffset>
                </wp:positionH>
                <wp:positionV relativeFrom="page">
                  <wp:posOffset>5283835</wp:posOffset>
                </wp:positionV>
                <wp:extent cx="53340" cy="195580"/>
                <wp:effectExtent l="0" t="0" r="3810" b="0"/>
                <wp:wrapNone/>
                <wp:docPr id="83" name="Textfeld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 cy="195580"/>
                        </a:xfrm>
                        <a:prstGeom prst="rect">
                          <a:avLst/>
                        </a:prstGeom>
                        <a:solidFill>
                          <a:schemeClr val="tx1"/>
                        </a:solidFill>
                        <a:ln w="6350">
                          <a:solidFill>
                            <a:schemeClr val="tx1"/>
                          </a:solidFill>
                        </a:ln>
                      </wps:spPr>
                      <wps:txbx>
                        <w:txbxContent>
                          <w:p w14:paraId="14FABB52" w14:textId="77777777" w:rsidR="009E7014" w:rsidRPr="00983D68" w:rsidRDefault="009E7014" w:rsidP="009E7014">
                            <w:pPr>
                              <w:rPr>
                                <w:sz w:val="32"/>
                                <w:szCs w:val="32"/>
                                <w:lang w:val="de-DE"/>
                              </w:rPr>
                            </w:pPr>
                          </w:p>
                          <w:p w14:paraId="71F0EB5D" w14:textId="77777777" w:rsidR="009E7014" w:rsidRPr="00983D68" w:rsidRDefault="009E7014" w:rsidP="009E7014">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626E02" id="Textfeld 83" o:spid="_x0000_s1195" type="#_x0000_t202" style="position:absolute;margin-left:788.85pt;margin-top:416.05pt;width:4.2pt;height:15.4pt;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" fillcolor="black [3213]" strokecolor="black [3213]" strokeweight=".5pt">
                <v:path arrowok="t"/>
                <v:textbox>
                  <w:txbxContent>
                    <w:p w14:paraId="14FABB52" w14:textId="77777777" w:rsidR="009E7014" w:rsidRPr="00983D68" w:rsidRDefault="009E7014" w:rsidP="009E7014">
                      <w:pPr>
                        <w:rPr>
                          <w:sz w:val="32"/>
                          <w:szCs w:val="32"/>
                          <w:lang w:val="de-DE"/>
                        </w:rPr>
                      </w:pPr>
                    </w:p>
                    <w:p w14:paraId="71F0EB5D" w14:textId="77777777" w:rsidR="009E7014" w:rsidRPr="00983D68" w:rsidRDefault="009E7014" w:rsidP="009E7014">
                      <w:pPr>
                        <w:rPr>
                          <w:sz w:val="32"/>
                          <w:szCs w:val="32"/>
                          <w:lang w:val="de-DE"/>
                        </w:rPr>
                      </w:pPr>
                    </w:p>
                  </w:txbxContent>
                </v:textbox>
                <w10:wrap anchorx="page" anchory="page"/>
              </v:shape>
            </w:pict>
          </mc:Fallback>
        </mc:AlternateContent>
      </w:r>
      <w:r>
        <w:rPr>
          <w:noProof/>
        </w:rPr>
        <mc:AlternateContent>
          <mc:Choice Requires="wps">
            <w:drawing>
              <wp:anchor distT="0" distB="0" distL="114300" distR="114300" simplePos="0" relativeHeight="251805696" behindDoc="0" locked="0" layoutInCell="1" allowOverlap="1" wp14:anchorId="26860526" wp14:editId="72B752F5">
                <wp:simplePos x="0" y="0"/>
                <wp:positionH relativeFrom="page">
                  <wp:posOffset>9996805</wp:posOffset>
                </wp:positionH>
                <wp:positionV relativeFrom="page">
                  <wp:posOffset>2799715</wp:posOffset>
                </wp:positionV>
                <wp:extent cx="88900" cy="2719070"/>
                <wp:effectExtent l="0" t="0" r="6350" b="5080"/>
                <wp:wrapNone/>
                <wp:docPr id="77" name="Textfeld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2719070"/>
                        </a:xfrm>
                        <a:prstGeom prst="rect">
                          <a:avLst/>
                        </a:prstGeom>
                        <a:solidFill>
                          <a:schemeClr val="lt1"/>
                        </a:solidFill>
                        <a:ln w="6350">
                          <a:solidFill>
                            <a:schemeClr val="tx1"/>
                          </a:solidFill>
                        </a:ln>
                      </wps:spPr>
                      <wps:txbx>
                        <w:txbxContent>
                          <w:p w14:paraId="5538C850" w14:textId="77777777" w:rsidR="009E7014" w:rsidRPr="00983D68" w:rsidRDefault="009E7014" w:rsidP="009E7014">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60526" id="Textfeld 77" o:spid="_x0000_s1196" type="#_x0000_t202" style="position:absolute;margin-left:787.15pt;margin-top:220.45pt;width:7pt;height:214.1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" fillcolor="white [3201]" strokecolor="black [3213]" strokeweight=".5pt">
                <v:path arrowok="t"/>
                <v:textbox>
                  <w:txbxContent>
                    <w:p w14:paraId="5538C850" w14:textId="77777777" w:rsidR="009E7014" w:rsidRPr="00983D68" w:rsidRDefault="009E7014" w:rsidP="009E7014">
                      <w:pPr>
                        <w:rPr>
                          <w:sz w:val="32"/>
                          <w:szCs w:val="32"/>
                          <w:lang w:val="de-DE"/>
                        </w:rPr>
                      </w:pPr>
                    </w:p>
                  </w:txbxContent>
                </v:textbox>
                <w10:wrap anchorx="page" anchory="page"/>
              </v:shape>
            </w:pict>
          </mc:Fallback>
        </mc:AlternateContent>
      </w:r>
      <w:r>
        <w:rPr>
          <w:noProof/>
        </w:rPr>
        <mc:AlternateContent>
          <mc:Choice Requires="wps">
            <w:drawing>
              <wp:anchor distT="0" distB="0" distL="114300" distR="114300" simplePos="0" relativeHeight="251803648" behindDoc="0" locked="0" layoutInCell="1" allowOverlap="1" wp14:anchorId="53302E8E" wp14:editId="47F6E778">
                <wp:simplePos x="0" y="0"/>
                <wp:positionH relativeFrom="page">
                  <wp:posOffset>5856605</wp:posOffset>
                </wp:positionH>
                <wp:positionV relativeFrom="page">
                  <wp:posOffset>2734945</wp:posOffset>
                </wp:positionV>
                <wp:extent cx="4054475" cy="2577465"/>
                <wp:effectExtent l="0" t="0" r="3175" b="0"/>
                <wp:wrapNone/>
                <wp:docPr id="76" name="Textfeld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4475" cy="2577465"/>
                        </a:xfrm>
                        <a:prstGeom prst="rect">
                          <a:avLst/>
                        </a:prstGeom>
                        <a:solidFill>
                          <a:schemeClr val="lt1"/>
                        </a:solidFill>
                        <a:ln w="6350">
                          <a:solidFill>
                            <a:schemeClr val="tx1"/>
                          </a:solidFill>
                        </a:ln>
                      </wps:spPr>
                      <wps:txbx>
                        <w:txbxContent>
                          <w:p w14:paraId="5312EE53" w14:textId="1B94EA1F" w:rsidR="009E7014" w:rsidRPr="00983D68" w:rsidRDefault="009E7014" w:rsidP="009E7014">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302E8E" id="Textfeld 76" o:spid="_x0000_s1197" type="#_x0000_t202" style="position:absolute;margin-left:461.15pt;margin-top:215.35pt;width:319.25pt;height:202.9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" fillcolor="white [3201]" strokecolor="black [3213]" strokeweight=".5pt">
                <v:path arrowok="t"/>
                <v:textbox>
                  <w:txbxContent>
                    <w:p w14:paraId="5312EE53" w14:textId="1B94EA1F" w:rsidR="009E7014" w:rsidRPr="00983D68" w:rsidRDefault="009E7014" w:rsidP="009E7014">
                      <w:pPr>
                        <w:rPr>
                          <w:sz w:val="32"/>
                          <w:szCs w:val="32"/>
                          <w:lang w:val="de-DE"/>
                        </w:rPr>
                      </w:pPr>
                    </w:p>
                  </w:txbxContent>
                </v:textbox>
                <w10:wrap anchorx="page" anchory="page"/>
              </v:shape>
            </w:pict>
          </mc:Fallback>
        </mc:AlternateContent>
      </w:r>
      <w:r>
        <w:rPr>
          <w:noProof/>
        </w:rPr>
        <mc:AlternateContent>
          <mc:Choice Requires="wpg">
            <w:drawing>
              <wp:anchor distT="0" distB="0" distL="114300" distR="114300" simplePos="0" relativeHeight="251801600" behindDoc="0" locked="0" layoutInCell="1" allowOverlap="1" wp14:anchorId="6608EAFA" wp14:editId="16B532BF">
                <wp:simplePos x="0" y="0"/>
                <wp:positionH relativeFrom="page">
                  <wp:posOffset>5638800</wp:posOffset>
                </wp:positionH>
                <wp:positionV relativeFrom="page">
                  <wp:posOffset>2115185</wp:posOffset>
                </wp:positionV>
                <wp:extent cx="4523740" cy="3458210"/>
                <wp:effectExtent l="0" t="0" r="0" b="8890"/>
                <wp:wrapNone/>
                <wp:docPr id="67" name="Gruppieren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740" cy="3458210"/>
                          <a:chOff x="0" y="0"/>
                          <a:chExt cx="4523740" cy="3458818"/>
                        </a:xfrm>
                      </wpg:grpSpPr>
                      <wps:wsp>
                        <wps:cNvPr id="68" name="Rechteck 481"/>
                        <wps:cNvSpPr/>
                        <wps:spPr>
                          <a:xfrm>
                            <a:off x="0" y="0"/>
                            <a:ext cx="4523740" cy="3458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hteck 482"/>
                        <wps:cNvSpPr/>
                        <wps:spPr>
                          <a:xfrm>
                            <a:off x="0" y="0"/>
                            <a:ext cx="1296035" cy="619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feld 483"/>
                        <wps:cNvSpPr txBox="1"/>
                        <wps:spPr>
                          <a:xfrm>
                            <a:off x="206734" y="79513"/>
                            <a:ext cx="787179" cy="453224"/>
                          </a:xfrm>
                          <a:prstGeom prst="rect">
                            <a:avLst/>
                          </a:prstGeom>
                          <a:solidFill>
                            <a:schemeClr val="lt1"/>
                          </a:solidFill>
                          <a:ln w="6350">
                            <a:noFill/>
                          </a:ln>
                        </wps:spPr>
                        <wps:txbx>
                          <w:txbxContent>
                            <w:p w14:paraId="4C2B3AD1" w14:textId="77777777" w:rsidR="009E7014" w:rsidRPr="00983D68" w:rsidRDefault="009E7014" w:rsidP="009E7014">
                              <w:pPr>
                                <w:rPr>
                                  <w:sz w:val="40"/>
                                  <w:szCs w:val="40"/>
                                  <w:lang w:val="de-DE"/>
                                </w:rPr>
                              </w:pPr>
                              <w:r w:rsidRPr="00983D68">
                                <w:rPr>
                                  <w:sz w:val="40"/>
                                  <w:szCs w:val="40"/>
                                  <w:lang w:val="de-DE"/>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hteck 484"/>
                        <wps:cNvSpPr/>
                        <wps:spPr>
                          <a:xfrm>
                            <a:off x="0" y="0"/>
                            <a:ext cx="4523740" cy="620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485"/>
                        <wps:cNvSpPr txBox="1"/>
                        <wps:spPr>
                          <a:xfrm>
                            <a:off x="2775005" y="151075"/>
                            <a:ext cx="747422" cy="365760"/>
                          </a:xfrm>
                          <a:prstGeom prst="rect">
                            <a:avLst/>
                          </a:prstGeom>
                          <a:solidFill>
                            <a:schemeClr val="lt1"/>
                          </a:solidFill>
                          <a:ln w="6350">
                            <a:solidFill>
                              <a:schemeClr val="tx1"/>
                            </a:solidFill>
                          </a:ln>
                        </wps:spPr>
                        <wps:txbx>
                          <w:txbxContent>
                            <w:p w14:paraId="057D03D6" w14:textId="77777777" w:rsidR="009E7014" w:rsidRPr="00983D68" w:rsidRDefault="009E7014" w:rsidP="009E7014">
                              <w:pPr>
                                <w:rPr>
                                  <w:sz w:val="32"/>
                                  <w:szCs w:val="32"/>
                                  <w:lang w:val="de-DE"/>
                                </w:rPr>
                              </w:pPr>
                              <w:r w:rsidRPr="00983D68">
                                <w:rPr>
                                  <w:sz w:val="32"/>
                                  <w:szCs w:val="32"/>
                                  <w:lang w:val="de-D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feld 486"/>
                        <wps:cNvSpPr txBox="1"/>
                        <wps:spPr>
                          <a:xfrm>
                            <a:off x="3617843" y="151075"/>
                            <a:ext cx="860280" cy="365760"/>
                          </a:xfrm>
                          <a:prstGeom prst="rect">
                            <a:avLst/>
                          </a:prstGeom>
                          <a:solidFill>
                            <a:schemeClr val="lt1"/>
                          </a:solidFill>
                          <a:ln w="6350">
                            <a:solidFill>
                              <a:schemeClr val="tx1"/>
                            </a:solidFill>
                          </a:ln>
                        </wps:spPr>
                        <wps:txbx>
                          <w:txbxContent>
                            <w:p w14:paraId="787370D0" w14:textId="77777777" w:rsidR="009E7014" w:rsidRPr="00983D68" w:rsidRDefault="009E7014" w:rsidP="009E7014">
                              <w:pPr>
                                <w:rPr>
                                  <w:sz w:val="32"/>
                                  <w:szCs w:val="32"/>
                                  <w:lang w:val="de-DE"/>
                                </w:rPr>
                              </w:pPr>
                              <w:r>
                                <w:rPr>
                                  <w:sz w:val="32"/>
                                  <w:szCs w:val="32"/>
                                  <w:lang w:val="de-DE"/>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08EAFA" id="Gruppieren 67" o:spid="_x0000_s1198" style="position:absolute;margin-left:444pt;margin-top:166.55pt;width:356.2pt;height:272.3pt;z-index:251801600;mso-position-horizontal-relative:page;mso-position-vertical-relative:page" coordsize="45237,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">
                <v:rect id="Rechteck 481" o:spid="_x0000_s1199" style="position:absolute;width:45237;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" filled="f" strokecolor="black [3213]" strokeweight="1pt"/>
                <v:rect id="Rechteck 482" o:spid="_x0000_s1200" style="position:absolute;width:12960;height:6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shape id="Textfeld 483" o:spid="_x0000_s1201" type="#_x0000_t202" style="position:absolute;left:2067;top:795;width:7872;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4C2B3AD1" w14:textId="77777777" w:rsidR="009E7014" w:rsidRPr="00983D68" w:rsidRDefault="009E7014" w:rsidP="009E7014">
                        <w:pPr>
                          <w:rPr>
                            <w:sz w:val="40"/>
                            <w:szCs w:val="40"/>
                            <w:lang w:val="de-DE"/>
                          </w:rPr>
                        </w:pPr>
                        <w:r w:rsidRPr="00983D68">
                          <w:rPr>
                            <w:sz w:val="40"/>
                            <w:szCs w:val="40"/>
                            <w:lang w:val="de-DE"/>
                          </w:rPr>
                          <w:t>Logo</w:t>
                        </w:r>
                      </w:p>
                    </w:txbxContent>
                  </v:textbox>
                </v:shape>
                <v:rect id="Rechteck 484" o:spid="_x0000_s1202" style="position:absolute;width:45237;height: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shape id="Textfeld 485" o:spid="_x0000_s1203" type="#_x0000_t202" style="position:absolute;left:27750;top:1510;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" fillcolor="white [3201]" strokecolor="black [3213]" strokeweight=".5pt">
                  <v:textbox>
                    <w:txbxContent>
                      <w:p w14:paraId="057D03D6" w14:textId="77777777" w:rsidR="009E7014" w:rsidRPr="00983D68" w:rsidRDefault="009E7014" w:rsidP="009E7014">
                        <w:pPr>
                          <w:rPr>
                            <w:sz w:val="32"/>
                            <w:szCs w:val="32"/>
                            <w:lang w:val="de-DE"/>
                          </w:rPr>
                        </w:pPr>
                        <w:r w:rsidRPr="00983D68">
                          <w:rPr>
                            <w:sz w:val="32"/>
                            <w:szCs w:val="32"/>
                            <w:lang w:val="de-DE"/>
                          </w:rPr>
                          <w:t>Log in</w:t>
                        </w:r>
                      </w:p>
                    </w:txbxContent>
                  </v:textbox>
                </v:shape>
                <v:shape id="Textfeld 486" o:spid="_x0000_s1204" type="#_x0000_t202" style="position:absolute;left:36178;top:1510;width:860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" fillcolor="white [3201]" strokecolor="black [3213]" strokeweight=".5pt">
                  <v:textbox>
                    <w:txbxContent>
                      <w:p w14:paraId="787370D0" w14:textId="77777777" w:rsidR="009E7014" w:rsidRPr="00983D68" w:rsidRDefault="009E7014" w:rsidP="009E7014">
                        <w:pPr>
                          <w:rPr>
                            <w:sz w:val="32"/>
                            <w:szCs w:val="32"/>
                            <w:lang w:val="de-DE"/>
                          </w:rPr>
                        </w:pPr>
                        <w:proofErr w:type="spellStart"/>
                        <w:r>
                          <w:rPr>
                            <w:sz w:val="32"/>
                            <w:szCs w:val="32"/>
                            <w:lang w:val="de-DE"/>
                          </w:rPr>
                          <w:t>Signup</w:t>
                        </w:r>
                        <w:proofErr w:type="spellEnd"/>
                      </w:p>
                    </w:txbxContent>
                  </v:textbox>
                </v:shape>
                <w10:wrap anchorx="page" anchory="page"/>
              </v:group>
            </w:pict>
          </mc:Fallback>
        </mc:AlternateContent>
      </w:r>
      <w:r w:rsidR="009E7014" w:rsidRPr="00037B19">
        <w:rPr>
          <w:noProof/>
          <w:lang w:val="de-CH"/>
        </w:rPr>
        <w:drawing>
          <wp:anchor distT="0" distB="0" distL="114300" distR="114300" simplePos="0" relativeHeight="251799552" behindDoc="0" locked="0" layoutInCell="1" allowOverlap="1" wp14:anchorId="21AE7BC6" wp14:editId="325A4AC2">
            <wp:simplePos x="0" y="0"/>
            <wp:positionH relativeFrom="column">
              <wp:posOffset>2709455</wp:posOffset>
            </wp:positionH>
            <wp:positionV relativeFrom="page">
              <wp:posOffset>4251710</wp:posOffset>
            </wp:positionV>
            <wp:extent cx="1533525" cy="1247140"/>
            <wp:effectExtent l="0" t="0" r="9525" b="0"/>
            <wp:wrapNone/>
            <wp:docPr id="479" name="Grafik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BA" w:rsidRPr="00037B19">
        <w:rPr>
          <w:noProof/>
          <w:lang w:val="de-CH"/>
        </w:rPr>
        <w:drawing>
          <wp:anchor distT="0" distB="0" distL="114300" distR="114300" simplePos="0" relativeHeight="251794432" behindDoc="0" locked="0" layoutInCell="1" allowOverlap="1" wp14:anchorId="597590C4" wp14:editId="4CF2C2A0">
            <wp:simplePos x="0" y="0"/>
            <wp:positionH relativeFrom="page">
              <wp:posOffset>4216375</wp:posOffset>
            </wp:positionH>
            <wp:positionV relativeFrom="page">
              <wp:posOffset>3438525</wp:posOffset>
            </wp:positionV>
            <wp:extent cx="314149" cy="314149"/>
            <wp:effectExtent l="0" t="0" r="0" b="0"/>
            <wp:wrapNone/>
            <wp:docPr id="473" name="Grafik 473" descr="Bild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Grafik 473" descr="Bild mit einfarbiger Füllung"/>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14149" cy="31414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8528" behindDoc="0" locked="0" layoutInCell="1" allowOverlap="1" wp14:anchorId="67D82BAF" wp14:editId="518136DE">
                <wp:simplePos x="0" y="0"/>
                <wp:positionH relativeFrom="page">
                  <wp:posOffset>3893185</wp:posOffset>
                </wp:positionH>
                <wp:positionV relativeFrom="margin">
                  <wp:align>center</wp:align>
                </wp:positionV>
                <wp:extent cx="869315" cy="263525"/>
                <wp:effectExtent l="0" t="0" r="0" b="0"/>
                <wp:wrapNone/>
                <wp:docPr id="66" name="Textfeld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315" cy="263525"/>
                        </a:xfrm>
                        <a:prstGeom prst="rect">
                          <a:avLst/>
                        </a:prstGeom>
                        <a:noFill/>
                        <a:ln w="6350">
                          <a:noFill/>
                        </a:ln>
                      </wps:spPr>
                      <wps:txbx>
                        <w:txbxContent>
                          <w:p w14:paraId="113D309A" w14:textId="2034FA06" w:rsidR="00A624BA" w:rsidRPr="00A624BA" w:rsidRDefault="00A624BA">
                            <w:pPr>
                              <w:rPr>
                                <w:sz w:val="16"/>
                                <w:szCs w:val="16"/>
                                <w:lang w:val="de-CH"/>
                              </w:rPr>
                            </w:pPr>
                            <w:r>
                              <w:rPr>
                                <w:sz w:val="16"/>
                                <w:szCs w:val="16"/>
                                <w:lang w:val="de-CH"/>
                              </w:rPr>
                              <w:t>Foto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2BAF" id="Textfeld 66" o:spid="_x0000_s1205" type="#_x0000_t202" style="position:absolute;margin-left:306.55pt;margin-top:0;width:68.45pt;height:20.75pt;z-index:25179852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" filled="f" stroked="f" strokeweight=".5pt">
                <v:textbox>
                  <w:txbxContent>
                    <w:p w14:paraId="113D309A" w14:textId="2034FA06" w:rsidR="00A624BA" w:rsidRPr="00A624BA" w:rsidRDefault="00A624BA">
                      <w:pPr>
                        <w:rPr>
                          <w:sz w:val="16"/>
                          <w:szCs w:val="16"/>
                          <w:lang w:val="de-CH"/>
                        </w:rPr>
                      </w:pPr>
                      <w:r>
                        <w:rPr>
                          <w:sz w:val="16"/>
                          <w:szCs w:val="16"/>
                          <w:lang w:val="de-CH"/>
                        </w:rPr>
                        <w:t>Foto hinzufügen</w:t>
                      </w:r>
                    </w:p>
                  </w:txbxContent>
                </v:textbox>
                <w10:wrap anchorx="page" anchory="margin"/>
              </v:shape>
            </w:pict>
          </mc:Fallback>
        </mc:AlternateContent>
      </w:r>
      <w:r>
        <w:rPr>
          <w:noProof/>
        </w:rPr>
        <mc:AlternateContent>
          <mc:Choice Requires="wps">
            <w:drawing>
              <wp:anchor distT="0" distB="0" distL="114300" distR="114300" simplePos="0" relativeHeight="251797504" behindDoc="0" locked="0" layoutInCell="1" allowOverlap="1" wp14:anchorId="438991D9" wp14:editId="4A31BEFE">
                <wp:simplePos x="0" y="0"/>
                <wp:positionH relativeFrom="page">
                  <wp:posOffset>3646170</wp:posOffset>
                </wp:positionH>
                <wp:positionV relativeFrom="page">
                  <wp:posOffset>3147060</wp:posOffset>
                </wp:positionV>
                <wp:extent cx="1458595" cy="948055"/>
                <wp:effectExtent l="0" t="0" r="8255" b="4445"/>
                <wp:wrapNone/>
                <wp:docPr id="65" name="Rechteck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8595" cy="94805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811CDCC" id="Rechteck 65" o:spid="_x0000_s1026" style="position:absolute;margin-left:287.1pt;margin-top:247.8pt;width:114.85pt;height:74.65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" filled="f" strokecolor="black [3213]" strokeweight="1pt">
                <v:stroke dashstyle="1 1"/>
                <v:path arrowok="t"/>
                <w10:wrap anchorx="page" anchory="page"/>
              </v:rect>
            </w:pict>
          </mc:Fallback>
        </mc:AlternateContent>
      </w:r>
      <w:r>
        <w:rPr>
          <w:noProof/>
        </w:rPr>
        <mc:AlternateContent>
          <mc:Choice Requires="wps">
            <w:drawing>
              <wp:anchor distT="0" distB="0" distL="114300" distR="114300" simplePos="0" relativeHeight="251793408" behindDoc="0" locked="0" layoutInCell="1" allowOverlap="1" wp14:anchorId="3644BA30" wp14:editId="02FDBB4A">
                <wp:simplePos x="0" y="0"/>
                <wp:positionH relativeFrom="page">
                  <wp:posOffset>1125855</wp:posOffset>
                </wp:positionH>
                <wp:positionV relativeFrom="page">
                  <wp:posOffset>2820035</wp:posOffset>
                </wp:positionV>
                <wp:extent cx="4054475" cy="2719705"/>
                <wp:effectExtent l="0" t="0" r="3175" b="4445"/>
                <wp:wrapNone/>
                <wp:docPr id="64" name="Textfeld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4475" cy="2719705"/>
                        </a:xfrm>
                        <a:prstGeom prst="rect">
                          <a:avLst/>
                        </a:prstGeom>
                        <a:solidFill>
                          <a:schemeClr val="lt1"/>
                        </a:solidFill>
                        <a:ln w="6350">
                          <a:solidFill>
                            <a:schemeClr val="tx1"/>
                          </a:solidFill>
                        </a:ln>
                      </wps:spPr>
                      <wps:txbx>
                        <w:txbxContent>
                          <w:p w14:paraId="611D689F" w14:textId="63481056" w:rsidR="00A624BA" w:rsidRPr="00983D68" w:rsidRDefault="00A624BA" w:rsidP="00A624BA">
                            <w:pPr>
                              <w:rPr>
                                <w:sz w:val="32"/>
                                <w:szCs w:val="32"/>
                                <w:lang w:val="de-DE"/>
                              </w:rPr>
                            </w:pPr>
                            <w:r>
                              <w:rPr>
                                <w:sz w:val="32"/>
                                <w:szCs w:val="32"/>
                                <w:lang w:val="de-DE"/>
                              </w:rPr>
                              <w: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44BA30" id="Textfeld 64" o:spid="_x0000_s1206" type="#_x0000_t202" style="position:absolute;margin-left:88.65pt;margin-top:222.05pt;width:319.25pt;height:214.15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" fillcolor="white [3201]" strokecolor="black [3213]" strokeweight=".5pt">
                <v:path arrowok="t"/>
                <v:textbox>
                  <w:txbxContent>
                    <w:p w14:paraId="611D689F" w14:textId="63481056" w:rsidR="00A624BA" w:rsidRPr="00983D68" w:rsidRDefault="00A624BA" w:rsidP="00A624BA">
                      <w:pPr>
                        <w:rPr>
                          <w:sz w:val="32"/>
                          <w:szCs w:val="32"/>
                          <w:lang w:val="de-DE"/>
                        </w:rPr>
                      </w:pPr>
                      <w:r>
                        <w:rPr>
                          <w:sz w:val="32"/>
                          <w:szCs w:val="32"/>
                          <w:lang w:val="de-DE"/>
                        </w:rPr>
                        <w:t>[Titel]</w:t>
                      </w:r>
                    </w:p>
                  </w:txbxContent>
                </v:textbox>
                <w10:wrap anchorx="page" anchory="page"/>
              </v:shape>
            </w:pict>
          </mc:Fallback>
        </mc:AlternateContent>
      </w:r>
      <w:r>
        <w:rPr>
          <w:noProof/>
        </w:rPr>
        <mc:AlternateContent>
          <mc:Choice Requires="wps">
            <w:drawing>
              <wp:anchor distT="0" distB="0" distL="114300" distR="114300" simplePos="0" relativeHeight="251795456" behindDoc="0" locked="0" layoutInCell="1" allowOverlap="1" wp14:anchorId="257C598F" wp14:editId="531A38E6">
                <wp:simplePos x="0" y="0"/>
                <wp:positionH relativeFrom="page">
                  <wp:posOffset>1207770</wp:posOffset>
                </wp:positionH>
                <wp:positionV relativeFrom="page">
                  <wp:posOffset>3147695</wp:posOffset>
                </wp:positionV>
                <wp:extent cx="2374900" cy="2392045"/>
                <wp:effectExtent l="0" t="0" r="6350" b="8255"/>
                <wp:wrapNone/>
                <wp:docPr id="511" name="Textfeld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0" cy="2392045"/>
                        </a:xfrm>
                        <a:prstGeom prst="rect">
                          <a:avLst/>
                        </a:prstGeom>
                        <a:solidFill>
                          <a:schemeClr val="lt1"/>
                        </a:solidFill>
                        <a:ln w="6350">
                          <a:solidFill>
                            <a:prstClr val="black"/>
                          </a:solidFill>
                        </a:ln>
                      </wps:spPr>
                      <wps:txbx>
                        <w:txbxContent>
                          <w:p w14:paraId="7A508098" w14:textId="650A9910" w:rsidR="00A624BA" w:rsidRPr="00A624BA" w:rsidRDefault="00A624BA" w:rsidP="00A624BA">
                            <w:pPr>
                              <w:rPr>
                                <w:lang w:val="de-CH"/>
                              </w:rPr>
                            </w:pPr>
                            <w:r>
                              <w:rPr>
                                <w:lang w:val="de-CH"/>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C598F" id="Textfeld 511" o:spid="_x0000_s1207" type="#_x0000_t202" style="position:absolute;margin-left:95.1pt;margin-top:247.85pt;width:187pt;height:188.3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" fillcolor="white [3201]" strokeweight=".5pt">
                <v:path arrowok="t"/>
                <v:textbox>
                  <w:txbxContent>
                    <w:p w14:paraId="7A508098" w14:textId="650A9910" w:rsidR="00A624BA" w:rsidRPr="00A624BA" w:rsidRDefault="00A624BA" w:rsidP="00A624BA">
                      <w:pPr>
                        <w:rPr>
                          <w:lang w:val="de-CH"/>
                        </w:rPr>
                      </w:pPr>
                      <w:r>
                        <w:rPr>
                          <w:lang w:val="de-CH"/>
                        </w:rPr>
                        <w:t>[Text]</w:t>
                      </w:r>
                    </w:p>
                  </w:txbxContent>
                </v:textbox>
                <w10:wrap anchorx="page" anchory="page"/>
              </v:shape>
            </w:pict>
          </mc:Fallback>
        </mc:AlternateContent>
      </w:r>
      <w:r>
        <w:rPr>
          <w:noProof/>
        </w:rPr>
        <mc:AlternateContent>
          <mc:Choice Requires="wpg">
            <w:drawing>
              <wp:anchor distT="0" distB="0" distL="114300" distR="114300" simplePos="0" relativeHeight="251796480" behindDoc="0" locked="0" layoutInCell="1" allowOverlap="1" wp14:anchorId="10BF2FBD" wp14:editId="721370DB">
                <wp:simplePos x="0" y="0"/>
                <wp:positionH relativeFrom="page">
                  <wp:posOffset>5287010</wp:posOffset>
                </wp:positionH>
                <wp:positionV relativeFrom="page">
                  <wp:posOffset>2760345</wp:posOffset>
                </wp:positionV>
                <wp:extent cx="88900" cy="2719705"/>
                <wp:effectExtent l="0" t="0" r="6350" b="4445"/>
                <wp:wrapNone/>
                <wp:docPr id="10" name="Gruppieren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900" cy="2719705"/>
                          <a:chOff x="0" y="0"/>
                          <a:chExt cx="89065" cy="2719449"/>
                        </a:xfrm>
                      </wpg:grpSpPr>
                      <wps:wsp>
                        <wps:cNvPr id="460" name="Textfeld 457"/>
                        <wps:cNvSpPr txBox="1"/>
                        <wps:spPr>
                          <a:xfrm>
                            <a:off x="0" y="0"/>
                            <a:ext cx="89065" cy="2719449"/>
                          </a:xfrm>
                          <a:prstGeom prst="rect">
                            <a:avLst/>
                          </a:prstGeom>
                          <a:solidFill>
                            <a:schemeClr val="lt1"/>
                          </a:solidFill>
                          <a:ln w="6350">
                            <a:solidFill>
                              <a:schemeClr val="tx1"/>
                            </a:solidFill>
                          </a:ln>
                        </wps:spPr>
                        <wps:txbx>
                          <w:txbxContent>
                            <w:p w14:paraId="780BE4CD" w14:textId="77777777" w:rsidR="00A624BA" w:rsidRPr="00983D68" w:rsidRDefault="00A624BA" w:rsidP="00A624BA">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feld 458"/>
                        <wps:cNvSpPr txBox="1"/>
                        <wps:spPr>
                          <a:xfrm>
                            <a:off x="21142" y="23785"/>
                            <a:ext cx="53195" cy="195563"/>
                          </a:xfrm>
                          <a:prstGeom prst="rect">
                            <a:avLst/>
                          </a:prstGeom>
                          <a:solidFill>
                            <a:schemeClr val="tx1"/>
                          </a:solidFill>
                          <a:ln w="6350">
                            <a:solidFill>
                              <a:schemeClr val="tx1"/>
                            </a:solidFill>
                          </a:ln>
                        </wps:spPr>
                        <wps:txbx>
                          <w:txbxContent>
                            <w:p w14:paraId="32E77465" w14:textId="77777777" w:rsidR="009E7014" w:rsidRPr="00983D68" w:rsidRDefault="009E7014" w:rsidP="009E7014">
                              <w:pPr>
                                <w:rPr>
                                  <w:sz w:val="32"/>
                                  <w:szCs w:val="32"/>
                                  <w:lang w:val="de-DE"/>
                                </w:rPr>
                              </w:pPr>
                            </w:p>
                            <w:p w14:paraId="1961F8DC" w14:textId="77777777" w:rsidR="00A624BA" w:rsidRPr="00983D68" w:rsidRDefault="00A624BA" w:rsidP="00A624BA">
                              <w:pPr>
                                <w:rPr>
                                  <w:sz w:val="32"/>
                                  <w:szCs w:val="3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0BF2FBD" id="Gruppieren 10" o:spid="_x0000_s1208" style="position:absolute;margin-left:416.3pt;margin-top:217.35pt;width:7pt;height:214.15pt;z-index:251796480;mso-position-horizontal-relative:page;mso-position-vertical-relative:page;mso-width-relative:margin" coordsize="890,2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">
                <v:shape id="Textfeld 457" o:spid="_x0000_s1209" type="#_x0000_t202" style="position:absolute;width:890;height:2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" fillcolor="white [3201]" strokecolor="black [3213]" strokeweight=".5pt">
                  <v:textbox>
                    <w:txbxContent>
                      <w:p w14:paraId="780BE4CD" w14:textId="77777777" w:rsidR="00A624BA" w:rsidRPr="00983D68" w:rsidRDefault="00A624BA" w:rsidP="00A624BA">
                        <w:pPr>
                          <w:rPr>
                            <w:sz w:val="32"/>
                            <w:szCs w:val="32"/>
                            <w:lang w:val="de-DE"/>
                          </w:rPr>
                        </w:pPr>
                      </w:p>
                    </w:txbxContent>
                  </v:textbox>
                </v:shape>
                <v:shape id="Textfeld 458" o:spid="_x0000_s1210" type="#_x0000_t202" style="position:absolute;left:211;top:237;width:53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" fillcolor="black [3213]" strokecolor="black [3213]" strokeweight=".5pt">
                  <v:textbox>
                    <w:txbxContent>
                      <w:p w14:paraId="32E77465" w14:textId="77777777" w:rsidR="009E7014" w:rsidRPr="00983D68" w:rsidRDefault="009E7014" w:rsidP="009E7014">
                        <w:pPr>
                          <w:rPr>
                            <w:sz w:val="32"/>
                            <w:szCs w:val="32"/>
                            <w:lang w:val="de-DE"/>
                          </w:rPr>
                        </w:pPr>
                      </w:p>
                      <w:p w14:paraId="1961F8DC" w14:textId="77777777" w:rsidR="00A624BA" w:rsidRPr="00983D68" w:rsidRDefault="00A624BA" w:rsidP="00A624BA">
                        <w:pPr>
                          <w:rPr>
                            <w:sz w:val="32"/>
                            <w:szCs w:val="32"/>
                            <w:lang w:val="de-DE"/>
                          </w:rPr>
                        </w:pPr>
                      </w:p>
                    </w:txbxContent>
                  </v:textbox>
                </v:shape>
                <w10:wrap anchorx="page" anchory="page"/>
              </v:group>
            </w:pict>
          </mc:Fallback>
        </mc:AlternateContent>
      </w:r>
      <w:r w:rsidR="00975D29" w:rsidRPr="00037B19">
        <w:rPr>
          <w:lang w:val="de-CH"/>
        </w:rPr>
        <w:br w:type="page"/>
      </w:r>
    </w:p>
    <w:p w14:paraId="712597DC" w14:textId="60014A26" w:rsidR="00E73A04" w:rsidRPr="00037B19" w:rsidRDefault="00E73A04" w:rsidP="0086469B">
      <w:pPr>
        <w:rPr>
          <w:lang w:val="de-CH"/>
        </w:rPr>
        <w:sectPr w:rsidR="00E73A04" w:rsidRPr="00037B19" w:rsidSect="001443B4">
          <w:pgSz w:w="16838" w:h="11906" w:orient="landscape" w:code="9"/>
          <w:pgMar w:top="1440" w:right="1440" w:bottom="1440" w:left="1440" w:header="709" w:footer="567" w:gutter="0"/>
          <w:pgNumType w:start="0"/>
          <w:cols w:space="708"/>
          <w:titlePg/>
          <w:docGrid w:linePitch="360"/>
        </w:sectPr>
      </w:pPr>
    </w:p>
    <w:p w14:paraId="638C9166" w14:textId="1D832FDE" w:rsidR="00B85196" w:rsidRPr="00037B19" w:rsidRDefault="00C00E6B" w:rsidP="00B85196">
      <w:pPr>
        <w:pStyle w:val="berschrift1"/>
        <w:rPr>
          <w:rFonts w:asciiTheme="minorHAnsi" w:hAnsiTheme="minorHAnsi" w:cstheme="minorHAnsi"/>
          <w:lang w:val="de-CH"/>
        </w:rPr>
      </w:pPr>
      <w:bookmarkStart w:id="14" w:name="_Toc97107576"/>
      <w:r w:rsidRPr="00037B19">
        <w:rPr>
          <w:rFonts w:asciiTheme="minorHAnsi" w:hAnsiTheme="minorHAnsi" w:cstheme="minorHAnsi"/>
          <w:lang w:val="de-CH"/>
        </w:rPr>
        <w:lastRenderedPageBreak/>
        <w:t>Arbeit Journal</w:t>
      </w:r>
      <w:bookmarkEnd w:id="14"/>
    </w:p>
    <w:p w14:paraId="51B8482E" w14:textId="65F60057" w:rsidR="00D3308C" w:rsidRPr="00037B19" w:rsidRDefault="00D3308C" w:rsidP="00D3308C">
      <w:pPr>
        <w:rPr>
          <w:rFonts w:asciiTheme="minorHAnsi" w:hAnsiTheme="minorHAnsi" w:cstheme="minorHAnsi"/>
          <w:lang w:val="de-CH"/>
        </w:rPr>
      </w:pPr>
      <w:r w:rsidRPr="00037B19">
        <w:rPr>
          <w:rFonts w:asciiTheme="minorHAnsi" w:hAnsiTheme="minorHAnsi" w:cstheme="minorHAnsi"/>
          <w:lang w:val="de-CH"/>
        </w:rPr>
        <w:t>1.12.2021</w:t>
      </w:r>
    </w:p>
    <w:tbl>
      <w:tblPr>
        <w:tblW w:w="87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13"/>
        <w:gridCol w:w="1134"/>
        <w:gridCol w:w="1119"/>
      </w:tblGrid>
      <w:tr w:rsidR="00D3308C" w:rsidRPr="00037B19" w14:paraId="429E33BA" w14:textId="77777777" w:rsidTr="00060BA1">
        <w:trPr>
          <w:trHeight w:val="426"/>
        </w:trPr>
        <w:tc>
          <w:tcPr>
            <w:tcW w:w="6513"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25B5E068"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Tätigkeiten</w:t>
            </w:r>
          </w:p>
        </w:tc>
        <w:tc>
          <w:tcPr>
            <w:tcW w:w="1134" w:type="dxa"/>
            <w:tcBorders>
              <w:top w:val="single" w:sz="6" w:space="0" w:color="auto"/>
              <w:left w:val="nil"/>
              <w:bottom w:val="single" w:sz="6" w:space="0" w:color="auto"/>
              <w:right w:val="single" w:sz="6" w:space="0" w:color="auto"/>
            </w:tcBorders>
            <w:shd w:val="clear" w:color="auto" w:fill="BFBFBF"/>
            <w:vAlign w:val="center"/>
            <w:hideMark/>
          </w:tcPr>
          <w:p w14:paraId="4D6ECB80"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Stunden Soll</w:t>
            </w:r>
          </w:p>
        </w:tc>
        <w:tc>
          <w:tcPr>
            <w:tcW w:w="1119" w:type="dxa"/>
            <w:tcBorders>
              <w:top w:val="single" w:sz="6" w:space="0" w:color="auto"/>
              <w:left w:val="nil"/>
              <w:bottom w:val="single" w:sz="6" w:space="0" w:color="auto"/>
              <w:right w:val="single" w:sz="6" w:space="0" w:color="auto"/>
            </w:tcBorders>
            <w:shd w:val="clear" w:color="auto" w:fill="BFBFBF"/>
            <w:vAlign w:val="center"/>
            <w:hideMark/>
          </w:tcPr>
          <w:p w14:paraId="2E81BF8C"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Stunden Ist</w:t>
            </w:r>
          </w:p>
        </w:tc>
      </w:tr>
      <w:tr w:rsidR="00D3308C" w:rsidRPr="00037B19" w14:paraId="647C3647" w14:textId="77777777" w:rsidTr="00060BA1">
        <w:trPr>
          <w:trHeight w:val="426"/>
        </w:trPr>
        <w:tc>
          <w:tcPr>
            <w:tcW w:w="6513" w:type="dxa"/>
            <w:tcBorders>
              <w:top w:val="nil"/>
              <w:left w:val="single" w:sz="6" w:space="0" w:color="auto"/>
              <w:bottom w:val="single" w:sz="6" w:space="0" w:color="auto"/>
              <w:right w:val="single" w:sz="6" w:space="0" w:color="auto"/>
            </w:tcBorders>
            <w:shd w:val="clear" w:color="auto" w:fill="auto"/>
            <w:hideMark/>
          </w:tcPr>
          <w:p w14:paraId="4A33468E" w14:textId="363D6D26"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Logo erstellt</w:t>
            </w:r>
          </w:p>
        </w:tc>
        <w:tc>
          <w:tcPr>
            <w:tcW w:w="1134" w:type="dxa"/>
            <w:tcBorders>
              <w:top w:val="nil"/>
              <w:left w:val="nil"/>
              <w:bottom w:val="single" w:sz="6" w:space="0" w:color="auto"/>
              <w:right w:val="single" w:sz="6" w:space="0" w:color="auto"/>
            </w:tcBorders>
            <w:shd w:val="clear" w:color="auto" w:fill="auto"/>
            <w:hideMark/>
          </w:tcPr>
          <w:p w14:paraId="2C268337" w14:textId="4B13FA6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2</w:t>
            </w:r>
          </w:p>
        </w:tc>
        <w:tc>
          <w:tcPr>
            <w:tcW w:w="1119" w:type="dxa"/>
            <w:tcBorders>
              <w:top w:val="nil"/>
              <w:left w:val="nil"/>
              <w:bottom w:val="single" w:sz="6" w:space="0" w:color="auto"/>
              <w:right w:val="single" w:sz="6" w:space="0" w:color="auto"/>
            </w:tcBorders>
            <w:shd w:val="clear" w:color="auto" w:fill="auto"/>
            <w:hideMark/>
          </w:tcPr>
          <w:p w14:paraId="5C848F59" w14:textId="587A0D2B"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5</w:t>
            </w:r>
          </w:p>
        </w:tc>
      </w:tr>
      <w:tr w:rsidR="00D3308C" w:rsidRPr="00037B19" w14:paraId="518A40B6" w14:textId="77777777" w:rsidTr="00060BA1">
        <w:trPr>
          <w:trHeight w:val="426"/>
        </w:trPr>
        <w:tc>
          <w:tcPr>
            <w:tcW w:w="6513" w:type="dxa"/>
            <w:tcBorders>
              <w:top w:val="nil"/>
              <w:left w:val="single" w:sz="6" w:space="0" w:color="auto"/>
              <w:bottom w:val="single" w:sz="6" w:space="0" w:color="auto"/>
              <w:right w:val="single" w:sz="6" w:space="0" w:color="auto"/>
            </w:tcBorders>
            <w:shd w:val="clear" w:color="auto" w:fill="auto"/>
          </w:tcPr>
          <w:p w14:paraId="0C3B1FAE" w14:textId="6F0C38B3"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34" w:type="dxa"/>
            <w:tcBorders>
              <w:top w:val="nil"/>
              <w:left w:val="nil"/>
              <w:bottom w:val="single" w:sz="6" w:space="0" w:color="auto"/>
              <w:right w:val="single" w:sz="6" w:space="0" w:color="auto"/>
            </w:tcBorders>
            <w:shd w:val="clear" w:color="auto" w:fill="auto"/>
          </w:tcPr>
          <w:p w14:paraId="533B208A" w14:textId="459E4C7A"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auto"/>
          </w:tcPr>
          <w:p w14:paraId="1E5C2F2B" w14:textId="64E8BE28"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r>
      <w:tr w:rsidR="00D3308C" w:rsidRPr="00037B19" w14:paraId="309EE98B" w14:textId="77777777" w:rsidTr="00060BA1">
        <w:trPr>
          <w:trHeight w:val="426"/>
        </w:trPr>
        <w:tc>
          <w:tcPr>
            <w:tcW w:w="6513" w:type="dxa"/>
            <w:tcBorders>
              <w:top w:val="nil"/>
              <w:left w:val="single" w:sz="6" w:space="0" w:color="auto"/>
              <w:bottom w:val="single" w:sz="6" w:space="0" w:color="auto"/>
              <w:right w:val="single" w:sz="6" w:space="0" w:color="auto"/>
            </w:tcBorders>
            <w:shd w:val="clear" w:color="auto" w:fill="auto"/>
          </w:tcPr>
          <w:p w14:paraId="3FE179E2" w14:textId="7A1ABE8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34" w:type="dxa"/>
            <w:tcBorders>
              <w:top w:val="nil"/>
              <w:left w:val="nil"/>
              <w:bottom w:val="single" w:sz="6" w:space="0" w:color="auto"/>
              <w:right w:val="single" w:sz="6" w:space="0" w:color="auto"/>
            </w:tcBorders>
            <w:shd w:val="clear" w:color="auto" w:fill="auto"/>
          </w:tcPr>
          <w:p w14:paraId="480D9EEE" w14:textId="604802BF"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auto"/>
          </w:tcPr>
          <w:p w14:paraId="4D96E368"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r>
      <w:tr w:rsidR="00D3308C" w:rsidRPr="00037B19" w14:paraId="4EB95EE6" w14:textId="77777777" w:rsidTr="00060BA1">
        <w:trPr>
          <w:trHeight w:val="426"/>
        </w:trPr>
        <w:tc>
          <w:tcPr>
            <w:tcW w:w="6513" w:type="dxa"/>
            <w:tcBorders>
              <w:top w:val="nil"/>
              <w:left w:val="single" w:sz="6" w:space="0" w:color="auto"/>
              <w:bottom w:val="single" w:sz="6" w:space="0" w:color="auto"/>
              <w:right w:val="single" w:sz="6" w:space="0" w:color="auto"/>
            </w:tcBorders>
            <w:shd w:val="clear" w:color="auto" w:fill="auto"/>
          </w:tcPr>
          <w:p w14:paraId="5B724E63" w14:textId="2977F5BB"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34" w:type="dxa"/>
            <w:tcBorders>
              <w:top w:val="nil"/>
              <w:left w:val="nil"/>
              <w:bottom w:val="single" w:sz="6" w:space="0" w:color="auto"/>
              <w:right w:val="single" w:sz="6" w:space="0" w:color="auto"/>
            </w:tcBorders>
            <w:shd w:val="clear" w:color="auto" w:fill="auto"/>
          </w:tcPr>
          <w:p w14:paraId="4B362473"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auto"/>
          </w:tcPr>
          <w:p w14:paraId="77212C9C"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r>
      <w:tr w:rsidR="00D3308C" w:rsidRPr="00037B19" w14:paraId="3F9698F1" w14:textId="77777777" w:rsidTr="00060BA1">
        <w:trPr>
          <w:trHeight w:val="426"/>
        </w:trPr>
        <w:tc>
          <w:tcPr>
            <w:tcW w:w="6513" w:type="dxa"/>
            <w:tcBorders>
              <w:top w:val="nil"/>
              <w:left w:val="single" w:sz="6" w:space="0" w:color="auto"/>
              <w:bottom w:val="single" w:sz="6" w:space="0" w:color="auto"/>
              <w:right w:val="single" w:sz="6" w:space="0" w:color="auto"/>
            </w:tcBorders>
            <w:shd w:val="clear" w:color="auto" w:fill="auto"/>
            <w:hideMark/>
          </w:tcPr>
          <w:p w14:paraId="387A6BB5"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b/>
                <w:bCs/>
                <w:lang w:val="de-CH" w:eastAsia="de-CH"/>
              </w:rPr>
              <w:t>Total</w:t>
            </w:r>
          </w:p>
        </w:tc>
        <w:tc>
          <w:tcPr>
            <w:tcW w:w="1134" w:type="dxa"/>
            <w:tcBorders>
              <w:top w:val="nil"/>
              <w:left w:val="nil"/>
              <w:bottom w:val="single" w:sz="6" w:space="0" w:color="auto"/>
              <w:right w:val="single" w:sz="6" w:space="0" w:color="auto"/>
            </w:tcBorders>
            <w:shd w:val="clear" w:color="auto" w:fill="auto"/>
          </w:tcPr>
          <w:p w14:paraId="4B82C38A"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auto"/>
          </w:tcPr>
          <w:p w14:paraId="7294553A"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p>
        </w:tc>
      </w:tr>
      <w:tr w:rsidR="00D3308C" w:rsidRPr="00037B19" w14:paraId="68C6C3AF" w14:textId="77777777" w:rsidTr="00060BA1">
        <w:trPr>
          <w:trHeight w:val="638"/>
        </w:trPr>
        <w:tc>
          <w:tcPr>
            <w:tcW w:w="6513" w:type="dxa"/>
            <w:tcBorders>
              <w:top w:val="nil"/>
              <w:left w:val="single" w:sz="6" w:space="0" w:color="auto"/>
              <w:bottom w:val="single" w:sz="6" w:space="0" w:color="auto"/>
              <w:right w:val="single" w:sz="6" w:space="0" w:color="auto"/>
            </w:tcBorders>
            <w:shd w:val="clear" w:color="auto" w:fill="auto"/>
            <w:hideMark/>
          </w:tcPr>
          <w:p w14:paraId="0F762D98"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Abweichungen Soll / Ist</w:t>
            </w:r>
          </w:p>
        </w:tc>
        <w:tc>
          <w:tcPr>
            <w:tcW w:w="1134" w:type="dxa"/>
            <w:tcBorders>
              <w:top w:val="nil"/>
              <w:left w:val="nil"/>
              <w:bottom w:val="single" w:sz="6" w:space="0" w:color="auto"/>
              <w:right w:val="single" w:sz="6" w:space="0" w:color="auto"/>
            </w:tcBorders>
            <w:shd w:val="clear" w:color="auto" w:fill="auto"/>
            <w:hideMark/>
          </w:tcPr>
          <w:p w14:paraId="43BFE41B" w14:textId="77777777" w:rsidR="00D3308C" w:rsidRPr="00037B19" w:rsidRDefault="00D3308C" w:rsidP="00060BA1">
            <w:pPr>
              <w:spacing w:after="0" w:line="240" w:lineRule="auto"/>
              <w:jc w:val="right"/>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FFFFFF" w:themeFill="background1"/>
            <w:hideMark/>
          </w:tcPr>
          <w:p w14:paraId="339EA904" w14:textId="77777777" w:rsidR="00D3308C" w:rsidRPr="00037B19" w:rsidRDefault="00D3308C" w:rsidP="00060BA1">
            <w:pPr>
              <w:spacing w:after="0" w:line="240" w:lineRule="auto"/>
              <w:jc w:val="right"/>
              <w:textAlignment w:val="baseline"/>
              <w:rPr>
                <w:rFonts w:asciiTheme="minorHAnsi" w:eastAsia="Times New Roman" w:hAnsiTheme="minorHAnsi" w:cstheme="minorHAnsi"/>
                <w:lang w:val="de-CH" w:eastAsia="de-CH"/>
              </w:rPr>
            </w:pPr>
          </w:p>
        </w:tc>
      </w:tr>
      <w:tr w:rsidR="00D3308C" w:rsidRPr="00037B19" w14:paraId="48F4FED4" w14:textId="77777777" w:rsidTr="00060BA1">
        <w:trPr>
          <w:trHeight w:val="403"/>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2C4E0A7C"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Probleme</w:t>
            </w:r>
          </w:p>
        </w:tc>
      </w:tr>
      <w:tr w:rsidR="00D3308C" w:rsidRPr="00037B19" w14:paraId="2C69672B" w14:textId="77777777" w:rsidTr="00060BA1">
        <w:trPr>
          <w:trHeight w:val="437"/>
        </w:trPr>
        <w:tc>
          <w:tcPr>
            <w:tcW w:w="8766" w:type="dxa"/>
            <w:gridSpan w:val="3"/>
            <w:tcBorders>
              <w:top w:val="nil"/>
              <w:left w:val="single" w:sz="6" w:space="0" w:color="auto"/>
              <w:bottom w:val="single" w:sz="6" w:space="0" w:color="auto"/>
              <w:right w:val="single" w:sz="6" w:space="0" w:color="auto"/>
            </w:tcBorders>
            <w:shd w:val="clear" w:color="auto" w:fill="auto"/>
            <w:hideMark/>
          </w:tcPr>
          <w:p w14:paraId="43C9B674" w14:textId="5EC97FF8"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Beim T Buchstaben bei meinem Logo, kann ich keine Löcher erstellen</w:t>
            </w:r>
          </w:p>
        </w:tc>
      </w:tr>
      <w:tr w:rsidR="00D3308C" w:rsidRPr="00037B19" w14:paraId="55A84EB4" w14:textId="77777777" w:rsidTr="00060BA1">
        <w:trPr>
          <w:trHeight w:val="403"/>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62A7AD18"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Hilfestellung</w:t>
            </w:r>
          </w:p>
        </w:tc>
      </w:tr>
      <w:tr w:rsidR="00D3308C" w:rsidRPr="00037B19" w14:paraId="18FED290" w14:textId="77777777" w:rsidTr="00060BA1">
        <w:trPr>
          <w:trHeight w:val="580"/>
        </w:trPr>
        <w:tc>
          <w:tcPr>
            <w:tcW w:w="8766" w:type="dxa"/>
            <w:gridSpan w:val="3"/>
            <w:tcBorders>
              <w:top w:val="nil"/>
              <w:left w:val="single" w:sz="6" w:space="0" w:color="auto"/>
              <w:bottom w:val="single" w:sz="6" w:space="0" w:color="auto"/>
              <w:right w:val="single" w:sz="6" w:space="0" w:color="auto"/>
            </w:tcBorders>
            <w:shd w:val="clear" w:color="auto" w:fill="auto"/>
            <w:hideMark/>
          </w:tcPr>
          <w:p w14:paraId="34E03931" w14:textId="39E2189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Ein Bild von einer aus eisen gemachte Schlange als Referenz für mein Logo benutzt</w:t>
            </w:r>
          </w:p>
        </w:tc>
      </w:tr>
      <w:tr w:rsidR="00D3308C" w:rsidRPr="00037B19" w14:paraId="7CE3DCF0" w14:textId="77777777" w:rsidTr="00060BA1">
        <w:trPr>
          <w:trHeight w:val="426"/>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02E095EA"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Reflexion</w:t>
            </w:r>
          </w:p>
        </w:tc>
      </w:tr>
      <w:tr w:rsidR="00D3308C" w:rsidRPr="00037B19" w14:paraId="2D5936C7" w14:textId="77777777" w:rsidTr="00060BA1">
        <w:trPr>
          <w:trHeight w:val="562"/>
        </w:trPr>
        <w:tc>
          <w:tcPr>
            <w:tcW w:w="8766" w:type="dxa"/>
            <w:gridSpan w:val="3"/>
            <w:tcBorders>
              <w:top w:val="nil"/>
              <w:left w:val="single" w:sz="6" w:space="0" w:color="auto"/>
              <w:bottom w:val="single" w:sz="6" w:space="0" w:color="auto"/>
              <w:right w:val="single" w:sz="6" w:space="0" w:color="auto"/>
            </w:tcBorders>
            <w:shd w:val="clear" w:color="auto" w:fill="FFFFFF"/>
            <w:hideMark/>
          </w:tcPr>
          <w:p w14:paraId="4C9FE677" w14:textId="36E6F2D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Ausser dem einem Fehler ist alles gut gegangen.</w:t>
            </w:r>
          </w:p>
        </w:tc>
      </w:tr>
      <w:tr w:rsidR="00D3308C" w:rsidRPr="00037B19" w14:paraId="0E4F0B32" w14:textId="77777777" w:rsidTr="00060BA1">
        <w:trPr>
          <w:trHeight w:val="426"/>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52973813" w14:textId="77777777" w:rsidR="00D3308C" w:rsidRPr="00037B19" w:rsidRDefault="00D3308C" w:rsidP="00060BA1">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Nächste Schritte</w:t>
            </w:r>
          </w:p>
        </w:tc>
      </w:tr>
      <w:tr w:rsidR="00D3308C" w:rsidRPr="00037B19" w14:paraId="3C3ABD66" w14:textId="77777777" w:rsidTr="00060BA1">
        <w:trPr>
          <w:trHeight w:val="426"/>
        </w:trPr>
        <w:tc>
          <w:tcPr>
            <w:tcW w:w="8766" w:type="dxa"/>
            <w:gridSpan w:val="3"/>
            <w:tcBorders>
              <w:top w:val="nil"/>
              <w:left w:val="single" w:sz="6" w:space="0" w:color="auto"/>
              <w:bottom w:val="single" w:sz="6" w:space="0" w:color="auto"/>
              <w:right w:val="single" w:sz="6" w:space="0" w:color="auto"/>
            </w:tcBorders>
            <w:shd w:val="clear" w:color="auto" w:fill="FFFFFF"/>
            <w:hideMark/>
          </w:tcPr>
          <w:p w14:paraId="096D2BEC" w14:textId="4D242DD6" w:rsidR="00D3308C" w:rsidRPr="00037B19" w:rsidRDefault="00D3308C" w:rsidP="00060BA1">
            <w:pPr>
              <w:keepNext/>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Morgen dem Lehrer fragen ob er weiss wie mein Problem lösst</w:t>
            </w:r>
          </w:p>
        </w:tc>
      </w:tr>
    </w:tbl>
    <w:p w14:paraId="3480C287" w14:textId="77777777" w:rsidR="00D3308C" w:rsidRPr="00037B19" w:rsidRDefault="00D3308C" w:rsidP="00D3308C">
      <w:pPr>
        <w:rPr>
          <w:lang w:val="de-CH"/>
        </w:rPr>
      </w:pPr>
      <w:r w:rsidRPr="00037B19">
        <w:rPr>
          <w:rFonts w:asciiTheme="minorHAnsi" w:hAnsiTheme="minorHAnsi" w:cstheme="minorHAnsi"/>
          <w:lang w:val="de-CH"/>
        </w:rPr>
        <w:br w:type="page"/>
      </w:r>
    </w:p>
    <w:p w14:paraId="35351D78" w14:textId="77777777" w:rsidR="00D3308C" w:rsidRPr="00037B19" w:rsidRDefault="00D3308C" w:rsidP="00946D01">
      <w:pPr>
        <w:rPr>
          <w:rFonts w:asciiTheme="minorHAnsi" w:hAnsiTheme="minorHAnsi" w:cstheme="minorHAnsi"/>
          <w:lang w:val="de-CH"/>
        </w:rPr>
      </w:pPr>
    </w:p>
    <w:p w14:paraId="6A13268F" w14:textId="1B9EC696" w:rsidR="00946D01" w:rsidRPr="00037B19" w:rsidRDefault="00FB2399" w:rsidP="00946D01">
      <w:pPr>
        <w:rPr>
          <w:rFonts w:asciiTheme="minorHAnsi" w:hAnsiTheme="minorHAnsi" w:cstheme="minorHAnsi"/>
          <w:lang w:val="de-CH"/>
        </w:rPr>
      </w:pPr>
      <w:r w:rsidRPr="00037B19">
        <w:rPr>
          <w:rFonts w:asciiTheme="minorHAnsi" w:hAnsiTheme="minorHAnsi" w:cstheme="minorHAnsi"/>
          <w:lang w:val="de-CH"/>
        </w:rPr>
        <w:t>2</w:t>
      </w:r>
      <w:r w:rsidR="00946D01" w:rsidRPr="00037B19">
        <w:rPr>
          <w:rFonts w:asciiTheme="minorHAnsi" w:hAnsiTheme="minorHAnsi" w:cstheme="minorHAnsi"/>
          <w:lang w:val="de-CH"/>
        </w:rPr>
        <w:t>.12.2021</w:t>
      </w:r>
    </w:p>
    <w:tbl>
      <w:tblPr>
        <w:tblW w:w="87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13"/>
        <w:gridCol w:w="1134"/>
        <w:gridCol w:w="1119"/>
      </w:tblGrid>
      <w:tr w:rsidR="00FB2399" w:rsidRPr="00037B19" w14:paraId="3AB696F7" w14:textId="77777777" w:rsidTr="00FB2399">
        <w:trPr>
          <w:trHeight w:val="426"/>
        </w:trPr>
        <w:tc>
          <w:tcPr>
            <w:tcW w:w="6513"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365A15CE" w14:textId="0E8CC26C"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Tätigkeiten</w:t>
            </w:r>
          </w:p>
        </w:tc>
        <w:tc>
          <w:tcPr>
            <w:tcW w:w="1134" w:type="dxa"/>
            <w:tcBorders>
              <w:top w:val="single" w:sz="6" w:space="0" w:color="auto"/>
              <w:left w:val="nil"/>
              <w:bottom w:val="single" w:sz="6" w:space="0" w:color="auto"/>
              <w:right w:val="single" w:sz="6" w:space="0" w:color="auto"/>
            </w:tcBorders>
            <w:shd w:val="clear" w:color="auto" w:fill="BFBFBF"/>
            <w:vAlign w:val="center"/>
            <w:hideMark/>
          </w:tcPr>
          <w:p w14:paraId="4E15F03B" w14:textId="58D608B4"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Stunden Soll</w:t>
            </w:r>
          </w:p>
        </w:tc>
        <w:tc>
          <w:tcPr>
            <w:tcW w:w="1119" w:type="dxa"/>
            <w:tcBorders>
              <w:top w:val="single" w:sz="6" w:space="0" w:color="auto"/>
              <w:left w:val="nil"/>
              <w:bottom w:val="single" w:sz="6" w:space="0" w:color="auto"/>
              <w:right w:val="single" w:sz="6" w:space="0" w:color="auto"/>
            </w:tcBorders>
            <w:shd w:val="clear" w:color="auto" w:fill="BFBFBF"/>
            <w:vAlign w:val="center"/>
            <w:hideMark/>
          </w:tcPr>
          <w:p w14:paraId="3AADDAFB" w14:textId="2618BFE1"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Stunden Ist</w:t>
            </w:r>
          </w:p>
        </w:tc>
      </w:tr>
      <w:tr w:rsidR="00FB2399" w:rsidRPr="00037B19" w14:paraId="1C65DB1C" w14:textId="77777777" w:rsidTr="00FB2399">
        <w:trPr>
          <w:trHeight w:val="426"/>
        </w:trPr>
        <w:tc>
          <w:tcPr>
            <w:tcW w:w="6513" w:type="dxa"/>
            <w:tcBorders>
              <w:top w:val="nil"/>
              <w:left w:val="single" w:sz="6" w:space="0" w:color="auto"/>
              <w:bottom w:val="single" w:sz="6" w:space="0" w:color="auto"/>
              <w:right w:val="single" w:sz="6" w:space="0" w:color="auto"/>
            </w:tcBorders>
            <w:shd w:val="clear" w:color="auto" w:fill="auto"/>
            <w:hideMark/>
          </w:tcPr>
          <w:p w14:paraId="09CA5C06" w14:textId="36D6FA7E"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Storyboard erstellt</w:t>
            </w:r>
          </w:p>
        </w:tc>
        <w:tc>
          <w:tcPr>
            <w:tcW w:w="1134" w:type="dxa"/>
            <w:tcBorders>
              <w:top w:val="nil"/>
              <w:left w:val="nil"/>
              <w:bottom w:val="single" w:sz="6" w:space="0" w:color="auto"/>
              <w:right w:val="single" w:sz="6" w:space="0" w:color="auto"/>
            </w:tcBorders>
            <w:shd w:val="clear" w:color="auto" w:fill="auto"/>
            <w:hideMark/>
          </w:tcPr>
          <w:p w14:paraId="2CE5B7DA" w14:textId="535C4D20"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3</w:t>
            </w:r>
          </w:p>
        </w:tc>
        <w:tc>
          <w:tcPr>
            <w:tcW w:w="1119" w:type="dxa"/>
            <w:tcBorders>
              <w:top w:val="nil"/>
              <w:left w:val="nil"/>
              <w:bottom w:val="single" w:sz="6" w:space="0" w:color="auto"/>
              <w:right w:val="single" w:sz="6" w:space="0" w:color="auto"/>
            </w:tcBorders>
            <w:shd w:val="clear" w:color="auto" w:fill="auto"/>
            <w:hideMark/>
          </w:tcPr>
          <w:p w14:paraId="03CAF6AC" w14:textId="5C5742BE"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4</w:t>
            </w:r>
          </w:p>
        </w:tc>
      </w:tr>
      <w:tr w:rsidR="00FB2399" w:rsidRPr="00037B19" w14:paraId="20C1CEB8" w14:textId="77777777" w:rsidTr="00FB2399">
        <w:trPr>
          <w:trHeight w:val="426"/>
        </w:trPr>
        <w:tc>
          <w:tcPr>
            <w:tcW w:w="6513" w:type="dxa"/>
            <w:tcBorders>
              <w:top w:val="nil"/>
              <w:left w:val="single" w:sz="6" w:space="0" w:color="auto"/>
              <w:bottom w:val="single" w:sz="6" w:space="0" w:color="auto"/>
              <w:right w:val="single" w:sz="6" w:space="0" w:color="auto"/>
            </w:tcBorders>
            <w:shd w:val="clear" w:color="auto" w:fill="auto"/>
          </w:tcPr>
          <w:p w14:paraId="4FC9D096" w14:textId="2DD4DE3D"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Dokumentstruktur erstellt</w:t>
            </w:r>
          </w:p>
        </w:tc>
        <w:tc>
          <w:tcPr>
            <w:tcW w:w="1134" w:type="dxa"/>
            <w:tcBorders>
              <w:top w:val="nil"/>
              <w:left w:val="nil"/>
              <w:bottom w:val="single" w:sz="6" w:space="0" w:color="auto"/>
              <w:right w:val="single" w:sz="6" w:space="0" w:color="auto"/>
            </w:tcBorders>
            <w:shd w:val="clear" w:color="auto" w:fill="auto"/>
          </w:tcPr>
          <w:p w14:paraId="08D5E948" w14:textId="19293A7C"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0</w:t>
            </w:r>
          </w:p>
        </w:tc>
        <w:tc>
          <w:tcPr>
            <w:tcW w:w="1119" w:type="dxa"/>
            <w:tcBorders>
              <w:top w:val="nil"/>
              <w:left w:val="nil"/>
              <w:bottom w:val="single" w:sz="6" w:space="0" w:color="auto"/>
              <w:right w:val="single" w:sz="6" w:space="0" w:color="auto"/>
            </w:tcBorders>
            <w:shd w:val="clear" w:color="auto" w:fill="auto"/>
          </w:tcPr>
          <w:p w14:paraId="1163124D" w14:textId="375649B5"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0.3</w:t>
            </w:r>
          </w:p>
        </w:tc>
      </w:tr>
      <w:tr w:rsidR="00FB2399" w:rsidRPr="00037B19" w14:paraId="5D08BCEC" w14:textId="77777777" w:rsidTr="00FB2399">
        <w:trPr>
          <w:trHeight w:val="426"/>
        </w:trPr>
        <w:tc>
          <w:tcPr>
            <w:tcW w:w="6513" w:type="dxa"/>
            <w:tcBorders>
              <w:top w:val="nil"/>
              <w:left w:val="single" w:sz="6" w:space="0" w:color="auto"/>
              <w:bottom w:val="single" w:sz="6" w:space="0" w:color="auto"/>
              <w:right w:val="single" w:sz="6" w:space="0" w:color="auto"/>
            </w:tcBorders>
            <w:shd w:val="clear" w:color="auto" w:fill="auto"/>
          </w:tcPr>
          <w:p w14:paraId="31264844" w14:textId="4C06A185"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Stylesheet durchdacht</w:t>
            </w:r>
          </w:p>
        </w:tc>
        <w:tc>
          <w:tcPr>
            <w:tcW w:w="1134" w:type="dxa"/>
            <w:tcBorders>
              <w:top w:val="nil"/>
              <w:left w:val="nil"/>
              <w:bottom w:val="single" w:sz="6" w:space="0" w:color="auto"/>
              <w:right w:val="single" w:sz="6" w:space="0" w:color="auto"/>
            </w:tcBorders>
            <w:shd w:val="clear" w:color="auto" w:fill="auto"/>
          </w:tcPr>
          <w:p w14:paraId="6F1EDC95" w14:textId="09EE28E4"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0.5</w:t>
            </w:r>
          </w:p>
        </w:tc>
        <w:tc>
          <w:tcPr>
            <w:tcW w:w="1119" w:type="dxa"/>
            <w:tcBorders>
              <w:top w:val="nil"/>
              <w:left w:val="nil"/>
              <w:bottom w:val="single" w:sz="6" w:space="0" w:color="auto"/>
              <w:right w:val="single" w:sz="6" w:space="0" w:color="auto"/>
            </w:tcBorders>
            <w:shd w:val="clear" w:color="auto" w:fill="auto"/>
          </w:tcPr>
          <w:p w14:paraId="0E012583" w14:textId="7DB00707"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p>
        </w:tc>
      </w:tr>
      <w:tr w:rsidR="00FB2399" w:rsidRPr="00037B19" w14:paraId="6DEAC0FF" w14:textId="77777777" w:rsidTr="00FB2399">
        <w:trPr>
          <w:trHeight w:val="426"/>
        </w:trPr>
        <w:tc>
          <w:tcPr>
            <w:tcW w:w="6513" w:type="dxa"/>
            <w:tcBorders>
              <w:top w:val="nil"/>
              <w:left w:val="single" w:sz="6" w:space="0" w:color="auto"/>
              <w:bottom w:val="single" w:sz="6" w:space="0" w:color="auto"/>
              <w:right w:val="single" w:sz="6" w:space="0" w:color="auto"/>
            </w:tcBorders>
            <w:shd w:val="clear" w:color="auto" w:fill="auto"/>
          </w:tcPr>
          <w:p w14:paraId="042E4ECF" w14:textId="5A6DDD4C"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Logo fertig machen</w:t>
            </w:r>
          </w:p>
        </w:tc>
        <w:tc>
          <w:tcPr>
            <w:tcW w:w="1134" w:type="dxa"/>
            <w:tcBorders>
              <w:top w:val="nil"/>
              <w:left w:val="nil"/>
              <w:bottom w:val="single" w:sz="6" w:space="0" w:color="auto"/>
              <w:right w:val="single" w:sz="6" w:space="0" w:color="auto"/>
            </w:tcBorders>
            <w:shd w:val="clear" w:color="auto" w:fill="auto"/>
          </w:tcPr>
          <w:p w14:paraId="22694797" w14:textId="77777777"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auto"/>
          </w:tcPr>
          <w:p w14:paraId="3BEC28EC" w14:textId="77777777"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p>
        </w:tc>
      </w:tr>
      <w:tr w:rsidR="00FB2399" w:rsidRPr="00037B19" w14:paraId="57EDC327" w14:textId="77777777" w:rsidTr="00FB2399">
        <w:trPr>
          <w:trHeight w:val="426"/>
        </w:trPr>
        <w:tc>
          <w:tcPr>
            <w:tcW w:w="6513" w:type="dxa"/>
            <w:tcBorders>
              <w:top w:val="nil"/>
              <w:left w:val="single" w:sz="6" w:space="0" w:color="auto"/>
              <w:bottom w:val="single" w:sz="6" w:space="0" w:color="auto"/>
              <w:right w:val="single" w:sz="6" w:space="0" w:color="auto"/>
            </w:tcBorders>
            <w:shd w:val="clear" w:color="auto" w:fill="auto"/>
            <w:hideMark/>
          </w:tcPr>
          <w:p w14:paraId="73B6060D" w14:textId="490B6853"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b/>
                <w:bCs/>
                <w:lang w:val="de-CH" w:eastAsia="de-CH"/>
              </w:rPr>
              <w:t>Total</w:t>
            </w:r>
          </w:p>
        </w:tc>
        <w:tc>
          <w:tcPr>
            <w:tcW w:w="1134" w:type="dxa"/>
            <w:tcBorders>
              <w:top w:val="nil"/>
              <w:left w:val="nil"/>
              <w:bottom w:val="single" w:sz="6" w:space="0" w:color="auto"/>
              <w:right w:val="single" w:sz="6" w:space="0" w:color="auto"/>
            </w:tcBorders>
            <w:shd w:val="clear" w:color="auto" w:fill="auto"/>
          </w:tcPr>
          <w:p w14:paraId="5ED46AFB" w14:textId="09454AA9" w:rsidR="00FB2399" w:rsidRPr="00037B19" w:rsidRDefault="00FB2399" w:rsidP="00FF0394">
            <w:pPr>
              <w:spacing w:after="0" w:line="240" w:lineRule="auto"/>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auto"/>
          </w:tcPr>
          <w:p w14:paraId="1618FEA5" w14:textId="7B026E9E" w:rsidR="00FB2399" w:rsidRPr="00037B19" w:rsidRDefault="00FB2399" w:rsidP="00FF0394">
            <w:pPr>
              <w:spacing w:after="0" w:line="240" w:lineRule="auto"/>
              <w:textAlignment w:val="baseline"/>
              <w:rPr>
                <w:rFonts w:asciiTheme="minorHAnsi" w:eastAsia="Times New Roman" w:hAnsiTheme="minorHAnsi" w:cstheme="minorHAnsi"/>
                <w:lang w:val="de-CH" w:eastAsia="de-CH"/>
              </w:rPr>
            </w:pPr>
          </w:p>
        </w:tc>
      </w:tr>
      <w:tr w:rsidR="00FB2399" w:rsidRPr="00037B19" w14:paraId="55CA856A" w14:textId="77777777" w:rsidTr="00FB2399">
        <w:trPr>
          <w:trHeight w:val="638"/>
        </w:trPr>
        <w:tc>
          <w:tcPr>
            <w:tcW w:w="6513" w:type="dxa"/>
            <w:tcBorders>
              <w:top w:val="nil"/>
              <w:left w:val="single" w:sz="6" w:space="0" w:color="auto"/>
              <w:bottom w:val="single" w:sz="6" w:space="0" w:color="auto"/>
              <w:right w:val="single" w:sz="6" w:space="0" w:color="auto"/>
            </w:tcBorders>
            <w:shd w:val="clear" w:color="auto" w:fill="auto"/>
            <w:hideMark/>
          </w:tcPr>
          <w:p w14:paraId="57648662" w14:textId="233F9223"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Abweichungen Soll / Ist</w:t>
            </w:r>
          </w:p>
        </w:tc>
        <w:tc>
          <w:tcPr>
            <w:tcW w:w="1134" w:type="dxa"/>
            <w:tcBorders>
              <w:top w:val="nil"/>
              <w:left w:val="nil"/>
              <w:bottom w:val="single" w:sz="6" w:space="0" w:color="auto"/>
              <w:right w:val="single" w:sz="6" w:space="0" w:color="auto"/>
            </w:tcBorders>
            <w:shd w:val="clear" w:color="auto" w:fill="auto"/>
            <w:hideMark/>
          </w:tcPr>
          <w:p w14:paraId="5BC81F45" w14:textId="695D4F10" w:rsidR="00FB2399" w:rsidRPr="00037B19" w:rsidRDefault="00FB2399" w:rsidP="000B040C">
            <w:pPr>
              <w:spacing w:after="0" w:line="240" w:lineRule="auto"/>
              <w:jc w:val="right"/>
              <w:textAlignment w:val="baseline"/>
              <w:rPr>
                <w:rFonts w:asciiTheme="minorHAnsi" w:eastAsia="Times New Roman" w:hAnsiTheme="minorHAnsi" w:cstheme="minorHAnsi"/>
                <w:lang w:val="de-CH" w:eastAsia="de-CH"/>
              </w:rPr>
            </w:pPr>
          </w:p>
        </w:tc>
        <w:tc>
          <w:tcPr>
            <w:tcW w:w="1119" w:type="dxa"/>
            <w:tcBorders>
              <w:top w:val="nil"/>
              <w:left w:val="nil"/>
              <w:bottom w:val="single" w:sz="6" w:space="0" w:color="auto"/>
              <w:right w:val="single" w:sz="6" w:space="0" w:color="auto"/>
            </w:tcBorders>
            <w:shd w:val="clear" w:color="auto" w:fill="FFFFFF" w:themeFill="background1"/>
            <w:hideMark/>
          </w:tcPr>
          <w:p w14:paraId="2764818B" w14:textId="21C6D65D" w:rsidR="00FB2399" w:rsidRPr="00037B19" w:rsidRDefault="00FB2399" w:rsidP="000B040C">
            <w:pPr>
              <w:spacing w:after="0" w:line="240" w:lineRule="auto"/>
              <w:jc w:val="right"/>
              <w:textAlignment w:val="baseline"/>
              <w:rPr>
                <w:rFonts w:asciiTheme="minorHAnsi" w:eastAsia="Times New Roman" w:hAnsiTheme="minorHAnsi" w:cstheme="minorHAnsi"/>
                <w:lang w:val="de-CH" w:eastAsia="de-CH"/>
              </w:rPr>
            </w:pPr>
          </w:p>
        </w:tc>
      </w:tr>
      <w:tr w:rsidR="000B040C" w:rsidRPr="00037B19" w14:paraId="0E173772" w14:textId="77777777" w:rsidTr="00FF0394">
        <w:trPr>
          <w:trHeight w:val="403"/>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3B177603" w14:textId="119ED2D4" w:rsidR="000B040C" w:rsidRPr="00037B19" w:rsidRDefault="000B040C"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Probleme</w:t>
            </w:r>
          </w:p>
        </w:tc>
      </w:tr>
      <w:tr w:rsidR="000B040C" w:rsidRPr="00037B19" w14:paraId="1E380B7C" w14:textId="77777777" w:rsidTr="00FF0394">
        <w:trPr>
          <w:trHeight w:val="437"/>
        </w:trPr>
        <w:tc>
          <w:tcPr>
            <w:tcW w:w="8766" w:type="dxa"/>
            <w:gridSpan w:val="3"/>
            <w:tcBorders>
              <w:top w:val="nil"/>
              <w:left w:val="single" w:sz="6" w:space="0" w:color="auto"/>
              <w:bottom w:val="single" w:sz="6" w:space="0" w:color="auto"/>
              <w:right w:val="single" w:sz="6" w:space="0" w:color="auto"/>
            </w:tcBorders>
            <w:shd w:val="clear" w:color="auto" w:fill="auto"/>
            <w:hideMark/>
          </w:tcPr>
          <w:p w14:paraId="37656CEC" w14:textId="77777777" w:rsidR="000B040C" w:rsidRPr="00037B19" w:rsidRDefault="00E34851"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Dokumentation war noch nicht bereit zu den Starts, ich musste sie noch vom letzten Projekt abändern</w:t>
            </w:r>
          </w:p>
          <w:p w14:paraId="2BB6C889" w14:textId="669710C2" w:rsidR="00FB2399" w:rsidRPr="00037B19" w:rsidRDefault="00FB2399"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 xml:space="preserve">Es gab ein </w:t>
            </w:r>
            <w:r w:rsidR="00D3308C" w:rsidRPr="00037B19">
              <w:rPr>
                <w:rFonts w:asciiTheme="minorHAnsi" w:eastAsia="Times New Roman" w:hAnsiTheme="minorHAnsi" w:cstheme="minorHAnsi"/>
                <w:lang w:val="de-CH" w:eastAsia="de-CH"/>
              </w:rPr>
              <w:t>Fehler</w:t>
            </w:r>
            <w:r w:rsidRPr="00037B19">
              <w:rPr>
                <w:rFonts w:asciiTheme="minorHAnsi" w:eastAsia="Times New Roman" w:hAnsiTheme="minorHAnsi" w:cstheme="minorHAnsi"/>
                <w:lang w:val="de-CH" w:eastAsia="de-CH"/>
              </w:rPr>
              <w:t xml:space="preserve"> beim logo wo </w:t>
            </w:r>
            <w:r w:rsidR="00D3308C" w:rsidRPr="00037B19">
              <w:rPr>
                <w:rFonts w:asciiTheme="minorHAnsi" w:eastAsia="Times New Roman" w:hAnsiTheme="minorHAnsi" w:cstheme="minorHAnsi"/>
                <w:lang w:val="de-CH" w:eastAsia="de-CH"/>
              </w:rPr>
              <w:t>aus keinem Grunde sich selber gelöst hat.</w:t>
            </w:r>
          </w:p>
        </w:tc>
      </w:tr>
      <w:tr w:rsidR="000B040C" w:rsidRPr="00037B19" w14:paraId="6B309B9F" w14:textId="77777777" w:rsidTr="00FF0394">
        <w:trPr>
          <w:trHeight w:val="403"/>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671D541C" w14:textId="55AE0FBE" w:rsidR="000B040C" w:rsidRPr="00037B19" w:rsidRDefault="000B040C"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Hilfestellung</w:t>
            </w:r>
          </w:p>
        </w:tc>
      </w:tr>
      <w:tr w:rsidR="000B040C" w:rsidRPr="00037B19" w14:paraId="1F26F35C" w14:textId="77777777" w:rsidTr="00FF0394">
        <w:trPr>
          <w:trHeight w:val="580"/>
        </w:trPr>
        <w:tc>
          <w:tcPr>
            <w:tcW w:w="8766" w:type="dxa"/>
            <w:gridSpan w:val="3"/>
            <w:tcBorders>
              <w:top w:val="nil"/>
              <w:left w:val="single" w:sz="6" w:space="0" w:color="auto"/>
              <w:bottom w:val="single" w:sz="6" w:space="0" w:color="auto"/>
              <w:right w:val="single" w:sz="6" w:space="0" w:color="auto"/>
            </w:tcBorders>
            <w:shd w:val="clear" w:color="auto" w:fill="auto"/>
            <w:hideMark/>
          </w:tcPr>
          <w:p w14:paraId="42CF20B7" w14:textId="3EDDF6D9" w:rsidR="00185A1D" w:rsidRPr="00037B19" w:rsidRDefault="00E34851" w:rsidP="002A60F7">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Grundsätzliche Struktur wurde vom Projekt 120 genommen, Inhalt selbst wurde entfernt</w:t>
            </w:r>
          </w:p>
        </w:tc>
      </w:tr>
      <w:tr w:rsidR="000B040C" w:rsidRPr="00037B19" w14:paraId="6873E63B" w14:textId="77777777" w:rsidTr="00FF0394">
        <w:trPr>
          <w:trHeight w:val="426"/>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3452D2F6" w14:textId="150ACA96" w:rsidR="000B040C" w:rsidRPr="00037B19" w:rsidRDefault="000B040C"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Reflexion</w:t>
            </w:r>
          </w:p>
        </w:tc>
      </w:tr>
      <w:tr w:rsidR="000B040C" w:rsidRPr="00037B19" w14:paraId="5A53B7D9" w14:textId="77777777" w:rsidTr="00FF0394">
        <w:trPr>
          <w:trHeight w:val="562"/>
        </w:trPr>
        <w:tc>
          <w:tcPr>
            <w:tcW w:w="8766" w:type="dxa"/>
            <w:gridSpan w:val="3"/>
            <w:tcBorders>
              <w:top w:val="nil"/>
              <w:left w:val="single" w:sz="6" w:space="0" w:color="auto"/>
              <w:bottom w:val="single" w:sz="6" w:space="0" w:color="auto"/>
              <w:right w:val="single" w:sz="6" w:space="0" w:color="auto"/>
            </w:tcBorders>
            <w:shd w:val="clear" w:color="auto" w:fill="FFFFFF"/>
            <w:hideMark/>
          </w:tcPr>
          <w:p w14:paraId="41544E7C" w14:textId="387FF607" w:rsidR="000B040C" w:rsidRPr="00037B19" w:rsidRDefault="00D3308C"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Recht gut gegangen. Muss nur beim Arbeit Journal arbeiten</w:t>
            </w:r>
          </w:p>
        </w:tc>
      </w:tr>
      <w:tr w:rsidR="000B040C" w:rsidRPr="00037B19" w14:paraId="7A76C120" w14:textId="77777777" w:rsidTr="00FF0394">
        <w:trPr>
          <w:trHeight w:val="426"/>
        </w:trPr>
        <w:tc>
          <w:tcPr>
            <w:tcW w:w="8766" w:type="dxa"/>
            <w:gridSpan w:val="3"/>
            <w:tcBorders>
              <w:top w:val="nil"/>
              <w:left w:val="single" w:sz="6" w:space="0" w:color="auto"/>
              <w:bottom w:val="single" w:sz="6" w:space="0" w:color="auto"/>
              <w:right w:val="single" w:sz="6" w:space="0" w:color="auto"/>
            </w:tcBorders>
            <w:shd w:val="clear" w:color="auto" w:fill="BFBFBF"/>
            <w:hideMark/>
          </w:tcPr>
          <w:p w14:paraId="58C0E0A3" w14:textId="79EEC58C" w:rsidR="000B040C" w:rsidRPr="00037B19" w:rsidRDefault="000B040C" w:rsidP="000B040C">
            <w:pPr>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Nächste Schritte</w:t>
            </w:r>
          </w:p>
        </w:tc>
      </w:tr>
      <w:tr w:rsidR="000B040C" w:rsidRPr="00037B19" w14:paraId="677CFEF7" w14:textId="77777777" w:rsidTr="00FF0394">
        <w:trPr>
          <w:trHeight w:val="426"/>
        </w:trPr>
        <w:tc>
          <w:tcPr>
            <w:tcW w:w="8766" w:type="dxa"/>
            <w:gridSpan w:val="3"/>
            <w:tcBorders>
              <w:top w:val="nil"/>
              <w:left w:val="single" w:sz="6" w:space="0" w:color="auto"/>
              <w:bottom w:val="single" w:sz="6" w:space="0" w:color="auto"/>
              <w:right w:val="single" w:sz="6" w:space="0" w:color="auto"/>
            </w:tcBorders>
            <w:shd w:val="clear" w:color="auto" w:fill="FFFFFF"/>
            <w:hideMark/>
          </w:tcPr>
          <w:p w14:paraId="38DBE8C1" w14:textId="40B6FC61" w:rsidR="000B040C" w:rsidRPr="00037B19" w:rsidRDefault="00D3308C" w:rsidP="000A4E00">
            <w:pPr>
              <w:keepNext/>
              <w:spacing w:after="0" w:line="240" w:lineRule="auto"/>
              <w:textAlignment w:val="baseline"/>
              <w:rPr>
                <w:rFonts w:asciiTheme="minorHAnsi" w:eastAsia="Times New Roman" w:hAnsiTheme="minorHAnsi" w:cstheme="minorHAnsi"/>
                <w:lang w:val="de-CH" w:eastAsia="de-CH"/>
              </w:rPr>
            </w:pPr>
            <w:r w:rsidRPr="00037B19">
              <w:rPr>
                <w:rFonts w:asciiTheme="minorHAnsi" w:eastAsia="Times New Roman" w:hAnsiTheme="minorHAnsi" w:cstheme="minorHAnsi"/>
                <w:lang w:val="de-CH" w:eastAsia="de-CH"/>
              </w:rPr>
              <w:t>Stylesheet fertig machen</w:t>
            </w:r>
          </w:p>
        </w:tc>
      </w:tr>
    </w:tbl>
    <w:p w14:paraId="586AB5E7" w14:textId="6B4ED24B" w:rsidR="002A60F7" w:rsidRPr="00037B19" w:rsidRDefault="00946D01" w:rsidP="002A60F7">
      <w:pPr>
        <w:rPr>
          <w:lang w:val="de-CH"/>
        </w:rPr>
      </w:pPr>
      <w:r w:rsidRPr="00037B19">
        <w:rPr>
          <w:rFonts w:asciiTheme="minorHAnsi" w:hAnsiTheme="minorHAnsi" w:cstheme="minorHAnsi"/>
          <w:lang w:val="de-CH"/>
        </w:rPr>
        <w:br w:type="page"/>
      </w:r>
    </w:p>
    <w:p w14:paraId="52953528" w14:textId="6B0B143F" w:rsidR="00E154F5" w:rsidRPr="00037B19" w:rsidRDefault="00D65E8F" w:rsidP="002A60F7">
      <w:pPr>
        <w:rPr>
          <w:lang w:val="de-CH"/>
        </w:rPr>
      </w:pPr>
      <w:r w:rsidRPr="00037B19">
        <w:rPr>
          <w:lang w:val="de-CH"/>
        </w:rPr>
        <w:lastRenderedPageBreak/>
        <w:t>Verzeichnisse</w:t>
      </w:r>
    </w:p>
    <w:p w14:paraId="5DC55D0A" w14:textId="649F6FD8" w:rsidR="00D65E8F" w:rsidRPr="00037B19" w:rsidRDefault="00D65E8F" w:rsidP="00D65E8F">
      <w:pPr>
        <w:pStyle w:val="berschrift2"/>
        <w:rPr>
          <w:lang w:val="de-CH"/>
        </w:rPr>
      </w:pPr>
      <w:bookmarkStart w:id="15" w:name="_Toc97107577"/>
      <w:r w:rsidRPr="00037B19">
        <w:rPr>
          <w:lang w:val="de-CH"/>
        </w:rPr>
        <w:t>Tabellen Verzeichnis</w:t>
      </w:r>
      <w:bookmarkEnd w:id="15"/>
    </w:p>
    <w:p w14:paraId="16689EA4" w14:textId="10C67464" w:rsidR="009D0395" w:rsidRPr="00037B19" w:rsidRDefault="00D335A4" w:rsidP="00763C53">
      <w:pPr>
        <w:pStyle w:val="Abbildungsverzeichnis"/>
        <w:tabs>
          <w:tab w:val="right" w:leader="dot" w:pos="9016"/>
        </w:tabs>
        <w:rPr>
          <w:rFonts w:eastAsiaTheme="minorEastAsia" w:cstheme="minorBidi"/>
          <w:caps w:val="0"/>
          <w:noProof/>
          <w:sz w:val="22"/>
          <w:szCs w:val="22"/>
          <w:lang w:val="de-CH" w:eastAsia="de-CH"/>
        </w:rPr>
      </w:pPr>
      <w:r w:rsidRPr="00037B19">
        <w:rPr>
          <w:lang w:val="de-CH"/>
        </w:rPr>
        <w:fldChar w:fldCharType="begin"/>
      </w:r>
      <w:r w:rsidRPr="00037B19">
        <w:rPr>
          <w:lang w:val="de-CH"/>
        </w:rPr>
        <w:instrText xml:space="preserve"> TOC \h \z \c "Tabelle" </w:instrText>
      </w:r>
      <w:r w:rsidRPr="00037B19">
        <w:rPr>
          <w:lang w:val="de-CH"/>
        </w:rPr>
        <w:fldChar w:fldCharType="separate"/>
      </w:r>
    </w:p>
    <w:p w14:paraId="1273DDB3" w14:textId="469AB0A6" w:rsidR="00D65E8F" w:rsidRPr="00037B19" w:rsidRDefault="00D335A4" w:rsidP="00D65E8F">
      <w:pPr>
        <w:ind w:left="718"/>
        <w:rPr>
          <w:lang w:val="de-CH"/>
        </w:rPr>
      </w:pPr>
      <w:r w:rsidRPr="00037B19">
        <w:rPr>
          <w:lang w:val="de-CH"/>
        </w:rPr>
        <w:fldChar w:fldCharType="end"/>
      </w:r>
    </w:p>
    <w:p w14:paraId="3F6D65F3" w14:textId="1223668F" w:rsidR="00D65E8F" w:rsidRPr="00037B19" w:rsidRDefault="00582620" w:rsidP="00D65E8F">
      <w:pPr>
        <w:pStyle w:val="berschrift2"/>
        <w:rPr>
          <w:lang w:val="de-CH"/>
        </w:rPr>
      </w:pPr>
      <w:bookmarkStart w:id="16" w:name="_Toc97107578"/>
      <w:r w:rsidRPr="00037B19">
        <w:rPr>
          <w:lang w:val="de-CH"/>
        </w:rPr>
        <w:t>Abbildungsv</w:t>
      </w:r>
      <w:r w:rsidR="00D65E8F" w:rsidRPr="00037B19">
        <w:rPr>
          <w:lang w:val="de-CH"/>
        </w:rPr>
        <w:t>erzeichnis</w:t>
      </w:r>
      <w:bookmarkEnd w:id="16"/>
    </w:p>
    <w:p w14:paraId="0DC1C0DA" w14:textId="2500C73B" w:rsidR="00D65E8F" w:rsidRPr="00037B19" w:rsidRDefault="00D65E8F" w:rsidP="00763C53">
      <w:pPr>
        <w:pStyle w:val="Abbildungsverzeichnis"/>
        <w:tabs>
          <w:tab w:val="right" w:leader="dot" w:pos="9016"/>
        </w:tabs>
        <w:rPr>
          <w:lang w:val="de-CH"/>
        </w:rPr>
      </w:pPr>
    </w:p>
    <w:p w14:paraId="29E7E1AD" w14:textId="77777777" w:rsidR="002A60F7" w:rsidRPr="00037B19" w:rsidRDefault="002A60F7" w:rsidP="002A60F7">
      <w:pPr>
        <w:rPr>
          <w:lang w:val="de-CH" w:eastAsia="de-CH"/>
        </w:rPr>
      </w:pPr>
    </w:p>
    <w:sectPr w:rsidR="002A60F7" w:rsidRPr="00037B19" w:rsidSect="001443B4">
      <w:pgSz w:w="11906" w:h="16838" w:code="9"/>
      <w:pgMar w:top="1440" w:right="1440" w:bottom="1440" w:left="1440" w:header="709"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6FBA" w14:textId="77777777" w:rsidR="001E3EE5" w:rsidRDefault="001E3EE5" w:rsidP="00F0405D">
      <w:pPr>
        <w:spacing w:after="0" w:line="240" w:lineRule="auto"/>
      </w:pPr>
      <w:r>
        <w:separator/>
      </w:r>
    </w:p>
  </w:endnote>
  <w:endnote w:type="continuationSeparator" w:id="0">
    <w:p w14:paraId="3F8445F4" w14:textId="77777777" w:rsidR="001E3EE5" w:rsidRDefault="001E3EE5" w:rsidP="00F0405D">
      <w:pPr>
        <w:spacing w:after="0" w:line="240" w:lineRule="auto"/>
      </w:pPr>
      <w:r>
        <w:continuationSeparator/>
      </w:r>
    </w:p>
  </w:endnote>
  <w:endnote w:type="continuationNotice" w:id="1">
    <w:p w14:paraId="5240D35D" w14:textId="77777777" w:rsidR="001E3EE5" w:rsidRDefault="001E3E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Light">
    <w:altName w:val="Yu Mincho Light"/>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940511"/>
      <w:docPartObj>
        <w:docPartGallery w:val="Page Numbers (Bottom of Page)"/>
        <w:docPartUnique/>
      </w:docPartObj>
    </w:sdtPr>
    <w:sdtEndPr/>
    <w:sdtContent>
      <w:p w14:paraId="4AB4B71C" w14:textId="154FE0E4" w:rsidR="008E0720" w:rsidRDefault="008E0720">
        <w:pPr>
          <w:pStyle w:val="Fuzeile"/>
          <w:jc w:val="right"/>
        </w:pPr>
        <w:r>
          <w:fldChar w:fldCharType="begin"/>
        </w:r>
        <w:r>
          <w:instrText>PAGE   \* MERGEFORMAT</w:instrText>
        </w:r>
        <w:r>
          <w:fldChar w:fldCharType="separate"/>
        </w:r>
        <w:r>
          <w:rPr>
            <w:lang w:val="de-DE"/>
          </w:rPr>
          <w:t>2</w:t>
        </w:r>
        <w:r>
          <w:fldChar w:fldCharType="end"/>
        </w:r>
      </w:p>
    </w:sdtContent>
  </w:sdt>
  <w:p w14:paraId="3BA38C4F" w14:textId="547926E8" w:rsidR="00F34AF3" w:rsidRDefault="00F34AF3" w:rsidP="00F34AF3">
    <w:pPr>
      <w:pStyle w:val="Fuzeile"/>
      <w:tabs>
        <w:tab w:val="clear" w:pos="4513"/>
        <w:tab w:val="clear" w:pos="9026"/>
        <w:tab w:val="left" w:pos="90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4C57" w14:textId="77777777" w:rsidR="001E3EE5" w:rsidRDefault="001E3EE5" w:rsidP="00F0405D">
      <w:pPr>
        <w:spacing w:after="0" w:line="240" w:lineRule="auto"/>
      </w:pPr>
      <w:bookmarkStart w:id="0" w:name="_Hlk88559692"/>
      <w:bookmarkEnd w:id="0"/>
      <w:r>
        <w:separator/>
      </w:r>
    </w:p>
  </w:footnote>
  <w:footnote w:type="continuationSeparator" w:id="0">
    <w:p w14:paraId="2A5B980E" w14:textId="77777777" w:rsidR="001E3EE5" w:rsidRDefault="001E3EE5" w:rsidP="00F0405D">
      <w:pPr>
        <w:spacing w:after="0" w:line="240" w:lineRule="auto"/>
      </w:pPr>
      <w:r>
        <w:continuationSeparator/>
      </w:r>
    </w:p>
  </w:footnote>
  <w:footnote w:type="continuationNotice" w:id="1">
    <w:p w14:paraId="6E50F2ED" w14:textId="77777777" w:rsidR="001E3EE5" w:rsidRDefault="001E3E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07371" w14:textId="05DF915F" w:rsidR="00F34AF3" w:rsidRDefault="008E0720">
    <w:pPr>
      <w:pStyle w:val="Kopfzeile"/>
    </w:pPr>
    <w:r>
      <w:t>Joao Correia</w:t>
    </w:r>
    <w:r>
      <w:ptab w:relativeTo="margin" w:alignment="center" w:leader="none"/>
    </w:r>
    <w:r>
      <w:ptab w:relativeTo="margin" w:alignment="right" w:leader="none"/>
    </w:r>
    <w:r>
      <w:fldChar w:fldCharType="begin"/>
    </w:r>
    <w:r>
      <w:instrText xml:space="preserve"> TIME \@ "d. MMMM yyyy" </w:instrText>
    </w:r>
    <w:r>
      <w:fldChar w:fldCharType="separate"/>
    </w:r>
    <w:r w:rsidR="002C2C69">
      <w:rPr>
        <w:noProof/>
      </w:rPr>
      <w:t>3. March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86C"/>
    <w:multiLevelType w:val="hybridMultilevel"/>
    <w:tmpl w:val="67D498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0828D3"/>
    <w:multiLevelType w:val="hybridMultilevel"/>
    <w:tmpl w:val="B2D412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C1064F3"/>
    <w:multiLevelType w:val="hybridMultilevel"/>
    <w:tmpl w:val="7A1E6518"/>
    <w:lvl w:ilvl="0" w:tplc="08070001">
      <w:start w:val="1"/>
      <w:numFmt w:val="bullet"/>
      <w:lvlText w:val=""/>
      <w:lvlJc w:val="left"/>
      <w:pPr>
        <w:ind w:left="1438" w:hanging="360"/>
      </w:pPr>
      <w:rPr>
        <w:rFonts w:ascii="Symbol" w:hAnsi="Symbol" w:hint="default"/>
      </w:rPr>
    </w:lvl>
    <w:lvl w:ilvl="1" w:tplc="08070003" w:tentative="1">
      <w:start w:val="1"/>
      <w:numFmt w:val="bullet"/>
      <w:lvlText w:val="o"/>
      <w:lvlJc w:val="left"/>
      <w:pPr>
        <w:ind w:left="2158" w:hanging="360"/>
      </w:pPr>
      <w:rPr>
        <w:rFonts w:ascii="Courier New" w:hAnsi="Courier New" w:cs="Courier New" w:hint="default"/>
      </w:rPr>
    </w:lvl>
    <w:lvl w:ilvl="2" w:tplc="08070005" w:tentative="1">
      <w:start w:val="1"/>
      <w:numFmt w:val="bullet"/>
      <w:lvlText w:val=""/>
      <w:lvlJc w:val="left"/>
      <w:pPr>
        <w:ind w:left="2878" w:hanging="360"/>
      </w:pPr>
      <w:rPr>
        <w:rFonts w:ascii="Wingdings" w:hAnsi="Wingdings" w:hint="default"/>
      </w:rPr>
    </w:lvl>
    <w:lvl w:ilvl="3" w:tplc="08070001" w:tentative="1">
      <w:start w:val="1"/>
      <w:numFmt w:val="bullet"/>
      <w:lvlText w:val=""/>
      <w:lvlJc w:val="left"/>
      <w:pPr>
        <w:ind w:left="3598" w:hanging="360"/>
      </w:pPr>
      <w:rPr>
        <w:rFonts w:ascii="Symbol" w:hAnsi="Symbol" w:hint="default"/>
      </w:rPr>
    </w:lvl>
    <w:lvl w:ilvl="4" w:tplc="08070003" w:tentative="1">
      <w:start w:val="1"/>
      <w:numFmt w:val="bullet"/>
      <w:lvlText w:val="o"/>
      <w:lvlJc w:val="left"/>
      <w:pPr>
        <w:ind w:left="4318" w:hanging="360"/>
      </w:pPr>
      <w:rPr>
        <w:rFonts w:ascii="Courier New" w:hAnsi="Courier New" w:cs="Courier New" w:hint="default"/>
      </w:rPr>
    </w:lvl>
    <w:lvl w:ilvl="5" w:tplc="08070005" w:tentative="1">
      <w:start w:val="1"/>
      <w:numFmt w:val="bullet"/>
      <w:lvlText w:val=""/>
      <w:lvlJc w:val="left"/>
      <w:pPr>
        <w:ind w:left="5038" w:hanging="360"/>
      </w:pPr>
      <w:rPr>
        <w:rFonts w:ascii="Wingdings" w:hAnsi="Wingdings" w:hint="default"/>
      </w:rPr>
    </w:lvl>
    <w:lvl w:ilvl="6" w:tplc="08070001" w:tentative="1">
      <w:start w:val="1"/>
      <w:numFmt w:val="bullet"/>
      <w:lvlText w:val=""/>
      <w:lvlJc w:val="left"/>
      <w:pPr>
        <w:ind w:left="5758" w:hanging="360"/>
      </w:pPr>
      <w:rPr>
        <w:rFonts w:ascii="Symbol" w:hAnsi="Symbol" w:hint="default"/>
      </w:rPr>
    </w:lvl>
    <w:lvl w:ilvl="7" w:tplc="08070003" w:tentative="1">
      <w:start w:val="1"/>
      <w:numFmt w:val="bullet"/>
      <w:lvlText w:val="o"/>
      <w:lvlJc w:val="left"/>
      <w:pPr>
        <w:ind w:left="6478" w:hanging="360"/>
      </w:pPr>
      <w:rPr>
        <w:rFonts w:ascii="Courier New" w:hAnsi="Courier New" w:cs="Courier New" w:hint="default"/>
      </w:rPr>
    </w:lvl>
    <w:lvl w:ilvl="8" w:tplc="08070005" w:tentative="1">
      <w:start w:val="1"/>
      <w:numFmt w:val="bullet"/>
      <w:lvlText w:val=""/>
      <w:lvlJc w:val="left"/>
      <w:pPr>
        <w:ind w:left="7198" w:hanging="360"/>
      </w:pPr>
      <w:rPr>
        <w:rFonts w:ascii="Wingdings" w:hAnsi="Wingdings" w:hint="default"/>
      </w:rPr>
    </w:lvl>
  </w:abstractNum>
  <w:abstractNum w:abstractNumId="3" w15:restartNumberingAfterBreak="0">
    <w:nsid w:val="0E1615F2"/>
    <w:multiLevelType w:val="hybridMultilevel"/>
    <w:tmpl w:val="11123C8A"/>
    <w:lvl w:ilvl="0" w:tplc="FFFFFFFF">
      <w:numFmt w:val="bullet"/>
      <w:lvlText w:val="-"/>
      <w:lvlJc w:val="left"/>
      <w:pPr>
        <w:ind w:left="720" w:hanging="360"/>
      </w:pPr>
      <w:rPr>
        <w:rFonts w:ascii="Calibri" w:eastAsia="Wingdings" w:hAnsi="Calibri" w:cs="Calibri" w:hint="default"/>
      </w:rPr>
    </w:lvl>
    <w:lvl w:ilvl="1" w:tplc="08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CE2D9A"/>
    <w:multiLevelType w:val="hybridMultilevel"/>
    <w:tmpl w:val="4B6C0494"/>
    <w:lvl w:ilvl="0" w:tplc="08070001">
      <w:start w:val="1"/>
      <w:numFmt w:val="bullet"/>
      <w:lvlText w:val=""/>
      <w:lvlJc w:val="left"/>
      <w:pPr>
        <w:ind w:left="1724" w:hanging="360"/>
      </w:pPr>
      <w:rPr>
        <w:rFonts w:ascii="Symbol" w:hAnsi="Symbol" w:hint="default"/>
      </w:rPr>
    </w:lvl>
    <w:lvl w:ilvl="1" w:tplc="08070003" w:tentative="1">
      <w:start w:val="1"/>
      <w:numFmt w:val="bullet"/>
      <w:lvlText w:val="o"/>
      <w:lvlJc w:val="left"/>
      <w:pPr>
        <w:ind w:left="2444" w:hanging="360"/>
      </w:pPr>
      <w:rPr>
        <w:rFonts w:ascii="Courier New" w:hAnsi="Courier New" w:cs="Courier New" w:hint="default"/>
      </w:rPr>
    </w:lvl>
    <w:lvl w:ilvl="2" w:tplc="08070005" w:tentative="1">
      <w:start w:val="1"/>
      <w:numFmt w:val="bullet"/>
      <w:lvlText w:val=""/>
      <w:lvlJc w:val="left"/>
      <w:pPr>
        <w:ind w:left="3164" w:hanging="360"/>
      </w:pPr>
      <w:rPr>
        <w:rFonts w:ascii="Wingdings" w:hAnsi="Wingdings" w:hint="default"/>
      </w:rPr>
    </w:lvl>
    <w:lvl w:ilvl="3" w:tplc="08070001" w:tentative="1">
      <w:start w:val="1"/>
      <w:numFmt w:val="bullet"/>
      <w:lvlText w:val=""/>
      <w:lvlJc w:val="left"/>
      <w:pPr>
        <w:ind w:left="3884" w:hanging="360"/>
      </w:pPr>
      <w:rPr>
        <w:rFonts w:ascii="Symbol" w:hAnsi="Symbol" w:hint="default"/>
      </w:rPr>
    </w:lvl>
    <w:lvl w:ilvl="4" w:tplc="08070003" w:tentative="1">
      <w:start w:val="1"/>
      <w:numFmt w:val="bullet"/>
      <w:lvlText w:val="o"/>
      <w:lvlJc w:val="left"/>
      <w:pPr>
        <w:ind w:left="4604" w:hanging="360"/>
      </w:pPr>
      <w:rPr>
        <w:rFonts w:ascii="Courier New" w:hAnsi="Courier New" w:cs="Courier New" w:hint="default"/>
      </w:rPr>
    </w:lvl>
    <w:lvl w:ilvl="5" w:tplc="08070005" w:tentative="1">
      <w:start w:val="1"/>
      <w:numFmt w:val="bullet"/>
      <w:lvlText w:val=""/>
      <w:lvlJc w:val="left"/>
      <w:pPr>
        <w:ind w:left="5324" w:hanging="360"/>
      </w:pPr>
      <w:rPr>
        <w:rFonts w:ascii="Wingdings" w:hAnsi="Wingdings" w:hint="default"/>
      </w:rPr>
    </w:lvl>
    <w:lvl w:ilvl="6" w:tplc="08070001" w:tentative="1">
      <w:start w:val="1"/>
      <w:numFmt w:val="bullet"/>
      <w:lvlText w:val=""/>
      <w:lvlJc w:val="left"/>
      <w:pPr>
        <w:ind w:left="6044" w:hanging="360"/>
      </w:pPr>
      <w:rPr>
        <w:rFonts w:ascii="Symbol" w:hAnsi="Symbol" w:hint="default"/>
      </w:rPr>
    </w:lvl>
    <w:lvl w:ilvl="7" w:tplc="08070003" w:tentative="1">
      <w:start w:val="1"/>
      <w:numFmt w:val="bullet"/>
      <w:lvlText w:val="o"/>
      <w:lvlJc w:val="left"/>
      <w:pPr>
        <w:ind w:left="6764" w:hanging="360"/>
      </w:pPr>
      <w:rPr>
        <w:rFonts w:ascii="Courier New" w:hAnsi="Courier New" w:cs="Courier New" w:hint="default"/>
      </w:rPr>
    </w:lvl>
    <w:lvl w:ilvl="8" w:tplc="08070005" w:tentative="1">
      <w:start w:val="1"/>
      <w:numFmt w:val="bullet"/>
      <w:lvlText w:val=""/>
      <w:lvlJc w:val="left"/>
      <w:pPr>
        <w:ind w:left="7484" w:hanging="360"/>
      </w:pPr>
      <w:rPr>
        <w:rFonts w:ascii="Wingdings" w:hAnsi="Wingdings" w:hint="default"/>
      </w:rPr>
    </w:lvl>
  </w:abstractNum>
  <w:abstractNum w:abstractNumId="5" w15:restartNumberingAfterBreak="0">
    <w:nsid w:val="133931F6"/>
    <w:multiLevelType w:val="hybridMultilevel"/>
    <w:tmpl w:val="AA169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3132B0"/>
    <w:multiLevelType w:val="hybridMultilevel"/>
    <w:tmpl w:val="AE8A8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5B5D3F"/>
    <w:multiLevelType w:val="hybridMultilevel"/>
    <w:tmpl w:val="8C66C5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4E3746"/>
    <w:multiLevelType w:val="hybridMultilevel"/>
    <w:tmpl w:val="87241710"/>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9" w15:restartNumberingAfterBreak="0">
    <w:nsid w:val="1A223B3C"/>
    <w:multiLevelType w:val="hybridMultilevel"/>
    <w:tmpl w:val="59E037D0"/>
    <w:lvl w:ilvl="0" w:tplc="FFFFFFFF">
      <w:numFmt w:val="bullet"/>
      <w:lvlText w:val="-"/>
      <w:lvlJc w:val="left"/>
      <w:pPr>
        <w:ind w:left="720" w:hanging="360"/>
      </w:pPr>
      <w:rPr>
        <w:rFonts w:ascii="Calibri" w:eastAsia="Wingdings" w:hAnsi="Calibri" w:cs="Calibr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5703AC"/>
    <w:multiLevelType w:val="hybridMultilevel"/>
    <w:tmpl w:val="01905C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059287C"/>
    <w:multiLevelType w:val="hybridMultilevel"/>
    <w:tmpl w:val="D33653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2AF4668"/>
    <w:multiLevelType w:val="hybridMultilevel"/>
    <w:tmpl w:val="0104467E"/>
    <w:lvl w:ilvl="0" w:tplc="FFFFFFFF">
      <w:numFmt w:val="bullet"/>
      <w:lvlText w:val="-"/>
      <w:lvlJc w:val="left"/>
      <w:pPr>
        <w:ind w:left="720" w:hanging="360"/>
      </w:pPr>
      <w:rPr>
        <w:rFonts w:ascii="Calibri" w:eastAsia="Wingdings" w:hAnsi="Calibri" w:cs="Calibri"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F2D0217"/>
    <w:multiLevelType w:val="hybridMultilevel"/>
    <w:tmpl w:val="A9BAD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F3959E2"/>
    <w:multiLevelType w:val="hybridMultilevel"/>
    <w:tmpl w:val="E0442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A8D72EA"/>
    <w:multiLevelType w:val="hybridMultilevel"/>
    <w:tmpl w:val="70EEEC72"/>
    <w:lvl w:ilvl="0" w:tplc="696EF6C4">
      <w:numFmt w:val="bullet"/>
      <w:lvlText w:val="-"/>
      <w:lvlJc w:val="left"/>
      <w:pPr>
        <w:ind w:left="720" w:hanging="360"/>
      </w:pPr>
      <w:rPr>
        <w:rFonts w:ascii="Calibri" w:eastAsia="Wingdings"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7583F17"/>
    <w:multiLevelType w:val="hybridMultilevel"/>
    <w:tmpl w:val="1034187E"/>
    <w:lvl w:ilvl="0" w:tplc="08070001">
      <w:start w:val="1"/>
      <w:numFmt w:val="bullet"/>
      <w:lvlText w:val=""/>
      <w:lvlJc w:val="left"/>
      <w:pPr>
        <w:ind w:left="1079" w:hanging="360"/>
      </w:pPr>
      <w:rPr>
        <w:rFonts w:ascii="Symbol" w:hAnsi="Symbol" w:hint="default"/>
      </w:rPr>
    </w:lvl>
    <w:lvl w:ilvl="1" w:tplc="08070003" w:tentative="1">
      <w:start w:val="1"/>
      <w:numFmt w:val="bullet"/>
      <w:lvlText w:val="o"/>
      <w:lvlJc w:val="left"/>
      <w:pPr>
        <w:ind w:left="1799" w:hanging="360"/>
      </w:pPr>
      <w:rPr>
        <w:rFonts w:ascii="Courier New" w:hAnsi="Courier New" w:cs="Courier New" w:hint="default"/>
      </w:rPr>
    </w:lvl>
    <w:lvl w:ilvl="2" w:tplc="08070005" w:tentative="1">
      <w:start w:val="1"/>
      <w:numFmt w:val="bullet"/>
      <w:lvlText w:val=""/>
      <w:lvlJc w:val="left"/>
      <w:pPr>
        <w:ind w:left="2519" w:hanging="360"/>
      </w:pPr>
      <w:rPr>
        <w:rFonts w:ascii="Wingdings" w:hAnsi="Wingdings" w:hint="default"/>
      </w:rPr>
    </w:lvl>
    <w:lvl w:ilvl="3" w:tplc="08070001" w:tentative="1">
      <w:start w:val="1"/>
      <w:numFmt w:val="bullet"/>
      <w:lvlText w:val=""/>
      <w:lvlJc w:val="left"/>
      <w:pPr>
        <w:ind w:left="3239" w:hanging="360"/>
      </w:pPr>
      <w:rPr>
        <w:rFonts w:ascii="Symbol" w:hAnsi="Symbol" w:hint="default"/>
      </w:rPr>
    </w:lvl>
    <w:lvl w:ilvl="4" w:tplc="08070003" w:tentative="1">
      <w:start w:val="1"/>
      <w:numFmt w:val="bullet"/>
      <w:lvlText w:val="o"/>
      <w:lvlJc w:val="left"/>
      <w:pPr>
        <w:ind w:left="3959" w:hanging="360"/>
      </w:pPr>
      <w:rPr>
        <w:rFonts w:ascii="Courier New" w:hAnsi="Courier New" w:cs="Courier New" w:hint="default"/>
      </w:rPr>
    </w:lvl>
    <w:lvl w:ilvl="5" w:tplc="08070005" w:tentative="1">
      <w:start w:val="1"/>
      <w:numFmt w:val="bullet"/>
      <w:lvlText w:val=""/>
      <w:lvlJc w:val="left"/>
      <w:pPr>
        <w:ind w:left="4679" w:hanging="360"/>
      </w:pPr>
      <w:rPr>
        <w:rFonts w:ascii="Wingdings" w:hAnsi="Wingdings" w:hint="default"/>
      </w:rPr>
    </w:lvl>
    <w:lvl w:ilvl="6" w:tplc="08070001" w:tentative="1">
      <w:start w:val="1"/>
      <w:numFmt w:val="bullet"/>
      <w:lvlText w:val=""/>
      <w:lvlJc w:val="left"/>
      <w:pPr>
        <w:ind w:left="5399" w:hanging="360"/>
      </w:pPr>
      <w:rPr>
        <w:rFonts w:ascii="Symbol" w:hAnsi="Symbol" w:hint="default"/>
      </w:rPr>
    </w:lvl>
    <w:lvl w:ilvl="7" w:tplc="08070003" w:tentative="1">
      <w:start w:val="1"/>
      <w:numFmt w:val="bullet"/>
      <w:lvlText w:val="o"/>
      <w:lvlJc w:val="left"/>
      <w:pPr>
        <w:ind w:left="6119" w:hanging="360"/>
      </w:pPr>
      <w:rPr>
        <w:rFonts w:ascii="Courier New" w:hAnsi="Courier New" w:cs="Courier New" w:hint="default"/>
      </w:rPr>
    </w:lvl>
    <w:lvl w:ilvl="8" w:tplc="08070005" w:tentative="1">
      <w:start w:val="1"/>
      <w:numFmt w:val="bullet"/>
      <w:lvlText w:val=""/>
      <w:lvlJc w:val="left"/>
      <w:pPr>
        <w:ind w:left="6839" w:hanging="360"/>
      </w:pPr>
      <w:rPr>
        <w:rFonts w:ascii="Wingdings" w:hAnsi="Wingdings" w:hint="default"/>
      </w:rPr>
    </w:lvl>
  </w:abstractNum>
  <w:abstractNum w:abstractNumId="17" w15:restartNumberingAfterBreak="0">
    <w:nsid w:val="4D2706C9"/>
    <w:multiLevelType w:val="hybridMultilevel"/>
    <w:tmpl w:val="B8E48812"/>
    <w:lvl w:ilvl="0" w:tplc="8F7E4732">
      <w:start w:val="1"/>
      <w:numFmt w:val="decimal"/>
      <w:lvlText w:val="%1."/>
      <w:lvlJc w:val="left"/>
      <w:pPr>
        <w:ind w:left="1065" w:hanging="360"/>
      </w:pPr>
      <w:rPr>
        <w:rFonts w:hint="default"/>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18" w15:restartNumberingAfterBreak="0">
    <w:nsid w:val="4FE66A32"/>
    <w:multiLevelType w:val="hybridMultilevel"/>
    <w:tmpl w:val="B864644A"/>
    <w:lvl w:ilvl="0" w:tplc="08070001">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Arial" w:hAnsi="Arial" w:cs="Arial" w:hint="default"/>
      </w:rPr>
    </w:lvl>
    <w:lvl w:ilvl="2" w:tplc="08070005" w:tentative="1">
      <w:start w:val="1"/>
      <w:numFmt w:val="bullet"/>
      <w:lvlText w:val=""/>
      <w:lvlJc w:val="left"/>
      <w:pPr>
        <w:tabs>
          <w:tab w:val="num" w:pos="3011"/>
        </w:tabs>
        <w:ind w:left="3011" w:hanging="360"/>
      </w:pPr>
      <w:rPr>
        <w:rFonts w:ascii="Symbol" w:hAnsi="Symbol" w:hint="default"/>
      </w:rPr>
    </w:lvl>
    <w:lvl w:ilvl="3" w:tplc="08070001" w:tentative="1">
      <w:start w:val="1"/>
      <w:numFmt w:val="bullet"/>
      <w:lvlText w:val=""/>
      <w:lvlJc w:val="left"/>
      <w:pPr>
        <w:tabs>
          <w:tab w:val="num" w:pos="3731"/>
        </w:tabs>
        <w:ind w:left="3731" w:hanging="360"/>
      </w:pPr>
      <w:rPr>
        <w:rFonts w:ascii="Calibri Light" w:hAnsi="Calibri Light" w:hint="default"/>
      </w:rPr>
    </w:lvl>
    <w:lvl w:ilvl="4" w:tplc="08070003" w:tentative="1">
      <w:start w:val="1"/>
      <w:numFmt w:val="bullet"/>
      <w:lvlText w:val="o"/>
      <w:lvlJc w:val="left"/>
      <w:pPr>
        <w:tabs>
          <w:tab w:val="num" w:pos="4451"/>
        </w:tabs>
        <w:ind w:left="4451" w:hanging="360"/>
      </w:pPr>
      <w:rPr>
        <w:rFonts w:ascii="Arial" w:hAnsi="Arial" w:cs="Arial" w:hint="default"/>
      </w:rPr>
    </w:lvl>
    <w:lvl w:ilvl="5" w:tplc="08070005" w:tentative="1">
      <w:start w:val="1"/>
      <w:numFmt w:val="bullet"/>
      <w:lvlText w:val=""/>
      <w:lvlJc w:val="left"/>
      <w:pPr>
        <w:tabs>
          <w:tab w:val="num" w:pos="5171"/>
        </w:tabs>
        <w:ind w:left="5171" w:hanging="360"/>
      </w:pPr>
      <w:rPr>
        <w:rFonts w:ascii="Symbol" w:hAnsi="Symbol" w:hint="default"/>
      </w:rPr>
    </w:lvl>
    <w:lvl w:ilvl="6" w:tplc="08070001" w:tentative="1">
      <w:start w:val="1"/>
      <w:numFmt w:val="bullet"/>
      <w:lvlText w:val=""/>
      <w:lvlJc w:val="left"/>
      <w:pPr>
        <w:tabs>
          <w:tab w:val="num" w:pos="5891"/>
        </w:tabs>
        <w:ind w:left="5891" w:hanging="360"/>
      </w:pPr>
      <w:rPr>
        <w:rFonts w:ascii="Calibri Light" w:hAnsi="Calibri Light" w:hint="default"/>
      </w:rPr>
    </w:lvl>
    <w:lvl w:ilvl="7" w:tplc="08070003" w:tentative="1">
      <w:start w:val="1"/>
      <w:numFmt w:val="bullet"/>
      <w:lvlText w:val="o"/>
      <w:lvlJc w:val="left"/>
      <w:pPr>
        <w:tabs>
          <w:tab w:val="num" w:pos="6611"/>
        </w:tabs>
        <w:ind w:left="6611" w:hanging="360"/>
      </w:pPr>
      <w:rPr>
        <w:rFonts w:ascii="Arial" w:hAnsi="Arial" w:cs="Arial" w:hint="default"/>
      </w:rPr>
    </w:lvl>
    <w:lvl w:ilvl="8" w:tplc="08070005" w:tentative="1">
      <w:start w:val="1"/>
      <w:numFmt w:val="bullet"/>
      <w:lvlText w:val=""/>
      <w:lvlJc w:val="left"/>
      <w:pPr>
        <w:tabs>
          <w:tab w:val="num" w:pos="7331"/>
        </w:tabs>
        <w:ind w:left="7331" w:hanging="360"/>
      </w:pPr>
      <w:rPr>
        <w:rFonts w:ascii="Symbol" w:hAnsi="Symbol" w:hint="default"/>
      </w:rPr>
    </w:lvl>
  </w:abstractNum>
  <w:abstractNum w:abstractNumId="19" w15:restartNumberingAfterBreak="0">
    <w:nsid w:val="518A5DD6"/>
    <w:multiLevelType w:val="hybridMultilevel"/>
    <w:tmpl w:val="424024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8FD1DC4"/>
    <w:multiLevelType w:val="hybridMultilevel"/>
    <w:tmpl w:val="D0D6178A"/>
    <w:lvl w:ilvl="0" w:tplc="BBC057FC">
      <w:start w:val="2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94625A1"/>
    <w:multiLevelType w:val="hybridMultilevel"/>
    <w:tmpl w:val="A9F48FF4"/>
    <w:lvl w:ilvl="0" w:tplc="246822BC">
      <w:numFmt w:val="bullet"/>
      <w:pStyle w:val="Aufzhlungspunkt2n"/>
      <w:lvlText w:val="–"/>
      <w:lvlJc w:val="left"/>
      <w:pPr>
        <w:ind w:left="720" w:hanging="360"/>
      </w:pPr>
      <w:rPr>
        <w:rFonts w:ascii="Courier New" w:eastAsiaTheme="minorHAnsi" w:hAnsi="Courier New" w:cstheme="minorBidi" w:hint="default"/>
      </w:rPr>
    </w:lvl>
    <w:lvl w:ilvl="1" w:tplc="08070003" w:tentative="1">
      <w:start w:val="1"/>
      <w:numFmt w:val="bullet"/>
      <w:lvlText w:val="o"/>
      <w:lvlJc w:val="left"/>
      <w:pPr>
        <w:ind w:left="1440" w:hanging="360"/>
      </w:pPr>
      <w:rPr>
        <w:rFonts w:ascii="Arial" w:hAnsi="Arial" w:cs="Arial" w:hint="default"/>
      </w:rPr>
    </w:lvl>
    <w:lvl w:ilvl="2" w:tplc="08070005" w:tentative="1">
      <w:start w:val="1"/>
      <w:numFmt w:val="bullet"/>
      <w:lvlText w:val=""/>
      <w:lvlJc w:val="left"/>
      <w:pPr>
        <w:ind w:left="2160" w:hanging="360"/>
      </w:pPr>
      <w:rPr>
        <w:rFonts w:ascii="Symbol" w:hAnsi="Symbol" w:hint="default"/>
      </w:rPr>
    </w:lvl>
    <w:lvl w:ilvl="3" w:tplc="08070001" w:tentative="1">
      <w:start w:val="1"/>
      <w:numFmt w:val="bullet"/>
      <w:lvlText w:val=""/>
      <w:lvlJc w:val="left"/>
      <w:pPr>
        <w:ind w:left="2880" w:hanging="360"/>
      </w:pPr>
      <w:rPr>
        <w:rFonts w:ascii="Calibri Light" w:hAnsi="Calibri Light" w:hint="default"/>
      </w:rPr>
    </w:lvl>
    <w:lvl w:ilvl="4" w:tplc="08070003" w:tentative="1">
      <w:start w:val="1"/>
      <w:numFmt w:val="bullet"/>
      <w:lvlText w:val="o"/>
      <w:lvlJc w:val="left"/>
      <w:pPr>
        <w:ind w:left="3600" w:hanging="360"/>
      </w:pPr>
      <w:rPr>
        <w:rFonts w:ascii="Arial" w:hAnsi="Arial" w:cs="Arial" w:hint="default"/>
      </w:rPr>
    </w:lvl>
    <w:lvl w:ilvl="5" w:tplc="08070005" w:tentative="1">
      <w:start w:val="1"/>
      <w:numFmt w:val="bullet"/>
      <w:lvlText w:val=""/>
      <w:lvlJc w:val="left"/>
      <w:pPr>
        <w:ind w:left="4320" w:hanging="360"/>
      </w:pPr>
      <w:rPr>
        <w:rFonts w:ascii="Symbol" w:hAnsi="Symbol" w:hint="default"/>
      </w:rPr>
    </w:lvl>
    <w:lvl w:ilvl="6" w:tplc="08070001" w:tentative="1">
      <w:start w:val="1"/>
      <w:numFmt w:val="bullet"/>
      <w:lvlText w:val=""/>
      <w:lvlJc w:val="left"/>
      <w:pPr>
        <w:ind w:left="5040" w:hanging="360"/>
      </w:pPr>
      <w:rPr>
        <w:rFonts w:ascii="Calibri Light" w:hAnsi="Calibri Light" w:hint="default"/>
      </w:rPr>
    </w:lvl>
    <w:lvl w:ilvl="7" w:tplc="08070003" w:tentative="1">
      <w:start w:val="1"/>
      <w:numFmt w:val="bullet"/>
      <w:lvlText w:val="o"/>
      <w:lvlJc w:val="left"/>
      <w:pPr>
        <w:ind w:left="5760" w:hanging="360"/>
      </w:pPr>
      <w:rPr>
        <w:rFonts w:ascii="Arial" w:hAnsi="Arial" w:cs="Arial" w:hint="default"/>
      </w:rPr>
    </w:lvl>
    <w:lvl w:ilvl="8" w:tplc="08070005" w:tentative="1">
      <w:start w:val="1"/>
      <w:numFmt w:val="bullet"/>
      <w:lvlText w:val=""/>
      <w:lvlJc w:val="left"/>
      <w:pPr>
        <w:ind w:left="6480" w:hanging="360"/>
      </w:pPr>
      <w:rPr>
        <w:rFonts w:ascii="Symbol" w:hAnsi="Symbol" w:hint="default"/>
      </w:rPr>
    </w:lvl>
  </w:abstractNum>
  <w:abstractNum w:abstractNumId="22" w15:restartNumberingAfterBreak="0">
    <w:nsid w:val="5A5232C7"/>
    <w:multiLevelType w:val="hybridMultilevel"/>
    <w:tmpl w:val="605E4A1A"/>
    <w:lvl w:ilvl="0" w:tplc="0807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E7E579E"/>
    <w:multiLevelType w:val="hybridMultilevel"/>
    <w:tmpl w:val="20FE03DE"/>
    <w:lvl w:ilvl="0" w:tplc="08070001">
      <w:start w:val="1"/>
      <w:numFmt w:val="bullet"/>
      <w:lvlText w:val=""/>
      <w:lvlJc w:val="left"/>
      <w:pPr>
        <w:ind w:left="1438" w:hanging="360"/>
      </w:pPr>
      <w:rPr>
        <w:rFonts w:ascii="Symbol" w:hAnsi="Symbol" w:hint="default"/>
      </w:rPr>
    </w:lvl>
    <w:lvl w:ilvl="1" w:tplc="08070003" w:tentative="1">
      <w:start w:val="1"/>
      <w:numFmt w:val="bullet"/>
      <w:lvlText w:val="o"/>
      <w:lvlJc w:val="left"/>
      <w:pPr>
        <w:ind w:left="2158" w:hanging="360"/>
      </w:pPr>
      <w:rPr>
        <w:rFonts w:ascii="Courier New" w:hAnsi="Courier New" w:cs="Courier New" w:hint="default"/>
      </w:rPr>
    </w:lvl>
    <w:lvl w:ilvl="2" w:tplc="08070005" w:tentative="1">
      <w:start w:val="1"/>
      <w:numFmt w:val="bullet"/>
      <w:lvlText w:val=""/>
      <w:lvlJc w:val="left"/>
      <w:pPr>
        <w:ind w:left="2878" w:hanging="360"/>
      </w:pPr>
      <w:rPr>
        <w:rFonts w:ascii="Wingdings" w:hAnsi="Wingdings" w:hint="default"/>
      </w:rPr>
    </w:lvl>
    <w:lvl w:ilvl="3" w:tplc="08070001" w:tentative="1">
      <w:start w:val="1"/>
      <w:numFmt w:val="bullet"/>
      <w:lvlText w:val=""/>
      <w:lvlJc w:val="left"/>
      <w:pPr>
        <w:ind w:left="3598" w:hanging="360"/>
      </w:pPr>
      <w:rPr>
        <w:rFonts w:ascii="Symbol" w:hAnsi="Symbol" w:hint="default"/>
      </w:rPr>
    </w:lvl>
    <w:lvl w:ilvl="4" w:tplc="08070003" w:tentative="1">
      <w:start w:val="1"/>
      <w:numFmt w:val="bullet"/>
      <w:lvlText w:val="o"/>
      <w:lvlJc w:val="left"/>
      <w:pPr>
        <w:ind w:left="4318" w:hanging="360"/>
      </w:pPr>
      <w:rPr>
        <w:rFonts w:ascii="Courier New" w:hAnsi="Courier New" w:cs="Courier New" w:hint="default"/>
      </w:rPr>
    </w:lvl>
    <w:lvl w:ilvl="5" w:tplc="08070005" w:tentative="1">
      <w:start w:val="1"/>
      <w:numFmt w:val="bullet"/>
      <w:lvlText w:val=""/>
      <w:lvlJc w:val="left"/>
      <w:pPr>
        <w:ind w:left="5038" w:hanging="360"/>
      </w:pPr>
      <w:rPr>
        <w:rFonts w:ascii="Wingdings" w:hAnsi="Wingdings" w:hint="default"/>
      </w:rPr>
    </w:lvl>
    <w:lvl w:ilvl="6" w:tplc="08070001" w:tentative="1">
      <w:start w:val="1"/>
      <w:numFmt w:val="bullet"/>
      <w:lvlText w:val=""/>
      <w:lvlJc w:val="left"/>
      <w:pPr>
        <w:ind w:left="5758" w:hanging="360"/>
      </w:pPr>
      <w:rPr>
        <w:rFonts w:ascii="Symbol" w:hAnsi="Symbol" w:hint="default"/>
      </w:rPr>
    </w:lvl>
    <w:lvl w:ilvl="7" w:tplc="08070003" w:tentative="1">
      <w:start w:val="1"/>
      <w:numFmt w:val="bullet"/>
      <w:lvlText w:val="o"/>
      <w:lvlJc w:val="left"/>
      <w:pPr>
        <w:ind w:left="6478" w:hanging="360"/>
      </w:pPr>
      <w:rPr>
        <w:rFonts w:ascii="Courier New" w:hAnsi="Courier New" w:cs="Courier New" w:hint="default"/>
      </w:rPr>
    </w:lvl>
    <w:lvl w:ilvl="8" w:tplc="08070005" w:tentative="1">
      <w:start w:val="1"/>
      <w:numFmt w:val="bullet"/>
      <w:lvlText w:val=""/>
      <w:lvlJc w:val="left"/>
      <w:pPr>
        <w:ind w:left="7198" w:hanging="360"/>
      </w:pPr>
      <w:rPr>
        <w:rFonts w:ascii="Wingdings" w:hAnsi="Wingdings" w:hint="default"/>
      </w:rPr>
    </w:lvl>
  </w:abstractNum>
  <w:abstractNum w:abstractNumId="24" w15:restartNumberingAfterBreak="0">
    <w:nsid w:val="6448756E"/>
    <w:multiLevelType w:val="hybridMultilevel"/>
    <w:tmpl w:val="8BDE469E"/>
    <w:lvl w:ilvl="0" w:tplc="FFFFFFFF">
      <w:start w:val="1"/>
      <w:numFmt w:val="bullet"/>
      <w:lvlText w:val=""/>
      <w:lvlJc w:val="left"/>
      <w:pPr>
        <w:ind w:left="1440" w:hanging="360"/>
      </w:pPr>
      <w:rPr>
        <w:rFonts w:ascii="Symbol" w:hAnsi="Symbol" w:hint="default"/>
      </w:rPr>
    </w:lvl>
    <w:lvl w:ilvl="1" w:tplc="0807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7223EDC"/>
    <w:multiLevelType w:val="hybridMultilevel"/>
    <w:tmpl w:val="9DD45B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3706797"/>
    <w:multiLevelType w:val="hybridMultilevel"/>
    <w:tmpl w:val="9E686C18"/>
    <w:lvl w:ilvl="0" w:tplc="78DC17B4">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39744D9"/>
    <w:multiLevelType w:val="multilevel"/>
    <w:tmpl w:val="2442722E"/>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sz w:val="28"/>
        <w:szCs w:val="28"/>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6846EA3"/>
    <w:multiLevelType w:val="hybridMultilevel"/>
    <w:tmpl w:val="46268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9574946"/>
    <w:multiLevelType w:val="hybridMultilevel"/>
    <w:tmpl w:val="B28644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A850B68"/>
    <w:multiLevelType w:val="hybridMultilevel"/>
    <w:tmpl w:val="A0464FC0"/>
    <w:lvl w:ilvl="0" w:tplc="08070001">
      <w:start w:val="1"/>
      <w:numFmt w:val="bullet"/>
      <w:lvlText w:val=""/>
      <w:lvlJc w:val="left"/>
      <w:pPr>
        <w:ind w:left="2160" w:hanging="360"/>
      </w:pPr>
      <w:rPr>
        <w:rFonts w:ascii="Symbol" w:hAnsi="Symbol" w:hint="default"/>
      </w:rPr>
    </w:lvl>
    <w:lvl w:ilvl="1" w:tplc="08070003" w:tentative="1">
      <w:start w:val="1"/>
      <w:numFmt w:val="bullet"/>
      <w:lvlText w:val="o"/>
      <w:lvlJc w:val="left"/>
      <w:pPr>
        <w:ind w:left="2880" w:hanging="360"/>
      </w:pPr>
      <w:rPr>
        <w:rFonts w:ascii="Courier New" w:hAnsi="Courier New" w:cs="Courier New" w:hint="default"/>
      </w:rPr>
    </w:lvl>
    <w:lvl w:ilvl="2" w:tplc="08070005" w:tentative="1">
      <w:start w:val="1"/>
      <w:numFmt w:val="bullet"/>
      <w:lvlText w:val=""/>
      <w:lvlJc w:val="left"/>
      <w:pPr>
        <w:ind w:left="3600" w:hanging="360"/>
      </w:pPr>
      <w:rPr>
        <w:rFonts w:ascii="Wingdings" w:hAnsi="Wingdings" w:hint="default"/>
      </w:rPr>
    </w:lvl>
    <w:lvl w:ilvl="3" w:tplc="08070001" w:tentative="1">
      <w:start w:val="1"/>
      <w:numFmt w:val="bullet"/>
      <w:lvlText w:val=""/>
      <w:lvlJc w:val="left"/>
      <w:pPr>
        <w:ind w:left="4320" w:hanging="360"/>
      </w:pPr>
      <w:rPr>
        <w:rFonts w:ascii="Symbol" w:hAnsi="Symbol" w:hint="default"/>
      </w:rPr>
    </w:lvl>
    <w:lvl w:ilvl="4" w:tplc="08070003" w:tentative="1">
      <w:start w:val="1"/>
      <w:numFmt w:val="bullet"/>
      <w:lvlText w:val="o"/>
      <w:lvlJc w:val="left"/>
      <w:pPr>
        <w:ind w:left="5040" w:hanging="360"/>
      </w:pPr>
      <w:rPr>
        <w:rFonts w:ascii="Courier New" w:hAnsi="Courier New" w:cs="Courier New" w:hint="default"/>
      </w:rPr>
    </w:lvl>
    <w:lvl w:ilvl="5" w:tplc="08070005" w:tentative="1">
      <w:start w:val="1"/>
      <w:numFmt w:val="bullet"/>
      <w:lvlText w:val=""/>
      <w:lvlJc w:val="left"/>
      <w:pPr>
        <w:ind w:left="5760" w:hanging="360"/>
      </w:pPr>
      <w:rPr>
        <w:rFonts w:ascii="Wingdings" w:hAnsi="Wingdings" w:hint="default"/>
      </w:rPr>
    </w:lvl>
    <w:lvl w:ilvl="6" w:tplc="08070001" w:tentative="1">
      <w:start w:val="1"/>
      <w:numFmt w:val="bullet"/>
      <w:lvlText w:val=""/>
      <w:lvlJc w:val="left"/>
      <w:pPr>
        <w:ind w:left="6480" w:hanging="360"/>
      </w:pPr>
      <w:rPr>
        <w:rFonts w:ascii="Symbol" w:hAnsi="Symbol" w:hint="default"/>
      </w:rPr>
    </w:lvl>
    <w:lvl w:ilvl="7" w:tplc="08070003" w:tentative="1">
      <w:start w:val="1"/>
      <w:numFmt w:val="bullet"/>
      <w:lvlText w:val="o"/>
      <w:lvlJc w:val="left"/>
      <w:pPr>
        <w:ind w:left="7200" w:hanging="360"/>
      </w:pPr>
      <w:rPr>
        <w:rFonts w:ascii="Courier New" w:hAnsi="Courier New" w:cs="Courier New" w:hint="default"/>
      </w:rPr>
    </w:lvl>
    <w:lvl w:ilvl="8" w:tplc="08070005" w:tentative="1">
      <w:start w:val="1"/>
      <w:numFmt w:val="bullet"/>
      <w:lvlText w:val=""/>
      <w:lvlJc w:val="left"/>
      <w:pPr>
        <w:ind w:left="7920" w:hanging="360"/>
      </w:pPr>
      <w:rPr>
        <w:rFonts w:ascii="Wingdings" w:hAnsi="Wingdings" w:hint="default"/>
      </w:rPr>
    </w:lvl>
  </w:abstractNum>
  <w:abstractNum w:abstractNumId="31" w15:restartNumberingAfterBreak="0">
    <w:nsid w:val="7B011BF4"/>
    <w:multiLevelType w:val="hybridMultilevel"/>
    <w:tmpl w:val="48846C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D4C15D6"/>
    <w:multiLevelType w:val="hybridMultilevel"/>
    <w:tmpl w:val="D62AAD0E"/>
    <w:lvl w:ilvl="0" w:tplc="FFFFFFFF">
      <w:numFmt w:val="bullet"/>
      <w:lvlText w:val="-"/>
      <w:lvlJc w:val="left"/>
      <w:pPr>
        <w:ind w:left="720" w:hanging="360"/>
      </w:pPr>
      <w:rPr>
        <w:rFonts w:ascii="Calibri" w:eastAsia="Wingdings"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21"/>
  </w:num>
  <w:num w:numId="3">
    <w:abstractNumId w:val="27"/>
  </w:num>
  <w:num w:numId="4">
    <w:abstractNumId w:val="8"/>
  </w:num>
  <w:num w:numId="5">
    <w:abstractNumId w:val="15"/>
  </w:num>
  <w:num w:numId="6">
    <w:abstractNumId w:val="28"/>
  </w:num>
  <w:num w:numId="7">
    <w:abstractNumId w:val="9"/>
  </w:num>
  <w:num w:numId="8">
    <w:abstractNumId w:val="12"/>
  </w:num>
  <w:num w:numId="9">
    <w:abstractNumId w:val="19"/>
  </w:num>
  <w:num w:numId="10">
    <w:abstractNumId w:val="6"/>
  </w:num>
  <w:num w:numId="11">
    <w:abstractNumId w:val="29"/>
  </w:num>
  <w:num w:numId="12">
    <w:abstractNumId w:val="14"/>
  </w:num>
  <w:num w:numId="13">
    <w:abstractNumId w:val="1"/>
  </w:num>
  <w:num w:numId="14">
    <w:abstractNumId w:val="7"/>
  </w:num>
  <w:num w:numId="15">
    <w:abstractNumId w:val="25"/>
  </w:num>
  <w:num w:numId="16">
    <w:abstractNumId w:val="26"/>
  </w:num>
  <w:num w:numId="17">
    <w:abstractNumId w:val="31"/>
  </w:num>
  <w:num w:numId="18">
    <w:abstractNumId w:val="16"/>
  </w:num>
  <w:num w:numId="19">
    <w:abstractNumId w:val="4"/>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32"/>
  </w:num>
  <w:num w:numId="23">
    <w:abstractNumId w:val="3"/>
  </w:num>
  <w:num w:numId="24">
    <w:abstractNumId w:val="24"/>
  </w:num>
  <w:num w:numId="25">
    <w:abstractNumId w:val="11"/>
  </w:num>
  <w:num w:numId="26">
    <w:abstractNumId w:val="33"/>
  </w:num>
  <w:num w:numId="27">
    <w:abstractNumId w:val="10"/>
  </w:num>
  <w:num w:numId="28">
    <w:abstractNumId w:val="17"/>
  </w:num>
  <w:num w:numId="29">
    <w:abstractNumId w:val="20"/>
  </w:num>
  <w:num w:numId="30">
    <w:abstractNumId w:val="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3"/>
  </w:num>
  <w:num w:numId="34">
    <w:abstractNumId w:val="30"/>
  </w:num>
  <w:num w:numId="35">
    <w:abstractNumId w:val="23"/>
  </w:num>
  <w:num w:numId="36">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3C"/>
    <w:rsid w:val="00000D20"/>
    <w:rsid w:val="000019E1"/>
    <w:rsid w:val="00001CB3"/>
    <w:rsid w:val="00001F09"/>
    <w:rsid w:val="00003150"/>
    <w:rsid w:val="000039D1"/>
    <w:rsid w:val="00006248"/>
    <w:rsid w:val="000062F4"/>
    <w:rsid w:val="000069F6"/>
    <w:rsid w:val="00006F5C"/>
    <w:rsid w:val="00007381"/>
    <w:rsid w:val="00007437"/>
    <w:rsid w:val="000079E6"/>
    <w:rsid w:val="0001025D"/>
    <w:rsid w:val="000103BC"/>
    <w:rsid w:val="000107A1"/>
    <w:rsid w:val="000109AB"/>
    <w:rsid w:val="00010EEE"/>
    <w:rsid w:val="00011396"/>
    <w:rsid w:val="00011428"/>
    <w:rsid w:val="000116F6"/>
    <w:rsid w:val="000121E1"/>
    <w:rsid w:val="00012313"/>
    <w:rsid w:val="00012B82"/>
    <w:rsid w:val="00013D3A"/>
    <w:rsid w:val="00015876"/>
    <w:rsid w:val="000166F6"/>
    <w:rsid w:val="00017315"/>
    <w:rsid w:val="000175CD"/>
    <w:rsid w:val="000175FD"/>
    <w:rsid w:val="00020CA2"/>
    <w:rsid w:val="00020DDA"/>
    <w:rsid w:val="0002154D"/>
    <w:rsid w:val="000219A1"/>
    <w:rsid w:val="00021A98"/>
    <w:rsid w:val="00021FF0"/>
    <w:rsid w:val="000221D9"/>
    <w:rsid w:val="00022DED"/>
    <w:rsid w:val="000230A2"/>
    <w:rsid w:val="00023445"/>
    <w:rsid w:val="00023580"/>
    <w:rsid w:val="000238C2"/>
    <w:rsid w:val="00023C8E"/>
    <w:rsid w:val="00024BE7"/>
    <w:rsid w:val="00025972"/>
    <w:rsid w:val="00027759"/>
    <w:rsid w:val="0003023C"/>
    <w:rsid w:val="00030247"/>
    <w:rsid w:val="000304A6"/>
    <w:rsid w:val="00030F1E"/>
    <w:rsid w:val="0003168E"/>
    <w:rsid w:val="00032531"/>
    <w:rsid w:val="00032B0A"/>
    <w:rsid w:val="00032FF4"/>
    <w:rsid w:val="00034C21"/>
    <w:rsid w:val="0003511A"/>
    <w:rsid w:val="000353C3"/>
    <w:rsid w:val="0003604B"/>
    <w:rsid w:val="000361CC"/>
    <w:rsid w:val="00036301"/>
    <w:rsid w:val="00036DD4"/>
    <w:rsid w:val="00037B19"/>
    <w:rsid w:val="000409D4"/>
    <w:rsid w:val="00041112"/>
    <w:rsid w:val="00041C8B"/>
    <w:rsid w:val="00041DFF"/>
    <w:rsid w:val="00042C2F"/>
    <w:rsid w:val="00043A06"/>
    <w:rsid w:val="000458CA"/>
    <w:rsid w:val="00045A4B"/>
    <w:rsid w:val="00045CF7"/>
    <w:rsid w:val="00045DA7"/>
    <w:rsid w:val="0004608A"/>
    <w:rsid w:val="0004630D"/>
    <w:rsid w:val="00046DFD"/>
    <w:rsid w:val="000501E5"/>
    <w:rsid w:val="0005094F"/>
    <w:rsid w:val="00050C30"/>
    <w:rsid w:val="000511A6"/>
    <w:rsid w:val="000515A2"/>
    <w:rsid w:val="000523C4"/>
    <w:rsid w:val="00053AC2"/>
    <w:rsid w:val="00053BA9"/>
    <w:rsid w:val="00054386"/>
    <w:rsid w:val="0005533F"/>
    <w:rsid w:val="000555CE"/>
    <w:rsid w:val="000564B5"/>
    <w:rsid w:val="00056A04"/>
    <w:rsid w:val="00056D54"/>
    <w:rsid w:val="000573D3"/>
    <w:rsid w:val="00057D38"/>
    <w:rsid w:val="00057EAA"/>
    <w:rsid w:val="00057FE9"/>
    <w:rsid w:val="00060BA1"/>
    <w:rsid w:val="000611F0"/>
    <w:rsid w:val="0006126B"/>
    <w:rsid w:val="0006178F"/>
    <w:rsid w:val="00061AF8"/>
    <w:rsid w:val="00061C15"/>
    <w:rsid w:val="00062E5E"/>
    <w:rsid w:val="00062E81"/>
    <w:rsid w:val="00063DD9"/>
    <w:rsid w:val="00064AE3"/>
    <w:rsid w:val="00065ABB"/>
    <w:rsid w:val="00067313"/>
    <w:rsid w:val="000705B5"/>
    <w:rsid w:val="00070B9D"/>
    <w:rsid w:val="00070BEA"/>
    <w:rsid w:val="00070E8A"/>
    <w:rsid w:val="00071465"/>
    <w:rsid w:val="00071673"/>
    <w:rsid w:val="000716DC"/>
    <w:rsid w:val="00071AC9"/>
    <w:rsid w:val="000729EE"/>
    <w:rsid w:val="00072DEB"/>
    <w:rsid w:val="00073895"/>
    <w:rsid w:val="00074195"/>
    <w:rsid w:val="00074425"/>
    <w:rsid w:val="00074F32"/>
    <w:rsid w:val="00075F8D"/>
    <w:rsid w:val="00076E35"/>
    <w:rsid w:val="0007730E"/>
    <w:rsid w:val="0007758E"/>
    <w:rsid w:val="000776E7"/>
    <w:rsid w:val="00080140"/>
    <w:rsid w:val="000807CE"/>
    <w:rsid w:val="0008088C"/>
    <w:rsid w:val="000808FF"/>
    <w:rsid w:val="00080C58"/>
    <w:rsid w:val="000811DF"/>
    <w:rsid w:val="000819BD"/>
    <w:rsid w:val="00081D62"/>
    <w:rsid w:val="0008201C"/>
    <w:rsid w:val="0008212E"/>
    <w:rsid w:val="00083090"/>
    <w:rsid w:val="00083BC9"/>
    <w:rsid w:val="00084043"/>
    <w:rsid w:val="000848E2"/>
    <w:rsid w:val="000856F6"/>
    <w:rsid w:val="00085776"/>
    <w:rsid w:val="00085B59"/>
    <w:rsid w:val="00086960"/>
    <w:rsid w:val="00086B8F"/>
    <w:rsid w:val="00086F56"/>
    <w:rsid w:val="000879C5"/>
    <w:rsid w:val="00087A35"/>
    <w:rsid w:val="00090C64"/>
    <w:rsid w:val="0009128A"/>
    <w:rsid w:val="00091484"/>
    <w:rsid w:val="000918B8"/>
    <w:rsid w:val="00091E6D"/>
    <w:rsid w:val="0009207F"/>
    <w:rsid w:val="00092B1F"/>
    <w:rsid w:val="0009358D"/>
    <w:rsid w:val="000937D9"/>
    <w:rsid w:val="00094617"/>
    <w:rsid w:val="00095EBE"/>
    <w:rsid w:val="0009675D"/>
    <w:rsid w:val="00097358"/>
    <w:rsid w:val="00097472"/>
    <w:rsid w:val="00097516"/>
    <w:rsid w:val="000A0817"/>
    <w:rsid w:val="000A18D0"/>
    <w:rsid w:val="000A2E1D"/>
    <w:rsid w:val="000A303F"/>
    <w:rsid w:val="000A3A54"/>
    <w:rsid w:val="000A47D3"/>
    <w:rsid w:val="000A497D"/>
    <w:rsid w:val="000A4E00"/>
    <w:rsid w:val="000A5566"/>
    <w:rsid w:val="000A59D1"/>
    <w:rsid w:val="000A5EC9"/>
    <w:rsid w:val="000A6F15"/>
    <w:rsid w:val="000A72C2"/>
    <w:rsid w:val="000A7349"/>
    <w:rsid w:val="000A796B"/>
    <w:rsid w:val="000B040C"/>
    <w:rsid w:val="000B041A"/>
    <w:rsid w:val="000B081D"/>
    <w:rsid w:val="000B0986"/>
    <w:rsid w:val="000B0A0C"/>
    <w:rsid w:val="000B195A"/>
    <w:rsid w:val="000B1C8D"/>
    <w:rsid w:val="000B1DAB"/>
    <w:rsid w:val="000B2556"/>
    <w:rsid w:val="000B28F8"/>
    <w:rsid w:val="000B2DD1"/>
    <w:rsid w:val="000B32A3"/>
    <w:rsid w:val="000B38DA"/>
    <w:rsid w:val="000B3C8C"/>
    <w:rsid w:val="000B48BC"/>
    <w:rsid w:val="000B57F2"/>
    <w:rsid w:val="000B6920"/>
    <w:rsid w:val="000B75A2"/>
    <w:rsid w:val="000B76E6"/>
    <w:rsid w:val="000C0127"/>
    <w:rsid w:val="000C0301"/>
    <w:rsid w:val="000C0569"/>
    <w:rsid w:val="000C0CB6"/>
    <w:rsid w:val="000C1893"/>
    <w:rsid w:val="000C1CD7"/>
    <w:rsid w:val="000C1DA0"/>
    <w:rsid w:val="000C25BF"/>
    <w:rsid w:val="000C3BDC"/>
    <w:rsid w:val="000C4A0A"/>
    <w:rsid w:val="000C5940"/>
    <w:rsid w:val="000C5941"/>
    <w:rsid w:val="000C5F0C"/>
    <w:rsid w:val="000C5FAB"/>
    <w:rsid w:val="000C61AE"/>
    <w:rsid w:val="000C693B"/>
    <w:rsid w:val="000C69D4"/>
    <w:rsid w:val="000C7108"/>
    <w:rsid w:val="000C7B59"/>
    <w:rsid w:val="000D0C2D"/>
    <w:rsid w:val="000D1FC2"/>
    <w:rsid w:val="000D2165"/>
    <w:rsid w:val="000D29B8"/>
    <w:rsid w:val="000D2E2B"/>
    <w:rsid w:val="000D33EA"/>
    <w:rsid w:val="000D3705"/>
    <w:rsid w:val="000D39F6"/>
    <w:rsid w:val="000D39FF"/>
    <w:rsid w:val="000D4D5C"/>
    <w:rsid w:val="000D5CB2"/>
    <w:rsid w:val="000D6041"/>
    <w:rsid w:val="000E0372"/>
    <w:rsid w:val="000E0479"/>
    <w:rsid w:val="000E19F9"/>
    <w:rsid w:val="000E27E4"/>
    <w:rsid w:val="000E2ED0"/>
    <w:rsid w:val="000E3C3A"/>
    <w:rsid w:val="000E3DEB"/>
    <w:rsid w:val="000E5149"/>
    <w:rsid w:val="000E520A"/>
    <w:rsid w:val="000E67E6"/>
    <w:rsid w:val="000E7174"/>
    <w:rsid w:val="000E760E"/>
    <w:rsid w:val="000E7BD8"/>
    <w:rsid w:val="000E7E00"/>
    <w:rsid w:val="000F1EC1"/>
    <w:rsid w:val="000F23D7"/>
    <w:rsid w:val="000F39AC"/>
    <w:rsid w:val="000F3A08"/>
    <w:rsid w:val="000F3A4A"/>
    <w:rsid w:val="000F3F2C"/>
    <w:rsid w:val="000F4FEE"/>
    <w:rsid w:val="000F5011"/>
    <w:rsid w:val="000F5BD4"/>
    <w:rsid w:val="000F7A9B"/>
    <w:rsid w:val="000F7D28"/>
    <w:rsid w:val="00100CF9"/>
    <w:rsid w:val="0010356A"/>
    <w:rsid w:val="00104805"/>
    <w:rsid w:val="00104E62"/>
    <w:rsid w:val="00104FB3"/>
    <w:rsid w:val="00105610"/>
    <w:rsid w:val="00105754"/>
    <w:rsid w:val="00105E83"/>
    <w:rsid w:val="00106361"/>
    <w:rsid w:val="00106A70"/>
    <w:rsid w:val="00106AF1"/>
    <w:rsid w:val="0010702E"/>
    <w:rsid w:val="0010748C"/>
    <w:rsid w:val="00107F8F"/>
    <w:rsid w:val="00110C5B"/>
    <w:rsid w:val="001111B3"/>
    <w:rsid w:val="001139AC"/>
    <w:rsid w:val="00113F7B"/>
    <w:rsid w:val="001146FB"/>
    <w:rsid w:val="00114C3C"/>
    <w:rsid w:val="00115180"/>
    <w:rsid w:val="00115E91"/>
    <w:rsid w:val="00116147"/>
    <w:rsid w:val="00116303"/>
    <w:rsid w:val="001167D9"/>
    <w:rsid w:val="00116B60"/>
    <w:rsid w:val="00117939"/>
    <w:rsid w:val="00120894"/>
    <w:rsid w:val="00120896"/>
    <w:rsid w:val="00120ABD"/>
    <w:rsid w:val="00120B18"/>
    <w:rsid w:val="00120BB2"/>
    <w:rsid w:val="00120F6D"/>
    <w:rsid w:val="00121351"/>
    <w:rsid w:val="001221F5"/>
    <w:rsid w:val="00122269"/>
    <w:rsid w:val="00122BBA"/>
    <w:rsid w:val="00122E90"/>
    <w:rsid w:val="00124A9F"/>
    <w:rsid w:val="00124B08"/>
    <w:rsid w:val="00124F11"/>
    <w:rsid w:val="00125C4A"/>
    <w:rsid w:val="00125D19"/>
    <w:rsid w:val="001267D5"/>
    <w:rsid w:val="001279EB"/>
    <w:rsid w:val="00127AC1"/>
    <w:rsid w:val="001303D2"/>
    <w:rsid w:val="00130E99"/>
    <w:rsid w:val="00131151"/>
    <w:rsid w:val="00131E1E"/>
    <w:rsid w:val="0013250E"/>
    <w:rsid w:val="00132B05"/>
    <w:rsid w:val="0013313B"/>
    <w:rsid w:val="00133D4C"/>
    <w:rsid w:val="00133F02"/>
    <w:rsid w:val="0013461F"/>
    <w:rsid w:val="00134FB5"/>
    <w:rsid w:val="0013555C"/>
    <w:rsid w:val="001358FA"/>
    <w:rsid w:val="00135EC7"/>
    <w:rsid w:val="00136765"/>
    <w:rsid w:val="001408BD"/>
    <w:rsid w:val="0014158D"/>
    <w:rsid w:val="001418AD"/>
    <w:rsid w:val="001421CA"/>
    <w:rsid w:val="00142419"/>
    <w:rsid w:val="001443B4"/>
    <w:rsid w:val="001448FE"/>
    <w:rsid w:val="00144B5B"/>
    <w:rsid w:val="00146D6B"/>
    <w:rsid w:val="00146FBC"/>
    <w:rsid w:val="00147262"/>
    <w:rsid w:val="001479F0"/>
    <w:rsid w:val="001503C7"/>
    <w:rsid w:val="0015046D"/>
    <w:rsid w:val="00150651"/>
    <w:rsid w:val="00150A1A"/>
    <w:rsid w:val="00150B9D"/>
    <w:rsid w:val="00151195"/>
    <w:rsid w:val="001517F9"/>
    <w:rsid w:val="00151C9B"/>
    <w:rsid w:val="0015226A"/>
    <w:rsid w:val="001524B4"/>
    <w:rsid w:val="001534FC"/>
    <w:rsid w:val="0015378D"/>
    <w:rsid w:val="0015390D"/>
    <w:rsid w:val="001539F6"/>
    <w:rsid w:val="00154096"/>
    <w:rsid w:val="00154A7E"/>
    <w:rsid w:val="00154DF4"/>
    <w:rsid w:val="0015541C"/>
    <w:rsid w:val="00155C93"/>
    <w:rsid w:val="00155F2A"/>
    <w:rsid w:val="00156118"/>
    <w:rsid w:val="00156BAE"/>
    <w:rsid w:val="001576C5"/>
    <w:rsid w:val="001578FB"/>
    <w:rsid w:val="00157B4A"/>
    <w:rsid w:val="0016018A"/>
    <w:rsid w:val="001608B0"/>
    <w:rsid w:val="00160F05"/>
    <w:rsid w:val="00160F58"/>
    <w:rsid w:val="00161754"/>
    <w:rsid w:val="00161B6D"/>
    <w:rsid w:val="00162067"/>
    <w:rsid w:val="001629EE"/>
    <w:rsid w:val="00165FFD"/>
    <w:rsid w:val="001667EC"/>
    <w:rsid w:val="001676C7"/>
    <w:rsid w:val="001678E8"/>
    <w:rsid w:val="00167CA1"/>
    <w:rsid w:val="0017045B"/>
    <w:rsid w:val="0017110B"/>
    <w:rsid w:val="001712B8"/>
    <w:rsid w:val="00171385"/>
    <w:rsid w:val="0017154C"/>
    <w:rsid w:val="0017274A"/>
    <w:rsid w:val="0017291D"/>
    <w:rsid w:val="00173437"/>
    <w:rsid w:val="00173440"/>
    <w:rsid w:val="001737A0"/>
    <w:rsid w:val="00173F93"/>
    <w:rsid w:val="00174E80"/>
    <w:rsid w:val="00175E37"/>
    <w:rsid w:val="00175EF5"/>
    <w:rsid w:val="00176B81"/>
    <w:rsid w:val="00177713"/>
    <w:rsid w:val="00177A18"/>
    <w:rsid w:val="00180D2D"/>
    <w:rsid w:val="0018100C"/>
    <w:rsid w:val="001813DD"/>
    <w:rsid w:val="00181585"/>
    <w:rsid w:val="00181DD6"/>
    <w:rsid w:val="00181F7D"/>
    <w:rsid w:val="00182841"/>
    <w:rsid w:val="001829E8"/>
    <w:rsid w:val="001841C1"/>
    <w:rsid w:val="001846E6"/>
    <w:rsid w:val="00184D89"/>
    <w:rsid w:val="00185015"/>
    <w:rsid w:val="00185215"/>
    <w:rsid w:val="00185A1D"/>
    <w:rsid w:val="00186E6B"/>
    <w:rsid w:val="0018726C"/>
    <w:rsid w:val="00187708"/>
    <w:rsid w:val="00190397"/>
    <w:rsid w:val="0019118F"/>
    <w:rsid w:val="0019186A"/>
    <w:rsid w:val="00192A22"/>
    <w:rsid w:val="00193567"/>
    <w:rsid w:val="001935E0"/>
    <w:rsid w:val="00193A6A"/>
    <w:rsid w:val="001946B8"/>
    <w:rsid w:val="001955A6"/>
    <w:rsid w:val="00195646"/>
    <w:rsid w:val="00195707"/>
    <w:rsid w:val="0019625A"/>
    <w:rsid w:val="00196933"/>
    <w:rsid w:val="00196BBD"/>
    <w:rsid w:val="00197FE7"/>
    <w:rsid w:val="001A0025"/>
    <w:rsid w:val="001A0475"/>
    <w:rsid w:val="001A076F"/>
    <w:rsid w:val="001A0929"/>
    <w:rsid w:val="001A1B0C"/>
    <w:rsid w:val="001A27E1"/>
    <w:rsid w:val="001A2AD7"/>
    <w:rsid w:val="001A3089"/>
    <w:rsid w:val="001A3508"/>
    <w:rsid w:val="001A3D59"/>
    <w:rsid w:val="001A51CA"/>
    <w:rsid w:val="001A52D5"/>
    <w:rsid w:val="001A56CF"/>
    <w:rsid w:val="001A58C4"/>
    <w:rsid w:val="001A5B8C"/>
    <w:rsid w:val="001A5D2B"/>
    <w:rsid w:val="001A64C6"/>
    <w:rsid w:val="001A6C56"/>
    <w:rsid w:val="001A72EB"/>
    <w:rsid w:val="001A7BDA"/>
    <w:rsid w:val="001A7FBA"/>
    <w:rsid w:val="001B0891"/>
    <w:rsid w:val="001B0DFF"/>
    <w:rsid w:val="001B11C8"/>
    <w:rsid w:val="001B1934"/>
    <w:rsid w:val="001B1C91"/>
    <w:rsid w:val="001B26BF"/>
    <w:rsid w:val="001B2955"/>
    <w:rsid w:val="001B2B64"/>
    <w:rsid w:val="001B3671"/>
    <w:rsid w:val="001B40C1"/>
    <w:rsid w:val="001B42B0"/>
    <w:rsid w:val="001B494A"/>
    <w:rsid w:val="001B4B39"/>
    <w:rsid w:val="001B580F"/>
    <w:rsid w:val="001B59A8"/>
    <w:rsid w:val="001B5EC0"/>
    <w:rsid w:val="001B6BD8"/>
    <w:rsid w:val="001B721C"/>
    <w:rsid w:val="001B7A78"/>
    <w:rsid w:val="001B7ACD"/>
    <w:rsid w:val="001C0280"/>
    <w:rsid w:val="001C02C0"/>
    <w:rsid w:val="001C1090"/>
    <w:rsid w:val="001C11EB"/>
    <w:rsid w:val="001C17F9"/>
    <w:rsid w:val="001C2BD6"/>
    <w:rsid w:val="001C2E65"/>
    <w:rsid w:val="001C3581"/>
    <w:rsid w:val="001C3A81"/>
    <w:rsid w:val="001C3CB5"/>
    <w:rsid w:val="001C57BD"/>
    <w:rsid w:val="001C5AB4"/>
    <w:rsid w:val="001C5B8A"/>
    <w:rsid w:val="001C665F"/>
    <w:rsid w:val="001C6753"/>
    <w:rsid w:val="001C6D1F"/>
    <w:rsid w:val="001C6F04"/>
    <w:rsid w:val="001C7251"/>
    <w:rsid w:val="001C7541"/>
    <w:rsid w:val="001C79C3"/>
    <w:rsid w:val="001D067A"/>
    <w:rsid w:val="001D07EF"/>
    <w:rsid w:val="001D1620"/>
    <w:rsid w:val="001D1A59"/>
    <w:rsid w:val="001D2E1C"/>
    <w:rsid w:val="001D49D2"/>
    <w:rsid w:val="001D4DC6"/>
    <w:rsid w:val="001D56E3"/>
    <w:rsid w:val="001D5701"/>
    <w:rsid w:val="001D6765"/>
    <w:rsid w:val="001D6F87"/>
    <w:rsid w:val="001D7C83"/>
    <w:rsid w:val="001E1509"/>
    <w:rsid w:val="001E176D"/>
    <w:rsid w:val="001E1BC4"/>
    <w:rsid w:val="001E1D7D"/>
    <w:rsid w:val="001E257F"/>
    <w:rsid w:val="001E2F13"/>
    <w:rsid w:val="001E3056"/>
    <w:rsid w:val="001E325F"/>
    <w:rsid w:val="001E3EE5"/>
    <w:rsid w:val="001E4518"/>
    <w:rsid w:val="001E4ABC"/>
    <w:rsid w:val="001E52A9"/>
    <w:rsid w:val="001E59FC"/>
    <w:rsid w:val="001E5A57"/>
    <w:rsid w:val="001E5CCB"/>
    <w:rsid w:val="001E5D11"/>
    <w:rsid w:val="001E5F1F"/>
    <w:rsid w:val="001E63F0"/>
    <w:rsid w:val="001E68BC"/>
    <w:rsid w:val="001E6958"/>
    <w:rsid w:val="001F0074"/>
    <w:rsid w:val="001F04B6"/>
    <w:rsid w:val="001F05A6"/>
    <w:rsid w:val="001F11D1"/>
    <w:rsid w:val="001F12B3"/>
    <w:rsid w:val="001F149D"/>
    <w:rsid w:val="001F1B1F"/>
    <w:rsid w:val="001F1E11"/>
    <w:rsid w:val="001F1E62"/>
    <w:rsid w:val="001F233F"/>
    <w:rsid w:val="001F3074"/>
    <w:rsid w:val="001F31FA"/>
    <w:rsid w:val="001F37EF"/>
    <w:rsid w:val="001F4C41"/>
    <w:rsid w:val="001F63CA"/>
    <w:rsid w:val="00200343"/>
    <w:rsid w:val="002004B2"/>
    <w:rsid w:val="00201287"/>
    <w:rsid w:val="002014D6"/>
    <w:rsid w:val="00202605"/>
    <w:rsid w:val="00202CA7"/>
    <w:rsid w:val="0020356B"/>
    <w:rsid w:val="0020361A"/>
    <w:rsid w:val="00204353"/>
    <w:rsid w:val="0020498E"/>
    <w:rsid w:val="00205106"/>
    <w:rsid w:val="00205F7C"/>
    <w:rsid w:val="002062AD"/>
    <w:rsid w:val="00207FFD"/>
    <w:rsid w:val="0021014F"/>
    <w:rsid w:val="002117DB"/>
    <w:rsid w:val="00211A9A"/>
    <w:rsid w:val="00211ECB"/>
    <w:rsid w:val="0021272F"/>
    <w:rsid w:val="00212763"/>
    <w:rsid w:val="00212833"/>
    <w:rsid w:val="0021284E"/>
    <w:rsid w:val="00213106"/>
    <w:rsid w:val="00213368"/>
    <w:rsid w:val="00213598"/>
    <w:rsid w:val="00213A30"/>
    <w:rsid w:val="002143EC"/>
    <w:rsid w:val="00214414"/>
    <w:rsid w:val="00214614"/>
    <w:rsid w:val="00215B11"/>
    <w:rsid w:val="00216B10"/>
    <w:rsid w:val="00217038"/>
    <w:rsid w:val="00217995"/>
    <w:rsid w:val="00217FE7"/>
    <w:rsid w:val="00220FEA"/>
    <w:rsid w:val="002217C7"/>
    <w:rsid w:val="0022188E"/>
    <w:rsid w:val="00221931"/>
    <w:rsid w:val="00223A98"/>
    <w:rsid w:val="00223C8A"/>
    <w:rsid w:val="00223DD2"/>
    <w:rsid w:val="00223FCE"/>
    <w:rsid w:val="0022406C"/>
    <w:rsid w:val="00224522"/>
    <w:rsid w:val="002249BF"/>
    <w:rsid w:val="00224FB9"/>
    <w:rsid w:val="00226BE8"/>
    <w:rsid w:val="00226FF8"/>
    <w:rsid w:val="002277AE"/>
    <w:rsid w:val="00230233"/>
    <w:rsid w:val="002315DC"/>
    <w:rsid w:val="00231667"/>
    <w:rsid w:val="00231850"/>
    <w:rsid w:val="00231F56"/>
    <w:rsid w:val="00232741"/>
    <w:rsid w:val="00232BDF"/>
    <w:rsid w:val="00232F72"/>
    <w:rsid w:val="00233EC8"/>
    <w:rsid w:val="002344D2"/>
    <w:rsid w:val="00234508"/>
    <w:rsid w:val="0023458E"/>
    <w:rsid w:val="002346C1"/>
    <w:rsid w:val="00234767"/>
    <w:rsid w:val="002348AE"/>
    <w:rsid w:val="00234AF3"/>
    <w:rsid w:val="00234BB1"/>
    <w:rsid w:val="00234E67"/>
    <w:rsid w:val="00235107"/>
    <w:rsid w:val="00236408"/>
    <w:rsid w:val="00236BF3"/>
    <w:rsid w:val="00236CC4"/>
    <w:rsid w:val="0023779F"/>
    <w:rsid w:val="00237C8C"/>
    <w:rsid w:val="00237FEC"/>
    <w:rsid w:val="0024060B"/>
    <w:rsid w:val="00240C43"/>
    <w:rsid w:val="0024115C"/>
    <w:rsid w:val="0024186B"/>
    <w:rsid w:val="002418B8"/>
    <w:rsid w:val="00242294"/>
    <w:rsid w:val="0024290F"/>
    <w:rsid w:val="00243A95"/>
    <w:rsid w:val="00244ADA"/>
    <w:rsid w:val="00245439"/>
    <w:rsid w:val="0024592B"/>
    <w:rsid w:val="00245A3F"/>
    <w:rsid w:val="00245E49"/>
    <w:rsid w:val="0024603D"/>
    <w:rsid w:val="00246876"/>
    <w:rsid w:val="00247A91"/>
    <w:rsid w:val="00247EA1"/>
    <w:rsid w:val="002504C0"/>
    <w:rsid w:val="00253343"/>
    <w:rsid w:val="002535D7"/>
    <w:rsid w:val="002547A0"/>
    <w:rsid w:val="00254898"/>
    <w:rsid w:val="002556AC"/>
    <w:rsid w:val="00256157"/>
    <w:rsid w:val="00256791"/>
    <w:rsid w:val="0025779A"/>
    <w:rsid w:val="00260010"/>
    <w:rsid w:val="00260260"/>
    <w:rsid w:val="00260A9A"/>
    <w:rsid w:val="00260E42"/>
    <w:rsid w:val="00261994"/>
    <w:rsid w:val="0026284D"/>
    <w:rsid w:val="00263087"/>
    <w:rsid w:val="002630D2"/>
    <w:rsid w:val="002638F0"/>
    <w:rsid w:val="00263EB4"/>
    <w:rsid w:val="002641C1"/>
    <w:rsid w:val="00264C95"/>
    <w:rsid w:val="0026517F"/>
    <w:rsid w:val="002655F4"/>
    <w:rsid w:val="00265B36"/>
    <w:rsid w:val="00265D66"/>
    <w:rsid w:val="002664AD"/>
    <w:rsid w:val="00266719"/>
    <w:rsid w:val="00266B6C"/>
    <w:rsid w:val="00267128"/>
    <w:rsid w:val="0026742B"/>
    <w:rsid w:val="00267B75"/>
    <w:rsid w:val="00267BCE"/>
    <w:rsid w:val="00270139"/>
    <w:rsid w:val="00270280"/>
    <w:rsid w:val="002706DF"/>
    <w:rsid w:val="0027070A"/>
    <w:rsid w:val="00270933"/>
    <w:rsid w:val="00271798"/>
    <w:rsid w:val="002717C5"/>
    <w:rsid w:val="00272A4D"/>
    <w:rsid w:val="00272FF1"/>
    <w:rsid w:val="00273682"/>
    <w:rsid w:val="002745EF"/>
    <w:rsid w:val="0027537B"/>
    <w:rsid w:val="002753CF"/>
    <w:rsid w:val="00275508"/>
    <w:rsid w:val="00275575"/>
    <w:rsid w:val="002760A0"/>
    <w:rsid w:val="002764BD"/>
    <w:rsid w:val="00277528"/>
    <w:rsid w:val="00277FDC"/>
    <w:rsid w:val="00280FA4"/>
    <w:rsid w:val="00281598"/>
    <w:rsid w:val="00282A5A"/>
    <w:rsid w:val="00283BB5"/>
    <w:rsid w:val="00284013"/>
    <w:rsid w:val="00284C6E"/>
    <w:rsid w:val="00284D81"/>
    <w:rsid w:val="00285EB6"/>
    <w:rsid w:val="00286327"/>
    <w:rsid w:val="0028639A"/>
    <w:rsid w:val="00286CE3"/>
    <w:rsid w:val="002872D1"/>
    <w:rsid w:val="0028786D"/>
    <w:rsid w:val="00287CA7"/>
    <w:rsid w:val="0029052B"/>
    <w:rsid w:val="002907A4"/>
    <w:rsid w:val="00290C16"/>
    <w:rsid w:val="00291C12"/>
    <w:rsid w:val="0029268F"/>
    <w:rsid w:val="002926F9"/>
    <w:rsid w:val="00294DE3"/>
    <w:rsid w:val="00295AF2"/>
    <w:rsid w:val="00295AF3"/>
    <w:rsid w:val="00295DE3"/>
    <w:rsid w:val="00296273"/>
    <w:rsid w:val="0029671F"/>
    <w:rsid w:val="0029701B"/>
    <w:rsid w:val="00297F15"/>
    <w:rsid w:val="002A0041"/>
    <w:rsid w:val="002A0C63"/>
    <w:rsid w:val="002A18D7"/>
    <w:rsid w:val="002A1CF7"/>
    <w:rsid w:val="002A23AC"/>
    <w:rsid w:val="002A3A50"/>
    <w:rsid w:val="002A42FA"/>
    <w:rsid w:val="002A46C6"/>
    <w:rsid w:val="002A4C8E"/>
    <w:rsid w:val="002A52F4"/>
    <w:rsid w:val="002A5734"/>
    <w:rsid w:val="002A5B24"/>
    <w:rsid w:val="002A5F44"/>
    <w:rsid w:val="002A5F5C"/>
    <w:rsid w:val="002A60F7"/>
    <w:rsid w:val="002B00F2"/>
    <w:rsid w:val="002B0EF5"/>
    <w:rsid w:val="002B142A"/>
    <w:rsid w:val="002B1488"/>
    <w:rsid w:val="002B1868"/>
    <w:rsid w:val="002B1AB3"/>
    <w:rsid w:val="002B2BA4"/>
    <w:rsid w:val="002B2DD3"/>
    <w:rsid w:val="002B33EF"/>
    <w:rsid w:val="002B4244"/>
    <w:rsid w:val="002B4655"/>
    <w:rsid w:val="002B4A70"/>
    <w:rsid w:val="002B4C33"/>
    <w:rsid w:val="002B4C7D"/>
    <w:rsid w:val="002B5487"/>
    <w:rsid w:val="002B54BF"/>
    <w:rsid w:val="002B6759"/>
    <w:rsid w:val="002B69C5"/>
    <w:rsid w:val="002B7761"/>
    <w:rsid w:val="002B7C79"/>
    <w:rsid w:val="002C0B85"/>
    <w:rsid w:val="002C1D04"/>
    <w:rsid w:val="002C1D65"/>
    <w:rsid w:val="002C2544"/>
    <w:rsid w:val="002C2573"/>
    <w:rsid w:val="002C2C69"/>
    <w:rsid w:val="002C3BCE"/>
    <w:rsid w:val="002C41C5"/>
    <w:rsid w:val="002C43E7"/>
    <w:rsid w:val="002C45FC"/>
    <w:rsid w:val="002C4CA4"/>
    <w:rsid w:val="002C4D55"/>
    <w:rsid w:val="002C5A49"/>
    <w:rsid w:val="002C5E58"/>
    <w:rsid w:val="002C5EAE"/>
    <w:rsid w:val="002C6194"/>
    <w:rsid w:val="002C6553"/>
    <w:rsid w:val="002C659A"/>
    <w:rsid w:val="002C6828"/>
    <w:rsid w:val="002C6964"/>
    <w:rsid w:val="002C77F9"/>
    <w:rsid w:val="002D072A"/>
    <w:rsid w:val="002D08FA"/>
    <w:rsid w:val="002D1BFD"/>
    <w:rsid w:val="002D1FE0"/>
    <w:rsid w:val="002D2119"/>
    <w:rsid w:val="002D24D7"/>
    <w:rsid w:val="002D35BF"/>
    <w:rsid w:val="002D3D31"/>
    <w:rsid w:val="002D4846"/>
    <w:rsid w:val="002D567B"/>
    <w:rsid w:val="002D577E"/>
    <w:rsid w:val="002D608A"/>
    <w:rsid w:val="002D6134"/>
    <w:rsid w:val="002D6DE1"/>
    <w:rsid w:val="002D72BF"/>
    <w:rsid w:val="002D7CEF"/>
    <w:rsid w:val="002E0359"/>
    <w:rsid w:val="002E09A5"/>
    <w:rsid w:val="002E12CD"/>
    <w:rsid w:val="002E15E1"/>
    <w:rsid w:val="002E1C7D"/>
    <w:rsid w:val="002E2289"/>
    <w:rsid w:val="002E239F"/>
    <w:rsid w:val="002E24C0"/>
    <w:rsid w:val="002E2B8A"/>
    <w:rsid w:val="002E33F6"/>
    <w:rsid w:val="002E34FF"/>
    <w:rsid w:val="002E3A7B"/>
    <w:rsid w:val="002E3C53"/>
    <w:rsid w:val="002E4450"/>
    <w:rsid w:val="002E46A2"/>
    <w:rsid w:val="002E4A0E"/>
    <w:rsid w:val="002E4C54"/>
    <w:rsid w:val="002E5939"/>
    <w:rsid w:val="002E6F39"/>
    <w:rsid w:val="002F072C"/>
    <w:rsid w:val="002F0757"/>
    <w:rsid w:val="002F09C4"/>
    <w:rsid w:val="002F0F30"/>
    <w:rsid w:val="002F17B4"/>
    <w:rsid w:val="002F214D"/>
    <w:rsid w:val="002F281F"/>
    <w:rsid w:val="002F2F5C"/>
    <w:rsid w:val="002F2FAF"/>
    <w:rsid w:val="002F2FB6"/>
    <w:rsid w:val="002F38D1"/>
    <w:rsid w:val="002F3D4A"/>
    <w:rsid w:val="002F5F00"/>
    <w:rsid w:val="002F5F0A"/>
    <w:rsid w:val="002F676D"/>
    <w:rsid w:val="002F6D74"/>
    <w:rsid w:val="002F6E3D"/>
    <w:rsid w:val="002F7609"/>
    <w:rsid w:val="00300C7B"/>
    <w:rsid w:val="00300FBF"/>
    <w:rsid w:val="00301951"/>
    <w:rsid w:val="00302D9F"/>
    <w:rsid w:val="00302EAA"/>
    <w:rsid w:val="00303240"/>
    <w:rsid w:val="00303339"/>
    <w:rsid w:val="00304398"/>
    <w:rsid w:val="003048D1"/>
    <w:rsid w:val="00304AEB"/>
    <w:rsid w:val="003055AE"/>
    <w:rsid w:val="00305BDA"/>
    <w:rsid w:val="00306561"/>
    <w:rsid w:val="00306ACA"/>
    <w:rsid w:val="003075D2"/>
    <w:rsid w:val="00307708"/>
    <w:rsid w:val="00307E1B"/>
    <w:rsid w:val="0031051A"/>
    <w:rsid w:val="00311003"/>
    <w:rsid w:val="00311B22"/>
    <w:rsid w:val="003143A9"/>
    <w:rsid w:val="0031455D"/>
    <w:rsid w:val="0031457F"/>
    <w:rsid w:val="00315D4B"/>
    <w:rsid w:val="003171AF"/>
    <w:rsid w:val="00317FB2"/>
    <w:rsid w:val="00320658"/>
    <w:rsid w:val="0032128A"/>
    <w:rsid w:val="0032134E"/>
    <w:rsid w:val="00321383"/>
    <w:rsid w:val="0032198E"/>
    <w:rsid w:val="00321ADE"/>
    <w:rsid w:val="003223EA"/>
    <w:rsid w:val="00322AC4"/>
    <w:rsid w:val="00323921"/>
    <w:rsid w:val="0032448B"/>
    <w:rsid w:val="0032639E"/>
    <w:rsid w:val="003263DB"/>
    <w:rsid w:val="00326D9A"/>
    <w:rsid w:val="003270CB"/>
    <w:rsid w:val="003277EE"/>
    <w:rsid w:val="003302C7"/>
    <w:rsid w:val="00330A49"/>
    <w:rsid w:val="00330C26"/>
    <w:rsid w:val="00331037"/>
    <w:rsid w:val="003314F9"/>
    <w:rsid w:val="00332A91"/>
    <w:rsid w:val="00332ACF"/>
    <w:rsid w:val="00332F32"/>
    <w:rsid w:val="003337DF"/>
    <w:rsid w:val="0033387B"/>
    <w:rsid w:val="00333EDA"/>
    <w:rsid w:val="00333F3C"/>
    <w:rsid w:val="003357A9"/>
    <w:rsid w:val="003374CB"/>
    <w:rsid w:val="00337D80"/>
    <w:rsid w:val="003400BB"/>
    <w:rsid w:val="0034025D"/>
    <w:rsid w:val="00340B6A"/>
    <w:rsid w:val="00340B7C"/>
    <w:rsid w:val="00340F65"/>
    <w:rsid w:val="00341366"/>
    <w:rsid w:val="003414D7"/>
    <w:rsid w:val="00341579"/>
    <w:rsid w:val="00341A13"/>
    <w:rsid w:val="0034204A"/>
    <w:rsid w:val="003424C3"/>
    <w:rsid w:val="003424F2"/>
    <w:rsid w:val="0034269D"/>
    <w:rsid w:val="00342709"/>
    <w:rsid w:val="00342EDB"/>
    <w:rsid w:val="00343548"/>
    <w:rsid w:val="00343AC0"/>
    <w:rsid w:val="003443D2"/>
    <w:rsid w:val="0034468B"/>
    <w:rsid w:val="00344909"/>
    <w:rsid w:val="003453E5"/>
    <w:rsid w:val="00345843"/>
    <w:rsid w:val="00345D84"/>
    <w:rsid w:val="00346BD8"/>
    <w:rsid w:val="00347F6E"/>
    <w:rsid w:val="00350C44"/>
    <w:rsid w:val="00350F5E"/>
    <w:rsid w:val="003515E6"/>
    <w:rsid w:val="0035185E"/>
    <w:rsid w:val="00351A57"/>
    <w:rsid w:val="00351B58"/>
    <w:rsid w:val="0035241B"/>
    <w:rsid w:val="003525BB"/>
    <w:rsid w:val="003543AB"/>
    <w:rsid w:val="00354A32"/>
    <w:rsid w:val="00354C66"/>
    <w:rsid w:val="00355071"/>
    <w:rsid w:val="00356233"/>
    <w:rsid w:val="0035657B"/>
    <w:rsid w:val="003572FF"/>
    <w:rsid w:val="0035793E"/>
    <w:rsid w:val="003603A7"/>
    <w:rsid w:val="00360E87"/>
    <w:rsid w:val="00360F55"/>
    <w:rsid w:val="0036109F"/>
    <w:rsid w:val="00361395"/>
    <w:rsid w:val="003615F7"/>
    <w:rsid w:val="0036352C"/>
    <w:rsid w:val="00364070"/>
    <w:rsid w:val="003643A7"/>
    <w:rsid w:val="00364774"/>
    <w:rsid w:val="00364E6C"/>
    <w:rsid w:val="003655E4"/>
    <w:rsid w:val="00365634"/>
    <w:rsid w:val="003656DC"/>
    <w:rsid w:val="00366284"/>
    <w:rsid w:val="003662B4"/>
    <w:rsid w:val="0036732C"/>
    <w:rsid w:val="003677BA"/>
    <w:rsid w:val="003678F6"/>
    <w:rsid w:val="00367930"/>
    <w:rsid w:val="00367F99"/>
    <w:rsid w:val="003704F9"/>
    <w:rsid w:val="00370DC7"/>
    <w:rsid w:val="0037124C"/>
    <w:rsid w:val="00371E1C"/>
    <w:rsid w:val="00371F56"/>
    <w:rsid w:val="00372581"/>
    <w:rsid w:val="00372986"/>
    <w:rsid w:val="00373AD6"/>
    <w:rsid w:val="00374B9F"/>
    <w:rsid w:val="0037593D"/>
    <w:rsid w:val="00375957"/>
    <w:rsid w:val="00376A44"/>
    <w:rsid w:val="00377447"/>
    <w:rsid w:val="00377940"/>
    <w:rsid w:val="00377BD4"/>
    <w:rsid w:val="00380290"/>
    <w:rsid w:val="003807F0"/>
    <w:rsid w:val="0038082D"/>
    <w:rsid w:val="003809F4"/>
    <w:rsid w:val="00380C8C"/>
    <w:rsid w:val="003811E4"/>
    <w:rsid w:val="00382A30"/>
    <w:rsid w:val="00382F6B"/>
    <w:rsid w:val="00383106"/>
    <w:rsid w:val="00383B8F"/>
    <w:rsid w:val="0038400D"/>
    <w:rsid w:val="00384265"/>
    <w:rsid w:val="00385184"/>
    <w:rsid w:val="00385F82"/>
    <w:rsid w:val="0038659C"/>
    <w:rsid w:val="00386E3B"/>
    <w:rsid w:val="00387320"/>
    <w:rsid w:val="00387397"/>
    <w:rsid w:val="003877BF"/>
    <w:rsid w:val="00387C80"/>
    <w:rsid w:val="0039012D"/>
    <w:rsid w:val="00390B20"/>
    <w:rsid w:val="00391FE3"/>
    <w:rsid w:val="00392ACF"/>
    <w:rsid w:val="00394A74"/>
    <w:rsid w:val="00394C34"/>
    <w:rsid w:val="00394CBC"/>
    <w:rsid w:val="00395010"/>
    <w:rsid w:val="00395554"/>
    <w:rsid w:val="00395F64"/>
    <w:rsid w:val="00395FCA"/>
    <w:rsid w:val="00395FFF"/>
    <w:rsid w:val="00396326"/>
    <w:rsid w:val="00396399"/>
    <w:rsid w:val="003963B3"/>
    <w:rsid w:val="0039684E"/>
    <w:rsid w:val="003968CB"/>
    <w:rsid w:val="00396ACB"/>
    <w:rsid w:val="003971DC"/>
    <w:rsid w:val="00397713"/>
    <w:rsid w:val="003A1BE2"/>
    <w:rsid w:val="003A224C"/>
    <w:rsid w:val="003A3495"/>
    <w:rsid w:val="003A3CBF"/>
    <w:rsid w:val="003A60AE"/>
    <w:rsid w:val="003A6268"/>
    <w:rsid w:val="003A666F"/>
    <w:rsid w:val="003A69D0"/>
    <w:rsid w:val="003A7A36"/>
    <w:rsid w:val="003B024F"/>
    <w:rsid w:val="003B089B"/>
    <w:rsid w:val="003B10FF"/>
    <w:rsid w:val="003B1BD6"/>
    <w:rsid w:val="003B27B9"/>
    <w:rsid w:val="003B2E2F"/>
    <w:rsid w:val="003B39E9"/>
    <w:rsid w:val="003B3B74"/>
    <w:rsid w:val="003B3E51"/>
    <w:rsid w:val="003B3FBD"/>
    <w:rsid w:val="003B479C"/>
    <w:rsid w:val="003B4B04"/>
    <w:rsid w:val="003B4C00"/>
    <w:rsid w:val="003B4F3F"/>
    <w:rsid w:val="003B540D"/>
    <w:rsid w:val="003B5BAB"/>
    <w:rsid w:val="003B6591"/>
    <w:rsid w:val="003B6633"/>
    <w:rsid w:val="003B6866"/>
    <w:rsid w:val="003B6870"/>
    <w:rsid w:val="003B73B1"/>
    <w:rsid w:val="003B7ADA"/>
    <w:rsid w:val="003B7F16"/>
    <w:rsid w:val="003C0A38"/>
    <w:rsid w:val="003C154C"/>
    <w:rsid w:val="003C16B2"/>
    <w:rsid w:val="003C17FA"/>
    <w:rsid w:val="003C18C3"/>
    <w:rsid w:val="003C2396"/>
    <w:rsid w:val="003C2E98"/>
    <w:rsid w:val="003C44F6"/>
    <w:rsid w:val="003C5A74"/>
    <w:rsid w:val="003C5BCD"/>
    <w:rsid w:val="003C6053"/>
    <w:rsid w:val="003C69A4"/>
    <w:rsid w:val="003C69E5"/>
    <w:rsid w:val="003C6ADA"/>
    <w:rsid w:val="003C6E16"/>
    <w:rsid w:val="003C7E7B"/>
    <w:rsid w:val="003C7FE7"/>
    <w:rsid w:val="003D033D"/>
    <w:rsid w:val="003D0F6D"/>
    <w:rsid w:val="003D1114"/>
    <w:rsid w:val="003D1E60"/>
    <w:rsid w:val="003D1FEF"/>
    <w:rsid w:val="003D20F0"/>
    <w:rsid w:val="003D23D0"/>
    <w:rsid w:val="003D3E97"/>
    <w:rsid w:val="003D430B"/>
    <w:rsid w:val="003D563B"/>
    <w:rsid w:val="003D5DEB"/>
    <w:rsid w:val="003D6249"/>
    <w:rsid w:val="003D6E84"/>
    <w:rsid w:val="003D6F28"/>
    <w:rsid w:val="003D783D"/>
    <w:rsid w:val="003D78E7"/>
    <w:rsid w:val="003D7EE6"/>
    <w:rsid w:val="003E0986"/>
    <w:rsid w:val="003E1FBA"/>
    <w:rsid w:val="003E285A"/>
    <w:rsid w:val="003E3912"/>
    <w:rsid w:val="003E3FBB"/>
    <w:rsid w:val="003E4760"/>
    <w:rsid w:val="003E4779"/>
    <w:rsid w:val="003E4DA7"/>
    <w:rsid w:val="003E4E5C"/>
    <w:rsid w:val="003E5772"/>
    <w:rsid w:val="003E5856"/>
    <w:rsid w:val="003E590A"/>
    <w:rsid w:val="003E6361"/>
    <w:rsid w:val="003E706C"/>
    <w:rsid w:val="003E706F"/>
    <w:rsid w:val="003F02C1"/>
    <w:rsid w:val="003F1C5D"/>
    <w:rsid w:val="003F29E1"/>
    <w:rsid w:val="003F3085"/>
    <w:rsid w:val="003F3784"/>
    <w:rsid w:val="003F385F"/>
    <w:rsid w:val="003F48CE"/>
    <w:rsid w:val="003F4A4A"/>
    <w:rsid w:val="003F53E8"/>
    <w:rsid w:val="003F555E"/>
    <w:rsid w:val="003F5856"/>
    <w:rsid w:val="003F659E"/>
    <w:rsid w:val="003F67B9"/>
    <w:rsid w:val="003F6E9E"/>
    <w:rsid w:val="003F714B"/>
    <w:rsid w:val="00401049"/>
    <w:rsid w:val="00401979"/>
    <w:rsid w:val="00401F5F"/>
    <w:rsid w:val="00402305"/>
    <w:rsid w:val="00402E48"/>
    <w:rsid w:val="00402EB7"/>
    <w:rsid w:val="00403289"/>
    <w:rsid w:val="00403685"/>
    <w:rsid w:val="00404594"/>
    <w:rsid w:val="0040524B"/>
    <w:rsid w:val="004061B5"/>
    <w:rsid w:val="004065BE"/>
    <w:rsid w:val="00406D19"/>
    <w:rsid w:val="00407416"/>
    <w:rsid w:val="0040776B"/>
    <w:rsid w:val="00407C33"/>
    <w:rsid w:val="004105C4"/>
    <w:rsid w:val="004105E5"/>
    <w:rsid w:val="00410D73"/>
    <w:rsid w:val="004112B5"/>
    <w:rsid w:val="00411983"/>
    <w:rsid w:val="004124B7"/>
    <w:rsid w:val="004126E6"/>
    <w:rsid w:val="004130EA"/>
    <w:rsid w:val="0041413C"/>
    <w:rsid w:val="00414A00"/>
    <w:rsid w:val="0041560D"/>
    <w:rsid w:val="004171F5"/>
    <w:rsid w:val="0041755E"/>
    <w:rsid w:val="00417787"/>
    <w:rsid w:val="004179B9"/>
    <w:rsid w:val="00417AB7"/>
    <w:rsid w:val="00417B10"/>
    <w:rsid w:val="00417E38"/>
    <w:rsid w:val="00417F67"/>
    <w:rsid w:val="00420A4B"/>
    <w:rsid w:val="00421231"/>
    <w:rsid w:val="0042290D"/>
    <w:rsid w:val="00422AC6"/>
    <w:rsid w:val="0042316A"/>
    <w:rsid w:val="00423996"/>
    <w:rsid w:val="00423A75"/>
    <w:rsid w:val="00423CBC"/>
    <w:rsid w:val="00423D9B"/>
    <w:rsid w:val="00423DAE"/>
    <w:rsid w:val="004241B7"/>
    <w:rsid w:val="00424308"/>
    <w:rsid w:val="00424FF6"/>
    <w:rsid w:val="0042527C"/>
    <w:rsid w:val="0042555F"/>
    <w:rsid w:val="00427784"/>
    <w:rsid w:val="004303DF"/>
    <w:rsid w:val="0043079B"/>
    <w:rsid w:val="00430F62"/>
    <w:rsid w:val="00431AE6"/>
    <w:rsid w:val="00431C52"/>
    <w:rsid w:val="00431C9F"/>
    <w:rsid w:val="004321AC"/>
    <w:rsid w:val="004325D3"/>
    <w:rsid w:val="0043290F"/>
    <w:rsid w:val="00432E3F"/>
    <w:rsid w:val="0043301D"/>
    <w:rsid w:val="00433630"/>
    <w:rsid w:val="0043367E"/>
    <w:rsid w:val="004336F4"/>
    <w:rsid w:val="004339B5"/>
    <w:rsid w:val="00433B56"/>
    <w:rsid w:val="00433E23"/>
    <w:rsid w:val="0043510F"/>
    <w:rsid w:val="00435561"/>
    <w:rsid w:val="00435BD1"/>
    <w:rsid w:val="00435C7D"/>
    <w:rsid w:val="00435F96"/>
    <w:rsid w:val="00437016"/>
    <w:rsid w:val="004378FC"/>
    <w:rsid w:val="00437F00"/>
    <w:rsid w:val="00442AFB"/>
    <w:rsid w:val="004433F5"/>
    <w:rsid w:val="004435D9"/>
    <w:rsid w:val="00444220"/>
    <w:rsid w:val="004448CF"/>
    <w:rsid w:val="00444A79"/>
    <w:rsid w:val="00444CCC"/>
    <w:rsid w:val="00445A7B"/>
    <w:rsid w:val="00445C72"/>
    <w:rsid w:val="00446860"/>
    <w:rsid w:val="00446D00"/>
    <w:rsid w:val="00446D52"/>
    <w:rsid w:val="004500ED"/>
    <w:rsid w:val="004501A9"/>
    <w:rsid w:val="00450A06"/>
    <w:rsid w:val="00451DA2"/>
    <w:rsid w:val="0045204B"/>
    <w:rsid w:val="0045217D"/>
    <w:rsid w:val="00452F0F"/>
    <w:rsid w:val="004531D6"/>
    <w:rsid w:val="00454056"/>
    <w:rsid w:val="004547A3"/>
    <w:rsid w:val="004550DB"/>
    <w:rsid w:val="004553CB"/>
    <w:rsid w:val="00455A9B"/>
    <w:rsid w:val="00455C43"/>
    <w:rsid w:val="004563FF"/>
    <w:rsid w:val="00456937"/>
    <w:rsid w:val="00456A2D"/>
    <w:rsid w:val="00456DAC"/>
    <w:rsid w:val="00457A18"/>
    <w:rsid w:val="004601D0"/>
    <w:rsid w:val="004626D3"/>
    <w:rsid w:val="00463F41"/>
    <w:rsid w:val="00464159"/>
    <w:rsid w:val="00464352"/>
    <w:rsid w:val="004656B3"/>
    <w:rsid w:val="00465A6F"/>
    <w:rsid w:val="00466457"/>
    <w:rsid w:val="004665DD"/>
    <w:rsid w:val="00466D3D"/>
    <w:rsid w:val="00466D54"/>
    <w:rsid w:val="00467132"/>
    <w:rsid w:val="00467CDD"/>
    <w:rsid w:val="00470071"/>
    <w:rsid w:val="00470546"/>
    <w:rsid w:val="00470F0B"/>
    <w:rsid w:val="00471078"/>
    <w:rsid w:val="004710B9"/>
    <w:rsid w:val="00471E57"/>
    <w:rsid w:val="0047222E"/>
    <w:rsid w:val="00472B9D"/>
    <w:rsid w:val="0047309E"/>
    <w:rsid w:val="004732F8"/>
    <w:rsid w:val="004735E7"/>
    <w:rsid w:val="00474A5F"/>
    <w:rsid w:val="00475051"/>
    <w:rsid w:val="00475825"/>
    <w:rsid w:val="00477706"/>
    <w:rsid w:val="004800D7"/>
    <w:rsid w:val="00480A0B"/>
    <w:rsid w:val="00480B6E"/>
    <w:rsid w:val="00481FCF"/>
    <w:rsid w:val="00482047"/>
    <w:rsid w:val="0048221C"/>
    <w:rsid w:val="00482AF6"/>
    <w:rsid w:val="00482E94"/>
    <w:rsid w:val="00483156"/>
    <w:rsid w:val="004832DB"/>
    <w:rsid w:val="00483563"/>
    <w:rsid w:val="00483750"/>
    <w:rsid w:val="0048421C"/>
    <w:rsid w:val="00484B3A"/>
    <w:rsid w:val="00485C14"/>
    <w:rsid w:val="00485EAB"/>
    <w:rsid w:val="004862AB"/>
    <w:rsid w:val="00486C7B"/>
    <w:rsid w:val="004875D4"/>
    <w:rsid w:val="004875E9"/>
    <w:rsid w:val="00487CC6"/>
    <w:rsid w:val="00487CF3"/>
    <w:rsid w:val="004907A0"/>
    <w:rsid w:val="0049109B"/>
    <w:rsid w:val="00491570"/>
    <w:rsid w:val="00491FE4"/>
    <w:rsid w:val="00492547"/>
    <w:rsid w:val="00493409"/>
    <w:rsid w:val="00493DC9"/>
    <w:rsid w:val="00493E7A"/>
    <w:rsid w:val="00494729"/>
    <w:rsid w:val="004947C8"/>
    <w:rsid w:val="004947F6"/>
    <w:rsid w:val="00495877"/>
    <w:rsid w:val="00495F8B"/>
    <w:rsid w:val="00496203"/>
    <w:rsid w:val="0049659D"/>
    <w:rsid w:val="0049683F"/>
    <w:rsid w:val="00496D05"/>
    <w:rsid w:val="00496F91"/>
    <w:rsid w:val="004977E6"/>
    <w:rsid w:val="004978E9"/>
    <w:rsid w:val="004A0A45"/>
    <w:rsid w:val="004A240A"/>
    <w:rsid w:val="004A2772"/>
    <w:rsid w:val="004A2F6E"/>
    <w:rsid w:val="004A3F66"/>
    <w:rsid w:val="004A41D2"/>
    <w:rsid w:val="004A443A"/>
    <w:rsid w:val="004A49F3"/>
    <w:rsid w:val="004A5B8E"/>
    <w:rsid w:val="004B070C"/>
    <w:rsid w:val="004B0A1B"/>
    <w:rsid w:val="004B0DB8"/>
    <w:rsid w:val="004B123B"/>
    <w:rsid w:val="004B12AE"/>
    <w:rsid w:val="004B20B2"/>
    <w:rsid w:val="004B2457"/>
    <w:rsid w:val="004B29B3"/>
    <w:rsid w:val="004B3168"/>
    <w:rsid w:val="004B3562"/>
    <w:rsid w:val="004B35EF"/>
    <w:rsid w:val="004B39D9"/>
    <w:rsid w:val="004B3A18"/>
    <w:rsid w:val="004B3D08"/>
    <w:rsid w:val="004B46AE"/>
    <w:rsid w:val="004B5586"/>
    <w:rsid w:val="004B620D"/>
    <w:rsid w:val="004B68CE"/>
    <w:rsid w:val="004B6F05"/>
    <w:rsid w:val="004C02A6"/>
    <w:rsid w:val="004C0675"/>
    <w:rsid w:val="004C175A"/>
    <w:rsid w:val="004C19E4"/>
    <w:rsid w:val="004C1AD1"/>
    <w:rsid w:val="004C215D"/>
    <w:rsid w:val="004C41DC"/>
    <w:rsid w:val="004C5341"/>
    <w:rsid w:val="004C5A6F"/>
    <w:rsid w:val="004C6A33"/>
    <w:rsid w:val="004C711A"/>
    <w:rsid w:val="004C7F31"/>
    <w:rsid w:val="004D18E2"/>
    <w:rsid w:val="004D2282"/>
    <w:rsid w:val="004D2CDA"/>
    <w:rsid w:val="004D33C8"/>
    <w:rsid w:val="004D37C6"/>
    <w:rsid w:val="004D4162"/>
    <w:rsid w:val="004D6A32"/>
    <w:rsid w:val="004D6A3A"/>
    <w:rsid w:val="004D7A25"/>
    <w:rsid w:val="004D7C55"/>
    <w:rsid w:val="004D7E1B"/>
    <w:rsid w:val="004E0433"/>
    <w:rsid w:val="004E09CF"/>
    <w:rsid w:val="004E0C95"/>
    <w:rsid w:val="004E27C4"/>
    <w:rsid w:val="004E2F33"/>
    <w:rsid w:val="004E3537"/>
    <w:rsid w:val="004E3C65"/>
    <w:rsid w:val="004E3F0F"/>
    <w:rsid w:val="004E3FFA"/>
    <w:rsid w:val="004E5E71"/>
    <w:rsid w:val="004E6D49"/>
    <w:rsid w:val="004F02AD"/>
    <w:rsid w:val="004F08D8"/>
    <w:rsid w:val="004F1510"/>
    <w:rsid w:val="004F1898"/>
    <w:rsid w:val="004F1A01"/>
    <w:rsid w:val="004F1D71"/>
    <w:rsid w:val="004F289D"/>
    <w:rsid w:val="004F29CD"/>
    <w:rsid w:val="004F310F"/>
    <w:rsid w:val="004F3C88"/>
    <w:rsid w:val="004F4098"/>
    <w:rsid w:val="004F5648"/>
    <w:rsid w:val="004F6048"/>
    <w:rsid w:val="004F6DA3"/>
    <w:rsid w:val="004F6F7D"/>
    <w:rsid w:val="004F76A7"/>
    <w:rsid w:val="004F76B2"/>
    <w:rsid w:val="00501C47"/>
    <w:rsid w:val="00502E81"/>
    <w:rsid w:val="00503D40"/>
    <w:rsid w:val="00503F33"/>
    <w:rsid w:val="0050691B"/>
    <w:rsid w:val="00506A13"/>
    <w:rsid w:val="00506E61"/>
    <w:rsid w:val="005072C1"/>
    <w:rsid w:val="00507CAD"/>
    <w:rsid w:val="0051002E"/>
    <w:rsid w:val="0051220C"/>
    <w:rsid w:val="00512560"/>
    <w:rsid w:val="0051274F"/>
    <w:rsid w:val="00512909"/>
    <w:rsid w:val="005138A9"/>
    <w:rsid w:val="00514BE4"/>
    <w:rsid w:val="00514FB3"/>
    <w:rsid w:val="005158A7"/>
    <w:rsid w:val="005177C0"/>
    <w:rsid w:val="005179B6"/>
    <w:rsid w:val="00520435"/>
    <w:rsid w:val="00520557"/>
    <w:rsid w:val="005213C5"/>
    <w:rsid w:val="005214A6"/>
    <w:rsid w:val="0052172C"/>
    <w:rsid w:val="00523822"/>
    <w:rsid w:val="00523D4F"/>
    <w:rsid w:val="005241DE"/>
    <w:rsid w:val="0052476B"/>
    <w:rsid w:val="00524C00"/>
    <w:rsid w:val="00524CDD"/>
    <w:rsid w:val="005268C2"/>
    <w:rsid w:val="00526C76"/>
    <w:rsid w:val="005271EF"/>
    <w:rsid w:val="005273AB"/>
    <w:rsid w:val="0053017D"/>
    <w:rsid w:val="00530FB0"/>
    <w:rsid w:val="005314A2"/>
    <w:rsid w:val="00531622"/>
    <w:rsid w:val="005318C2"/>
    <w:rsid w:val="005321B5"/>
    <w:rsid w:val="00532CDB"/>
    <w:rsid w:val="005333E5"/>
    <w:rsid w:val="00533481"/>
    <w:rsid w:val="00534FEC"/>
    <w:rsid w:val="005354E5"/>
    <w:rsid w:val="00535FCF"/>
    <w:rsid w:val="00536CBA"/>
    <w:rsid w:val="00536CD1"/>
    <w:rsid w:val="00537390"/>
    <w:rsid w:val="00537DDF"/>
    <w:rsid w:val="00540717"/>
    <w:rsid w:val="00541104"/>
    <w:rsid w:val="00541629"/>
    <w:rsid w:val="00541880"/>
    <w:rsid w:val="00542789"/>
    <w:rsid w:val="00543159"/>
    <w:rsid w:val="00544B2B"/>
    <w:rsid w:val="00544D8D"/>
    <w:rsid w:val="00545997"/>
    <w:rsid w:val="00545D22"/>
    <w:rsid w:val="005468DA"/>
    <w:rsid w:val="0054723E"/>
    <w:rsid w:val="00547893"/>
    <w:rsid w:val="00550193"/>
    <w:rsid w:val="005502BB"/>
    <w:rsid w:val="00550353"/>
    <w:rsid w:val="005517AA"/>
    <w:rsid w:val="00551AD9"/>
    <w:rsid w:val="0055262F"/>
    <w:rsid w:val="00552C8C"/>
    <w:rsid w:val="00552D43"/>
    <w:rsid w:val="00553359"/>
    <w:rsid w:val="0055395E"/>
    <w:rsid w:val="00553B4D"/>
    <w:rsid w:val="005542BD"/>
    <w:rsid w:val="005546AE"/>
    <w:rsid w:val="00554A7C"/>
    <w:rsid w:val="0055536B"/>
    <w:rsid w:val="00555B1C"/>
    <w:rsid w:val="00555EC8"/>
    <w:rsid w:val="00556F26"/>
    <w:rsid w:val="00556FD1"/>
    <w:rsid w:val="005573B0"/>
    <w:rsid w:val="00557457"/>
    <w:rsid w:val="00557BA2"/>
    <w:rsid w:val="00557C4C"/>
    <w:rsid w:val="00557E36"/>
    <w:rsid w:val="00560CDC"/>
    <w:rsid w:val="00561954"/>
    <w:rsid w:val="00561C2D"/>
    <w:rsid w:val="00562494"/>
    <w:rsid w:val="005624F4"/>
    <w:rsid w:val="00562A60"/>
    <w:rsid w:val="0056386E"/>
    <w:rsid w:val="00564AC8"/>
    <w:rsid w:val="00565154"/>
    <w:rsid w:val="00565B5C"/>
    <w:rsid w:val="005662D3"/>
    <w:rsid w:val="00566613"/>
    <w:rsid w:val="00566C1D"/>
    <w:rsid w:val="005678FD"/>
    <w:rsid w:val="00567A5F"/>
    <w:rsid w:val="00567AF8"/>
    <w:rsid w:val="00567E0E"/>
    <w:rsid w:val="00567F2C"/>
    <w:rsid w:val="005707B0"/>
    <w:rsid w:val="00570E2A"/>
    <w:rsid w:val="00572105"/>
    <w:rsid w:val="0057218F"/>
    <w:rsid w:val="005722A7"/>
    <w:rsid w:val="005728B3"/>
    <w:rsid w:val="00572E7B"/>
    <w:rsid w:val="005730CD"/>
    <w:rsid w:val="00573180"/>
    <w:rsid w:val="00573B03"/>
    <w:rsid w:val="005742A1"/>
    <w:rsid w:val="005753C2"/>
    <w:rsid w:val="00575670"/>
    <w:rsid w:val="00575A3D"/>
    <w:rsid w:val="0057640E"/>
    <w:rsid w:val="0057667D"/>
    <w:rsid w:val="00576B91"/>
    <w:rsid w:val="00576F42"/>
    <w:rsid w:val="0057703F"/>
    <w:rsid w:val="0057719F"/>
    <w:rsid w:val="0057746F"/>
    <w:rsid w:val="005775C3"/>
    <w:rsid w:val="005777D7"/>
    <w:rsid w:val="005777EF"/>
    <w:rsid w:val="005808D7"/>
    <w:rsid w:val="005810D8"/>
    <w:rsid w:val="0058174F"/>
    <w:rsid w:val="0058194B"/>
    <w:rsid w:val="00582620"/>
    <w:rsid w:val="00584F77"/>
    <w:rsid w:val="0058585E"/>
    <w:rsid w:val="00585D0C"/>
    <w:rsid w:val="005860EC"/>
    <w:rsid w:val="0058634D"/>
    <w:rsid w:val="00586A64"/>
    <w:rsid w:val="00586D18"/>
    <w:rsid w:val="00586D58"/>
    <w:rsid w:val="0059039B"/>
    <w:rsid w:val="0059096F"/>
    <w:rsid w:val="005909E2"/>
    <w:rsid w:val="005912CA"/>
    <w:rsid w:val="0059154F"/>
    <w:rsid w:val="00591778"/>
    <w:rsid w:val="00591A91"/>
    <w:rsid w:val="00591C16"/>
    <w:rsid w:val="0059229F"/>
    <w:rsid w:val="00592935"/>
    <w:rsid w:val="005931BF"/>
    <w:rsid w:val="00593623"/>
    <w:rsid w:val="00593E72"/>
    <w:rsid w:val="00593F58"/>
    <w:rsid w:val="005953C4"/>
    <w:rsid w:val="00596A82"/>
    <w:rsid w:val="00596E6F"/>
    <w:rsid w:val="005973DC"/>
    <w:rsid w:val="005A0076"/>
    <w:rsid w:val="005A07E8"/>
    <w:rsid w:val="005A0E00"/>
    <w:rsid w:val="005A1D1E"/>
    <w:rsid w:val="005A2111"/>
    <w:rsid w:val="005A27E3"/>
    <w:rsid w:val="005A2B17"/>
    <w:rsid w:val="005A2B79"/>
    <w:rsid w:val="005A2CE4"/>
    <w:rsid w:val="005A3395"/>
    <w:rsid w:val="005A35EB"/>
    <w:rsid w:val="005A36E1"/>
    <w:rsid w:val="005A377E"/>
    <w:rsid w:val="005A4E05"/>
    <w:rsid w:val="005A5674"/>
    <w:rsid w:val="005A567A"/>
    <w:rsid w:val="005A5A35"/>
    <w:rsid w:val="005A63FB"/>
    <w:rsid w:val="005A681E"/>
    <w:rsid w:val="005A6BB5"/>
    <w:rsid w:val="005A7059"/>
    <w:rsid w:val="005A7A38"/>
    <w:rsid w:val="005B00F2"/>
    <w:rsid w:val="005B0821"/>
    <w:rsid w:val="005B09A7"/>
    <w:rsid w:val="005B0C1B"/>
    <w:rsid w:val="005B0D38"/>
    <w:rsid w:val="005B1179"/>
    <w:rsid w:val="005B1243"/>
    <w:rsid w:val="005B2453"/>
    <w:rsid w:val="005B2ED8"/>
    <w:rsid w:val="005B3D5F"/>
    <w:rsid w:val="005B3FE6"/>
    <w:rsid w:val="005B4EDE"/>
    <w:rsid w:val="005B527B"/>
    <w:rsid w:val="005B6131"/>
    <w:rsid w:val="005B62D0"/>
    <w:rsid w:val="005B6908"/>
    <w:rsid w:val="005C0317"/>
    <w:rsid w:val="005C068E"/>
    <w:rsid w:val="005C105E"/>
    <w:rsid w:val="005C1707"/>
    <w:rsid w:val="005C175F"/>
    <w:rsid w:val="005C1843"/>
    <w:rsid w:val="005C25E8"/>
    <w:rsid w:val="005C27BD"/>
    <w:rsid w:val="005C3795"/>
    <w:rsid w:val="005C4B21"/>
    <w:rsid w:val="005C4D9A"/>
    <w:rsid w:val="005C593B"/>
    <w:rsid w:val="005C5A57"/>
    <w:rsid w:val="005C5B97"/>
    <w:rsid w:val="005C5C39"/>
    <w:rsid w:val="005C5FC6"/>
    <w:rsid w:val="005C63C7"/>
    <w:rsid w:val="005C7002"/>
    <w:rsid w:val="005C7B53"/>
    <w:rsid w:val="005D04E4"/>
    <w:rsid w:val="005D06B6"/>
    <w:rsid w:val="005D1FA3"/>
    <w:rsid w:val="005D24C7"/>
    <w:rsid w:val="005D2AD9"/>
    <w:rsid w:val="005D2BB9"/>
    <w:rsid w:val="005D2DD3"/>
    <w:rsid w:val="005D322D"/>
    <w:rsid w:val="005D437E"/>
    <w:rsid w:val="005D5CC6"/>
    <w:rsid w:val="005D65EE"/>
    <w:rsid w:val="005D69A6"/>
    <w:rsid w:val="005D6B61"/>
    <w:rsid w:val="005D73CF"/>
    <w:rsid w:val="005D77BA"/>
    <w:rsid w:val="005D7C0C"/>
    <w:rsid w:val="005D7C4E"/>
    <w:rsid w:val="005E02FE"/>
    <w:rsid w:val="005E0555"/>
    <w:rsid w:val="005E05E0"/>
    <w:rsid w:val="005E0D04"/>
    <w:rsid w:val="005E15A7"/>
    <w:rsid w:val="005E160D"/>
    <w:rsid w:val="005E1624"/>
    <w:rsid w:val="005E2220"/>
    <w:rsid w:val="005E2471"/>
    <w:rsid w:val="005E357F"/>
    <w:rsid w:val="005E3F58"/>
    <w:rsid w:val="005E42EB"/>
    <w:rsid w:val="005E45B5"/>
    <w:rsid w:val="005E53E7"/>
    <w:rsid w:val="005E5E42"/>
    <w:rsid w:val="005E755C"/>
    <w:rsid w:val="005E7A94"/>
    <w:rsid w:val="005E7E53"/>
    <w:rsid w:val="005E7EE7"/>
    <w:rsid w:val="005F04FB"/>
    <w:rsid w:val="005F1550"/>
    <w:rsid w:val="005F1BEB"/>
    <w:rsid w:val="005F1E6A"/>
    <w:rsid w:val="005F1FF0"/>
    <w:rsid w:val="005F36F3"/>
    <w:rsid w:val="005F3C26"/>
    <w:rsid w:val="005F3E61"/>
    <w:rsid w:val="005F4238"/>
    <w:rsid w:val="005F4B60"/>
    <w:rsid w:val="005F5656"/>
    <w:rsid w:val="005F5D33"/>
    <w:rsid w:val="005F5D41"/>
    <w:rsid w:val="005F7489"/>
    <w:rsid w:val="005F75AC"/>
    <w:rsid w:val="00601C4F"/>
    <w:rsid w:val="00601F85"/>
    <w:rsid w:val="006021F2"/>
    <w:rsid w:val="006024B2"/>
    <w:rsid w:val="00602A41"/>
    <w:rsid w:val="00603F5F"/>
    <w:rsid w:val="006040FB"/>
    <w:rsid w:val="00604FE2"/>
    <w:rsid w:val="00605095"/>
    <w:rsid w:val="00605244"/>
    <w:rsid w:val="00605287"/>
    <w:rsid w:val="00605CD0"/>
    <w:rsid w:val="006061BA"/>
    <w:rsid w:val="006065BA"/>
    <w:rsid w:val="006067B6"/>
    <w:rsid w:val="00606A28"/>
    <w:rsid w:val="00606B58"/>
    <w:rsid w:val="00607237"/>
    <w:rsid w:val="00607761"/>
    <w:rsid w:val="00607AE8"/>
    <w:rsid w:val="0061001E"/>
    <w:rsid w:val="00610B7A"/>
    <w:rsid w:val="00610E84"/>
    <w:rsid w:val="00611CEC"/>
    <w:rsid w:val="0061228F"/>
    <w:rsid w:val="00612479"/>
    <w:rsid w:val="00612AC5"/>
    <w:rsid w:val="006134ED"/>
    <w:rsid w:val="00613658"/>
    <w:rsid w:val="006139A9"/>
    <w:rsid w:val="00614646"/>
    <w:rsid w:val="00614C00"/>
    <w:rsid w:val="006156D4"/>
    <w:rsid w:val="006157D9"/>
    <w:rsid w:val="00615EB7"/>
    <w:rsid w:val="006170F3"/>
    <w:rsid w:val="00620B3F"/>
    <w:rsid w:val="00621328"/>
    <w:rsid w:val="00621333"/>
    <w:rsid w:val="0062138C"/>
    <w:rsid w:val="006218E0"/>
    <w:rsid w:val="006220EA"/>
    <w:rsid w:val="00622184"/>
    <w:rsid w:val="00623578"/>
    <w:rsid w:val="00623BFA"/>
    <w:rsid w:val="006250C7"/>
    <w:rsid w:val="00625972"/>
    <w:rsid w:val="00625B57"/>
    <w:rsid w:val="00625D8B"/>
    <w:rsid w:val="00626427"/>
    <w:rsid w:val="00626594"/>
    <w:rsid w:val="006267B5"/>
    <w:rsid w:val="00626A65"/>
    <w:rsid w:val="00626E72"/>
    <w:rsid w:val="00627AB6"/>
    <w:rsid w:val="006306A7"/>
    <w:rsid w:val="0063125C"/>
    <w:rsid w:val="00631AEB"/>
    <w:rsid w:val="00632634"/>
    <w:rsid w:val="00633063"/>
    <w:rsid w:val="00633092"/>
    <w:rsid w:val="00634C0C"/>
    <w:rsid w:val="00635A9B"/>
    <w:rsid w:val="00636AB6"/>
    <w:rsid w:val="00636D70"/>
    <w:rsid w:val="00637407"/>
    <w:rsid w:val="00637613"/>
    <w:rsid w:val="0063766A"/>
    <w:rsid w:val="0064182C"/>
    <w:rsid w:val="00641E72"/>
    <w:rsid w:val="00641FAB"/>
    <w:rsid w:val="00642028"/>
    <w:rsid w:val="00642E9D"/>
    <w:rsid w:val="00645100"/>
    <w:rsid w:val="006458FB"/>
    <w:rsid w:val="006461CD"/>
    <w:rsid w:val="00646714"/>
    <w:rsid w:val="00647024"/>
    <w:rsid w:val="0064703C"/>
    <w:rsid w:val="00647A4E"/>
    <w:rsid w:val="00647DBD"/>
    <w:rsid w:val="0065000F"/>
    <w:rsid w:val="006503B0"/>
    <w:rsid w:val="006503B3"/>
    <w:rsid w:val="0065079C"/>
    <w:rsid w:val="00650A7C"/>
    <w:rsid w:val="006510C6"/>
    <w:rsid w:val="00651DEF"/>
    <w:rsid w:val="006526FE"/>
    <w:rsid w:val="00653BF1"/>
    <w:rsid w:val="00653F08"/>
    <w:rsid w:val="00654978"/>
    <w:rsid w:val="00654B55"/>
    <w:rsid w:val="00654EE9"/>
    <w:rsid w:val="00655CCE"/>
    <w:rsid w:val="00656038"/>
    <w:rsid w:val="00656528"/>
    <w:rsid w:val="00656630"/>
    <w:rsid w:val="00656D7A"/>
    <w:rsid w:val="00657936"/>
    <w:rsid w:val="00660931"/>
    <w:rsid w:val="006618EA"/>
    <w:rsid w:val="00661BE4"/>
    <w:rsid w:val="006626D4"/>
    <w:rsid w:val="006644C3"/>
    <w:rsid w:val="006645EB"/>
    <w:rsid w:val="0066464F"/>
    <w:rsid w:val="00664B84"/>
    <w:rsid w:val="00667435"/>
    <w:rsid w:val="00667D70"/>
    <w:rsid w:val="00670C92"/>
    <w:rsid w:val="006711F5"/>
    <w:rsid w:val="006717DE"/>
    <w:rsid w:val="00671C01"/>
    <w:rsid w:val="00672275"/>
    <w:rsid w:val="006724E7"/>
    <w:rsid w:val="00673428"/>
    <w:rsid w:val="0067353B"/>
    <w:rsid w:val="00673CD2"/>
    <w:rsid w:val="006741CC"/>
    <w:rsid w:val="006742F3"/>
    <w:rsid w:val="00674E8E"/>
    <w:rsid w:val="00677B36"/>
    <w:rsid w:val="0068171C"/>
    <w:rsid w:val="006824C7"/>
    <w:rsid w:val="00682A44"/>
    <w:rsid w:val="00683851"/>
    <w:rsid w:val="00683E7E"/>
    <w:rsid w:val="00684344"/>
    <w:rsid w:val="006845C1"/>
    <w:rsid w:val="00684AAD"/>
    <w:rsid w:val="006851FD"/>
    <w:rsid w:val="00685688"/>
    <w:rsid w:val="006857CE"/>
    <w:rsid w:val="00685F8B"/>
    <w:rsid w:val="0068697E"/>
    <w:rsid w:val="0068699D"/>
    <w:rsid w:val="00686AD6"/>
    <w:rsid w:val="0068725B"/>
    <w:rsid w:val="006916EE"/>
    <w:rsid w:val="006919AE"/>
    <w:rsid w:val="00691C35"/>
    <w:rsid w:val="00692900"/>
    <w:rsid w:val="00693A63"/>
    <w:rsid w:val="00693E22"/>
    <w:rsid w:val="0069592C"/>
    <w:rsid w:val="00695D20"/>
    <w:rsid w:val="006960C3"/>
    <w:rsid w:val="00696A54"/>
    <w:rsid w:val="006A0CEE"/>
    <w:rsid w:val="006A10FA"/>
    <w:rsid w:val="006A121B"/>
    <w:rsid w:val="006A1957"/>
    <w:rsid w:val="006A25D8"/>
    <w:rsid w:val="006A28EB"/>
    <w:rsid w:val="006A292F"/>
    <w:rsid w:val="006A29B1"/>
    <w:rsid w:val="006A2A8A"/>
    <w:rsid w:val="006A3258"/>
    <w:rsid w:val="006A444D"/>
    <w:rsid w:val="006A45D1"/>
    <w:rsid w:val="006A50BA"/>
    <w:rsid w:val="006A528A"/>
    <w:rsid w:val="006A5B29"/>
    <w:rsid w:val="006A68FA"/>
    <w:rsid w:val="006A6D1C"/>
    <w:rsid w:val="006A711B"/>
    <w:rsid w:val="006B0745"/>
    <w:rsid w:val="006B0BD2"/>
    <w:rsid w:val="006B0BE4"/>
    <w:rsid w:val="006B14EA"/>
    <w:rsid w:val="006B1A7A"/>
    <w:rsid w:val="006B1F94"/>
    <w:rsid w:val="006B25A1"/>
    <w:rsid w:val="006B288F"/>
    <w:rsid w:val="006B2F3A"/>
    <w:rsid w:val="006B45C2"/>
    <w:rsid w:val="006B472F"/>
    <w:rsid w:val="006B582C"/>
    <w:rsid w:val="006B5C1A"/>
    <w:rsid w:val="006B6DF0"/>
    <w:rsid w:val="006B71C8"/>
    <w:rsid w:val="006B7668"/>
    <w:rsid w:val="006B7BD9"/>
    <w:rsid w:val="006B7DDF"/>
    <w:rsid w:val="006B7F53"/>
    <w:rsid w:val="006C066C"/>
    <w:rsid w:val="006C0A22"/>
    <w:rsid w:val="006C1022"/>
    <w:rsid w:val="006C12FA"/>
    <w:rsid w:val="006C17D7"/>
    <w:rsid w:val="006C22B0"/>
    <w:rsid w:val="006C2CFF"/>
    <w:rsid w:val="006C3B52"/>
    <w:rsid w:val="006C3D23"/>
    <w:rsid w:val="006C4213"/>
    <w:rsid w:val="006C5BD5"/>
    <w:rsid w:val="006C5F5D"/>
    <w:rsid w:val="006C5F93"/>
    <w:rsid w:val="006C6FC5"/>
    <w:rsid w:val="006C745B"/>
    <w:rsid w:val="006C76D0"/>
    <w:rsid w:val="006C7F42"/>
    <w:rsid w:val="006D0046"/>
    <w:rsid w:val="006D0C85"/>
    <w:rsid w:val="006D0D21"/>
    <w:rsid w:val="006D0F8B"/>
    <w:rsid w:val="006D1C93"/>
    <w:rsid w:val="006D22DD"/>
    <w:rsid w:val="006D450A"/>
    <w:rsid w:val="006D47F2"/>
    <w:rsid w:val="006D4D27"/>
    <w:rsid w:val="006D4E08"/>
    <w:rsid w:val="006D5C3D"/>
    <w:rsid w:val="006D5EA7"/>
    <w:rsid w:val="006D60D6"/>
    <w:rsid w:val="006D6553"/>
    <w:rsid w:val="006D6822"/>
    <w:rsid w:val="006D6C63"/>
    <w:rsid w:val="006D7890"/>
    <w:rsid w:val="006E05DF"/>
    <w:rsid w:val="006E0FAE"/>
    <w:rsid w:val="006E1D9D"/>
    <w:rsid w:val="006E2A9A"/>
    <w:rsid w:val="006E3C93"/>
    <w:rsid w:val="006E3F1D"/>
    <w:rsid w:val="006E4471"/>
    <w:rsid w:val="006E4A5F"/>
    <w:rsid w:val="006E52D7"/>
    <w:rsid w:val="006E5CF8"/>
    <w:rsid w:val="006E6035"/>
    <w:rsid w:val="006E6048"/>
    <w:rsid w:val="006F0A91"/>
    <w:rsid w:val="006F1B03"/>
    <w:rsid w:val="006F2057"/>
    <w:rsid w:val="006F2800"/>
    <w:rsid w:val="006F39C3"/>
    <w:rsid w:val="006F3A05"/>
    <w:rsid w:val="006F3DCF"/>
    <w:rsid w:val="006F4D4A"/>
    <w:rsid w:val="006F568F"/>
    <w:rsid w:val="006F5F90"/>
    <w:rsid w:val="006F6115"/>
    <w:rsid w:val="006F6718"/>
    <w:rsid w:val="006F716A"/>
    <w:rsid w:val="006F7433"/>
    <w:rsid w:val="006F7A5C"/>
    <w:rsid w:val="007004F2"/>
    <w:rsid w:val="00700A0F"/>
    <w:rsid w:val="00700C85"/>
    <w:rsid w:val="00701CBD"/>
    <w:rsid w:val="007020C8"/>
    <w:rsid w:val="00703C6E"/>
    <w:rsid w:val="0070405E"/>
    <w:rsid w:val="00704D8C"/>
    <w:rsid w:val="00704FA9"/>
    <w:rsid w:val="007051E5"/>
    <w:rsid w:val="00705836"/>
    <w:rsid w:val="00705BDE"/>
    <w:rsid w:val="00705C43"/>
    <w:rsid w:val="0070762B"/>
    <w:rsid w:val="00711E26"/>
    <w:rsid w:val="0071241A"/>
    <w:rsid w:val="00712E4E"/>
    <w:rsid w:val="00712F0F"/>
    <w:rsid w:val="00712FDD"/>
    <w:rsid w:val="007132DF"/>
    <w:rsid w:val="00713344"/>
    <w:rsid w:val="007139CC"/>
    <w:rsid w:val="00714416"/>
    <w:rsid w:val="00714432"/>
    <w:rsid w:val="00715426"/>
    <w:rsid w:val="00715EED"/>
    <w:rsid w:val="00715F76"/>
    <w:rsid w:val="0071702D"/>
    <w:rsid w:val="00717592"/>
    <w:rsid w:val="00717F22"/>
    <w:rsid w:val="007202D3"/>
    <w:rsid w:val="00720427"/>
    <w:rsid w:val="00720519"/>
    <w:rsid w:val="00720703"/>
    <w:rsid w:val="007209AD"/>
    <w:rsid w:val="00721539"/>
    <w:rsid w:val="00722143"/>
    <w:rsid w:val="00722281"/>
    <w:rsid w:val="007229BC"/>
    <w:rsid w:val="00723638"/>
    <w:rsid w:val="0072395F"/>
    <w:rsid w:val="00723B98"/>
    <w:rsid w:val="00723E65"/>
    <w:rsid w:val="00724167"/>
    <w:rsid w:val="0072473E"/>
    <w:rsid w:val="00724CFD"/>
    <w:rsid w:val="0072508D"/>
    <w:rsid w:val="007252A3"/>
    <w:rsid w:val="007259AA"/>
    <w:rsid w:val="00725EC5"/>
    <w:rsid w:val="00725F5B"/>
    <w:rsid w:val="00726BAE"/>
    <w:rsid w:val="0072706C"/>
    <w:rsid w:val="00727A97"/>
    <w:rsid w:val="0073023C"/>
    <w:rsid w:val="00730BE7"/>
    <w:rsid w:val="00731C39"/>
    <w:rsid w:val="00731D3C"/>
    <w:rsid w:val="00731FD0"/>
    <w:rsid w:val="007333A0"/>
    <w:rsid w:val="00733664"/>
    <w:rsid w:val="00734273"/>
    <w:rsid w:val="00734EDA"/>
    <w:rsid w:val="007351C7"/>
    <w:rsid w:val="007353CB"/>
    <w:rsid w:val="00735CD7"/>
    <w:rsid w:val="00736740"/>
    <w:rsid w:val="007368F8"/>
    <w:rsid w:val="00736C43"/>
    <w:rsid w:val="00736E2C"/>
    <w:rsid w:val="0073703C"/>
    <w:rsid w:val="0073710A"/>
    <w:rsid w:val="0073756E"/>
    <w:rsid w:val="00737A95"/>
    <w:rsid w:val="00740128"/>
    <w:rsid w:val="007403BC"/>
    <w:rsid w:val="00740570"/>
    <w:rsid w:val="00740E24"/>
    <w:rsid w:val="0074186C"/>
    <w:rsid w:val="00742267"/>
    <w:rsid w:val="007422EA"/>
    <w:rsid w:val="007423F9"/>
    <w:rsid w:val="00742584"/>
    <w:rsid w:val="00742778"/>
    <w:rsid w:val="00743E3E"/>
    <w:rsid w:val="007447DA"/>
    <w:rsid w:val="00744828"/>
    <w:rsid w:val="00745180"/>
    <w:rsid w:val="0074685F"/>
    <w:rsid w:val="00746B1A"/>
    <w:rsid w:val="00746B8F"/>
    <w:rsid w:val="00746FB1"/>
    <w:rsid w:val="0074734C"/>
    <w:rsid w:val="00747A0C"/>
    <w:rsid w:val="0075024C"/>
    <w:rsid w:val="00750AE1"/>
    <w:rsid w:val="00750B3B"/>
    <w:rsid w:val="0075109A"/>
    <w:rsid w:val="007513C3"/>
    <w:rsid w:val="00751801"/>
    <w:rsid w:val="00751AFA"/>
    <w:rsid w:val="00751C73"/>
    <w:rsid w:val="00752133"/>
    <w:rsid w:val="007522CB"/>
    <w:rsid w:val="0075285E"/>
    <w:rsid w:val="00752F8B"/>
    <w:rsid w:val="00753093"/>
    <w:rsid w:val="007541AD"/>
    <w:rsid w:val="0075453C"/>
    <w:rsid w:val="00754B33"/>
    <w:rsid w:val="00755514"/>
    <w:rsid w:val="00755866"/>
    <w:rsid w:val="00755C9B"/>
    <w:rsid w:val="00755E9E"/>
    <w:rsid w:val="0075633D"/>
    <w:rsid w:val="00756821"/>
    <w:rsid w:val="0076052A"/>
    <w:rsid w:val="00761386"/>
    <w:rsid w:val="00762BC7"/>
    <w:rsid w:val="007637AA"/>
    <w:rsid w:val="00763C53"/>
    <w:rsid w:val="007641EF"/>
    <w:rsid w:val="00764837"/>
    <w:rsid w:val="007648CD"/>
    <w:rsid w:val="00764F33"/>
    <w:rsid w:val="00764FA4"/>
    <w:rsid w:val="00765143"/>
    <w:rsid w:val="007662E6"/>
    <w:rsid w:val="0076709C"/>
    <w:rsid w:val="00767DB3"/>
    <w:rsid w:val="00770295"/>
    <w:rsid w:val="0077029D"/>
    <w:rsid w:val="0077047E"/>
    <w:rsid w:val="00771333"/>
    <w:rsid w:val="00771C3A"/>
    <w:rsid w:val="00773652"/>
    <w:rsid w:val="00774407"/>
    <w:rsid w:val="0077472E"/>
    <w:rsid w:val="0077496D"/>
    <w:rsid w:val="00774B3F"/>
    <w:rsid w:val="0077528C"/>
    <w:rsid w:val="00775671"/>
    <w:rsid w:val="00775DDA"/>
    <w:rsid w:val="00775E47"/>
    <w:rsid w:val="007766B9"/>
    <w:rsid w:val="007767B0"/>
    <w:rsid w:val="00777CF9"/>
    <w:rsid w:val="00777F27"/>
    <w:rsid w:val="00780480"/>
    <w:rsid w:val="00781988"/>
    <w:rsid w:val="00781FEB"/>
    <w:rsid w:val="00782B1D"/>
    <w:rsid w:val="00782DB9"/>
    <w:rsid w:val="00783063"/>
    <w:rsid w:val="007834CA"/>
    <w:rsid w:val="00783B54"/>
    <w:rsid w:val="0078429E"/>
    <w:rsid w:val="00784A84"/>
    <w:rsid w:val="00786C2C"/>
    <w:rsid w:val="00786C33"/>
    <w:rsid w:val="0078750F"/>
    <w:rsid w:val="00787C79"/>
    <w:rsid w:val="007902DA"/>
    <w:rsid w:val="0079074D"/>
    <w:rsid w:val="00791057"/>
    <w:rsid w:val="00791F19"/>
    <w:rsid w:val="0079247E"/>
    <w:rsid w:val="00792631"/>
    <w:rsid w:val="0079343F"/>
    <w:rsid w:val="00793637"/>
    <w:rsid w:val="007941A4"/>
    <w:rsid w:val="00795115"/>
    <w:rsid w:val="007952E2"/>
    <w:rsid w:val="00795430"/>
    <w:rsid w:val="0079581B"/>
    <w:rsid w:val="00796318"/>
    <w:rsid w:val="00796E74"/>
    <w:rsid w:val="00797AB0"/>
    <w:rsid w:val="00797AEC"/>
    <w:rsid w:val="00797B29"/>
    <w:rsid w:val="007A0059"/>
    <w:rsid w:val="007A0068"/>
    <w:rsid w:val="007A0605"/>
    <w:rsid w:val="007A0911"/>
    <w:rsid w:val="007A0A3F"/>
    <w:rsid w:val="007A162B"/>
    <w:rsid w:val="007A1A27"/>
    <w:rsid w:val="007A1EBF"/>
    <w:rsid w:val="007A2648"/>
    <w:rsid w:val="007A3025"/>
    <w:rsid w:val="007A3169"/>
    <w:rsid w:val="007A32EC"/>
    <w:rsid w:val="007A34B0"/>
    <w:rsid w:val="007A34D9"/>
    <w:rsid w:val="007A3674"/>
    <w:rsid w:val="007A4918"/>
    <w:rsid w:val="007A53A9"/>
    <w:rsid w:val="007A6310"/>
    <w:rsid w:val="007A6D2D"/>
    <w:rsid w:val="007A6E95"/>
    <w:rsid w:val="007A7183"/>
    <w:rsid w:val="007A733C"/>
    <w:rsid w:val="007A76EE"/>
    <w:rsid w:val="007B05B5"/>
    <w:rsid w:val="007B0A60"/>
    <w:rsid w:val="007B0B91"/>
    <w:rsid w:val="007B1750"/>
    <w:rsid w:val="007B1AD1"/>
    <w:rsid w:val="007B1B32"/>
    <w:rsid w:val="007B1BB0"/>
    <w:rsid w:val="007B240C"/>
    <w:rsid w:val="007B252E"/>
    <w:rsid w:val="007B2F99"/>
    <w:rsid w:val="007B38B1"/>
    <w:rsid w:val="007B3B53"/>
    <w:rsid w:val="007B4028"/>
    <w:rsid w:val="007B447E"/>
    <w:rsid w:val="007B45A8"/>
    <w:rsid w:val="007B4D4B"/>
    <w:rsid w:val="007B4D75"/>
    <w:rsid w:val="007B529A"/>
    <w:rsid w:val="007B54B8"/>
    <w:rsid w:val="007B5578"/>
    <w:rsid w:val="007B5D20"/>
    <w:rsid w:val="007B5D58"/>
    <w:rsid w:val="007B7010"/>
    <w:rsid w:val="007C0E40"/>
    <w:rsid w:val="007C1E31"/>
    <w:rsid w:val="007C21C6"/>
    <w:rsid w:val="007C268B"/>
    <w:rsid w:val="007C316A"/>
    <w:rsid w:val="007C3CD9"/>
    <w:rsid w:val="007C3DA5"/>
    <w:rsid w:val="007C3E9D"/>
    <w:rsid w:val="007C4346"/>
    <w:rsid w:val="007C5C9C"/>
    <w:rsid w:val="007C6E3D"/>
    <w:rsid w:val="007C71EA"/>
    <w:rsid w:val="007C7238"/>
    <w:rsid w:val="007D099C"/>
    <w:rsid w:val="007D1028"/>
    <w:rsid w:val="007D1D80"/>
    <w:rsid w:val="007D26BD"/>
    <w:rsid w:val="007D293C"/>
    <w:rsid w:val="007D2E1F"/>
    <w:rsid w:val="007D38DC"/>
    <w:rsid w:val="007D43A1"/>
    <w:rsid w:val="007D47ED"/>
    <w:rsid w:val="007D5051"/>
    <w:rsid w:val="007D566C"/>
    <w:rsid w:val="007D6794"/>
    <w:rsid w:val="007D6960"/>
    <w:rsid w:val="007D6CA4"/>
    <w:rsid w:val="007D72B3"/>
    <w:rsid w:val="007E2120"/>
    <w:rsid w:val="007E21EB"/>
    <w:rsid w:val="007E2546"/>
    <w:rsid w:val="007E2D1E"/>
    <w:rsid w:val="007E2DF6"/>
    <w:rsid w:val="007E2EFE"/>
    <w:rsid w:val="007E308D"/>
    <w:rsid w:val="007E3236"/>
    <w:rsid w:val="007E344F"/>
    <w:rsid w:val="007E3893"/>
    <w:rsid w:val="007E3ACE"/>
    <w:rsid w:val="007E4CDA"/>
    <w:rsid w:val="007E5967"/>
    <w:rsid w:val="007E6025"/>
    <w:rsid w:val="007E6971"/>
    <w:rsid w:val="007E69F3"/>
    <w:rsid w:val="007E7060"/>
    <w:rsid w:val="007E7706"/>
    <w:rsid w:val="007F018C"/>
    <w:rsid w:val="007F0543"/>
    <w:rsid w:val="007F0C4E"/>
    <w:rsid w:val="007F0DF4"/>
    <w:rsid w:val="007F13B5"/>
    <w:rsid w:val="007F16F3"/>
    <w:rsid w:val="007F2292"/>
    <w:rsid w:val="007F28DD"/>
    <w:rsid w:val="007F2B1F"/>
    <w:rsid w:val="007F2E0B"/>
    <w:rsid w:val="007F394A"/>
    <w:rsid w:val="007F5C09"/>
    <w:rsid w:val="007F61D0"/>
    <w:rsid w:val="007F6D0D"/>
    <w:rsid w:val="007F7304"/>
    <w:rsid w:val="007F7E85"/>
    <w:rsid w:val="00801142"/>
    <w:rsid w:val="00801A6A"/>
    <w:rsid w:val="00801EAA"/>
    <w:rsid w:val="0080220E"/>
    <w:rsid w:val="00802749"/>
    <w:rsid w:val="0080293E"/>
    <w:rsid w:val="00802DF9"/>
    <w:rsid w:val="00803A7C"/>
    <w:rsid w:val="00803D2A"/>
    <w:rsid w:val="00804020"/>
    <w:rsid w:val="00804096"/>
    <w:rsid w:val="008046CA"/>
    <w:rsid w:val="0080572C"/>
    <w:rsid w:val="008068AF"/>
    <w:rsid w:val="00806DCE"/>
    <w:rsid w:val="008070B4"/>
    <w:rsid w:val="0080734E"/>
    <w:rsid w:val="00807497"/>
    <w:rsid w:val="00807FA9"/>
    <w:rsid w:val="008103F4"/>
    <w:rsid w:val="00810AFA"/>
    <w:rsid w:val="00811024"/>
    <w:rsid w:val="00812A22"/>
    <w:rsid w:val="0081322B"/>
    <w:rsid w:val="00813B80"/>
    <w:rsid w:val="008151F7"/>
    <w:rsid w:val="008164EE"/>
    <w:rsid w:val="0081744D"/>
    <w:rsid w:val="00817831"/>
    <w:rsid w:val="00817962"/>
    <w:rsid w:val="00817CF8"/>
    <w:rsid w:val="00820E26"/>
    <w:rsid w:val="0082164A"/>
    <w:rsid w:val="00821E7D"/>
    <w:rsid w:val="00822B58"/>
    <w:rsid w:val="00822B71"/>
    <w:rsid w:val="00822E90"/>
    <w:rsid w:val="00823572"/>
    <w:rsid w:val="00823C04"/>
    <w:rsid w:val="00824FBC"/>
    <w:rsid w:val="008251F6"/>
    <w:rsid w:val="008252D2"/>
    <w:rsid w:val="00825483"/>
    <w:rsid w:val="00825680"/>
    <w:rsid w:val="008267DF"/>
    <w:rsid w:val="008269E7"/>
    <w:rsid w:val="00826C23"/>
    <w:rsid w:val="00830433"/>
    <w:rsid w:val="00830CF7"/>
    <w:rsid w:val="00830ED6"/>
    <w:rsid w:val="00831381"/>
    <w:rsid w:val="00831543"/>
    <w:rsid w:val="00832875"/>
    <w:rsid w:val="00832C8D"/>
    <w:rsid w:val="0083351B"/>
    <w:rsid w:val="0083393F"/>
    <w:rsid w:val="00834061"/>
    <w:rsid w:val="00834523"/>
    <w:rsid w:val="008345C6"/>
    <w:rsid w:val="0083562A"/>
    <w:rsid w:val="00835925"/>
    <w:rsid w:val="008360DC"/>
    <w:rsid w:val="0083628E"/>
    <w:rsid w:val="008365BB"/>
    <w:rsid w:val="00836A2C"/>
    <w:rsid w:val="00837591"/>
    <w:rsid w:val="008379FF"/>
    <w:rsid w:val="00840103"/>
    <w:rsid w:val="00840464"/>
    <w:rsid w:val="008404B0"/>
    <w:rsid w:val="0084056A"/>
    <w:rsid w:val="008408D2"/>
    <w:rsid w:val="008417BA"/>
    <w:rsid w:val="00842312"/>
    <w:rsid w:val="00842450"/>
    <w:rsid w:val="0084257C"/>
    <w:rsid w:val="00842B8A"/>
    <w:rsid w:val="00844586"/>
    <w:rsid w:val="0084544B"/>
    <w:rsid w:val="00845C4E"/>
    <w:rsid w:val="00845E6F"/>
    <w:rsid w:val="008464CE"/>
    <w:rsid w:val="00846963"/>
    <w:rsid w:val="00847D77"/>
    <w:rsid w:val="00847DC3"/>
    <w:rsid w:val="0085115A"/>
    <w:rsid w:val="008514C4"/>
    <w:rsid w:val="0085172A"/>
    <w:rsid w:val="00851765"/>
    <w:rsid w:val="008519FD"/>
    <w:rsid w:val="00852A4A"/>
    <w:rsid w:val="00852F9B"/>
    <w:rsid w:val="008530F7"/>
    <w:rsid w:val="00853224"/>
    <w:rsid w:val="00853748"/>
    <w:rsid w:val="00853A9C"/>
    <w:rsid w:val="008544FA"/>
    <w:rsid w:val="00855B4A"/>
    <w:rsid w:val="00856A7B"/>
    <w:rsid w:val="0085705C"/>
    <w:rsid w:val="00857AEF"/>
    <w:rsid w:val="00860D70"/>
    <w:rsid w:val="008623A4"/>
    <w:rsid w:val="008628AC"/>
    <w:rsid w:val="008628C6"/>
    <w:rsid w:val="00862CA9"/>
    <w:rsid w:val="0086440D"/>
    <w:rsid w:val="0086457F"/>
    <w:rsid w:val="0086469B"/>
    <w:rsid w:val="00864E4C"/>
    <w:rsid w:val="0086605D"/>
    <w:rsid w:val="008660CA"/>
    <w:rsid w:val="008665BF"/>
    <w:rsid w:val="00866D14"/>
    <w:rsid w:val="0086743A"/>
    <w:rsid w:val="00867935"/>
    <w:rsid w:val="00867D72"/>
    <w:rsid w:val="008705D3"/>
    <w:rsid w:val="00872269"/>
    <w:rsid w:val="008728C4"/>
    <w:rsid w:val="00872D2E"/>
    <w:rsid w:val="00873209"/>
    <w:rsid w:val="00873C9D"/>
    <w:rsid w:val="008744C1"/>
    <w:rsid w:val="008750CA"/>
    <w:rsid w:val="00875221"/>
    <w:rsid w:val="0087737A"/>
    <w:rsid w:val="00877427"/>
    <w:rsid w:val="00877486"/>
    <w:rsid w:val="008775DF"/>
    <w:rsid w:val="00877DE6"/>
    <w:rsid w:val="00880693"/>
    <w:rsid w:val="00881CC3"/>
    <w:rsid w:val="0088226A"/>
    <w:rsid w:val="008822B2"/>
    <w:rsid w:val="00882F8A"/>
    <w:rsid w:val="008831FC"/>
    <w:rsid w:val="00884158"/>
    <w:rsid w:val="00884D5E"/>
    <w:rsid w:val="00884F16"/>
    <w:rsid w:val="00884F74"/>
    <w:rsid w:val="0088535C"/>
    <w:rsid w:val="00886476"/>
    <w:rsid w:val="00886B54"/>
    <w:rsid w:val="00887E42"/>
    <w:rsid w:val="00887E70"/>
    <w:rsid w:val="00887E96"/>
    <w:rsid w:val="00887FC4"/>
    <w:rsid w:val="008901A7"/>
    <w:rsid w:val="008909D9"/>
    <w:rsid w:val="0089111A"/>
    <w:rsid w:val="00892680"/>
    <w:rsid w:val="008926E5"/>
    <w:rsid w:val="0089281D"/>
    <w:rsid w:val="00892996"/>
    <w:rsid w:val="0089354B"/>
    <w:rsid w:val="0089399C"/>
    <w:rsid w:val="00893D49"/>
    <w:rsid w:val="00893FB6"/>
    <w:rsid w:val="008949CD"/>
    <w:rsid w:val="00896DF8"/>
    <w:rsid w:val="008A015D"/>
    <w:rsid w:val="008A02C3"/>
    <w:rsid w:val="008A03C0"/>
    <w:rsid w:val="008A06F9"/>
    <w:rsid w:val="008A0CC9"/>
    <w:rsid w:val="008A149A"/>
    <w:rsid w:val="008A1ACB"/>
    <w:rsid w:val="008A2B8E"/>
    <w:rsid w:val="008A2D07"/>
    <w:rsid w:val="008A3189"/>
    <w:rsid w:val="008A3CA8"/>
    <w:rsid w:val="008A4286"/>
    <w:rsid w:val="008A42B3"/>
    <w:rsid w:val="008A4324"/>
    <w:rsid w:val="008A4DA7"/>
    <w:rsid w:val="008A550E"/>
    <w:rsid w:val="008A74B4"/>
    <w:rsid w:val="008A78E7"/>
    <w:rsid w:val="008B00AD"/>
    <w:rsid w:val="008B0616"/>
    <w:rsid w:val="008B0ADC"/>
    <w:rsid w:val="008B0B4E"/>
    <w:rsid w:val="008B138F"/>
    <w:rsid w:val="008B1969"/>
    <w:rsid w:val="008B244C"/>
    <w:rsid w:val="008B25FE"/>
    <w:rsid w:val="008B40CD"/>
    <w:rsid w:val="008B5A17"/>
    <w:rsid w:val="008B5A71"/>
    <w:rsid w:val="008B5C3B"/>
    <w:rsid w:val="008B5DDA"/>
    <w:rsid w:val="008B6CAC"/>
    <w:rsid w:val="008B6D9B"/>
    <w:rsid w:val="008B7214"/>
    <w:rsid w:val="008C07E8"/>
    <w:rsid w:val="008C0DEC"/>
    <w:rsid w:val="008C1C06"/>
    <w:rsid w:val="008C1CAE"/>
    <w:rsid w:val="008C2375"/>
    <w:rsid w:val="008C27BC"/>
    <w:rsid w:val="008C3707"/>
    <w:rsid w:val="008C49B4"/>
    <w:rsid w:val="008C4C11"/>
    <w:rsid w:val="008C4F8D"/>
    <w:rsid w:val="008C679E"/>
    <w:rsid w:val="008C6B87"/>
    <w:rsid w:val="008C7100"/>
    <w:rsid w:val="008C74CD"/>
    <w:rsid w:val="008D0771"/>
    <w:rsid w:val="008D07D2"/>
    <w:rsid w:val="008D0C4C"/>
    <w:rsid w:val="008D1ADD"/>
    <w:rsid w:val="008D1B4B"/>
    <w:rsid w:val="008D241B"/>
    <w:rsid w:val="008D2A0B"/>
    <w:rsid w:val="008D2B3F"/>
    <w:rsid w:val="008D2D00"/>
    <w:rsid w:val="008D305D"/>
    <w:rsid w:val="008D3D60"/>
    <w:rsid w:val="008D3D75"/>
    <w:rsid w:val="008D4014"/>
    <w:rsid w:val="008D6245"/>
    <w:rsid w:val="008D6948"/>
    <w:rsid w:val="008D6E0E"/>
    <w:rsid w:val="008D7A81"/>
    <w:rsid w:val="008D7C96"/>
    <w:rsid w:val="008E02C7"/>
    <w:rsid w:val="008E04C5"/>
    <w:rsid w:val="008E0720"/>
    <w:rsid w:val="008E0AC2"/>
    <w:rsid w:val="008E0B28"/>
    <w:rsid w:val="008E0B74"/>
    <w:rsid w:val="008E1BD8"/>
    <w:rsid w:val="008E232C"/>
    <w:rsid w:val="008E2B47"/>
    <w:rsid w:val="008E3366"/>
    <w:rsid w:val="008E3487"/>
    <w:rsid w:val="008E3995"/>
    <w:rsid w:val="008E3AE2"/>
    <w:rsid w:val="008E3D23"/>
    <w:rsid w:val="008E3E5A"/>
    <w:rsid w:val="008E3EF9"/>
    <w:rsid w:val="008E4983"/>
    <w:rsid w:val="008E4CE6"/>
    <w:rsid w:val="008E62D7"/>
    <w:rsid w:val="008E6487"/>
    <w:rsid w:val="008E64F1"/>
    <w:rsid w:val="008E6753"/>
    <w:rsid w:val="008E7EFE"/>
    <w:rsid w:val="008E7F1D"/>
    <w:rsid w:val="008F055D"/>
    <w:rsid w:val="008F0634"/>
    <w:rsid w:val="008F08D6"/>
    <w:rsid w:val="008F162C"/>
    <w:rsid w:val="008F17D1"/>
    <w:rsid w:val="008F1A79"/>
    <w:rsid w:val="008F2724"/>
    <w:rsid w:val="008F39A1"/>
    <w:rsid w:val="008F3A48"/>
    <w:rsid w:val="008F3D00"/>
    <w:rsid w:val="008F3D23"/>
    <w:rsid w:val="008F431A"/>
    <w:rsid w:val="008F4EAC"/>
    <w:rsid w:val="008F51B6"/>
    <w:rsid w:val="008F561E"/>
    <w:rsid w:val="008F5633"/>
    <w:rsid w:val="008F576B"/>
    <w:rsid w:val="008F5FCC"/>
    <w:rsid w:val="008F625A"/>
    <w:rsid w:val="008F6C3D"/>
    <w:rsid w:val="008F7315"/>
    <w:rsid w:val="008F78E7"/>
    <w:rsid w:val="00901064"/>
    <w:rsid w:val="00901A88"/>
    <w:rsid w:val="00901AE8"/>
    <w:rsid w:val="00901D00"/>
    <w:rsid w:val="0090205D"/>
    <w:rsid w:val="00902383"/>
    <w:rsid w:val="0090284A"/>
    <w:rsid w:val="00902FDB"/>
    <w:rsid w:val="00903134"/>
    <w:rsid w:val="00903726"/>
    <w:rsid w:val="009037EB"/>
    <w:rsid w:val="009039FB"/>
    <w:rsid w:val="00903E2D"/>
    <w:rsid w:val="00904BA3"/>
    <w:rsid w:val="00904BF5"/>
    <w:rsid w:val="00905905"/>
    <w:rsid w:val="00906C98"/>
    <w:rsid w:val="00907174"/>
    <w:rsid w:val="0090731D"/>
    <w:rsid w:val="00907469"/>
    <w:rsid w:val="00907C84"/>
    <w:rsid w:val="00910158"/>
    <w:rsid w:val="0091021B"/>
    <w:rsid w:val="00910350"/>
    <w:rsid w:val="00911156"/>
    <w:rsid w:val="0091148C"/>
    <w:rsid w:val="00911FA3"/>
    <w:rsid w:val="00912105"/>
    <w:rsid w:val="009121F0"/>
    <w:rsid w:val="00912B7A"/>
    <w:rsid w:val="00913CAB"/>
    <w:rsid w:val="00914070"/>
    <w:rsid w:val="009142F1"/>
    <w:rsid w:val="0091522A"/>
    <w:rsid w:val="009154DE"/>
    <w:rsid w:val="0091592F"/>
    <w:rsid w:val="00916D31"/>
    <w:rsid w:val="009172D8"/>
    <w:rsid w:val="009174D4"/>
    <w:rsid w:val="009178C7"/>
    <w:rsid w:val="00920147"/>
    <w:rsid w:val="00920FA9"/>
    <w:rsid w:val="0092135B"/>
    <w:rsid w:val="009216ED"/>
    <w:rsid w:val="00921700"/>
    <w:rsid w:val="00921731"/>
    <w:rsid w:val="0092282E"/>
    <w:rsid w:val="00922A2C"/>
    <w:rsid w:val="0092371E"/>
    <w:rsid w:val="00923F63"/>
    <w:rsid w:val="00925B74"/>
    <w:rsid w:val="009268E9"/>
    <w:rsid w:val="00927B4E"/>
    <w:rsid w:val="00927ED2"/>
    <w:rsid w:val="009301CE"/>
    <w:rsid w:val="0093064A"/>
    <w:rsid w:val="009310F3"/>
    <w:rsid w:val="00931E74"/>
    <w:rsid w:val="00932177"/>
    <w:rsid w:val="00932AFA"/>
    <w:rsid w:val="0093398C"/>
    <w:rsid w:val="00934899"/>
    <w:rsid w:val="00934AE2"/>
    <w:rsid w:val="00934C84"/>
    <w:rsid w:val="00934DC8"/>
    <w:rsid w:val="0093500A"/>
    <w:rsid w:val="0093518A"/>
    <w:rsid w:val="0093544D"/>
    <w:rsid w:val="009357A6"/>
    <w:rsid w:val="00936275"/>
    <w:rsid w:val="009369DD"/>
    <w:rsid w:val="0093747D"/>
    <w:rsid w:val="00937944"/>
    <w:rsid w:val="00937FFD"/>
    <w:rsid w:val="0094074C"/>
    <w:rsid w:val="00941B73"/>
    <w:rsid w:val="00941D01"/>
    <w:rsid w:val="00941DE7"/>
    <w:rsid w:val="00943274"/>
    <w:rsid w:val="0094333C"/>
    <w:rsid w:val="00943559"/>
    <w:rsid w:val="00943A06"/>
    <w:rsid w:val="00943EE4"/>
    <w:rsid w:val="00944887"/>
    <w:rsid w:val="00945BA2"/>
    <w:rsid w:val="00945C7F"/>
    <w:rsid w:val="00946197"/>
    <w:rsid w:val="00946C67"/>
    <w:rsid w:val="00946D01"/>
    <w:rsid w:val="00947130"/>
    <w:rsid w:val="00947133"/>
    <w:rsid w:val="00947C15"/>
    <w:rsid w:val="00947CB8"/>
    <w:rsid w:val="00947D6A"/>
    <w:rsid w:val="00950012"/>
    <w:rsid w:val="00950159"/>
    <w:rsid w:val="00950C3B"/>
    <w:rsid w:val="00951061"/>
    <w:rsid w:val="009516E9"/>
    <w:rsid w:val="00952048"/>
    <w:rsid w:val="00952289"/>
    <w:rsid w:val="009527F5"/>
    <w:rsid w:val="00953318"/>
    <w:rsid w:val="0095519D"/>
    <w:rsid w:val="00955E01"/>
    <w:rsid w:val="00956774"/>
    <w:rsid w:val="009569C4"/>
    <w:rsid w:val="00960114"/>
    <w:rsid w:val="009602DA"/>
    <w:rsid w:val="009607D9"/>
    <w:rsid w:val="00960A12"/>
    <w:rsid w:val="00961F55"/>
    <w:rsid w:val="00961FDC"/>
    <w:rsid w:val="00962895"/>
    <w:rsid w:val="00962DE4"/>
    <w:rsid w:val="00963059"/>
    <w:rsid w:val="009643EE"/>
    <w:rsid w:val="00964918"/>
    <w:rsid w:val="00965015"/>
    <w:rsid w:val="00965B4C"/>
    <w:rsid w:val="00966D34"/>
    <w:rsid w:val="009670CF"/>
    <w:rsid w:val="00967649"/>
    <w:rsid w:val="00967DE8"/>
    <w:rsid w:val="00970166"/>
    <w:rsid w:val="00971624"/>
    <w:rsid w:val="00971766"/>
    <w:rsid w:val="00971AED"/>
    <w:rsid w:val="0097260E"/>
    <w:rsid w:val="009728C0"/>
    <w:rsid w:val="00972D17"/>
    <w:rsid w:val="00972E36"/>
    <w:rsid w:val="0097312B"/>
    <w:rsid w:val="0097362C"/>
    <w:rsid w:val="009750EA"/>
    <w:rsid w:val="0097554C"/>
    <w:rsid w:val="00975BCA"/>
    <w:rsid w:val="00975C18"/>
    <w:rsid w:val="00975D29"/>
    <w:rsid w:val="0097651F"/>
    <w:rsid w:val="00976769"/>
    <w:rsid w:val="0097699A"/>
    <w:rsid w:val="00976BF7"/>
    <w:rsid w:val="009770BC"/>
    <w:rsid w:val="00977126"/>
    <w:rsid w:val="0097726B"/>
    <w:rsid w:val="009774D4"/>
    <w:rsid w:val="00980D97"/>
    <w:rsid w:val="009816A1"/>
    <w:rsid w:val="0098225E"/>
    <w:rsid w:val="00982926"/>
    <w:rsid w:val="00982DB9"/>
    <w:rsid w:val="00982F47"/>
    <w:rsid w:val="00983658"/>
    <w:rsid w:val="00983BA7"/>
    <w:rsid w:val="00983D68"/>
    <w:rsid w:val="0098406A"/>
    <w:rsid w:val="009843E8"/>
    <w:rsid w:val="00984791"/>
    <w:rsid w:val="0098494B"/>
    <w:rsid w:val="00984DFF"/>
    <w:rsid w:val="009852BE"/>
    <w:rsid w:val="0098590D"/>
    <w:rsid w:val="00985D01"/>
    <w:rsid w:val="009861A1"/>
    <w:rsid w:val="00986296"/>
    <w:rsid w:val="009878C4"/>
    <w:rsid w:val="00990139"/>
    <w:rsid w:val="009901FD"/>
    <w:rsid w:val="009917C0"/>
    <w:rsid w:val="00991A0C"/>
    <w:rsid w:val="00991F83"/>
    <w:rsid w:val="009924CC"/>
    <w:rsid w:val="00992819"/>
    <w:rsid w:val="00992CEF"/>
    <w:rsid w:val="00993E2D"/>
    <w:rsid w:val="00994149"/>
    <w:rsid w:val="00994B4E"/>
    <w:rsid w:val="009953EE"/>
    <w:rsid w:val="00995613"/>
    <w:rsid w:val="0099774C"/>
    <w:rsid w:val="009978FE"/>
    <w:rsid w:val="00997B02"/>
    <w:rsid w:val="00997B1A"/>
    <w:rsid w:val="009A19E4"/>
    <w:rsid w:val="009A1D0E"/>
    <w:rsid w:val="009A1F37"/>
    <w:rsid w:val="009A34FE"/>
    <w:rsid w:val="009A38BC"/>
    <w:rsid w:val="009A4300"/>
    <w:rsid w:val="009A4ABB"/>
    <w:rsid w:val="009A5210"/>
    <w:rsid w:val="009A5BA6"/>
    <w:rsid w:val="009A6D09"/>
    <w:rsid w:val="009B0191"/>
    <w:rsid w:val="009B01A7"/>
    <w:rsid w:val="009B07DE"/>
    <w:rsid w:val="009B117B"/>
    <w:rsid w:val="009B1461"/>
    <w:rsid w:val="009B2C61"/>
    <w:rsid w:val="009B2E46"/>
    <w:rsid w:val="009B34F4"/>
    <w:rsid w:val="009B3CFD"/>
    <w:rsid w:val="009B426F"/>
    <w:rsid w:val="009B4397"/>
    <w:rsid w:val="009B47CB"/>
    <w:rsid w:val="009B4C47"/>
    <w:rsid w:val="009B5D6E"/>
    <w:rsid w:val="009B5E4A"/>
    <w:rsid w:val="009B67B0"/>
    <w:rsid w:val="009B738F"/>
    <w:rsid w:val="009B7B56"/>
    <w:rsid w:val="009C0568"/>
    <w:rsid w:val="009C0A9D"/>
    <w:rsid w:val="009C0DE2"/>
    <w:rsid w:val="009C16E7"/>
    <w:rsid w:val="009C226B"/>
    <w:rsid w:val="009C26CC"/>
    <w:rsid w:val="009C2A3B"/>
    <w:rsid w:val="009C35E8"/>
    <w:rsid w:val="009C368A"/>
    <w:rsid w:val="009C36F2"/>
    <w:rsid w:val="009C37BA"/>
    <w:rsid w:val="009C49B0"/>
    <w:rsid w:val="009C5A2F"/>
    <w:rsid w:val="009C605E"/>
    <w:rsid w:val="009C6A0A"/>
    <w:rsid w:val="009C7179"/>
    <w:rsid w:val="009C7AA5"/>
    <w:rsid w:val="009D0395"/>
    <w:rsid w:val="009D0898"/>
    <w:rsid w:val="009D0F8E"/>
    <w:rsid w:val="009D1894"/>
    <w:rsid w:val="009D1E19"/>
    <w:rsid w:val="009D2FA8"/>
    <w:rsid w:val="009D3AFA"/>
    <w:rsid w:val="009D4BD7"/>
    <w:rsid w:val="009D56A7"/>
    <w:rsid w:val="009D57C6"/>
    <w:rsid w:val="009D5B62"/>
    <w:rsid w:val="009D6A7E"/>
    <w:rsid w:val="009D6C0C"/>
    <w:rsid w:val="009D79B5"/>
    <w:rsid w:val="009E1828"/>
    <w:rsid w:val="009E1E67"/>
    <w:rsid w:val="009E27E5"/>
    <w:rsid w:val="009E2F0F"/>
    <w:rsid w:val="009E3189"/>
    <w:rsid w:val="009E35D5"/>
    <w:rsid w:val="009E4353"/>
    <w:rsid w:val="009E4A19"/>
    <w:rsid w:val="009E4A83"/>
    <w:rsid w:val="009E5413"/>
    <w:rsid w:val="009E5448"/>
    <w:rsid w:val="009E5476"/>
    <w:rsid w:val="009E6E66"/>
    <w:rsid w:val="009E6F9E"/>
    <w:rsid w:val="009E7014"/>
    <w:rsid w:val="009F0208"/>
    <w:rsid w:val="009F1858"/>
    <w:rsid w:val="009F1BDE"/>
    <w:rsid w:val="009F26F4"/>
    <w:rsid w:val="009F2729"/>
    <w:rsid w:val="009F27F7"/>
    <w:rsid w:val="009F29E4"/>
    <w:rsid w:val="009F2B5E"/>
    <w:rsid w:val="009F320C"/>
    <w:rsid w:val="009F37CF"/>
    <w:rsid w:val="009F3C4B"/>
    <w:rsid w:val="009F3D65"/>
    <w:rsid w:val="009F3DC0"/>
    <w:rsid w:val="009F3F0B"/>
    <w:rsid w:val="009F43AC"/>
    <w:rsid w:val="009F495B"/>
    <w:rsid w:val="009F4D41"/>
    <w:rsid w:val="009F503F"/>
    <w:rsid w:val="009F54A8"/>
    <w:rsid w:val="009F5E39"/>
    <w:rsid w:val="009F6819"/>
    <w:rsid w:val="009F6A2C"/>
    <w:rsid w:val="009F70F0"/>
    <w:rsid w:val="009F7253"/>
    <w:rsid w:val="009F7326"/>
    <w:rsid w:val="009F77CF"/>
    <w:rsid w:val="009F7A48"/>
    <w:rsid w:val="009F7BC2"/>
    <w:rsid w:val="009F7E77"/>
    <w:rsid w:val="00A00036"/>
    <w:rsid w:val="00A006E4"/>
    <w:rsid w:val="00A01F94"/>
    <w:rsid w:val="00A0258C"/>
    <w:rsid w:val="00A032E2"/>
    <w:rsid w:val="00A03902"/>
    <w:rsid w:val="00A03E5B"/>
    <w:rsid w:val="00A03E65"/>
    <w:rsid w:val="00A04870"/>
    <w:rsid w:val="00A0563C"/>
    <w:rsid w:val="00A05919"/>
    <w:rsid w:val="00A06D6C"/>
    <w:rsid w:val="00A0709A"/>
    <w:rsid w:val="00A07F55"/>
    <w:rsid w:val="00A10B9F"/>
    <w:rsid w:val="00A10F71"/>
    <w:rsid w:val="00A11093"/>
    <w:rsid w:val="00A1123E"/>
    <w:rsid w:val="00A1141D"/>
    <w:rsid w:val="00A12234"/>
    <w:rsid w:val="00A1263B"/>
    <w:rsid w:val="00A1265F"/>
    <w:rsid w:val="00A12723"/>
    <w:rsid w:val="00A1385D"/>
    <w:rsid w:val="00A13A82"/>
    <w:rsid w:val="00A13E0A"/>
    <w:rsid w:val="00A13EE5"/>
    <w:rsid w:val="00A141D6"/>
    <w:rsid w:val="00A14645"/>
    <w:rsid w:val="00A164C2"/>
    <w:rsid w:val="00A169C0"/>
    <w:rsid w:val="00A173A4"/>
    <w:rsid w:val="00A17647"/>
    <w:rsid w:val="00A211F4"/>
    <w:rsid w:val="00A21B49"/>
    <w:rsid w:val="00A21DA4"/>
    <w:rsid w:val="00A220B0"/>
    <w:rsid w:val="00A223FB"/>
    <w:rsid w:val="00A23B16"/>
    <w:rsid w:val="00A23DBB"/>
    <w:rsid w:val="00A23F08"/>
    <w:rsid w:val="00A24C33"/>
    <w:rsid w:val="00A24D2A"/>
    <w:rsid w:val="00A24D6F"/>
    <w:rsid w:val="00A24E45"/>
    <w:rsid w:val="00A2536A"/>
    <w:rsid w:val="00A253FC"/>
    <w:rsid w:val="00A255C4"/>
    <w:rsid w:val="00A26B19"/>
    <w:rsid w:val="00A27D8A"/>
    <w:rsid w:val="00A3057C"/>
    <w:rsid w:val="00A30FA7"/>
    <w:rsid w:val="00A31E2A"/>
    <w:rsid w:val="00A32743"/>
    <w:rsid w:val="00A328B4"/>
    <w:rsid w:val="00A32BBC"/>
    <w:rsid w:val="00A32C34"/>
    <w:rsid w:val="00A3365C"/>
    <w:rsid w:val="00A33CC5"/>
    <w:rsid w:val="00A34466"/>
    <w:rsid w:val="00A34B2E"/>
    <w:rsid w:val="00A34E4F"/>
    <w:rsid w:val="00A3501B"/>
    <w:rsid w:val="00A35569"/>
    <w:rsid w:val="00A35F71"/>
    <w:rsid w:val="00A360BF"/>
    <w:rsid w:val="00A36DD3"/>
    <w:rsid w:val="00A3702F"/>
    <w:rsid w:val="00A37341"/>
    <w:rsid w:val="00A37801"/>
    <w:rsid w:val="00A378F5"/>
    <w:rsid w:val="00A4131B"/>
    <w:rsid w:val="00A4175A"/>
    <w:rsid w:val="00A41E09"/>
    <w:rsid w:val="00A41E79"/>
    <w:rsid w:val="00A41EC5"/>
    <w:rsid w:val="00A42691"/>
    <w:rsid w:val="00A4287D"/>
    <w:rsid w:val="00A4586C"/>
    <w:rsid w:val="00A4617A"/>
    <w:rsid w:val="00A470E0"/>
    <w:rsid w:val="00A47A9C"/>
    <w:rsid w:val="00A47D41"/>
    <w:rsid w:val="00A50783"/>
    <w:rsid w:val="00A509D1"/>
    <w:rsid w:val="00A51362"/>
    <w:rsid w:val="00A518BD"/>
    <w:rsid w:val="00A51C62"/>
    <w:rsid w:val="00A51CBC"/>
    <w:rsid w:val="00A52060"/>
    <w:rsid w:val="00A52EF9"/>
    <w:rsid w:val="00A52F39"/>
    <w:rsid w:val="00A53B31"/>
    <w:rsid w:val="00A545D7"/>
    <w:rsid w:val="00A54D67"/>
    <w:rsid w:val="00A556B2"/>
    <w:rsid w:val="00A558C2"/>
    <w:rsid w:val="00A575C4"/>
    <w:rsid w:val="00A57FE3"/>
    <w:rsid w:val="00A60207"/>
    <w:rsid w:val="00A6028B"/>
    <w:rsid w:val="00A60320"/>
    <w:rsid w:val="00A60C36"/>
    <w:rsid w:val="00A61285"/>
    <w:rsid w:val="00A6142F"/>
    <w:rsid w:val="00A6172F"/>
    <w:rsid w:val="00A61917"/>
    <w:rsid w:val="00A62308"/>
    <w:rsid w:val="00A624BA"/>
    <w:rsid w:val="00A62753"/>
    <w:rsid w:val="00A631E2"/>
    <w:rsid w:val="00A6352B"/>
    <w:rsid w:val="00A64CC1"/>
    <w:rsid w:val="00A653C2"/>
    <w:rsid w:val="00A67567"/>
    <w:rsid w:val="00A67F47"/>
    <w:rsid w:val="00A70BC9"/>
    <w:rsid w:val="00A71A92"/>
    <w:rsid w:val="00A72954"/>
    <w:rsid w:val="00A74139"/>
    <w:rsid w:val="00A757A9"/>
    <w:rsid w:val="00A759C1"/>
    <w:rsid w:val="00A763E2"/>
    <w:rsid w:val="00A7645F"/>
    <w:rsid w:val="00A76DC9"/>
    <w:rsid w:val="00A77020"/>
    <w:rsid w:val="00A77E30"/>
    <w:rsid w:val="00A80F44"/>
    <w:rsid w:val="00A81953"/>
    <w:rsid w:val="00A81E2D"/>
    <w:rsid w:val="00A8275C"/>
    <w:rsid w:val="00A82928"/>
    <w:rsid w:val="00A82CC8"/>
    <w:rsid w:val="00A83B39"/>
    <w:rsid w:val="00A84238"/>
    <w:rsid w:val="00A848C4"/>
    <w:rsid w:val="00A8519A"/>
    <w:rsid w:val="00A85389"/>
    <w:rsid w:val="00A85635"/>
    <w:rsid w:val="00A857A8"/>
    <w:rsid w:val="00A86671"/>
    <w:rsid w:val="00A86DA0"/>
    <w:rsid w:val="00A87514"/>
    <w:rsid w:val="00A902C2"/>
    <w:rsid w:val="00A9085C"/>
    <w:rsid w:val="00A91069"/>
    <w:rsid w:val="00A91325"/>
    <w:rsid w:val="00A913D3"/>
    <w:rsid w:val="00A91C88"/>
    <w:rsid w:val="00A91D24"/>
    <w:rsid w:val="00A91DC1"/>
    <w:rsid w:val="00A924F6"/>
    <w:rsid w:val="00A9266C"/>
    <w:rsid w:val="00A928D7"/>
    <w:rsid w:val="00A92C4F"/>
    <w:rsid w:val="00A94078"/>
    <w:rsid w:val="00A944CD"/>
    <w:rsid w:val="00A94B71"/>
    <w:rsid w:val="00A95328"/>
    <w:rsid w:val="00A9581F"/>
    <w:rsid w:val="00A95C54"/>
    <w:rsid w:val="00A9646F"/>
    <w:rsid w:val="00A96FF2"/>
    <w:rsid w:val="00A9785C"/>
    <w:rsid w:val="00AA0FC1"/>
    <w:rsid w:val="00AA128B"/>
    <w:rsid w:val="00AA1542"/>
    <w:rsid w:val="00AA1ACF"/>
    <w:rsid w:val="00AA2495"/>
    <w:rsid w:val="00AA2A45"/>
    <w:rsid w:val="00AA2B09"/>
    <w:rsid w:val="00AA30EE"/>
    <w:rsid w:val="00AA32C9"/>
    <w:rsid w:val="00AA388C"/>
    <w:rsid w:val="00AA3E15"/>
    <w:rsid w:val="00AA4A99"/>
    <w:rsid w:val="00AA4AE9"/>
    <w:rsid w:val="00AA564E"/>
    <w:rsid w:val="00AA573D"/>
    <w:rsid w:val="00AA5C68"/>
    <w:rsid w:val="00AA5CB5"/>
    <w:rsid w:val="00AA62A2"/>
    <w:rsid w:val="00AA6385"/>
    <w:rsid w:val="00AA7E35"/>
    <w:rsid w:val="00AB02A6"/>
    <w:rsid w:val="00AB0D4F"/>
    <w:rsid w:val="00AB1238"/>
    <w:rsid w:val="00AB1A39"/>
    <w:rsid w:val="00AB371A"/>
    <w:rsid w:val="00AB3990"/>
    <w:rsid w:val="00AB3ADE"/>
    <w:rsid w:val="00AB48D2"/>
    <w:rsid w:val="00AB4BEB"/>
    <w:rsid w:val="00AB5C39"/>
    <w:rsid w:val="00AB61BE"/>
    <w:rsid w:val="00AB6816"/>
    <w:rsid w:val="00AB717A"/>
    <w:rsid w:val="00AB71F6"/>
    <w:rsid w:val="00AB78A8"/>
    <w:rsid w:val="00AB7A0D"/>
    <w:rsid w:val="00AC014B"/>
    <w:rsid w:val="00AC06B2"/>
    <w:rsid w:val="00AC1E39"/>
    <w:rsid w:val="00AC2047"/>
    <w:rsid w:val="00AC3790"/>
    <w:rsid w:val="00AC4147"/>
    <w:rsid w:val="00AC415D"/>
    <w:rsid w:val="00AC44C1"/>
    <w:rsid w:val="00AC490C"/>
    <w:rsid w:val="00AC4E83"/>
    <w:rsid w:val="00AC5948"/>
    <w:rsid w:val="00AC5AFF"/>
    <w:rsid w:val="00AC6F58"/>
    <w:rsid w:val="00AC7891"/>
    <w:rsid w:val="00AC78A7"/>
    <w:rsid w:val="00AD0002"/>
    <w:rsid w:val="00AD1387"/>
    <w:rsid w:val="00AD1860"/>
    <w:rsid w:val="00AD1C8C"/>
    <w:rsid w:val="00AD32ED"/>
    <w:rsid w:val="00AD334A"/>
    <w:rsid w:val="00AD343E"/>
    <w:rsid w:val="00AD3A3F"/>
    <w:rsid w:val="00AD3AC6"/>
    <w:rsid w:val="00AD3B50"/>
    <w:rsid w:val="00AD4E82"/>
    <w:rsid w:val="00AD6375"/>
    <w:rsid w:val="00AD6418"/>
    <w:rsid w:val="00AD68DF"/>
    <w:rsid w:val="00AD6AF1"/>
    <w:rsid w:val="00AD798C"/>
    <w:rsid w:val="00AD7FC2"/>
    <w:rsid w:val="00AE004E"/>
    <w:rsid w:val="00AE036C"/>
    <w:rsid w:val="00AE0E1C"/>
    <w:rsid w:val="00AE1857"/>
    <w:rsid w:val="00AE24EB"/>
    <w:rsid w:val="00AE3453"/>
    <w:rsid w:val="00AE363C"/>
    <w:rsid w:val="00AE42C9"/>
    <w:rsid w:val="00AE4621"/>
    <w:rsid w:val="00AE4727"/>
    <w:rsid w:val="00AE6CF9"/>
    <w:rsid w:val="00AE6E36"/>
    <w:rsid w:val="00AE7BC1"/>
    <w:rsid w:val="00AE7C31"/>
    <w:rsid w:val="00AF05C8"/>
    <w:rsid w:val="00AF0F3D"/>
    <w:rsid w:val="00AF0F9C"/>
    <w:rsid w:val="00AF10EA"/>
    <w:rsid w:val="00AF1E56"/>
    <w:rsid w:val="00AF2808"/>
    <w:rsid w:val="00AF31AE"/>
    <w:rsid w:val="00AF338D"/>
    <w:rsid w:val="00AF4052"/>
    <w:rsid w:val="00AF4085"/>
    <w:rsid w:val="00AF40C4"/>
    <w:rsid w:val="00AF54D7"/>
    <w:rsid w:val="00AF5E03"/>
    <w:rsid w:val="00AF6714"/>
    <w:rsid w:val="00AF6CE2"/>
    <w:rsid w:val="00AF6F22"/>
    <w:rsid w:val="00AF7551"/>
    <w:rsid w:val="00AF75FE"/>
    <w:rsid w:val="00AF7782"/>
    <w:rsid w:val="00AF7C3D"/>
    <w:rsid w:val="00AF7D2F"/>
    <w:rsid w:val="00AF7F53"/>
    <w:rsid w:val="00B00CA2"/>
    <w:rsid w:val="00B0183F"/>
    <w:rsid w:val="00B01D78"/>
    <w:rsid w:val="00B02B31"/>
    <w:rsid w:val="00B02DB5"/>
    <w:rsid w:val="00B02E85"/>
    <w:rsid w:val="00B030C0"/>
    <w:rsid w:val="00B038F7"/>
    <w:rsid w:val="00B0390D"/>
    <w:rsid w:val="00B03B16"/>
    <w:rsid w:val="00B03FA2"/>
    <w:rsid w:val="00B040C8"/>
    <w:rsid w:val="00B042C7"/>
    <w:rsid w:val="00B04CE2"/>
    <w:rsid w:val="00B05D0E"/>
    <w:rsid w:val="00B0674C"/>
    <w:rsid w:val="00B06B42"/>
    <w:rsid w:val="00B07886"/>
    <w:rsid w:val="00B07A79"/>
    <w:rsid w:val="00B07E26"/>
    <w:rsid w:val="00B07ED2"/>
    <w:rsid w:val="00B10985"/>
    <w:rsid w:val="00B10BA4"/>
    <w:rsid w:val="00B10CBD"/>
    <w:rsid w:val="00B112C7"/>
    <w:rsid w:val="00B11C27"/>
    <w:rsid w:val="00B124C7"/>
    <w:rsid w:val="00B124E0"/>
    <w:rsid w:val="00B125B5"/>
    <w:rsid w:val="00B1261D"/>
    <w:rsid w:val="00B12B2A"/>
    <w:rsid w:val="00B12C51"/>
    <w:rsid w:val="00B12DEA"/>
    <w:rsid w:val="00B14393"/>
    <w:rsid w:val="00B14805"/>
    <w:rsid w:val="00B1481C"/>
    <w:rsid w:val="00B14F2B"/>
    <w:rsid w:val="00B1515F"/>
    <w:rsid w:val="00B1553C"/>
    <w:rsid w:val="00B15B88"/>
    <w:rsid w:val="00B15C52"/>
    <w:rsid w:val="00B16400"/>
    <w:rsid w:val="00B16684"/>
    <w:rsid w:val="00B16785"/>
    <w:rsid w:val="00B1715A"/>
    <w:rsid w:val="00B1788D"/>
    <w:rsid w:val="00B17B02"/>
    <w:rsid w:val="00B17EFE"/>
    <w:rsid w:val="00B2059A"/>
    <w:rsid w:val="00B20758"/>
    <w:rsid w:val="00B21087"/>
    <w:rsid w:val="00B21252"/>
    <w:rsid w:val="00B22E8D"/>
    <w:rsid w:val="00B235AF"/>
    <w:rsid w:val="00B23D3F"/>
    <w:rsid w:val="00B25AF1"/>
    <w:rsid w:val="00B26703"/>
    <w:rsid w:val="00B26AA2"/>
    <w:rsid w:val="00B26D53"/>
    <w:rsid w:val="00B27432"/>
    <w:rsid w:val="00B2757C"/>
    <w:rsid w:val="00B27AA4"/>
    <w:rsid w:val="00B27C4A"/>
    <w:rsid w:val="00B32185"/>
    <w:rsid w:val="00B32E13"/>
    <w:rsid w:val="00B33B76"/>
    <w:rsid w:val="00B341AE"/>
    <w:rsid w:val="00B346FD"/>
    <w:rsid w:val="00B34738"/>
    <w:rsid w:val="00B34CE9"/>
    <w:rsid w:val="00B36D3F"/>
    <w:rsid w:val="00B36DAA"/>
    <w:rsid w:val="00B3737E"/>
    <w:rsid w:val="00B3764B"/>
    <w:rsid w:val="00B41207"/>
    <w:rsid w:val="00B41B61"/>
    <w:rsid w:val="00B42E87"/>
    <w:rsid w:val="00B432D3"/>
    <w:rsid w:val="00B43B97"/>
    <w:rsid w:val="00B445E1"/>
    <w:rsid w:val="00B44890"/>
    <w:rsid w:val="00B44A68"/>
    <w:rsid w:val="00B45587"/>
    <w:rsid w:val="00B455DF"/>
    <w:rsid w:val="00B45849"/>
    <w:rsid w:val="00B4617A"/>
    <w:rsid w:val="00B47BB0"/>
    <w:rsid w:val="00B5045D"/>
    <w:rsid w:val="00B50B16"/>
    <w:rsid w:val="00B50E53"/>
    <w:rsid w:val="00B51DD8"/>
    <w:rsid w:val="00B52483"/>
    <w:rsid w:val="00B524F2"/>
    <w:rsid w:val="00B52A6B"/>
    <w:rsid w:val="00B52CAD"/>
    <w:rsid w:val="00B53251"/>
    <w:rsid w:val="00B5399C"/>
    <w:rsid w:val="00B53BE6"/>
    <w:rsid w:val="00B53E5E"/>
    <w:rsid w:val="00B5498B"/>
    <w:rsid w:val="00B555BE"/>
    <w:rsid w:val="00B5572D"/>
    <w:rsid w:val="00B55981"/>
    <w:rsid w:val="00B5754E"/>
    <w:rsid w:val="00B60801"/>
    <w:rsid w:val="00B609D9"/>
    <w:rsid w:val="00B60A99"/>
    <w:rsid w:val="00B61018"/>
    <w:rsid w:val="00B625C6"/>
    <w:rsid w:val="00B627EF"/>
    <w:rsid w:val="00B62889"/>
    <w:rsid w:val="00B6331B"/>
    <w:rsid w:val="00B63F67"/>
    <w:rsid w:val="00B64180"/>
    <w:rsid w:val="00B64FBC"/>
    <w:rsid w:val="00B65294"/>
    <w:rsid w:val="00B65743"/>
    <w:rsid w:val="00B658A9"/>
    <w:rsid w:val="00B659AD"/>
    <w:rsid w:val="00B66562"/>
    <w:rsid w:val="00B665D1"/>
    <w:rsid w:val="00B666C2"/>
    <w:rsid w:val="00B66E90"/>
    <w:rsid w:val="00B66ECD"/>
    <w:rsid w:val="00B67B6D"/>
    <w:rsid w:val="00B70E98"/>
    <w:rsid w:val="00B71649"/>
    <w:rsid w:val="00B72C1A"/>
    <w:rsid w:val="00B738A9"/>
    <w:rsid w:val="00B73E61"/>
    <w:rsid w:val="00B75F24"/>
    <w:rsid w:val="00B76AD8"/>
    <w:rsid w:val="00B76AF5"/>
    <w:rsid w:val="00B8059B"/>
    <w:rsid w:val="00B80639"/>
    <w:rsid w:val="00B809AD"/>
    <w:rsid w:val="00B823CA"/>
    <w:rsid w:val="00B823D9"/>
    <w:rsid w:val="00B82678"/>
    <w:rsid w:val="00B82B64"/>
    <w:rsid w:val="00B84B37"/>
    <w:rsid w:val="00B84E6F"/>
    <w:rsid w:val="00B84F50"/>
    <w:rsid w:val="00B84FB7"/>
    <w:rsid w:val="00B85196"/>
    <w:rsid w:val="00B85A24"/>
    <w:rsid w:val="00B864AE"/>
    <w:rsid w:val="00B86A92"/>
    <w:rsid w:val="00B87231"/>
    <w:rsid w:val="00B87C11"/>
    <w:rsid w:val="00B87E5D"/>
    <w:rsid w:val="00B90353"/>
    <w:rsid w:val="00B9093F"/>
    <w:rsid w:val="00B90AE7"/>
    <w:rsid w:val="00B90FE9"/>
    <w:rsid w:val="00B91113"/>
    <w:rsid w:val="00B91B53"/>
    <w:rsid w:val="00B91BBC"/>
    <w:rsid w:val="00B91BEB"/>
    <w:rsid w:val="00B91C2E"/>
    <w:rsid w:val="00B920D2"/>
    <w:rsid w:val="00B9255D"/>
    <w:rsid w:val="00B930A6"/>
    <w:rsid w:val="00B935B0"/>
    <w:rsid w:val="00B93889"/>
    <w:rsid w:val="00B94E82"/>
    <w:rsid w:val="00B951B2"/>
    <w:rsid w:val="00B95991"/>
    <w:rsid w:val="00B95AA1"/>
    <w:rsid w:val="00B962A3"/>
    <w:rsid w:val="00B962D6"/>
    <w:rsid w:val="00B9645B"/>
    <w:rsid w:val="00B96982"/>
    <w:rsid w:val="00B96BA0"/>
    <w:rsid w:val="00B971FE"/>
    <w:rsid w:val="00B9755C"/>
    <w:rsid w:val="00B97B08"/>
    <w:rsid w:val="00BA00BC"/>
    <w:rsid w:val="00BA0195"/>
    <w:rsid w:val="00BA0F56"/>
    <w:rsid w:val="00BA116B"/>
    <w:rsid w:val="00BA1E8F"/>
    <w:rsid w:val="00BA2162"/>
    <w:rsid w:val="00BA2913"/>
    <w:rsid w:val="00BA2FC7"/>
    <w:rsid w:val="00BA311B"/>
    <w:rsid w:val="00BA34EE"/>
    <w:rsid w:val="00BA35D2"/>
    <w:rsid w:val="00BA384A"/>
    <w:rsid w:val="00BA3963"/>
    <w:rsid w:val="00BA4133"/>
    <w:rsid w:val="00BA4465"/>
    <w:rsid w:val="00BA5671"/>
    <w:rsid w:val="00BA591E"/>
    <w:rsid w:val="00BA60B4"/>
    <w:rsid w:val="00BA7CFC"/>
    <w:rsid w:val="00BB0581"/>
    <w:rsid w:val="00BB11D8"/>
    <w:rsid w:val="00BB13A2"/>
    <w:rsid w:val="00BB1E0C"/>
    <w:rsid w:val="00BB24A4"/>
    <w:rsid w:val="00BB251B"/>
    <w:rsid w:val="00BB2F90"/>
    <w:rsid w:val="00BB30FD"/>
    <w:rsid w:val="00BB38F6"/>
    <w:rsid w:val="00BB3CF6"/>
    <w:rsid w:val="00BB4B0D"/>
    <w:rsid w:val="00BB4BE5"/>
    <w:rsid w:val="00BB4EC6"/>
    <w:rsid w:val="00BB5BC2"/>
    <w:rsid w:val="00BB6F88"/>
    <w:rsid w:val="00BB70E3"/>
    <w:rsid w:val="00BB7C0D"/>
    <w:rsid w:val="00BC0833"/>
    <w:rsid w:val="00BC0ABE"/>
    <w:rsid w:val="00BC0C51"/>
    <w:rsid w:val="00BC1F7B"/>
    <w:rsid w:val="00BC24E0"/>
    <w:rsid w:val="00BC261B"/>
    <w:rsid w:val="00BC2761"/>
    <w:rsid w:val="00BC2A22"/>
    <w:rsid w:val="00BC3094"/>
    <w:rsid w:val="00BC3318"/>
    <w:rsid w:val="00BC3F2A"/>
    <w:rsid w:val="00BC42C3"/>
    <w:rsid w:val="00BC4434"/>
    <w:rsid w:val="00BC4CD8"/>
    <w:rsid w:val="00BC4CFA"/>
    <w:rsid w:val="00BC4F1D"/>
    <w:rsid w:val="00BC4F8A"/>
    <w:rsid w:val="00BC5024"/>
    <w:rsid w:val="00BC59C2"/>
    <w:rsid w:val="00BC6B7C"/>
    <w:rsid w:val="00BC75E1"/>
    <w:rsid w:val="00BD0199"/>
    <w:rsid w:val="00BD1B8C"/>
    <w:rsid w:val="00BD1FD8"/>
    <w:rsid w:val="00BD222A"/>
    <w:rsid w:val="00BD2D35"/>
    <w:rsid w:val="00BD31EB"/>
    <w:rsid w:val="00BD364A"/>
    <w:rsid w:val="00BD4CA8"/>
    <w:rsid w:val="00BD5556"/>
    <w:rsid w:val="00BD5ABC"/>
    <w:rsid w:val="00BD62E6"/>
    <w:rsid w:val="00BD7942"/>
    <w:rsid w:val="00BD7C3A"/>
    <w:rsid w:val="00BE0199"/>
    <w:rsid w:val="00BE1570"/>
    <w:rsid w:val="00BE1C1C"/>
    <w:rsid w:val="00BE2091"/>
    <w:rsid w:val="00BE2868"/>
    <w:rsid w:val="00BE28A7"/>
    <w:rsid w:val="00BE2DCD"/>
    <w:rsid w:val="00BE343E"/>
    <w:rsid w:val="00BE35AB"/>
    <w:rsid w:val="00BE41E6"/>
    <w:rsid w:val="00BE42BB"/>
    <w:rsid w:val="00BE4376"/>
    <w:rsid w:val="00BE486A"/>
    <w:rsid w:val="00BE49C5"/>
    <w:rsid w:val="00BE56C1"/>
    <w:rsid w:val="00BE5AF3"/>
    <w:rsid w:val="00BE5ED5"/>
    <w:rsid w:val="00BF007E"/>
    <w:rsid w:val="00BF0CB9"/>
    <w:rsid w:val="00BF0D95"/>
    <w:rsid w:val="00BF0E5F"/>
    <w:rsid w:val="00BF27FC"/>
    <w:rsid w:val="00BF3031"/>
    <w:rsid w:val="00BF304A"/>
    <w:rsid w:val="00BF34B3"/>
    <w:rsid w:val="00BF3B24"/>
    <w:rsid w:val="00BF3C0A"/>
    <w:rsid w:val="00BF41FE"/>
    <w:rsid w:val="00BF558E"/>
    <w:rsid w:val="00BF6EFB"/>
    <w:rsid w:val="00BF7343"/>
    <w:rsid w:val="00BF7E86"/>
    <w:rsid w:val="00BF7E8E"/>
    <w:rsid w:val="00C00063"/>
    <w:rsid w:val="00C0009F"/>
    <w:rsid w:val="00C000B7"/>
    <w:rsid w:val="00C001F1"/>
    <w:rsid w:val="00C0091F"/>
    <w:rsid w:val="00C00E6B"/>
    <w:rsid w:val="00C010B9"/>
    <w:rsid w:val="00C01F27"/>
    <w:rsid w:val="00C02F9B"/>
    <w:rsid w:val="00C03749"/>
    <w:rsid w:val="00C048FB"/>
    <w:rsid w:val="00C04E84"/>
    <w:rsid w:val="00C05780"/>
    <w:rsid w:val="00C05AB4"/>
    <w:rsid w:val="00C05C30"/>
    <w:rsid w:val="00C05F74"/>
    <w:rsid w:val="00C06F3E"/>
    <w:rsid w:val="00C07077"/>
    <w:rsid w:val="00C10663"/>
    <w:rsid w:val="00C10A57"/>
    <w:rsid w:val="00C10AD3"/>
    <w:rsid w:val="00C1225D"/>
    <w:rsid w:val="00C1283B"/>
    <w:rsid w:val="00C12D9C"/>
    <w:rsid w:val="00C12EC9"/>
    <w:rsid w:val="00C1344B"/>
    <w:rsid w:val="00C1364F"/>
    <w:rsid w:val="00C13A48"/>
    <w:rsid w:val="00C13A52"/>
    <w:rsid w:val="00C13ACC"/>
    <w:rsid w:val="00C13CF8"/>
    <w:rsid w:val="00C14154"/>
    <w:rsid w:val="00C14536"/>
    <w:rsid w:val="00C1461A"/>
    <w:rsid w:val="00C146B3"/>
    <w:rsid w:val="00C146F6"/>
    <w:rsid w:val="00C14EEE"/>
    <w:rsid w:val="00C15221"/>
    <w:rsid w:val="00C15DE8"/>
    <w:rsid w:val="00C16802"/>
    <w:rsid w:val="00C16E92"/>
    <w:rsid w:val="00C17500"/>
    <w:rsid w:val="00C17670"/>
    <w:rsid w:val="00C17E67"/>
    <w:rsid w:val="00C17FB8"/>
    <w:rsid w:val="00C212A0"/>
    <w:rsid w:val="00C220F6"/>
    <w:rsid w:val="00C22701"/>
    <w:rsid w:val="00C22846"/>
    <w:rsid w:val="00C231F1"/>
    <w:rsid w:val="00C25E9C"/>
    <w:rsid w:val="00C26E55"/>
    <w:rsid w:val="00C270FA"/>
    <w:rsid w:val="00C301FD"/>
    <w:rsid w:val="00C3099A"/>
    <w:rsid w:val="00C30B53"/>
    <w:rsid w:val="00C30D15"/>
    <w:rsid w:val="00C318B1"/>
    <w:rsid w:val="00C32690"/>
    <w:rsid w:val="00C32790"/>
    <w:rsid w:val="00C32C63"/>
    <w:rsid w:val="00C3338F"/>
    <w:rsid w:val="00C333B4"/>
    <w:rsid w:val="00C3466D"/>
    <w:rsid w:val="00C3475C"/>
    <w:rsid w:val="00C347ED"/>
    <w:rsid w:val="00C34A5F"/>
    <w:rsid w:val="00C34BC8"/>
    <w:rsid w:val="00C35157"/>
    <w:rsid w:val="00C35576"/>
    <w:rsid w:val="00C357C4"/>
    <w:rsid w:val="00C35934"/>
    <w:rsid w:val="00C36A2C"/>
    <w:rsid w:val="00C4073A"/>
    <w:rsid w:val="00C419C1"/>
    <w:rsid w:val="00C41DB2"/>
    <w:rsid w:val="00C42068"/>
    <w:rsid w:val="00C42361"/>
    <w:rsid w:val="00C42658"/>
    <w:rsid w:val="00C43A44"/>
    <w:rsid w:val="00C43ABF"/>
    <w:rsid w:val="00C44AE5"/>
    <w:rsid w:val="00C4507B"/>
    <w:rsid w:val="00C45152"/>
    <w:rsid w:val="00C455A7"/>
    <w:rsid w:val="00C45B1B"/>
    <w:rsid w:val="00C45BAB"/>
    <w:rsid w:val="00C45F98"/>
    <w:rsid w:val="00C4642A"/>
    <w:rsid w:val="00C4705B"/>
    <w:rsid w:val="00C4728B"/>
    <w:rsid w:val="00C47461"/>
    <w:rsid w:val="00C47C4D"/>
    <w:rsid w:val="00C47DBA"/>
    <w:rsid w:val="00C50361"/>
    <w:rsid w:val="00C51199"/>
    <w:rsid w:val="00C5158E"/>
    <w:rsid w:val="00C51B58"/>
    <w:rsid w:val="00C521F2"/>
    <w:rsid w:val="00C52A9F"/>
    <w:rsid w:val="00C52FFC"/>
    <w:rsid w:val="00C53232"/>
    <w:rsid w:val="00C54441"/>
    <w:rsid w:val="00C54B4C"/>
    <w:rsid w:val="00C56575"/>
    <w:rsid w:val="00C57E0D"/>
    <w:rsid w:val="00C57E5C"/>
    <w:rsid w:val="00C601AD"/>
    <w:rsid w:val="00C60248"/>
    <w:rsid w:val="00C60F5C"/>
    <w:rsid w:val="00C6184B"/>
    <w:rsid w:val="00C61F1F"/>
    <w:rsid w:val="00C6219E"/>
    <w:rsid w:val="00C62F9F"/>
    <w:rsid w:val="00C6317B"/>
    <w:rsid w:val="00C6347F"/>
    <w:rsid w:val="00C63505"/>
    <w:rsid w:val="00C63F50"/>
    <w:rsid w:val="00C645ED"/>
    <w:rsid w:val="00C65708"/>
    <w:rsid w:val="00C66ECA"/>
    <w:rsid w:val="00C67C7E"/>
    <w:rsid w:val="00C70583"/>
    <w:rsid w:val="00C70FE3"/>
    <w:rsid w:val="00C71205"/>
    <w:rsid w:val="00C71234"/>
    <w:rsid w:val="00C71AF7"/>
    <w:rsid w:val="00C72BA4"/>
    <w:rsid w:val="00C7301C"/>
    <w:rsid w:val="00C73BC4"/>
    <w:rsid w:val="00C75ED0"/>
    <w:rsid w:val="00C761B4"/>
    <w:rsid w:val="00C77196"/>
    <w:rsid w:val="00C77D63"/>
    <w:rsid w:val="00C77E7F"/>
    <w:rsid w:val="00C800BC"/>
    <w:rsid w:val="00C802FC"/>
    <w:rsid w:val="00C803E6"/>
    <w:rsid w:val="00C807FA"/>
    <w:rsid w:val="00C80ECD"/>
    <w:rsid w:val="00C80FBB"/>
    <w:rsid w:val="00C81166"/>
    <w:rsid w:val="00C81747"/>
    <w:rsid w:val="00C81F38"/>
    <w:rsid w:val="00C8209D"/>
    <w:rsid w:val="00C83796"/>
    <w:rsid w:val="00C838D1"/>
    <w:rsid w:val="00C83FE5"/>
    <w:rsid w:val="00C8478C"/>
    <w:rsid w:val="00C848E7"/>
    <w:rsid w:val="00C849F8"/>
    <w:rsid w:val="00C85E6E"/>
    <w:rsid w:val="00C85EAB"/>
    <w:rsid w:val="00C85F8F"/>
    <w:rsid w:val="00C8630E"/>
    <w:rsid w:val="00C86680"/>
    <w:rsid w:val="00C8681F"/>
    <w:rsid w:val="00C86F63"/>
    <w:rsid w:val="00C877A4"/>
    <w:rsid w:val="00C87CE9"/>
    <w:rsid w:val="00C902B6"/>
    <w:rsid w:val="00C908BB"/>
    <w:rsid w:val="00C90C8A"/>
    <w:rsid w:val="00C90DCF"/>
    <w:rsid w:val="00C92054"/>
    <w:rsid w:val="00C92211"/>
    <w:rsid w:val="00C92BB4"/>
    <w:rsid w:val="00C92DCE"/>
    <w:rsid w:val="00C93065"/>
    <w:rsid w:val="00C934A6"/>
    <w:rsid w:val="00C93CC1"/>
    <w:rsid w:val="00C9428A"/>
    <w:rsid w:val="00C94838"/>
    <w:rsid w:val="00C9513D"/>
    <w:rsid w:val="00C96055"/>
    <w:rsid w:val="00C96111"/>
    <w:rsid w:val="00C96189"/>
    <w:rsid w:val="00C96891"/>
    <w:rsid w:val="00C972BC"/>
    <w:rsid w:val="00C972D1"/>
    <w:rsid w:val="00C97B93"/>
    <w:rsid w:val="00CA0300"/>
    <w:rsid w:val="00CA051B"/>
    <w:rsid w:val="00CA05D7"/>
    <w:rsid w:val="00CA08DA"/>
    <w:rsid w:val="00CA1FD3"/>
    <w:rsid w:val="00CA2918"/>
    <w:rsid w:val="00CA3165"/>
    <w:rsid w:val="00CA3464"/>
    <w:rsid w:val="00CA36CE"/>
    <w:rsid w:val="00CA3B67"/>
    <w:rsid w:val="00CA40A4"/>
    <w:rsid w:val="00CA4961"/>
    <w:rsid w:val="00CA4A02"/>
    <w:rsid w:val="00CA68DC"/>
    <w:rsid w:val="00CA6B88"/>
    <w:rsid w:val="00CA7FF9"/>
    <w:rsid w:val="00CB0DFA"/>
    <w:rsid w:val="00CB13A8"/>
    <w:rsid w:val="00CB1BD5"/>
    <w:rsid w:val="00CB271A"/>
    <w:rsid w:val="00CB3D3C"/>
    <w:rsid w:val="00CB4B9A"/>
    <w:rsid w:val="00CB4EF4"/>
    <w:rsid w:val="00CB6097"/>
    <w:rsid w:val="00CB7BEE"/>
    <w:rsid w:val="00CC16DD"/>
    <w:rsid w:val="00CC21FB"/>
    <w:rsid w:val="00CC2503"/>
    <w:rsid w:val="00CC28A1"/>
    <w:rsid w:val="00CC2FD5"/>
    <w:rsid w:val="00CC3292"/>
    <w:rsid w:val="00CC32F5"/>
    <w:rsid w:val="00CC3369"/>
    <w:rsid w:val="00CC39AB"/>
    <w:rsid w:val="00CC471A"/>
    <w:rsid w:val="00CC4BD5"/>
    <w:rsid w:val="00CC5388"/>
    <w:rsid w:val="00CC5608"/>
    <w:rsid w:val="00CC5C66"/>
    <w:rsid w:val="00CC5D44"/>
    <w:rsid w:val="00CD0F9E"/>
    <w:rsid w:val="00CD1229"/>
    <w:rsid w:val="00CD1AA0"/>
    <w:rsid w:val="00CD25E3"/>
    <w:rsid w:val="00CD3172"/>
    <w:rsid w:val="00CD34CC"/>
    <w:rsid w:val="00CD431E"/>
    <w:rsid w:val="00CD5222"/>
    <w:rsid w:val="00CD574E"/>
    <w:rsid w:val="00CD5752"/>
    <w:rsid w:val="00CD5D1D"/>
    <w:rsid w:val="00CD6039"/>
    <w:rsid w:val="00CD653D"/>
    <w:rsid w:val="00CD6AF7"/>
    <w:rsid w:val="00CD72C0"/>
    <w:rsid w:val="00CD79B1"/>
    <w:rsid w:val="00CE0FD4"/>
    <w:rsid w:val="00CE109E"/>
    <w:rsid w:val="00CE1154"/>
    <w:rsid w:val="00CE1401"/>
    <w:rsid w:val="00CE1445"/>
    <w:rsid w:val="00CE2E77"/>
    <w:rsid w:val="00CE361C"/>
    <w:rsid w:val="00CE36C7"/>
    <w:rsid w:val="00CE382A"/>
    <w:rsid w:val="00CE3C72"/>
    <w:rsid w:val="00CE47A4"/>
    <w:rsid w:val="00CE4C6E"/>
    <w:rsid w:val="00CE53E6"/>
    <w:rsid w:val="00CE584B"/>
    <w:rsid w:val="00CE602E"/>
    <w:rsid w:val="00CE64CF"/>
    <w:rsid w:val="00CE69ED"/>
    <w:rsid w:val="00CE6C2D"/>
    <w:rsid w:val="00CE75D9"/>
    <w:rsid w:val="00CF029E"/>
    <w:rsid w:val="00CF05CA"/>
    <w:rsid w:val="00CF07C7"/>
    <w:rsid w:val="00CF07CF"/>
    <w:rsid w:val="00CF0D53"/>
    <w:rsid w:val="00CF194A"/>
    <w:rsid w:val="00CF1F3B"/>
    <w:rsid w:val="00CF5934"/>
    <w:rsid w:val="00CF60DC"/>
    <w:rsid w:val="00CF6971"/>
    <w:rsid w:val="00CF703D"/>
    <w:rsid w:val="00CF71C8"/>
    <w:rsid w:val="00CF7ACF"/>
    <w:rsid w:val="00D001A8"/>
    <w:rsid w:val="00D0096A"/>
    <w:rsid w:val="00D00E5E"/>
    <w:rsid w:val="00D00F28"/>
    <w:rsid w:val="00D018F5"/>
    <w:rsid w:val="00D02372"/>
    <w:rsid w:val="00D0245F"/>
    <w:rsid w:val="00D02684"/>
    <w:rsid w:val="00D03322"/>
    <w:rsid w:val="00D0345F"/>
    <w:rsid w:val="00D0379E"/>
    <w:rsid w:val="00D03F27"/>
    <w:rsid w:val="00D04CE2"/>
    <w:rsid w:val="00D04D78"/>
    <w:rsid w:val="00D04E5A"/>
    <w:rsid w:val="00D06F49"/>
    <w:rsid w:val="00D07B77"/>
    <w:rsid w:val="00D102C8"/>
    <w:rsid w:val="00D10905"/>
    <w:rsid w:val="00D112ED"/>
    <w:rsid w:val="00D1179B"/>
    <w:rsid w:val="00D12CA2"/>
    <w:rsid w:val="00D13CC1"/>
    <w:rsid w:val="00D146E4"/>
    <w:rsid w:val="00D14FC1"/>
    <w:rsid w:val="00D15EEF"/>
    <w:rsid w:val="00D16348"/>
    <w:rsid w:val="00D17757"/>
    <w:rsid w:val="00D17A3D"/>
    <w:rsid w:val="00D17B00"/>
    <w:rsid w:val="00D17CA9"/>
    <w:rsid w:val="00D17E1C"/>
    <w:rsid w:val="00D20228"/>
    <w:rsid w:val="00D2045D"/>
    <w:rsid w:val="00D20ED9"/>
    <w:rsid w:val="00D2147C"/>
    <w:rsid w:val="00D217E0"/>
    <w:rsid w:val="00D2197C"/>
    <w:rsid w:val="00D21F07"/>
    <w:rsid w:val="00D2220D"/>
    <w:rsid w:val="00D24297"/>
    <w:rsid w:val="00D24708"/>
    <w:rsid w:val="00D24878"/>
    <w:rsid w:val="00D24EE9"/>
    <w:rsid w:val="00D24FF1"/>
    <w:rsid w:val="00D25DAB"/>
    <w:rsid w:val="00D278A3"/>
    <w:rsid w:val="00D27B47"/>
    <w:rsid w:val="00D3004E"/>
    <w:rsid w:val="00D305AF"/>
    <w:rsid w:val="00D316AB"/>
    <w:rsid w:val="00D31AB2"/>
    <w:rsid w:val="00D3216E"/>
    <w:rsid w:val="00D32EB6"/>
    <w:rsid w:val="00D3308C"/>
    <w:rsid w:val="00D3346A"/>
    <w:rsid w:val="00D335A4"/>
    <w:rsid w:val="00D33837"/>
    <w:rsid w:val="00D33C3D"/>
    <w:rsid w:val="00D371D2"/>
    <w:rsid w:val="00D37456"/>
    <w:rsid w:val="00D37E47"/>
    <w:rsid w:val="00D37FEF"/>
    <w:rsid w:val="00D40165"/>
    <w:rsid w:val="00D40998"/>
    <w:rsid w:val="00D41722"/>
    <w:rsid w:val="00D420E1"/>
    <w:rsid w:val="00D423F5"/>
    <w:rsid w:val="00D45446"/>
    <w:rsid w:val="00D461F7"/>
    <w:rsid w:val="00D462F3"/>
    <w:rsid w:val="00D46530"/>
    <w:rsid w:val="00D46559"/>
    <w:rsid w:val="00D4664A"/>
    <w:rsid w:val="00D46BD4"/>
    <w:rsid w:val="00D4772C"/>
    <w:rsid w:val="00D50851"/>
    <w:rsid w:val="00D50B51"/>
    <w:rsid w:val="00D50E7C"/>
    <w:rsid w:val="00D50F12"/>
    <w:rsid w:val="00D51DFA"/>
    <w:rsid w:val="00D51FED"/>
    <w:rsid w:val="00D52670"/>
    <w:rsid w:val="00D52839"/>
    <w:rsid w:val="00D52E19"/>
    <w:rsid w:val="00D5306A"/>
    <w:rsid w:val="00D5461A"/>
    <w:rsid w:val="00D54A96"/>
    <w:rsid w:val="00D54BBC"/>
    <w:rsid w:val="00D54F1F"/>
    <w:rsid w:val="00D54FF7"/>
    <w:rsid w:val="00D55FA6"/>
    <w:rsid w:val="00D56922"/>
    <w:rsid w:val="00D5692E"/>
    <w:rsid w:val="00D56DC3"/>
    <w:rsid w:val="00D56DE6"/>
    <w:rsid w:val="00D604A3"/>
    <w:rsid w:val="00D60788"/>
    <w:rsid w:val="00D60D61"/>
    <w:rsid w:val="00D6111D"/>
    <w:rsid w:val="00D61CAE"/>
    <w:rsid w:val="00D61D3E"/>
    <w:rsid w:val="00D61E97"/>
    <w:rsid w:val="00D62D07"/>
    <w:rsid w:val="00D64D9A"/>
    <w:rsid w:val="00D65303"/>
    <w:rsid w:val="00D65E8F"/>
    <w:rsid w:val="00D66699"/>
    <w:rsid w:val="00D6733F"/>
    <w:rsid w:val="00D675CF"/>
    <w:rsid w:val="00D71478"/>
    <w:rsid w:val="00D7199F"/>
    <w:rsid w:val="00D71ABA"/>
    <w:rsid w:val="00D71EAF"/>
    <w:rsid w:val="00D7298F"/>
    <w:rsid w:val="00D72A31"/>
    <w:rsid w:val="00D7325E"/>
    <w:rsid w:val="00D73AC8"/>
    <w:rsid w:val="00D73BAE"/>
    <w:rsid w:val="00D74E06"/>
    <w:rsid w:val="00D7558D"/>
    <w:rsid w:val="00D76206"/>
    <w:rsid w:val="00D762FA"/>
    <w:rsid w:val="00D76EF2"/>
    <w:rsid w:val="00D770F4"/>
    <w:rsid w:val="00D77754"/>
    <w:rsid w:val="00D8016A"/>
    <w:rsid w:val="00D806BA"/>
    <w:rsid w:val="00D82CC6"/>
    <w:rsid w:val="00D845E1"/>
    <w:rsid w:val="00D8476B"/>
    <w:rsid w:val="00D847E5"/>
    <w:rsid w:val="00D84815"/>
    <w:rsid w:val="00D85107"/>
    <w:rsid w:val="00D855CE"/>
    <w:rsid w:val="00D855DA"/>
    <w:rsid w:val="00D86352"/>
    <w:rsid w:val="00D86420"/>
    <w:rsid w:val="00D86AF1"/>
    <w:rsid w:val="00D86F7E"/>
    <w:rsid w:val="00D8724A"/>
    <w:rsid w:val="00D87456"/>
    <w:rsid w:val="00D87D33"/>
    <w:rsid w:val="00D90163"/>
    <w:rsid w:val="00D90FAA"/>
    <w:rsid w:val="00D911A6"/>
    <w:rsid w:val="00D91A02"/>
    <w:rsid w:val="00D93624"/>
    <w:rsid w:val="00D93C31"/>
    <w:rsid w:val="00D94892"/>
    <w:rsid w:val="00D95088"/>
    <w:rsid w:val="00D95E80"/>
    <w:rsid w:val="00D960BD"/>
    <w:rsid w:val="00D965CC"/>
    <w:rsid w:val="00D970D6"/>
    <w:rsid w:val="00D97207"/>
    <w:rsid w:val="00D9730E"/>
    <w:rsid w:val="00D974BA"/>
    <w:rsid w:val="00D97529"/>
    <w:rsid w:val="00D97585"/>
    <w:rsid w:val="00D9782E"/>
    <w:rsid w:val="00D97E4E"/>
    <w:rsid w:val="00DA0881"/>
    <w:rsid w:val="00DA1734"/>
    <w:rsid w:val="00DA1BEE"/>
    <w:rsid w:val="00DA26CA"/>
    <w:rsid w:val="00DA3188"/>
    <w:rsid w:val="00DA353E"/>
    <w:rsid w:val="00DA565B"/>
    <w:rsid w:val="00DA5AA0"/>
    <w:rsid w:val="00DA642E"/>
    <w:rsid w:val="00DA649C"/>
    <w:rsid w:val="00DA6B00"/>
    <w:rsid w:val="00DA74AC"/>
    <w:rsid w:val="00DA7945"/>
    <w:rsid w:val="00DB01B7"/>
    <w:rsid w:val="00DB07D1"/>
    <w:rsid w:val="00DB09D1"/>
    <w:rsid w:val="00DB0EF5"/>
    <w:rsid w:val="00DB14BC"/>
    <w:rsid w:val="00DB17DD"/>
    <w:rsid w:val="00DB22BF"/>
    <w:rsid w:val="00DB2316"/>
    <w:rsid w:val="00DB23C4"/>
    <w:rsid w:val="00DB2E5E"/>
    <w:rsid w:val="00DB34AB"/>
    <w:rsid w:val="00DB3850"/>
    <w:rsid w:val="00DB4589"/>
    <w:rsid w:val="00DB5B04"/>
    <w:rsid w:val="00DB6695"/>
    <w:rsid w:val="00DB6A7C"/>
    <w:rsid w:val="00DB6AAD"/>
    <w:rsid w:val="00DB72DE"/>
    <w:rsid w:val="00DB7CE9"/>
    <w:rsid w:val="00DC015E"/>
    <w:rsid w:val="00DC08F0"/>
    <w:rsid w:val="00DC1468"/>
    <w:rsid w:val="00DC20A2"/>
    <w:rsid w:val="00DC2744"/>
    <w:rsid w:val="00DC2A5C"/>
    <w:rsid w:val="00DC3063"/>
    <w:rsid w:val="00DC31AF"/>
    <w:rsid w:val="00DC3F6C"/>
    <w:rsid w:val="00DC4267"/>
    <w:rsid w:val="00DC48BB"/>
    <w:rsid w:val="00DC4907"/>
    <w:rsid w:val="00DC4D55"/>
    <w:rsid w:val="00DC5ED9"/>
    <w:rsid w:val="00DC5EF6"/>
    <w:rsid w:val="00DC6344"/>
    <w:rsid w:val="00DC6E10"/>
    <w:rsid w:val="00DC6F3C"/>
    <w:rsid w:val="00DC6FEF"/>
    <w:rsid w:val="00DC725E"/>
    <w:rsid w:val="00DC7C4D"/>
    <w:rsid w:val="00DD0A36"/>
    <w:rsid w:val="00DD0B23"/>
    <w:rsid w:val="00DD0D5E"/>
    <w:rsid w:val="00DD1972"/>
    <w:rsid w:val="00DD2529"/>
    <w:rsid w:val="00DD2897"/>
    <w:rsid w:val="00DD2F66"/>
    <w:rsid w:val="00DD3B69"/>
    <w:rsid w:val="00DD4D17"/>
    <w:rsid w:val="00DD4E7B"/>
    <w:rsid w:val="00DD58BD"/>
    <w:rsid w:val="00DD5C6D"/>
    <w:rsid w:val="00DD5D87"/>
    <w:rsid w:val="00DD5F78"/>
    <w:rsid w:val="00DD6081"/>
    <w:rsid w:val="00DD795C"/>
    <w:rsid w:val="00DD7D1E"/>
    <w:rsid w:val="00DE10DA"/>
    <w:rsid w:val="00DE11A0"/>
    <w:rsid w:val="00DE122D"/>
    <w:rsid w:val="00DE14BA"/>
    <w:rsid w:val="00DE18CA"/>
    <w:rsid w:val="00DE1A0B"/>
    <w:rsid w:val="00DE1C14"/>
    <w:rsid w:val="00DE2C48"/>
    <w:rsid w:val="00DE3146"/>
    <w:rsid w:val="00DE378C"/>
    <w:rsid w:val="00DE3D0B"/>
    <w:rsid w:val="00DE466F"/>
    <w:rsid w:val="00DE49A0"/>
    <w:rsid w:val="00DE4D32"/>
    <w:rsid w:val="00DE61FF"/>
    <w:rsid w:val="00DE6951"/>
    <w:rsid w:val="00DE6D7C"/>
    <w:rsid w:val="00DE7EE8"/>
    <w:rsid w:val="00DF0245"/>
    <w:rsid w:val="00DF0737"/>
    <w:rsid w:val="00DF0C12"/>
    <w:rsid w:val="00DF0CC2"/>
    <w:rsid w:val="00DF0E8A"/>
    <w:rsid w:val="00DF0FBE"/>
    <w:rsid w:val="00DF12D5"/>
    <w:rsid w:val="00DF1A04"/>
    <w:rsid w:val="00DF1F04"/>
    <w:rsid w:val="00DF2698"/>
    <w:rsid w:val="00DF3501"/>
    <w:rsid w:val="00DF37D8"/>
    <w:rsid w:val="00DF390B"/>
    <w:rsid w:val="00DF3DDC"/>
    <w:rsid w:val="00DF3FCC"/>
    <w:rsid w:val="00DF4486"/>
    <w:rsid w:val="00DF5013"/>
    <w:rsid w:val="00DF51E1"/>
    <w:rsid w:val="00DF57F6"/>
    <w:rsid w:val="00DF58BD"/>
    <w:rsid w:val="00DF5FD0"/>
    <w:rsid w:val="00DF7172"/>
    <w:rsid w:val="00E0025C"/>
    <w:rsid w:val="00E003FF"/>
    <w:rsid w:val="00E00614"/>
    <w:rsid w:val="00E00F33"/>
    <w:rsid w:val="00E01A09"/>
    <w:rsid w:val="00E01F3B"/>
    <w:rsid w:val="00E0248C"/>
    <w:rsid w:val="00E024E3"/>
    <w:rsid w:val="00E028F9"/>
    <w:rsid w:val="00E02A0B"/>
    <w:rsid w:val="00E02CE2"/>
    <w:rsid w:val="00E02D93"/>
    <w:rsid w:val="00E03A5D"/>
    <w:rsid w:val="00E03AB0"/>
    <w:rsid w:val="00E03D31"/>
    <w:rsid w:val="00E047C1"/>
    <w:rsid w:val="00E05003"/>
    <w:rsid w:val="00E050C8"/>
    <w:rsid w:val="00E05407"/>
    <w:rsid w:val="00E0579C"/>
    <w:rsid w:val="00E05E95"/>
    <w:rsid w:val="00E06842"/>
    <w:rsid w:val="00E06A5E"/>
    <w:rsid w:val="00E06B4E"/>
    <w:rsid w:val="00E07886"/>
    <w:rsid w:val="00E0798E"/>
    <w:rsid w:val="00E07A65"/>
    <w:rsid w:val="00E102D0"/>
    <w:rsid w:val="00E1043A"/>
    <w:rsid w:val="00E10B93"/>
    <w:rsid w:val="00E11E6F"/>
    <w:rsid w:val="00E11F9B"/>
    <w:rsid w:val="00E12257"/>
    <w:rsid w:val="00E12465"/>
    <w:rsid w:val="00E13757"/>
    <w:rsid w:val="00E147D3"/>
    <w:rsid w:val="00E154F5"/>
    <w:rsid w:val="00E15B6E"/>
    <w:rsid w:val="00E15DB0"/>
    <w:rsid w:val="00E16EE5"/>
    <w:rsid w:val="00E178E2"/>
    <w:rsid w:val="00E17939"/>
    <w:rsid w:val="00E17AFC"/>
    <w:rsid w:val="00E20826"/>
    <w:rsid w:val="00E20AD6"/>
    <w:rsid w:val="00E218E3"/>
    <w:rsid w:val="00E21D5D"/>
    <w:rsid w:val="00E222C2"/>
    <w:rsid w:val="00E22BA5"/>
    <w:rsid w:val="00E23FFB"/>
    <w:rsid w:val="00E2485C"/>
    <w:rsid w:val="00E249F7"/>
    <w:rsid w:val="00E24E00"/>
    <w:rsid w:val="00E25413"/>
    <w:rsid w:val="00E254E7"/>
    <w:rsid w:val="00E25CD8"/>
    <w:rsid w:val="00E25CF6"/>
    <w:rsid w:val="00E27241"/>
    <w:rsid w:val="00E27918"/>
    <w:rsid w:val="00E3002F"/>
    <w:rsid w:val="00E306EA"/>
    <w:rsid w:val="00E30A9A"/>
    <w:rsid w:val="00E30E82"/>
    <w:rsid w:val="00E31270"/>
    <w:rsid w:val="00E316E7"/>
    <w:rsid w:val="00E3197D"/>
    <w:rsid w:val="00E319BE"/>
    <w:rsid w:val="00E32482"/>
    <w:rsid w:val="00E32A28"/>
    <w:rsid w:val="00E32C5A"/>
    <w:rsid w:val="00E32D0A"/>
    <w:rsid w:val="00E335F3"/>
    <w:rsid w:val="00E339A0"/>
    <w:rsid w:val="00E33F81"/>
    <w:rsid w:val="00E34162"/>
    <w:rsid w:val="00E345BA"/>
    <w:rsid w:val="00E345FB"/>
    <w:rsid w:val="00E34851"/>
    <w:rsid w:val="00E34898"/>
    <w:rsid w:val="00E34CE2"/>
    <w:rsid w:val="00E34D83"/>
    <w:rsid w:val="00E3534F"/>
    <w:rsid w:val="00E357BF"/>
    <w:rsid w:val="00E3614E"/>
    <w:rsid w:val="00E36268"/>
    <w:rsid w:val="00E373CC"/>
    <w:rsid w:val="00E37785"/>
    <w:rsid w:val="00E40697"/>
    <w:rsid w:val="00E407BE"/>
    <w:rsid w:val="00E411D5"/>
    <w:rsid w:val="00E41A8B"/>
    <w:rsid w:val="00E41D5C"/>
    <w:rsid w:val="00E41F39"/>
    <w:rsid w:val="00E424B3"/>
    <w:rsid w:val="00E43D02"/>
    <w:rsid w:val="00E4482B"/>
    <w:rsid w:val="00E44F4B"/>
    <w:rsid w:val="00E45245"/>
    <w:rsid w:val="00E45320"/>
    <w:rsid w:val="00E45D1D"/>
    <w:rsid w:val="00E45EB9"/>
    <w:rsid w:val="00E469C9"/>
    <w:rsid w:val="00E46B95"/>
    <w:rsid w:val="00E50201"/>
    <w:rsid w:val="00E50B3F"/>
    <w:rsid w:val="00E50E47"/>
    <w:rsid w:val="00E5116A"/>
    <w:rsid w:val="00E511BB"/>
    <w:rsid w:val="00E5282D"/>
    <w:rsid w:val="00E53839"/>
    <w:rsid w:val="00E53EAC"/>
    <w:rsid w:val="00E551BC"/>
    <w:rsid w:val="00E55760"/>
    <w:rsid w:val="00E55ED0"/>
    <w:rsid w:val="00E56561"/>
    <w:rsid w:val="00E56562"/>
    <w:rsid w:val="00E567EF"/>
    <w:rsid w:val="00E571CE"/>
    <w:rsid w:val="00E57897"/>
    <w:rsid w:val="00E57C6E"/>
    <w:rsid w:val="00E6046F"/>
    <w:rsid w:val="00E61398"/>
    <w:rsid w:val="00E6154F"/>
    <w:rsid w:val="00E62680"/>
    <w:rsid w:val="00E630A1"/>
    <w:rsid w:val="00E63905"/>
    <w:rsid w:val="00E63978"/>
    <w:rsid w:val="00E63C21"/>
    <w:rsid w:val="00E640C5"/>
    <w:rsid w:val="00E65F6F"/>
    <w:rsid w:val="00E66202"/>
    <w:rsid w:val="00E70669"/>
    <w:rsid w:val="00E708A4"/>
    <w:rsid w:val="00E70ED2"/>
    <w:rsid w:val="00E71638"/>
    <w:rsid w:val="00E71C1A"/>
    <w:rsid w:val="00E72851"/>
    <w:rsid w:val="00E72E03"/>
    <w:rsid w:val="00E72E0F"/>
    <w:rsid w:val="00E73505"/>
    <w:rsid w:val="00E73A04"/>
    <w:rsid w:val="00E73B27"/>
    <w:rsid w:val="00E73F02"/>
    <w:rsid w:val="00E74E5F"/>
    <w:rsid w:val="00E757BD"/>
    <w:rsid w:val="00E75CA9"/>
    <w:rsid w:val="00E762C6"/>
    <w:rsid w:val="00E765F1"/>
    <w:rsid w:val="00E76B80"/>
    <w:rsid w:val="00E76BD0"/>
    <w:rsid w:val="00E77945"/>
    <w:rsid w:val="00E81A1B"/>
    <w:rsid w:val="00E81F81"/>
    <w:rsid w:val="00E827DD"/>
    <w:rsid w:val="00E840E2"/>
    <w:rsid w:val="00E8488A"/>
    <w:rsid w:val="00E90462"/>
    <w:rsid w:val="00E90CDA"/>
    <w:rsid w:val="00E91372"/>
    <w:rsid w:val="00E914D9"/>
    <w:rsid w:val="00E91C2B"/>
    <w:rsid w:val="00E929F2"/>
    <w:rsid w:val="00E94181"/>
    <w:rsid w:val="00E945F1"/>
    <w:rsid w:val="00E9485F"/>
    <w:rsid w:val="00E949E2"/>
    <w:rsid w:val="00E95157"/>
    <w:rsid w:val="00E953B7"/>
    <w:rsid w:val="00E95BAA"/>
    <w:rsid w:val="00E9658C"/>
    <w:rsid w:val="00E96834"/>
    <w:rsid w:val="00E96F34"/>
    <w:rsid w:val="00E97117"/>
    <w:rsid w:val="00EA0158"/>
    <w:rsid w:val="00EA0323"/>
    <w:rsid w:val="00EA04CE"/>
    <w:rsid w:val="00EA25C1"/>
    <w:rsid w:val="00EA2858"/>
    <w:rsid w:val="00EA2F06"/>
    <w:rsid w:val="00EA3964"/>
    <w:rsid w:val="00EA5229"/>
    <w:rsid w:val="00EA5A2C"/>
    <w:rsid w:val="00EA5D05"/>
    <w:rsid w:val="00EA603F"/>
    <w:rsid w:val="00EA6874"/>
    <w:rsid w:val="00EA6960"/>
    <w:rsid w:val="00EA7270"/>
    <w:rsid w:val="00EA7997"/>
    <w:rsid w:val="00EA7D2C"/>
    <w:rsid w:val="00EB01CB"/>
    <w:rsid w:val="00EB05A1"/>
    <w:rsid w:val="00EB1426"/>
    <w:rsid w:val="00EB1683"/>
    <w:rsid w:val="00EB1BE5"/>
    <w:rsid w:val="00EB2BCB"/>
    <w:rsid w:val="00EB2C19"/>
    <w:rsid w:val="00EB41AB"/>
    <w:rsid w:val="00EB4958"/>
    <w:rsid w:val="00EB4B26"/>
    <w:rsid w:val="00EB61A2"/>
    <w:rsid w:val="00EB684E"/>
    <w:rsid w:val="00EB704E"/>
    <w:rsid w:val="00EB7062"/>
    <w:rsid w:val="00EC0338"/>
    <w:rsid w:val="00EC0515"/>
    <w:rsid w:val="00EC158F"/>
    <w:rsid w:val="00EC205F"/>
    <w:rsid w:val="00EC221B"/>
    <w:rsid w:val="00EC4034"/>
    <w:rsid w:val="00EC475A"/>
    <w:rsid w:val="00EC4AFA"/>
    <w:rsid w:val="00EC5543"/>
    <w:rsid w:val="00EC595E"/>
    <w:rsid w:val="00EC6571"/>
    <w:rsid w:val="00EC65C4"/>
    <w:rsid w:val="00EC6787"/>
    <w:rsid w:val="00ED141C"/>
    <w:rsid w:val="00ED18A3"/>
    <w:rsid w:val="00ED1DC1"/>
    <w:rsid w:val="00ED1E34"/>
    <w:rsid w:val="00ED23BB"/>
    <w:rsid w:val="00ED2C63"/>
    <w:rsid w:val="00ED4026"/>
    <w:rsid w:val="00ED45B9"/>
    <w:rsid w:val="00ED47D0"/>
    <w:rsid w:val="00ED49C3"/>
    <w:rsid w:val="00ED4DD2"/>
    <w:rsid w:val="00ED5293"/>
    <w:rsid w:val="00ED53E3"/>
    <w:rsid w:val="00ED632F"/>
    <w:rsid w:val="00ED6905"/>
    <w:rsid w:val="00ED7664"/>
    <w:rsid w:val="00EE06D8"/>
    <w:rsid w:val="00EE0BBE"/>
    <w:rsid w:val="00EE135D"/>
    <w:rsid w:val="00EE1EB4"/>
    <w:rsid w:val="00EE237F"/>
    <w:rsid w:val="00EE25D1"/>
    <w:rsid w:val="00EE2F53"/>
    <w:rsid w:val="00EE3D07"/>
    <w:rsid w:val="00EE4832"/>
    <w:rsid w:val="00EE4D44"/>
    <w:rsid w:val="00EE5060"/>
    <w:rsid w:val="00EE514C"/>
    <w:rsid w:val="00EE53D5"/>
    <w:rsid w:val="00EE5972"/>
    <w:rsid w:val="00EE61AD"/>
    <w:rsid w:val="00EE6D21"/>
    <w:rsid w:val="00EE6FA7"/>
    <w:rsid w:val="00EE76FE"/>
    <w:rsid w:val="00EE7D7D"/>
    <w:rsid w:val="00EE7EC2"/>
    <w:rsid w:val="00EF0EFB"/>
    <w:rsid w:val="00EF1C21"/>
    <w:rsid w:val="00EF1D2C"/>
    <w:rsid w:val="00EF217E"/>
    <w:rsid w:val="00EF32D3"/>
    <w:rsid w:val="00EF43A9"/>
    <w:rsid w:val="00EF449C"/>
    <w:rsid w:val="00EF45DE"/>
    <w:rsid w:val="00EF48D5"/>
    <w:rsid w:val="00EF4AD5"/>
    <w:rsid w:val="00EF5744"/>
    <w:rsid w:val="00EF62BD"/>
    <w:rsid w:val="00EF6761"/>
    <w:rsid w:val="00EF7287"/>
    <w:rsid w:val="00F00250"/>
    <w:rsid w:val="00F0065D"/>
    <w:rsid w:val="00F00C78"/>
    <w:rsid w:val="00F00E7B"/>
    <w:rsid w:val="00F02B52"/>
    <w:rsid w:val="00F036A2"/>
    <w:rsid w:val="00F0405D"/>
    <w:rsid w:val="00F042AB"/>
    <w:rsid w:val="00F0592B"/>
    <w:rsid w:val="00F063B3"/>
    <w:rsid w:val="00F06B37"/>
    <w:rsid w:val="00F06B57"/>
    <w:rsid w:val="00F07448"/>
    <w:rsid w:val="00F074BC"/>
    <w:rsid w:val="00F10158"/>
    <w:rsid w:val="00F108BD"/>
    <w:rsid w:val="00F116F7"/>
    <w:rsid w:val="00F12884"/>
    <w:rsid w:val="00F12A13"/>
    <w:rsid w:val="00F12BF4"/>
    <w:rsid w:val="00F12DC2"/>
    <w:rsid w:val="00F12E38"/>
    <w:rsid w:val="00F130E2"/>
    <w:rsid w:val="00F13281"/>
    <w:rsid w:val="00F13A06"/>
    <w:rsid w:val="00F13AC4"/>
    <w:rsid w:val="00F150AC"/>
    <w:rsid w:val="00F15583"/>
    <w:rsid w:val="00F166FB"/>
    <w:rsid w:val="00F173FE"/>
    <w:rsid w:val="00F174B4"/>
    <w:rsid w:val="00F213C7"/>
    <w:rsid w:val="00F215C7"/>
    <w:rsid w:val="00F222C4"/>
    <w:rsid w:val="00F22389"/>
    <w:rsid w:val="00F226BD"/>
    <w:rsid w:val="00F22902"/>
    <w:rsid w:val="00F22CBC"/>
    <w:rsid w:val="00F233EF"/>
    <w:rsid w:val="00F23AE0"/>
    <w:rsid w:val="00F23B3A"/>
    <w:rsid w:val="00F24E35"/>
    <w:rsid w:val="00F24FB3"/>
    <w:rsid w:val="00F26CEE"/>
    <w:rsid w:val="00F26FBD"/>
    <w:rsid w:val="00F275B8"/>
    <w:rsid w:val="00F277EB"/>
    <w:rsid w:val="00F27F84"/>
    <w:rsid w:val="00F3138D"/>
    <w:rsid w:val="00F3153B"/>
    <w:rsid w:val="00F317A7"/>
    <w:rsid w:val="00F318F9"/>
    <w:rsid w:val="00F31EB0"/>
    <w:rsid w:val="00F31F86"/>
    <w:rsid w:val="00F33477"/>
    <w:rsid w:val="00F3440A"/>
    <w:rsid w:val="00F34AF3"/>
    <w:rsid w:val="00F352AE"/>
    <w:rsid w:val="00F35A2B"/>
    <w:rsid w:val="00F363F1"/>
    <w:rsid w:val="00F365AB"/>
    <w:rsid w:val="00F365CD"/>
    <w:rsid w:val="00F367C0"/>
    <w:rsid w:val="00F36D0A"/>
    <w:rsid w:val="00F4044D"/>
    <w:rsid w:val="00F405BE"/>
    <w:rsid w:val="00F40EFB"/>
    <w:rsid w:val="00F40F4C"/>
    <w:rsid w:val="00F42205"/>
    <w:rsid w:val="00F4230F"/>
    <w:rsid w:val="00F425F6"/>
    <w:rsid w:val="00F4398D"/>
    <w:rsid w:val="00F43D97"/>
    <w:rsid w:val="00F44194"/>
    <w:rsid w:val="00F44908"/>
    <w:rsid w:val="00F44CF3"/>
    <w:rsid w:val="00F451B3"/>
    <w:rsid w:val="00F457B0"/>
    <w:rsid w:val="00F46961"/>
    <w:rsid w:val="00F472E1"/>
    <w:rsid w:val="00F479B9"/>
    <w:rsid w:val="00F479E7"/>
    <w:rsid w:val="00F47DA5"/>
    <w:rsid w:val="00F500A3"/>
    <w:rsid w:val="00F50656"/>
    <w:rsid w:val="00F519BC"/>
    <w:rsid w:val="00F52623"/>
    <w:rsid w:val="00F52AB1"/>
    <w:rsid w:val="00F533A4"/>
    <w:rsid w:val="00F536B2"/>
    <w:rsid w:val="00F53976"/>
    <w:rsid w:val="00F53DF2"/>
    <w:rsid w:val="00F542B9"/>
    <w:rsid w:val="00F5432C"/>
    <w:rsid w:val="00F544BE"/>
    <w:rsid w:val="00F557FB"/>
    <w:rsid w:val="00F56834"/>
    <w:rsid w:val="00F56B8C"/>
    <w:rsid w:val="00F574A3"/>
    <w:rsid w:val="00F601BF"/>
    <w:rsid w:val="00F60738"/>
    <w:rsid w:val="00F60CD0"/>
    <w:rsid w:val="00F61010"/>
    <w:rsid w:val="00F610CD"/>
    <w:rsid w:val="00F61603"/>
    <w:rsid w:val="00F61BA7"/>
    <w:rsid w:val="00F61F03"/>
    <w:rsid w:val="00F62253"/>
    <w:rsid w:val="00F62373"/>
    <w:rsid w:val="00F6274F"/>
    <w:rsid w:val="00F62923"/>
    <w:rsid w:val="00F62D75"/>
    <w:rsid w:val="00F62FEE"/>
    <w:rsid w:val="00F632FA"/>
    <w:rsid w:val="00F63409"/>
    <w:rsid w:val="00F6391A"/>
    <w:rsid w:val="00F70D88"/>
    <w:rsid w:val="00F715C4"/>
    <w:rsid w:val="00F71657"/>
    <w:rsid w:val="00F71B73"/>
    <w:rsid w:val="00F7232A"/>
    <w:rsid w:val="00F72731"/>
    <w:rsid w:val="00F73600"/>
    <w:rsid w:val="00F73B81"/>
    <w:rsid w:val="00F7487A"/>
    <w:rsid w:val="00F74B15"/>
    <w:rsid w:val="00F74C37"/>
    <w:rsid w:val="00F74D4A"/>
    <w:rsid w:val="00F75176"/>
    <w:rsid w:val="00F75DC7"/>
    <w:rsid w:val="00F75EF0"/>
    <w:rsid w:val="00F763FA"/>
    <w:rsid w:val="00F771E9"/>
    <w:rsid w:val="00F77702"/>
    <w:rsid w:val="00F777CD"/>
    <w:rsid w:val="00F77B35"/>
    <w:rsid w:val="00F8005C"/>
    <w:rsid w:val="00F808D1"/>
    <w:rsid w:val="00F80C0E"/>
    <w:rsid w:val="00F81D38"/>
    <w:rsid w:val="00F81E1B"/>
    <w:rsid w:val="00F82549"/>
    <w:rsid w:val="00F82DC9"/>
    <w:rsid w:val="00F8309A"/>
    <w:rsid w:val="00F8322A"/>
    <w:rsid w:val="00F85298"/>
    <w:rsid w:val="00F861B5"/>
    <w:rsid w:val="00F864A8"/>
    <w:rsid w:val="00F86A4F"/>
    <w:rsid w:val="00F8700C"/>
    <w:rsid w:val="00F876B5"/>
    <w:rsid w:val="00F87E3F"/>
    <w:rsid w:val="00F90307"/>
    <w:rsid w:val="00F90C05"/>
    <w:rsid w:val="00F91132"/>
    <w:rsid w:val="00F91364"/>
    <w:rsid w:val="00F92763"/>
    <w:rsid w:val="00F92BCF"/>
    <w:rsid w:val="00F94427"/>
    <w:rsid w:val="00F94DDE"/>
    <w:rsid w:val="00F95750"/>
    <w:rsid w:val="00F96EFC"/>
    <w:rsid w:val="00F972BB"/>
    <w:rsid w:val="00F976A4"/>
    <w:rsid w:val="00FA0D2F"/>
    <w:rsid w:val="00FA1F59"/>
    <w:rsid w:val="00FA2E6D"/>
    <w:rsid w:val="00FA314C"/>
    <w:rsid w:val="00FA372C"/>
    <w:rsid w:val="00FA3938"/>
    <w:rsid w:val="00FA40DB"/>
    <w:rsid w:val="00FA4337"/>
    <w:rsid w:val="00FA4639"/>
    <w:rsid w:val="00FA4984"/>
    <w:rsid w:val="00FA52E5"/>
    <w:rsid w:val="00FA611F"/>
    <w:rsid w:val="00FA6FBA"/>
    <w:rsid w:val="00FA7917"/>
    <w:rsid w:val="00FB0327"/>
    <w:rsid w:val="00FB04AB"/>
    <w:rsid w:val="00FB094F"/>
    <w:rsid w:val="00FB1346"/>
    <w:rsid w:val="00FB13F7"/>
    <w:rsid w:val="00FB185B"/>
    <w:rsid w:val="00FB1A81"/>
    <w:rsid w:val="00FB21FC"/>
    <w:rsid w:val="00FB2245"/>
    <w:rsid w:val="00FB2286"/>
    <w:rsid w:val="00FB2399"/>
    <w:rsid w:val="00FB3699"/>
    <w:rsid w:val="00FB391B"/>
    <w:rsid w:val="00FB3D8F"/>
    <w:rsid w:val="00FB402F"/>
    <w:rsid w:val="00FB41D4"/>
    <w:rsid w:val="00FB49C7"/>
    <w:rsid w:val="00FB4CEC"/>
    <w:rsid w:val="00FB4FDB"/>
    <w:rsid w:val="00FB5867"/>
    <w:rsid w:val="00FB6082"/>
    <w:rsid w:val="00FB6296"/>
    <w:rsid w:val="00FB65E2"/>
    <w:rsid w:val="00FB6664"/>
    <w:rsid w:val="00FB69F3"/>
    <w:rsid w:val="00FB6ACD"/>
    <w:rsid w:val="00FB721F"/>
    <w:rsid w:val="00FB7686"/>
    <w:rsid w:val="00FC0D37"/>
    <w:rsid w:val="00FC0E93"/>
    <w:rsid w:val="00FC1175"/>
    <w:rsid w:val="00FC27A7"/>
    <w:rsid w:val="00FC2DF1"/>
    <w:rsid w:val="00FC369D"/>
    <w:rsid w:val="00FC37D7"/>
    <w:rsid w:val="00FC4079"/>
    <w:rsid w:val="00FC4AF2"/>
    <w:rsid w:val="00FC4FD5"/>
    <w:rsid w:val="00FC5208"/>
    <w:rsid w:val="00FC5D41"/>
    <w:rsid w:val="00FC5E93"/>
    <w:rsid w:val="00FC6C07"/>
    <w:rsid w:val="00FC72DE"/>
    <w:rsid w:val="00FC7342"/>
    <w:rsid w:val="00FC7368"/>
    <w:rsid w:val="00FD0998"/>
    <w:rsid w:val="00FD14D0"/>
    <w:rsid w:val="00FD35E1"/>
    <w:rsid w:val="00FD5524"/>
    <w:rsid w:val="00FD5D02"/>
    <w:rsid w:val="00FD5EA2"/>
    <w:rsid w:val="00FD6588"/>
    <w:rsid w:val="00FD66BD"/>
    <w:rsid w:val="00FD794B"/>
    <w:rsid w:val="00FD7A5D"/>
    <w:rsid w:val="00FE0120"/>
    <w:rsid w:val="00FE027C"/>
    <w:rsid w:val="00FE08BB"/>
    <w:rsid w:val="00FE0B13"/>
    <w:rsid w:val="00FE1308"/>
    <w:rsid w:val="00FE2227"/>
    <w:rsid w:val="00FE2E89"/>
    <w:rsid w:val="00FE399A"/>
    <w:rsid w:val="00FE4459"/>
    <w:rsid w:val="00FE4799"/>
    <w:rsid w:val="00FE49C7"/>
    <w:rsid w:val="00FE4D09"/>
    <w:rsid w:val="00FE5162"/>
    <w:rsid w:val="00FE6F50"/>
    <w:rsid w:val="00FE7E85"/>
    <w:rsid w:val="00FF037A"/>
    <w:rsid w:val="00FF0394"/>
    <w:rsid w:val="00FF0502"/>
    <w:rsid w:val="00FF089C"/>
    <w:rsid w:val="00FF3014"/>
    <w:rsid w:val="00FF30F4"/>
    <w:rsid w:val="00FF34AF"/>
    <w:rsid w:val="00FF3AB7"/>
    <w:rsid w:val="00FF4CC1"/>
    <w:rsid w:val="00FF531A"/>
    <w:rsid w:val="00FF56C0"/>
    <w:rsid w:val="00FF5ADE"/>
    <w:rsid w:val="00FF5ED9"/>
    <w:rsid w:val="00FF61F2"/>
    <w:rsid w:val="00FF6B49"/>
    <w:rsid w:val="00FF72FA"/>
    <w:rsid w:val="194FF5D5"/>
    <w:rsid w:val="224818C6"/>
    <w:rsid w:val="604504E6"/>
    <w:rsid w:val="747E6D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C808D"/>
  <w15:docId w15:val="{E68A6522-79D9-4C0F-BAC1-2987234C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FEA"/>
    <w:rPr>
      <w:rFonts w:ascii="Calibri" w:hAnsi="Calibri"/>
      <w:lang w:val="en-GB"/>
    </w:rPr>
  </w:style>
  <w:style w:type="paragraph" w:styleId="berschrift1">
    <w:name w:val="heading 1"/>
    <w:basedOn w:val="Standard"/>
    <w:next w:val="Standard"/>
    <w:link w:val="berschrift1Zchn"/>
    <w:autoRedefine/>
    <w:qFormat/>
    <w:rsid w:val="000C0569"/>
    <w:pPr>
      <w:keepNext/>
      <w:keepLines/>
      <w:pageBreakBefore/>
      <w:numPr>
        <w:numId w:val="3"/>
      </w:numPr>
      <w:tabs>
        <w:tab w:val="left" w:leader="underscore" w:pos="0"/>
        <w:tab w:val="left" w:leader="underscore" w:pos="9072"/>
      </w:tabs>
      <w:spacing w:after="120" w:line="240" w:lineRule="auto"/>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nhideWhenUsed/>
    <w:qFormat/>
    <w:rsid w:val="00D1179B"/>
    <w:pPr>
      <w:keepNext/>
      <w:keepLines/>
      <w:numPr>
        <w:ilvl w:val="1"/>
        <w:numId w:val="3"/>
      </w:numPr>
      <w:tabs>
        <w:tab w:val="left" w:pos="850"/>
        <w:tab w:val="left" w:pos="3262"/>
      </w:tabs>
      <w:spacing w:before="120" w:after="120" w:line="288" w:lineRule="auto"/>
      <w:outlineLvl w:val="1"/>
    </w:pPr>
    <w:rPr>
      <w:rFonts w:eastAsiaTheme="majorEastAsia" w:cstheme="majorBidi"/>
      <w:b/>
      <w:i/>
      <w:color w:val="000000" w:themeColor="text1"/>
      <w:sz w:val="28"/>
      <w:szCs w:val="26"/>
    </w:rPr>
  </w:style>
  <w:style w:type="paragraph" w:styleId="berschrift3">
    <w:name w:val="heading 3"/>
    <w:basedOn w:val="Standard"/>
    <w:next w:val="Standard"/>
    <w:link w:val="berschrift3Zchn"/>
    <w:autoRedefine/>
    <w:unhideWhenUsed/>
    <w:qFormat/>
    <w:rsid w:val="00635A9B"/>
    <w:pPr>
      <w:keepNext/>
      <w:keepLines/>
      <w:numPr>
        <w:ilvl w:val="2"/>
        <w:numId w:val="3"/>
      </w:numPr>
      <w:spacing w:before="40" w:after="0"/>
      <w:ind w:left="1440"/>
      <w:outlineLvl w:val="2"/>
    </w:pPr>
    <w:rPr>
      <w:rFonts w:eastAsiaTheme="majorEastAsia" w:cstheme="majorBidi"/>
      <w:b/>
      <w:i/>
      <w:color w:val="000000" w:themeColor="text1"/>
      <w:sz w:val="24"/>
      <w:szCs w:val="24"/>
    </w:rPr>
  </w:style>
  <w:style w:type="paragraph" w:styleId="berschrift4">
    <w:name w:val="heading 4"/>
    <w:basedOn w:val="Standard"/>
    <w:next w:val="Standard"/>
    <w:link w:val="berschrift4Zchn"/>
    <w:unhideWhenUsed/>
    <w:qFormat/>
    <w:rsid w:val="00B823D9"/>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nhideWhenUsed/>
    <w:qFormat/>
    <w:rsid w:val="009F185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9F185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9F185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F185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F185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0569"/>
    <w:rPr>
      <w:rFonts w:ascii="Calibri" w:eastAsiaTheme="majorEastAsia" w:hAnsi="Calibri" w:cstheme="majorBidi"/>
      <w:b/>
      <w:color w:val="000000" w:themeColor="text1"/>
      <w:sz w:val="32"/>
      <w:szCs w:val="32"/>
      <w:lang w:val="de-CH"/>
    </w:rPr>
  </w:style>
  <w:style w:type="paragraph" w:styleId="KeinLeerraum">
    <w:name w:val="No Spacing"/>
    <w:link w:val="KeinLeerraumZchn"/>
    <w:uiPriority w:val="1"/>
    <w:qFormat/>
    <w:rsid w:val="006857C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6857CE"/>
    <w:rPr>
      <w:rFonts w:eastAsiaTheme="minorEastAsia"/>
    </w:rPr>
  </w:style>
  <w:style w:type="character" w:customStyle="1" w:styleId="berschrift2Zchn">
    <w:name w:val="Überschrift 2 Zchn"/>
    <w:basedOn w:val="Absatz-Standardschriftart"/>
    <w:link w:val="berschrift2"/>
    <w:rsid w:val="00D1179B"/>
    <w:rPr>
      <w:rFonts w:ascii="Calibri" w:eastAsiaTheme="majorEastAsia" w:hAnsi="Calibri" w:cstheme="majorBidi"/>
      <w:b/>
      <w:i/>
      <w:color w:val="000000" w:themeColor="text1"/>
      <w:sz w:val="28"/>
      <w:szCs w:val="26"/>
      <w:lang w:val="de-CH"/>
    </w:rPr>
  </w:style>
  <w:style w:type="character" w:customStyle="1" w:styleId="berschrift3Zchn">
    <w:name w:val="Überschrift 3 Zchn"/>
    <w:basedOn w:val="Absatz-Standardschriftart"/>
    <w:link w:val="berschrift3"/>
    <w:rsid w:val="00635A9B"/>
    <w:rPr>
      <w:rFonts w:ascii="Calibri" w:eastAsiaTheme="majorEastAsia" w:hAnsi="Calibri" w:cstheme="majorBidi"/>
      <w:b/>
      <w:i/>
      <w:color w:val="000000" w:themeColor="text1"/>
      <w:sz w:val="24"/>
      <w:szCs w:val="24"/>
      <w:lang w:val="de-CH"/>
    </w:rPr>
  </w:style>
  <w:style w:type="character" w:customStyle="1" w:styleId="berschrift4Zchn">
    <w:name w:val="Überschrift 4 Zchn"/>
    <w:basedOn w:val="Absatz-Standardschriftart"/>
    <w:link w:val="berschrift4"/>
    <w:rsid w:val="00B823D9"/>
    <w:rPr>
      <w:rFonts w:ascii="Calibri" w:eastAsiaTheme="majorEastAsia" w:hAnsi="Calibri" w:cstheme="majorBidi"/>
      <w:i/>
      <w:iCs/>
      <w:color w:val="2F5496" w:themeColor="accent1" w:themeShade="BF"/>
      <w:lang w:val="de-CH"/>
    </w:rPr>
  </w:style>
  <w:style w:type="character" w:customStyle="1" w:styleId="berschrift5Zchn">
    <w:name w:val="Überschrift 5 Zchn"/>
    <w:basedOn w:val="Absatz-Standardschriftart"/>
    <w:link w:val="berschrift5"/>
    <w:rsid w:val="009F1858"/>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rsid w:val="009F1858"/>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rsid w:val="009F1858"/>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9F1858"/>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9F1858"/>
    <w:rPr>
      <w:rFonts w:asciiTheme="majorHAnsi" w:eastAsiaTheme="majorEastAsia" w:hAnsiTheme="majorHAnsi" w:cstheme="majorBidi"/>
      <w:i/>
      <w:iCs/>
      <w:color w:val="272727" w:themeColor="text1" w:themeTint="D8"/>
      <w:sz w:val="21"/>
      <w:szCs w:val="21"/>
      <w:lang w:val="de-CH"/>
    </w:rPr>
  </w:style>
  <w:style w:type="paragraph" w:styleId="Inhaltsverzeichnisberschrift">
    <w:name w:val="TOC Heading"/>
    <w:basedOn w:val="berschrift1"/>
    <w:next w:val="Standard"/>
    <w:uiPriority w:val="39"/>
    <w:unhideWhenUsed/>
    <w:qFormat/>
    <w:rsid w:val="009F1858"/>
    <w:pPr>
      <w:pageBreakBefore w:val="0"/>
      <w:numPr>
        <w:numId w:val="0"/>
      </w:numPr>
      <w:tabs>
        <w:tab w:val="clear" w:pos="0"/>
        <w:tab w:val="clear" w:pos="9072"/>
      </w:tabs>
      <w:spacing w:before="240" w:line="259" w:lineRule="auto"/>
      <w:outlineLvl w:val="9"/>
    </w:pPr>
    <w:rPr>
      <w:rFonts w:asciiTheme="majorHAnsi" w:hAnsiTheme="majorHAnsi"/>
      <w:b w:val="0"/>
      <w:i/>
      <w:color w:val="2F5496" w:themeColor="accent1" w:themeShade="BF"/>
    </w:rPr>
  </w:style>
  <w:style w:type="paragraph" w:styleId="Verzeichnis1">
    <w:name w:val="toc 1"/>
    <w:basedOn w:val="Standard"/>
    <w:next w:val="Standard"/>
    <w:autoRedefine/>
    <w:uiPriority w:val="39"/>
    <w:unhideWhenUsed/>
    <w:rsid w:val="00647DBD"/>
    <w:pPr>
      <w:tabs>
        <w:tab w:val="left" w:pos="440"/>
        <w:tab w:val="right" w:leader="dot" w:pos="9016"/>
      </w:tabs>
      <w:spacing w:after="100"/>
    </w:pPr>
    <w:rPr>
      <w:b/>
    </w:rPr>
  </w:style>
  <w:style w:type="character" w:styleId="Hyperlink">
    <w:name w:val="Hyperlink"/>
    <w:basedOn w:val="Absatz-Standardschriftart"/>
    <w:uiPriority w:val="99"/>
    <w:unhideWhenUsed/>
    <w:rsid w:val="005A2CE4"/>
    <w:rPr>
      <w:rFonts w:ascii="Calibri" w:hAnsi="Calibri"/>
      <w:color w:val="0563C1" w:themeColor="hyperlink"/>
      <w:sz w:val="22"/>
      <w:u w:val="single"/>
    </w:rPr>
  </w:style>
  <w:style w:type="table" w:styleId="Tabellenraster">
    <w:name w:val="Table Grid"/>
    <w:basedOn w:val="NormaleTabelle"/>
    <w:rsid w:val="00687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0405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405D"/>
    <w:rPr>
      <w:lang w:val="de-CH"/>
    </w:rPr>
  </w:style>
  <w:style w:type="paragraph" w:styleId="Fuzeile">
    <w:name w:val="footer"/>
    <w:basedOn w:val="Standard"/>
    <w:link w:val="FuzeileZchn"/>
    <w:uiPriority w:val="99"/>
    <w:unhideWhenUsed/>
    <w:rsid w:val="00F0405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405D"/>
    <w:rPr>
      <w:lang w:val="de-CH"/>
    </w:rPr>
  </w:style>
  <w:style w:type="paragraph" w:styleId="Verzeichnis2">
    <w:name w:val="toc 2"/>
    <w:basedOn w:val="Standard"/>
    <w:next w:val="Standard"/>
    <w:autoRedefine/>
    <w:uiPriority w:val="39"/>
    <w:unhideWhenUsed/>
    <w:rsid w:val="00A6142F"/>
    <w:pPr>
      <w:tabs>
        <w:tab w:val="left" w:pos="880"/>
        <w:tab w:val="right" w:leader="dot" w:pos="9016"/>
      </w:tabs>
      <w:spacing w:after="100"/>
      <w:ind w:left="220"/>
    </w:pPr>
  </w:style>
  <w:style w:type="character" w:styleId="NichtaufgelsteErwhnung">
    <w:name w:val="Unresolved Mention"/>
    <w:basedOn w:val="Absatz-Standardschriftart"/>
    <w:uiPriority w:val="99"/>
    <w:semiHidden/>
    <w:unhideWhenUsed/>
    <w:rsid w:val="004303DF"/>
    <w:rPr>
      <w:color w:val="605E5C"/>
      <w:shd w:val="clear" w:color="auto" w:fill="E1DFDD"/>
    </w:rPr>
  </w:style>
  <w:style w:type="paragraph" w:styleId="Beschriftung">
    <w:name w:val="caption"/>
    <w:basedOn w:val="Standard"/>
    <w:next w:val="Standard"/>
    <w:unhideWhenUsed/>
    <w:qFormat/>
    <w:rsid w:val="004303DF"/>
    <w:pPr>
      <w:spacing w:after="200" w:line="240" w:lineRule="auto"/>
    </w:pPr>
    <w:rPr>
      <w:i/>
      <w:iCs/>
      <w:color w:val="44546A" w:themeColor="text2"/>
      <w:sz w:val="18"/>
      <w:szCs w:val="18"/>
    </w:rPr>
  </w:style>
  <w:style w:type="paragraph" w:customStyle="1" w:styleId="TextCDB">
    <w:name w:val="Text_CDB"/>
    <w:basedOn w:val="KeinLeerraum"/>
    <w:qFormat/>
    <w:rsid w:val="007F28DD"/>
  </w:style>
  <w:style w:type="character" w:customStyle="1" w:styleId="AbsatzZchn">
    <w:name w:val="Absatz Zchn"/>
    <w:link w:val="Absatz"/>
    <w:locked/>
    <w:rsid w:val="00032531"/>
    <w:rPr>
      <w:rFonts w:ascii="Calibri" w:hAnsi="Calibri" w:cs="Yu Mincho Light"/>
      <w:sz w:val="24"/>
      <w:szCs w:val="24"/>
      <w:lang w:eastAsia="de-DE"/>
    </w:rPr>
  </w:style>
  <w:style w:type="paragraph" w:customStyle="1" w:styleId="Absatz">
    <w:name w:val="Absatz"/>
    <w:link w:val="AbsatzZchn"/>
    <w:qFormat/>
    <w:rsid w:val="00032531"/>
    <w:pPr>
      <w:spacing w:before="120" w:after="0" w:line="240" w:lineRule="auto"/>
      <w:jc w:val="both"/>
    </w:pPr>
    <w:rPr>
      <w:rFonts w:ascii="Calibri" w:hAnsi="Calibri" w:cs="Yu Mincho Light"/>
      <w:sz w:val="24"/>
      <w:szCs w:val="24"/>
      <w:lang w:eastAsia="de-DE"/>
    </w:rPr>
  </w:style>
  <w:style w:type="character" w:customStyle="1" w:styleId="Absatz0PtZchn">
    <w:name w:val="Absatz 0Pt. Zchn"/>
    <w:link w:val="Absatz0Pt"/>
    <w:locked/>
    <w:rsid w:val="007F28DD"/>
    <w:rPr>
      <w:rFonts w:ascii="Calibri Light" w:hAnsi="Calibri Light" w:cs="Arial"/>
      <w:color w:val="000000"/>
      <w:sz w:val="24"/>
      <w:szCs w:val="24"/>
      <w:lang w:eastAsia="de-DE"/>
    </w:rPr>
  </w:style>
  <w:style w:type="paragraph" w:customStyle="1" w:styleId="Absatz0Pt">
    <w:name w:val="Absatz 0Pt."/>
    <w:basedOn w:val="Absatz"/>
    <w:link w:val="Absatz0PtZchn"/>
    <w:rsid w:val="007F28DD"/>
    <w:pPr>
      <w:spacing w:before="0"/>
    </w:pPr>
    <w:rPr>
      <w:color w:val="000000"/>
    </w:rPr>
  </w:style>
  <w:style w:type="paragraph" w:customStyle="1" w:styleId="AbsatzTab11Pt1-1">
    <w:name w:val="Absatz Tab 11 Pt. 1-1"/>
    <w:basedOn w:val="Absatz"/>
    <w:rsid w:val="007F28DD"/>
    <w:pPr>
      <w:spacing w:before="20" w:after="20" w:line="250" w:lineRule="exact"/>
    </w:pPr>
    <w:rPr>
      <w:rFonts w:eastAsia="Times New Roman"/>
      <w:sz w:val="22"/>
      <w:szCs w:val="22"/>
    </w:rPr>
  </w:style>
  <w:style w:type="paragraph" w:customStyle="1" w:styleId="Aufzhlungspunkt1n">
    <w:name w:val="Aufzählungspunkt 1n"/>
    <w:basedOn w:val="Absatz"/>
    <w:rsid w:val="007F28DD"/>
    <w:pPr>
      <w:numPr>
        <w:numId w:val="1"/>
      </w:numPr>
      <w:overflowPunct w:val="0"/>
      <w:autoSpaceDE w:val="0"/>
      <w:autoSpaceDN w:val="0"/>
      <w:adjustRightInd w:val="0"/>
      <w:spacing w:before="60"/>
      <w:textAlignment w:val="baseline"/>
    </w:pPr>
    <w:rPr>
      <w:rFonts w:eastAsia="Times New Roman"/>
    </w:rPr>
  </w:style>
  <w:style w:type="paragraph" w:customStyle="1" w:styleId="Inhaltsverzeichnis12">
    <w:name w:val="Inhaltsverzeichnis 12"/>
    <w:basedOn w:val="Absatz"/>
    <w:uiPriority w:val="99"/>
    <w:rsid w:val="007F28DD"/>
    <w:pPr>
      <w:spacing w:before="600" w:after="300"/>
      <w:contextualSpacing/>
      <w:jc w:val="left"/>
    </w:pPr>
    <w:rPr>
      <w:b/>
    </w:rPr>
  </w:style>
  <w:style w:type="paragraph" w:customStyle="1" w:styleId="AbsatzTab12PtTitel">
    <w:name w:val="Absatz Tab 12 Pt Titel"/>
    <w:basedOn w:val="Absatz"/>
    <w:rsid w:val="006B1F94"/>
    <w:pPr>
      <w:spacing w:before="20" w:after="20" w:line="260" w:lineRule="exact"/>
      <w:jc w:val="left"/>
    </w:pPr>
    <w:rPr>
      <w:rFonts w:eastAsia="Times New Roman"/>
      <w:b/>
    </w:rPr>
  </w:style>
  <w:style w:type="paragraph" w:customStyle="1" w:styleId="AbsatzTab12Pt1-1Kur">
    <w:name w:val="Absatz Tab 12 Pt 1-1 Kur"/>
    <w:basedOn w:val="Standard"/>
    <w:rsid w:val="006B1F94"/>
    <w:pPr>
      <w:spacing w:before="20" w:after="20" w:line="260" w:lineRule="exact"/>
    </w:pPr>
    <w:rPr>
      <w:rFonts w:eastAsia="Wingdings" w:cs="Yu Mincho Light"/>
      <w:i/>
      <w:iCs/>
      <w:sz w:val="24"/>
      <w:szCs w:val="24"/>
      <w:lang w:eastAsia="de-DE"/>
    </w:rPr>
  </w:style>
  <w:style w:type="paragraph" w:customStyle="1" w:styleId="Absatzkurs">
    <w:name w:val="Absatz kurs."/>
    <w:basedOn w:val="Absatz"/>
    <w:rsid w:val="007F28DD"/>
    <w:rPr>
      <w:i/>
    </w:rPr>
  </w:style>
  <w:style w:type="paragraph" w:styleId="Listenabsatz">
    <w:name w:val="List Paragraph"/>
    <w:basedOn w:val="Standard"/>
    <w:uiPriority w:val="34"/>
    <w:unhideWhenUsed/>
    <w:qFormat/>
    <w:rsid w:val="007F28DD"/>
    <w:pPr>
      <w:widowControl w:val="0"/>
      <w:spacing w:after="0" w:line="260" w:lineRule="atLeast"/>
      <w:ind w:left="720"/>
      <w:contextualSpacing/>
    </w:pPr>
    <w:rPr>
      <w:rFonts w:ascii="Yu Mincho Light" w:hAnsi="Yu Mincho Light"/>
    </w:rPr>
  </w:style>
  <w:style w:type="character" w:customStyle="1" w:styleId="text-light">
    <w:name w:val="text-light"/>
    <w:basedOn w:val="Absatz-Standardschriftart"/>
    <w:rsid w:val="00032531"/>
    <w:rPr>
      <w:rFonts w:ascii="Calibri" w:hAnsi="Calibri"/>
    </w:rPr>
  </w:style>
  <w:style w:type="paragraph" w:styleId="Abbildungsverzeichnis">
    <w:name w:val="table of figures"/>
    <w:basedOn w:val="Standard"/>
    <w:next w:val="Standard"/>
    <w:uiPriority w:val="99"/>
    <w:unhideWhenUsed/>
    <w:rsid w:val="006C5F5D"/>
    <w:pPr>
      <w:spacing w:after="0"/>
      <w:ind w:left="440" w:hanging="440"/>
    </w:pPr>
    <w:rPr>
      <w:rFonts w:asciiTheme="minorHAnsi" w:hAnsiTheme="minorHAnsi" w:cstheme="minorHAnsi"/>
      <w:caps/>
      <w:sz w:val="20"/>
      <w:szCs w:val="20"/>
    </w:rPr>
  </w:style>
  <w:style w:type="character" w:customStyle="1" w:styleId="block">
    <w:name w:val="block"/>
    <w:basedOn w:val="Absatz-Standardschriftart"/>
    <w:rsid w:val="004339B5"/>
  </w:style>
  <w:style w:type="paragraph" w:styleId="Funotentext">
    <w:name w:val="footnote text"/>
    <w:basedOn w:val="Standard"/>
    <w:link w:val="FunotentextZchn"/>
    <w:uiPriority w:val="99"/>
    <w:semiHidden/>
    <w:unhideWhenUsed/>
    <w:rsid w:val="004339B5"/>
    <w:pPr>
      <w:spacing w:after="0" w:line="240" w:lineRule="auto"/>
    </w:pPr>
    <w:rPr>
      <w:rFonts w:ascii="Yu Mincho Light" w:hAnsi="Yu Mincho Light"/>
      <w:sz w:val="20"/>
      <w:szCs w:val="20"/>
    </w:rPr>
  </w:style>
  <w:style w:type="character" w:customStyle="1" w:styleId="FunotentextZchn">
    <w:name w:val="Fußnotentext Zchn"/>
    <w:basedOn w:val="Absatz-Standardschriftart"/>
    <w:link w:val="Funotentext"/>
    <w:uiPriority w:val="99"/>
    <w:semiHidden/>
    <w:rsid w:val="004339B5"/>
    <w:rPr>
      <w:rFonts w:ascii="Yu Mincho Light" w:hAnsi="Yu Mincho Light"/>
      <w:sz w:val="20"/>
      <w:szCs w:val="20"/>
      <w:lang w:val="de-CH"/>
    </w:rPr>
  </w:style>
  <w:style w:type="character" w:styleId="Funotenzeichen">
    <w:name w:val="footnote reference"/>
    <w:basedOn w:val="Absatz-Standardschriftart"/>
    <w:uiPriority w:val="99"/>
    <w:semiHidden/>
    <w:unhideWhenUsed/>
    <w:rsid w:val="004339B5"/>
    <w:rPr>
      <w:vertAlign w:val="superscript"/>
    </w:rPr>
  </w:style>
  <w:style w:type="character" w:styleId="Fett">
    <w:name w:val="Strong"/>
    <w:basedOn w:val="Absatz-Standardschriftart"/>
    <w:uiPriority w:val="22"/>
    <w:qFormat/>
    <w:rsid w:val="009D3AFA"/>
    <w:rPr>
      <w:b/>
      <w:bCs/>
    </w:rPr>
  </w:style>
  <w:style w:type="character" w:customStyle="1" w:styleId="sc-j0oacw-1">
    <w:name w:val="sc-j0oacw-1"/>
    <w:basedOn w:val="Absatz-Standardschriftart"/>
    <w:rsid w:val="009D3AFA"/>
  </w:style>
  <w:style w:type="table" w:styleId="Gitternetztabelle4Akzent1">
    <w:name w:val="Grid Table 4 Accent 1"/>
    <w:basedOn w:val="NormaleTabelle"/>
    <w:uiPriority w:val="49"/>
    <w:rsid w:val="00E154F5"/>
    <w:pPr>
      <w:spacing w:after="0" w:line="240" w:lineRule="auto"/>
    </w:pPr>
    <w:rPr>
      <w:lang w:val="de-CH"/>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bsatzTab12Pt1-1">
    <w:name w:val="Absatz Tab 12 Pt 1-1"/>
    <w:basedOn w:val="Absatz"/>
    <w:rsid w:val="00B51DD8"/>
    <w:pPr>
      <w:spacing w:before="20" w:after="20" w:line="260" w:lineRule="exact"/>
      <w:jc w:val="left"/>
    </w:pPr>
    <w:rPr>
      <w:rFonts w:eastAsia="Times New Roman"/>
      <w:lang w:val="de-CH"/>
    </w:rPr>
  </w:style>
  <w:style w:type="paragraph" w:customStyle="1" w:styleId="Aufzhlungspunkt2n">
    <w:name w:val="Aufzählungspunkt 2n"/>
    <w:basedOn w:val="Absatz"/>
    <w:rsid w:val="00B51DD8"/>
    <w:pPr>
      <w:numPr>
        <w:numId w:val="2"/>
      </w:numPr>
      <w:tabs>
        <w:tab w:val="num" w:pos="360"/>
      </w:tabs>
      <w:spacing w:before="60"/>
      <w:jc w:val="left"/>
    </w:pPr>
    <w:rPr>
      <w:rFonts w:eastAsia="Calibri"/>
      <w:lang w:val="de-CH"/>
    </w:rPr>
  </w:style>
  <w:style w:type="paragraph" w:customStyle="1" w:styleId="Tab-Abstand0">
    <w:name w:val="Tab-Abstand 0"/>
    <w:basedOn w:val="Standard"/>
    <w:rsid w:val="00B51DD8"/>
    <w:pPr>
      <w:keepNext/>
      <w:spacing w:after="0" w:line="180" w:lineRule="exact"/>
      <w:jc w:val="both"/>
    </w:pPr>
    <w:rPr>
      <w:rFonts w:ascii="Cambria Math" w:eastAsia="Courier New" w:hAnsi="Cambria Math" w:cs="Yu Mincho Light"/>
      <w:color w:val="000000"/>
      <w:sz w:val="24"/>
      <w:szCs w:val="24"/>
      <w:lang w:eastAsia="de-DE"/>
    </w:rPr>
  </w:style>
  <w:style w:type="paragraph" w:customStyle="1" w:styleId="Text-Titel">
    <w:name w:val="Text-Titel"/>
    <w:basedOn w:val="Absatz"/>
    <w:next w:val="Absatz"/>
    <w:rsid w:val="00B51DD8"/>
    <w:pPr>
      <w:keepNext/>
      <w:spacing w:before="160"/>
    </w:pPr>
    <w:rPr>
      <w:rFonts w:eastAsia="Times New Roman"/>
      <w:b/>
      <w:lang w:val="de-CH"/>
    </w:rPr>
  </w:style>
  <w:style w:type="paragraph" w:customStyle="1" w:styleId="AbsatzTab10Pt1-1KurFett">
    <w:name w:val="Absatz Tab 10 Pt 1-1 Kur Fett"/>
    <w:basedOn w:val="Standard"/>
    <w:rsid w:val="00E57C6E"/>
    <w:pPr>
      <w:tabs>
        <w:tab w:val="left" w:pos="837"/>
      </w:tabs>
      <w:spacing w:before="20" w:after="20" w:line="220" w:lineRule="exact"/>
    </w:pPr>
    <w:rPr>
      <w:rFonts w:eastAsia="Wingdings" w:cs="Yu Mincho Light"/>
      <w:b/>
      <w:i/>
      <w:iCs/>
      <w:sz w:val="18"/>
      <w:szCs w:val="18"/>
      <w:lang w:eastAsia="de-DE"/>
    </w:rPr>
  </w:style>
  <w:style w:type="paragraph" w:customStyle="1" w:styleId="AbsatzTab12PtTitelgrn">
    <w:name w:val="Absatz Tab 12 Pt Titel grün"/>
    <w:basedOn w:val="AbsatzTab12PtTitel"/>
    <w:rsid w:val="00B51DD8"/>
    <w:rPr>
      <w:color w:val="009900"/>
      <w:lang w:val="de-CH"/>
    </w:rPr>
  </w:style>
  <w:style w:type="paragraph" w:customStyle="1" w:styleId="AbsatzTab12PtTitelrot">
    <w:name w:val="Absatz Tab 12 Pt Titel rot"/>
    <w:basedOn w:val="AbsatzTab12PtTitel"/>
    <w:rsid w:val="00B51DD8"/>
    <w:rPr>
      <w:color w:val="FF0000"/>
      <w:lang w:val="de-CH"/>
    </w:rPr>
  </w:style>
  <w:style w:type="paragraph" w:styleId="Verzeichnis3">
    <w:name w:val="toc 3"/>
    <w:basedOn w:val="Standard"/>
    <w:next w:val="Standard"/>
    <w:autoRedefine/>
    <w:uiPriority w:val="39"/>
    <w:unhideWhenUsed/>
    <w:rsid w:val="00BE35AB"/>
    <w:pPr>
      <w:spacing w:after="100"/>
      <w:ind w:left="440"/>
    </w:pPr>
  </w:style>
  <w:style w:type="paragraph" w:styleId="Verzeichnis4">
    <w:name w:val="toc 4"/>
    <w:basedOn w:val="Standard"/>
    <w:next w:val="Standard"/>
    <w:autoRedefine/>
    <w:uiPriority w:val="39"/>
    <w:unhideWhenUsed/>
    <w:rsid w:val="00177A18"/>
    <w:pPr>
      <w:spacing w:after="100"/>
      <w:ind w:left="660"/>
    </w:pPr>
    <w:rPr>
      <w:rFonts w:asciiTheme="minorHAnsi" w:eastAsiaTheme="minorEastAsia" w:hAnsiTheme="minorHAnsi"/>
      <w:lang w:val="de-DE" w:eastAsia="ja-JP"/>
    </w:rPr>
  </w:style>
  <w:style w:type="paragraph" w:styleId="Verzeichnis5">
    <w:name w:val="toc 5"/>
    <w:basedOn w:val="Standard"/>
    <w:next w:val="Standard"/>
    <w:autoRedefine/>
    <w:uiPriority w:val="39"/>
    <w:unhideWhenUsed/>
    <w:rsid w:val="00177A18"/>
    <w:pPr>
      <w:spacing w:after="100"/>
      <w:ind w:left="880"/>
    </w:pPr>
    <w:rPr>
      <w:rFonts w:asciiTheme="minorHAnsi" w:eastAsiaTheme="minorEastAsia" w:hAnsiTheme="minorHAnsi"/>
      <w:lang w:val="de-DE" w:eastAsia="ja-JP"/>
    </w:rPr>
  </w:style>
  <w:style w:type="paragraph" w:styleId="Verzeichnis6">
    <w:name w:val="toc 6"/>
    <w:basedOn w:val="Standard"/>
    <w:next w:val="Standard"/>
    <w:autoRedefine/>
    <w:uiPriority w:val="39"/>
    <w:unhideWhenUsed/>
    <w:rsid w:val="00177A18"/>
    <w:pPr>
      <w:spacing w:after="100"/>
      <w:ind w:left="1100"/>
    </w:pPr>
    <w:rPr>
      <w:rFonts w:asciiTheme="minorHAnsi" w:eastAsiaTheme="minorEastAsia" w:hAnsiTheme="minorHAnsi"/>
      <w:lang w:val="de-DE" w:eastAsia="ja-JP"/>
    </w:rPr>
  </w:style>
  <w:style w:type="paragraph" w:styleId="Verzeichnis7">
    <w:name w:val="toc 7"/>
    <w:basedOn w:val="Standard"/>
    <w:next w:val="Standard"/>
    <w:autoRedefine/>
    <w:uiPriority w:val="39"/>
    <w:unhideWhenUsed/>
    <w:rsid w:val="00177A18"/>
    <w:pPr>
      <w:spacing w:after="100"/>
      <w:ind w:left="1320"/>
    </w:pPr>
    <w:rPr>
      <w:rFonts w:asciiTheme="minorHAnsi" w:eastAsiaTheme="minorEastAsia" w:hAnsiTheme="minorHAnsi"/>
      <w:lang w:val="de-DE" w:eastAsia="ja-JP"/>
    </w:rPr>
  </w:style>
  <w:style w:type="paragraph" w:styleId="Verzeichnis8">
    <w:name w:val="toc 8"/>
    <w:basedOn w:val="Standard"/>
    <w:next w:val="Standard"/>
    <w:autoRedefine/>
    <w:uiPriority w:val="39"/>
    <w:unhideWhenUsed/>
    <w:rsid w:val="00177A18"/>
    <w:pPr>
      <w:spacing w:after="100"/>
      <w:ind w:left="1540"/>
    </w:pPr>
    <w:rPr>
      <w:rFonts w:asciiTheme="minorHAnsi" w:eastAsiaTheme="minorEastAsia" w:hAnsiTheme="minorHAnsi"/>
      <w:lang w:val="de-DE" w:eastAsia="ja-JP"/>
    </w:rPr>
  </w:style>
  <w:style w:type="paragraph" w:styleId="Verzeichnis9">
    <w:name w:val="toc 9"/>
    <w:basedOn w:val="Standard"/>
    <w:next w:val="Standard"/>
    <w:autoRedefine/>
    <w:uiPriority w:val="39"/>
    <w:unhideWhenUsed/>
    <w:rsid w:val="00177A18"/>
    <w:pPr>
      <w:spacing w:after="100"/>
      <w:ind w:left="1760"/>
    </w:pPr>
    <w:rPr>
      <w:rFonts w:asciiTheme="minorHAnsi" w:eastAsiaTheme="minorEastAsia" w:hAnsiTheme="minorHAnsi"/>
      <w:lang w:val="de-DE" w:eastAsia="ja-JP"/>
    </w:rPr>
  </w:style>
  <w:style w:type="paragraph" w:styleId="berarbeitung">
    <w:name w:val="Revision"/>
    <w:hidden/>
    <w:uiPriority w:val="99"/>
    <w:semiHidden/>
    <w:rsid w:val="00247A91"/>
    <w:pPr>
      <w:spacing w:after="0" w:line="240" w:lineRule="auto"/>
    </w:pPr>
    <w:rPr>
      <w:rFonts w:ascii="Calibri" w:hAnsi="Calibri"/>
      <w:lang w:val="de-CH"/>
    </w:rPr>
  </w:style>
  <w:style w:type="character" w:styleId="BesuchterLink">
    <w:name w:val="FollowedHyperlink"/>
    <w:basedOn w:val="Absatz-Standardschriftart"/>
    <w:uiPriority w:val="99"/>
    <w:semiHidden/>
    <w:unhideWhenUsed/>
    <w:rsid w:val="00F352AE"/>
    <w:rPr>
      <w:color w:val="954F72" w:themeColor="followedHyperlink"/>
      <w:u w:val="single"/>
    </w:rPr>
  </w:style>
  <w:style w:type="paragraph" w:customStyle="1" w:styleId="aTraktNum1EFD">
    <w:name w:val="_a_Trakt_Num1_EFD"/>
    <w:basedOn w:val="berschrift1"/>
    <w:next w:val="TextCDB"/>
    <w:semiHidden/>
    <w:qFormat/>
    <w:rsid w:val="00435561"/>
    <w:pPr>
      <w:keepNext w:val="0"/>
      <w:keepLines w:val="0"/>
      <w:pageBreakBefore w:val="0"/>
      <w:numPr>
        <w:numId w:val="26"/>
      </w:numPr>
      <w:tabs>
        <w:tab w:val="clear" w:pos="0"/>
        <w:tab w:val="clear" w:pos="552"/>
        <w:tab w:val="clear" w:pos="9072"/>
        <w:tab w:val="num" w:pos="567"/>
        <w:tab w:val="left" w:pos="850"/>
      </w:tabs>
      <w:spacing w:before="80" w:after="80" w:line="288" w:lineRule="auto"/>
    </w:pPr>
    <w:rPr>
      <w:rFonts w:ascii="Arial" w:eastAsia="Times New Roman" w:hAnsi="Arial" w:cs="Arial"/>
      <w:bCs/>
      <w:color w:val="auto"/>
      <w:kern w:val="28"/>
      <w:sz w:val="22"/>
      <w:lang w:eastAsia="de-CH"/>
    </w:rPr>
  </w:style>
  <w:style w:type="paragraph" w:customStyle="1" w:styleId="aTraktNum2EFD">
    <w:name w:val="_a_Trakt_Num2_EFD"/>
    <w:basedOn w:val="aTraktNum1EFD"/>
    <w:next w:val="TextCDB"/>
    <w:semiHidden/>
    <w:qFormat/>
    <w:rsid w:val="00435561"/>
    <w:pPr>
      <w:numPr>
        <w:ilvl w:val="1"/>
      </w:numPr>
      <w:tabs>
        <w:tab w:val="clear" w:pos="576"/>
        <w:tab w:val="num" w:pos="1440"/>
      </w:tabs>
      <w:outlineLvl w:val="1"/>
    </w:pPr>
    <w:rPr>
      <w:b w:val="0"/>
    </w:rPr>
  </w:style>
  <w:style w:type="paragraph" w:customStyle="1" w:styleId="aTraktNum3EFD">
    <w:name w:val="_a_Trakt_Num3_EFD"/>
    <w:basedOn w:val="aTraktNum1EFD"/>
    <w:next w:val="TextCDB"/>
    <w:semiHidden/>
    <w:rsid w:val="00435561"/>
    <w:pPr>
      <w:numPr>
        <w:ilvl w:val="2"/>
      </w:numPr>
      <w:tabs>
        <w:tab w:val="clear" w:pos="720"/>
        <w:tab w:val="num" w:pos="2160"/>
      </w:tabs>
      <w:outlineLvl w:val="2"/>
    </w:pPr>
    <w:rPr>
      <w:b w:val="0"/>
      <w:lang w:val="de-DE"/>
    </w:rPr>
  </w:style>
  <w:style w:type="paragraph" w:customStyle="1" w:styleId="aTraktNum4EFD">
    <w:name w:val="_a_Trakt_Num4_EFD"/>
    <w:basedOn w:val="aTraktNum1EFD"/>
    <w:next w:val="TextCDB"/>
    <w:semiHidden/>
    <w:rsid w:val="00435561"/>
    <w:pPr>
      <w:numPr>
        <w:ilvl w:val="3"/>
      </w:numPr>
      <w:tabs>
        <w:tab w:val="clear" w:pos="864"/>
        <w:tab w:val="left" w:pos="920"/>
        <w:tab w:val="num" w:pos="2880"/>
      </w:tabs>
      <w:outlineLvl w:val="3"/>
    </w:pPr>
    <w:rPr>
      <w:b w:val="0"/>
    </w:rPr>
  </w:style>
  <w:style w:type="paragraph" w:customStyle="1" w:styleId="FormatvorlageBITTabelle11Pt">
    <w:name w:val="Formatvorlage _BIT_Tabelle + 11 Pt."/>
    <w:basedOn w:val="Standard"/>
    <w:rsid w:val="00435561"/>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paragraph">
    <w:name w:val="paragraph"/>
    <w:basedOn w:val="Standard"/>
    <w:rsid w:val="000B040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0B040C"/>
  </w:style>
  <w:style w:type="character" w:customStyle="1" w:styleId="eop">
    <w:name w:val="eop"/>
    <w:basedOn w:val="Absatz-Standardschriftart"/>
    <w:rsid w:val="000B0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0456">
      <w:bodyDiv w:val="1"/>
      <w:marLeft w:val="0"/>
      <w:marRight w:val="0"/>
      <w:marTop w:val="0"/>
      <w:marBottom w:val="0"/>
      <w:divBdr>
        <w:top w:val="none" w:sz="0" w:space="0" w:color="auto"/>
        <w:left w:val="none" w:sz="0" w:space="0" w:color="auto"/>
        <w:bottom w:val="none" w:sz="0" w:space="0" w:color="auto"/>
        <w:right w:val="none" w:sz="0" w:space="0" w:color="auto"/>
      </w:divBdr>
    </w:div>
    <w:div w:id="1384213095">
      <w:bodyDiv w:val="1"/>
      <w:marLeft w:val="0"/>
      <w:marRight w:val="0"/>
      <w:marTop w:val="0"/>
      <w:marBottom w:val="0"/>
      <w:divBdr>
        <w:top w:val="none" w:sz="0" w:space="0" w:color="auto"/>
        <w:left w:val="none" w:sz="0" w:space="0" w:color="auto"/>
        <w:bottom w:val="none" w:sz="0" w:space="0" w:color="auto"/>
        <w:right w:val="none" w:sz="0" w:space="0" w:color="auto"/>
      </w:divBdr>
      <w:divsChild>
        <w:div w:id="71318859">
          <w:marLeft w:val="0"/>
          <w:marRight w:val="0"/>
          <w:marTop w:val="0"/>
          <w:marBottom w:val="0"/>
          <w:divBdr>
            <w:top w:val="none" w:sz="0" w:space="0" w:color="auto"/>
            <w:left w:val="none" w:sz="0" w:space="0" w:color="auto"/>
            <w:bottom w:val="none" w:sz="0" w:space="0" w:color="auto"/>
            <w:right w:val="none" w:sz="0" w:space="0" w:color="auto"/>
          </w:divBdr>
          <w:divsChild>
            <w:div w:id="1790658438">
              <w:marLeft w:val="0"/>
              <w:marRight w:val="0"/>
              <w:marTop w:val="0"/>
              <w:marBottom w:val="0"/>
              <w:divBdr>
                <w:top w:val="none" w:sz="0" w:space="0" w:color="auto"/>
                <w:left w:val="none" w:sz="0" w:space="0" w:color="auto"/>
                <w:bottom w:val="none" w:sz="0" w:space="0" w:color="auto"/>
                <w:right w:val="none" w:sz="0" w:space="0" w:color="auto"/>
              </w:divBdr>
            </w:div>
          </w:divsChild>
        </w:div>
        <w:div w:id="95639131">
          <w:marLeft w:val="0"/>
          <w:marRight w:val="0"/>
          <w:marTop w:val="0"/>
          <w:marBottom w:val="0"/>
          <w:divBdr>
            <w:top w:val="none" w:sz="0" w:space="0" w:color="auto"/>
            <w:left w:val="none" w:sz="0" w:space="0" w:color="auto"/>
            <w:bottom w:val="none" w:sz="0" w:space="0" w:color="auto"/>
            <w:right w:val="none" w:sz="0" w:space="0" w:color="auto"/>
          </w:divBdr>
          <w:divsChild>
            <w:div w:id="501631288">
              <w:marLeft w:val="0"/>
              <w:marRight w:val="0"/>
              <w:marTop w:val="0"/>
              <w:marBottom w:val="0"/>
              <w:divBdr>
                <w:top w:val="none" w:sz="0" w:space="0" w:color="auto"/>
                <w:left w:val="none" w:sz="0" w:space="0" w:color="auto"/>
                <w:bottom w:val="none" w:sz="0" w:space="0" w:color="auto"/>
                <w:right w:val="none" w:sz="0" w:space="0" w:color="auto"/>
              </w:divBdr>
            </w:div>
          </w:divsChild>
        </w:div>
        <w:div w:id="202988687">
          <w:marLeft w:val="0"/>
          <w:marRight w:val="0"/>
          <w:marTop w:val="0"/>
          <w:marBottom w:val="0"/>
          <w:divBdr>
            <w:top w:val="none" w:sz="0" w:space="0" w:color="auto"/>
            <w:left w:val="none" w:sz="0" w:space="0" w:color="auto"/>
            <w:bottom w:val="none" w:sz="0" w:space="0" w:color="auto"/>
            <w:right w:val="none" w:sz="0" w:space="0" w:color="auto"/>
          </w:divBdr>
          <w:divsChild>
            <w:div w:id="971406495">
              <w:marLeft w:val="0"/>
              <w:marRight w:val="0"/>
              <w:marTop w:val="0"/>
              <w:marBottom w:val="0"/>
              <w:divBdr>
                <w:top w:val="none" w:sz="0" w:space="0" w:color="auto"/>
                <w:left w:val="none" w:sz="0" w:space="0" w:color="auto"/>
                <w:bottom w:val="none" w:sz="0" w:space="0" w:color="auto"/>
                <w:right w:val="none" w:sz="0" w:space="0" w:color="auto"/>
              </w:divBdr>
            </w:div>
          </w:divsChild>
        </w:div>
        <w:div w:id="218250382">
          <w:marLeft w:val="0"/>
          <w:marRight w:val="0"/>
          <w:marTop w:val="0"/>
          <w:marBottom w:val="0"/>
          <w:divBdr>
            <w:top w:val="none" w:sz="0" w:space="0" w:color="auto"/>
            <w:left w:val="none" w:sz="0" w:space="0" w:color="auto"/>
            <w:bottom w:val="none" w:sz="0" w:space="0" w:color="auto"/>
            <w:right w:val="none" w:sz="0" w:space="0" w:color="auto"/>
          </w:divBdr>
          <w:divsChild>
            <w:div w:id="1708989749">
              <w:marLeft w:val="0"/>
              <w:marRight w:val="0"/>
              <w:marTop w:val="0"/>
              <w:marBottom w:val="0"/>
              <w:divBdr>
                <w:top w:val="none" w:sz="0" w:space="0" w:color="auto"/>
                <w:left w:val="none" w:sz="0" w:space="0" w:color="auto"/>
                <w:bottom w:val="none" w:sz="0" w:space="0" w:color="auto"/>
                <w:right w:val="none" w:sz="0" w:space="0" w:color="auto"/>
              </w:divBdr>
            </w:div>
          </w:divsChild>
        </w:div>
        <w:div w:id="296879734">
          <w:marLeft w:val="0"/>
          <w:marRight w:val="0"/>
          <w:marTop w:val="0"/>
          <w:marBottom w:val="0"/>
          <w:divBdr>
            <w:top w:val="none" w:sz="0" w:space="0" w:color="auto"/>
            <w:left w:val="none" w:sz="0" w:space="0" w:color="auto"/>
            <w:bottom w:val="none" w:sz="0" w:space="0" w:color="auto"/>
            <w:right w:val="none" w:sz="0" w:space="0" w:color="auto"/>
          </w:divBdr>
          <w:divsChild>
            <w:div w:id="1821968565">
              <w:marLeft w:val="0"/>
              <w:marRight w:val="0"/>
              <w:marTop w:val="0"/>
              <w:marBottom w:val="0"/>
              <w:divBdr>
                <w:top w:val="none" w:sz="0" w:space="0" w:color="auto"/>
                <w:left w:val="none" w:sz="0" w:space="0" w:color="auto"/>
                <w:bottom w:val="none" w:sz="0" w:space="0" w:color="auto"/>
                <w:right w:val="none" w:sz="0" w:space="0" w:color="auto"/>
              </w:divBdr>
            </w:div>
          </w:divsChild>
        </w:div>
        <w:div w:id="316764447">
          <w:marLeft w:val="0"/>
          <w:marRight w:val="0"/>
          <w:marTop w:val="0"/>
          <w:marBottom w:val="0"/>
          <w:divBdr>
            <w:top w:val="none" w:sz="0" w:space="0" w:color="auto"/>
            <w:left w:val="none" w:sz="0" w:space="0" w:color="auto"/>
            <w:bottom w:val="none" w:sz="0" w:space="0" w:color="auto"/>
            <w:right w:val="none" w:sz="0" w:space="0" w:color="auto"/>
          </w:divBdr>
          <w:divsChild>
            <w:div w:id="1318068584">
              <w:marLeft w:val="0"/>
              <w:marRight w:val="0"/>
              <w:marTop w:val="0"/>
              <w:marBottom w:val="0"/>
              <w:divBdr>
                <w:top w:val="none" w:sz="0" w:space="0" w:color="auto"/>
                <w:left w:val="none" w:sz="0" w:space="0" w:color="auto"/>
                <w:bottom w:val="none" w:sz="0" w:space="0" w:color="auto"/>
                <w:right w:val="none" w:sz="0" w:space="0" w:color="auto"/>
              </w:divBdr>
            </w:div>
          </w:divsChild>
        </w:div>
        <w:div w:id="423116306">
          <w:marLeft w:val="0"/>
          <w:marRight w:val="0"/>
          <w:marTop w:val="0"/>
          <w:marBottom w:val="0"/>
          <w:divBdr>
            <w:top w:val="none" w:sz="0" w:space="0" w:color="auto"/>
            <w:left w:val="none" w:sz="0" w:space="0" w:color="auto"/>
            <w:bottom w:val="none" w:sz="0" w:space="0" w:color="auto"/>
            <w:right w:val="none" w:sz="0" w:space="0" w:color="auto"/>
          </w:divBdr>
          <w:divsChild>
            <w:div w:id="1219320018">
              <w:marLeft w:val="0"/>
              <w:marRight w:val="0"/>
              <w:marTop w:val="0"/>
              <w:marBottom w:val="0"/>
              <w:divBdr>
                <w:top w:val="none" w:sz="0" w:space="0" w:color="auto"/>
                <w:left w:val="none" w:sz="0" w:space="0" w:color="auto"/>
                <w:bottom w:val="none" w:sz="0" w:space="0" w:color="auto"/>
                <w:right w:val="none" w:sz="0" w:space="0" w:color="auto"/>
              </w:divBdr>
            </w:div>
          </w:divsChild>
        </w:div>
        <w:div w:id="475682589">
          <w:marLeft w:val="0"/>
          <w:marRight w:val="0"/>
          <w:marTop w:val="0"/>
          <w:marBottom w:val="0"/>
          <w:divBdr>
            <w:top w:val="none" w:sz="0" w:space="0" w:color="auto"/>
            <w:left w:val="none" w:sz="0" w:space="0" w:color="auto"/>
            <w:bottom w:val="none" w:sz="0" w:space="0" w:color="auto"/>
            <w:right w:val="none" w:sz="0" w:space="0" w:color="auto"/>
          </w:divBdr>
          <w:divsChild>
            <w:div w:id="903293629">
              <w:marLeft w:val="0"/>
              <w:marRight w:val="0"/>
              <w:marTop w:val="0"/>
              <w:marBottom w:val="0"/>
              <w:divBdr>
                <w:top w:val="none" w:sz="0" w:space="0" w:color="auto"/>
                <w:left w:val="none" w:sz="0" w:space="0" w:color="auto"/>
                <w:bottom w:val="none" w:sz="0" w:space="0" w:color="auto"/>
                <w:right w:val="none" w:sz="0" w:space="0" w:color="auto"/>
              </w:divBdr>
            </w:div>
          </w:divsChild>
        </w:div>
        <w:div w:id="597447773">
          <w:marLeft w:val="0"/>
          <w:marRight w:val="0"/>
          <w:marTop w:val="0"/>
          <w:marBottom w:val="0"/>
          <w:divBdr>
            <w:top w:val="none" w:sz="0" w:space="0" w:color="auto"/>
            <w:left w:val="none" w:sz="0" w:space="0" w:color="auto"/>
            <w:bottom w:val="none" w:sz="0" w:space="0" w:color="auto"/>
            <w:right w:val="none" w:sz="0" w:space="0" w:color="auto"/>
          </w:divBdr>
          <w:divsChild>
            <w:div w:id="1454641761">
              <w:marLeft w:val="0"/>
              <w:marRight w:val="0"/>
              <w:marTop w:val="0"/>
              <w:marBottom w:val="0"/>
              <w:divBdr>
                <w:top w:val="none" w:sz="0" w:space="0" w:color="auto"/>
                <w:left w:val="none" w:sz="0" w:space="0" w:color="auto"/>
                <w:bottom w:val="none" w:sz="0" w:space="0" w:color="auto"/>
                <w:right w:val="none" w:sz="0" w:space="0" w:color="auto"/>
              </w:divBdr>
            </w:div>
          </w:divsChild>
        </w:div>
        <w:div w:id="657880002">
          <w:marLeft w:val="0"/>
          <w:marRight w:val="0"/>
          <w:marTop w:val="0"/>
          <w:marBottom w:val="0"/>
          <w:divBdr>
            <w:top w:val="none" w:sz="0" w:space="0" w:color="auto"/>
            <w:left w:val="none" w:sz="0" w:space="0" w:color="auto"/>
            <w:bottom w:val="none" w:sz="0" w:space="0" w:color="auto"/>
            <w:right w:val="none" w:sz="0" w:space="0" w:color="auto"/>
          </w:divBdr>
          <w:divsChild>
            <w:div w:id="703402850">
              <w:marLeft w:val="0"/>
              <w:marRight w:val="0"/>
              <w:marTop w:val="0"/>
              <w:marBottom w:val="0"/>
              <w:divBdr>
                <w:top w:val="none" w:sz="0" w:space="0" w:color="auto"/>
                <w:left w:val="none" w:sz="0" w:space="0" w:color="auto"/>
                <w:bottom w:val="none" w:sz="0" w:space="0" w:color="auto"/>
                <w:right w:val="none" w:sz="0" w:space="0" w:color="auto"/>
              </w:divBdr>
            </w:div>
          </w:divsChild>
        </w:div>
        <w:div w:id="782697781">
          <w:marLeft w:val="0"/>
          <w:marRight w:val="0"/>
          <w:marTop w:val="0"/>
          <w:marBottom w:val="0"/>
          <w:divBdr>
            <w:top w:val="none" w:sz="0" w:space="0" w:color="auto"/>
            <w:left w:val="none" w:sz="0" w:space="0" w:color="auto"/>
            <w:bottom w:val="none" w:sz="0" w:space="0" w:color="auto"/>
            <w:right w:val="none" w:sz="0" w:space="0" w:color="auto"/>
          </w:divBdr>
          <w:divsChild>
            <w:div w:id="68694831">
              <w:marLeft w:val="0"/>
              <w:marRight w:val="0"/>
              <w:marTop w:val="0"/>
              <w:marBottom w:val="0"/>
              <w:divBdr>
                <w:top w:val="none" w:sz="0" w:space="0" w:color="auto"/>
                <w:left w:val="none" w:sz="0" w:space="0" w:color="auto"/>
                <w:bottom w:val="none" w:sz="0" w:space="0" w:color="auto"/>
                <w:right w:val="none" w:sz="0" w:space="0" w:color="auto"/>
              </w:divBdr>
            </w:div>
          </w:divsChild>
        </w:div>
        <w:div w:id="860824930">
          <w:marLeft w:val="0"/>
          <w:marRight w:val="0"/>
          <w:marTop w:val="0"/>
          <w:marBottom w:val="0"/>
          <w:divBdr>
            <w:top w:val="none" w:sz="0" w:space="0" w:color="auto"/>
            <w:left w:val="none" w:sz="0" w:space="0" w:color="auto"/>
            <w:bottom w:val="none" w:sz="0" w:space="0" w:color="auto"/>
            <w:right w:val="none" w:sz="0" w:space="0" w:color="auto"/>
          </w:divBdr>
          <w:divsChild>
            <w:div w:id="1132332551">
              <w:marLeft w:val="0"/>
              <w:marRight w:val="0"/>
              <w:marTop w:val="0"/>
              <w:marBottom w:val="0"/>
              <w:divBdr>
                <w:top w:val="none" w:sz="0" w:space="0" w:color="auto"/>
                <w:left w:val="none" w:sz="0" w:space="0" w:color="auto"/>
                <w:bottom w:val="none" w:sz="0" w:space="0" w:color="auto"/>
                <w:right w:val="none" w:sz="0" w:space="0" w:color="auto"/>
              </w:divBdr>
            </w:div>
          </w:divsChild>
        </w:div>
        <w:div w:id="919484824">
          <w:marLeft w:val="0"/>
          <w:marRight w:val="0"/>
          <w:marTop w:val="0"/>
          <w:marBottom w:val="0"/>
          <w:divBdr>
            <w:top w:val="none" w:sz="0" w:space="0" w:color="auto"/>
            <w:left w:val="none" w:sz="0" w:space="0" w:color="auto"/>
            <w:bottom w:val="none" w:sz="0" w:space="0" w:color="auto"/>
            <w:right w:val="none" w:sz="0" w:space="0" w:color="auto"/>
          </w:divBdr>
          <w:divsChild>
            <w:div w:id="932935836">
              <w:marLeft w:val="0"/>
              <w:marRight w:val="0"/>
              <w:marTop w:val="0"/>
              <w:marBottom w:val="0"/>
              <w:divBdr>
                <w:top w:val="none" w:sz="0" w:space="0" w:color="auto"/>
                <w:left w:val="none" w:sz="0" w:space="0" w:color="auto"/>
                <w:bottom w:val="none" w:sz="0" w:space="0" w:color="auto"/>
                <w:right w:val="none" w:sz="0" w:space="0" w:color="auto"/>
              </w:divBdr>
            </w:div>
          </w:divsChild>
        </w:div>
        <w:div w:id="953487400">
          <w:marLeft w:val="0"/>
          <w:marRight w:val="0"/>
          <w:marTop w:val="0"/>
          <w:marBottom w:val="0"/>
          <w:divBdr>
            <w:top w:val="none" w:sz="0" w:space="0" w:color="auto"/>
            <w:left w:val="none" w:sz="0" w:space="0" w:color="auto"/>
            <w:bottom w:val="none" w:sz="0" w:space="0" w:color="auto"/>
            <w:right w:val="none" w:sz="0" w:space="0" w:color="auto"/>
          </w:divBdr>
          <w:divsChild>
            <w:div w:id="143283384">
              <w:marLeft w:val="0"/>
              <w:marRight w:val="0"/>
              <w:marTop w:val="0"/>
              <w:marBottom w:val="0"/>
              <w:divBdr>
                <w:top w:val="none" w:sz="0" w:space="0" w:color="auto"/>
                <w:left w:val="none" w:sz="0" w:space="0" w:color="auto"/>
                <w:bottom w:val="none" w:sz="0" w:space="0" w:color="auto"/>
                <w:right w:val="none" w:sz="0" w:space="0" w:color="auto"/>
              </w:divBdr>
            </w:div>
          </w:divsChild>
        </w:div>
        <w:div w:id="956789225">
          <w:marLeft w:val="0"/>
          <w:marRight w:val="0"/>
          <w:marTop w:val="0"/>
          <w:marBottom w:val="0"/>
          <w:divBdr>
            <w:top w:val="none" w:sz="0" w:space="0" w:color="auto"/>
            <w:left w:val="none" w:sz="0" w:space="0" w:color="auto"/>
            <w:bottom w:val="none" w:sz="0" w:space="0" w:color="auto"/>
            <w:right w:val="none" w:sz="0" w:space="0" w:color="auto"/>
          </w:divBdr>
          <w:divsChild>
            <w:div w:id="1741170102">
              <w:marLeft w:val="0"/>
              <w:marRight w:val="0"/>
              <w:marTop w:val="0"/>
              <w:marBottom w:val="0"/>
              <w:divBdr>
                <w:top w:val="none" w:sz="0" w:space="0" w:color="auto"/>
                <w:left w:val="none" w:sz="0" w:space="0" w:color="auto"/>
                <w:bottom w:val="none" w:sz="0" w:space="0" w:color="auto"/>
                <w:right w:val="none" w:sz="0" w:space="0" w:color="auto"/>
              </w:divBdr>
            </w:div>
          </w:divsChild>
        </w:div>
        <w:div w:id="961109806">
          <w:marLeft w:val="0"/>
          <w:marRight w:val="0"/>
          <w:marTop w:val="0"/>
          <w:marBottom w:val="0"/>
          <w:divBdr>
            <w:top w:val="none" w:sz="0" w:space="0" w:color="auto"/>
            <w:left w:val="none" w:sz="0" w:space="0" w:color="auto"/>
            <w:bottom w:val="none" w:sz="0" w:space="0" w:color="auto"/>
            <w:right w:val="none" w:sz="0" w:space="0" w:color="auto"/>
          </w:divBdr>
          <w:divsChild>
            <w:div w:id="427701330">
              <w:marLeft w:val="0"/>
              <w:marRight w:val="0"/>
              <w:marTop w:val="0"/>
              <w:marBottom w:val="0"/>
              <w:divBdr>
                <w:top w:val="none" w:sz="0" w:space="0" w:color="auto"/>
                <w:left w:val="none" w:sz="0" w:space="0" w:color="auto"/>
                <w:bottom w:val="none" w:sz="0" w:space="0" w:color="auto"/>
                <w:right w:val="none" w:sz="0" w:space="0" w:color="auto"/>
              </w:divBdr>
            </w:div>
          </w:divsChild>
        </w:div>
        <w:div w:id="1159618934">
          <w:marLeft w:val="0"/>
          <w:marRight w:val="0"/>
          <w:marTop w:val="0"/>
          <w:marBottom w:val="0"/>
          <w:divBdr>
            <w:top w:val="none" w:sz="0" w:space="0" w:color="auto"/>
            <w:left w:val="none" w:sz="0" w:space="0" w:color="auto"/>
            <w:bottom w:val="none" w:sz="0" w:space="0" w:color="auto"/>
            <w:right w:val="none" w:sz="0" w:space="0" w:color="auto"/>
          </w:divBdr>
          <w:divsChild>
            <w:div w:id="2058359567">
              <w:marLeft w:val="0"/>
              <w:marRight w:val="0"/>
              <w:marTop w:val="0"/>
              <w:marBottom w:val="0"/>
              <w:divBdr>
                <w:top w:val="none" w:sz="0" w:space="0" w:color="auto"/>
                <w:left w:val="none" w:sz="0" w:space="0" w:color="auto"/>
                <w:bottom w:val="none" w:sz="0" w:space="0" w:color="auto"/>
                <w:right w:val="none" w:sz="0" w:space="0" w:color="auto"/>
              </w:divBdr>
            </w:div>
          </w:divsChild>
        </w:div>
        <w:div w:id="1275593573">
          <w:marLeft w:val="0"/>
          <w:marRight w:val="0"/>
          <w:marTop w:val="0"/>
          <w:marBottom w:val="0"/>
          <w:divBdr>
            <w:top w:val="none" w:sz="0" w:space="0" w:color="auto"/>
            <w:left w:val="none" w:sz="0" w:space="0" w:color="auto"/>
            <w:bottom w:val="none" w:sz="0" w:space="0" w:color="auto"/>
            <w:right w:val="none" w:sz="0" w:space="0" w:color="auto"/>
          </w:divBdr>
          <w:divsChild>
            <w:div w:id="157041560">
              <w:marLeft w:val="0"/>
              <w:marRight w:val="0"/>
              <w:marTop w:val="0"/>
              <w:marBottom w:val="0"/>
              <w:divBdr>
                <w:top w:val="none" w:sz="0" w:space="0" w:color="auto"/>
                <w:left w:val="none" w:sz="0" w:space="0" w:color="auto"/>
                <w:bottom w:val="none" w:sz="0" w:space="0" w:color="auto"/>
                <w:right w:val="none" w:sz="0" w:space="0" w:color="auto"/>
              </w:divBdr>
            </w:div>
          </w:divsChild>
        </w:div>
        <w:div w:id="1280526757">
          <w:marLeft w:val="0"/>
          <w:marRight w:val="0"/>
          <w:marTop w:val="0"/>
          <w:marBottom w:val="0"/>
          <w:divBdr>
            <w:top w:val="none" w:sz="0" w:space="0" w:color="auto"/>
            <w:left w:val="none" w:sz="0" w:space="0" w:color="auto"/>
            <w:bottom w:val="none" w:sz="0" w:space="0" w:color="auto"/>
            <w:right w:val="none" w:sz="0" w:space="0" w:color="auto"/>
          </w:divBdr>
          <w:divsChild>
            <w:div w:id="422650439">
              <w:marLeft w:val="0"/>
              <w:marRight w:val="0"/>
              <w:marTop w:val="0"/>
              <w:marBottom w:val="0"/>
              <w:divBdr>
                <w:top w:val="none" w:sz="0" w:space="0" w:color="auto"/>
                <w:left w:val="none" w:sz="0" w:space="0" w:color="auto"/>
                <w:bottom w:val="none" w:sz="0" w:space="0" w:color="auto"/>
                <w:right w:val="none" w:sz="0" w:space="0" w:color="auto"/>
              </w:divBdr>
            </w:div>
            <w:div w:id="550962969">
              <w:marLeft w:val="0"/>
              <w:marRight w:val="0"/>
              <w:marTop w:val="0"/>
              <w:marBottom w:val="0"/>
              <w:divBdr>
                <w:top w:val="none" w:sz="0" w:space="0" w:color="auto"/>
                <w:left w:val="none" w:sz="0" w:space="0" w:color="auto"/>
                <w:bottom w:val="none" w:sz="0" w:space="0" w:color="auto"/>
                <w:right w:val="none" w:sz="0" w:space="0" w:color="auto"/>
              </w:divBdr>
            </w:div>
          </w:divsChild>
        </w:div>
        <w:div w:id="1294486505">
          <w:marLeft w:val="0"/>
          <w:marRight w:val="0"/>
          <w:marTop w:val="0"/>
          <w:marBottom w:val="0"/>
          <w:divBdr>
            <w:top w:val="none" w:sz="0" w:space="0" w:color="auto"/>
            <w:left w:val="none" w:sz="0" w:space="0" w:color="auto"/>
            <w:bottom w:val="none" w:sz="0" w:space="0" w:color="auto"/>
            <w:right w:val="none" w:sz="0" w:space="0" w:color="auto"/>
          </w:divBdr>
          <w:divsChild>
            <w:div w:id="229930101">
              <w:marLeft w:val="0"/>
              <w:marRight w:val="0"/>
              <w:marTop w:val="0"/>
              <w:marBottom w:val="0"/>
              <w:divBdr>
                <w:top w:val="none" w:sz="0" w:space="0" w:color="auto"/>
                <w:left w:val="none" w:sz="0" w:space="0" w:color="auto"/>
                <w:bottom w:val="none" w:sz="0" w:space="0" w:color="auto"/>
                <w:right w:val="none" w:sz="0" w:space="0" w:color="auto"/>
              </w:divBdr>
            </w:div>
          </w:divsChild>
        </w:div>
        <w:div w:id="1297948125">
          <w:marLeft w:val="0"/>
          <w:marRight w:val="0"/>
          <w:marTop w:val="0"/>
          <w:marBottom w:val="0"/>
          <w:divBdr>
            <w:top w:val="none" w:sz="0" w:space="0" w:color="auto"/>
            <w:left w:val="none" w:sz="0" w:space="0" w:color="auto"/>
            <w:bottom w:val="none" w:sz="0" w:space="0" w:color="auto"/>
            <w:right w:val="none" w:sz="0" w:space="0" w:color="auto"/>
          </w:divBdr>
          <w:divsChild>
            <w:div w:id="44448691">
              <w:marLeft w:val="0"/>
              <w:marRight w:val="0"/>
              <w:marTop w:val="0"/>
              <w:marBottom w:val="0"/>
              <w:divBdr>
                <w:top w:val="none" w:sz="0" w:space="0" w:color="auto"/>
                <w:left w:val="none" w:sz="0" w:space="0" w:color="auto"/>
                <w:bottom w:val="none" w:sz="0" w:space="0" w:color="auto"/>
                <w:right w:val="none" w:sz="0" w:space="0" w:color="auto"/>
              </w:divBdr>
            </w:div>
          </w:divsChild>
        </w:div>
        <w:div w:id="1393966750">
          <w:marLeft w:val="0"/>
          <w:marRight w:val="0"/>
          <w:marTop w:val="0"/>
          <w:marBottom w:val="0"/>
          <w:divBdr>
            <w:top w:val="none" w:sz="0" w:space="0" w:color="auto"/>
            <w:left w:val="none" w:sz="0" w:space="0" w:color="auto"/>
            <w:bottom w:val="none" w:sz="0" w:space="0" w:color="auto"/>
            <w:right w:val="none" w:sz="0" w:space="0" w:color="auto"/>
          </w:divBdr>
          <w:divsChild>
            <w:div w:id="1869637268">
              <w:marLeft w:val="0"/>
              <w:marRight w:val="0"/>
              <w:marTop w:val="0"/>
              <w:marBottom w:val="0"/>
              <w:divBdr>
                <w:top w:val="none" w:sz="0" w:space="0" w:color="auto"/>
                <w:left w:val="none" w:sz="0" w:space="0" w:color="auto"/>
                <w:bottom w:val="none" w:sz="0" w:space="0" w:color="auto"/>
                <w:right w:val="none" w:sz="0" w:space="0" w:color="auto"/>
              </w:divBdr>
            </w:div>
          </w:divsChild>
        </w:div>
        <w:div w:id="1416050103">
          <w:marLeft w:val="0"/>
          <w:marRight w:val="0"/>
          <w:marTop w:val="0"/>
          <w:marBottom w:val="0"/>
          <w:divBdr>
            <w:top w:val="none" w:sz="0" w:space="0" w:color="auto"/>
            <w:left w:val="none" w:sz="0" w:space="0" w:color="auto"/>
            <w:bottom w:val="none" w:sz="0" w:space="0" w:color="auto"/>
            <w:right w:val="none" w:sz="0" w:space="0" w:color="auto"/>
          </w:divBdr>
          <w:divsChild>
            <w:div w:id="866065469">
              <w:marLeft w:val="0"/>
              <w:marRight w:val="0"/>
              <w:marTop w:val="0"/>
              <w:marBottom w:val="0"/>
              <w:divBdr>
                <w:top w:val="none" w:sz="0" w:space="0" w:color="auto"/>
                <w:left w:val="none" w:sz="0" w:space="0" w:color="auto"/>
                <w:bottom w:val="none" w:sz="0" w:space="0" w:color="auto"/>
                <w:right w:val="none" w:sz="0" w:space="0" w:color="auto"/>
              </w:divBdr>
            </w:div>
          </w:divsChild>
        </w:div>
        <w:div w:id="1437867857">
          <w:marLeft w:val="0"/>
          <w:marRight w:val="0"/>
          <w:marTop w:val="0"/>
          <w:marBottom w:val="0"/>
          <w:divBdr>
            <w:top w:val="none" w:sz="0" w:space="0" w:color="auto"/>
            <w:left w:val="none" w:sz="0" w:space="0" w:color="auto"/>
            <w:bottom w:val="none" w:sz="0" w:space="0" w:color="auto"/>
            <w:right w:val="none" w:sz="0" w:space="0" w:color="auto"/>
          </w:divBdr>
          <w:divsChild>
            <w:div w:id="1408377093">
              <w:marLeft w:val="0"/>
              <w:marRight w:val="0"/>
              <w:marTop w:val="0"/>
              <w:marBottom w:val="0"/>
              <w:divBdr>
                <w:top w:val="none" w:sz="0" w:space="0" w:color="auto"/>
                <w:left w:val="none" w:sz="0" w:space="0" w:color="auto"/>
                <w:bottom w:val="none" w:sz="0" w:space="0" w:color="auto"/>
                <w:right w:val="none" w:sz="0" w:space="0" w:color="auto"/>
              </w:divBdr>
            </w:div>
          </w:divsChild>
        </w:div>
        <w:div w:id="1487672176">
          <w:marLeft w:val="0"/>
          <w:marRight w:val="0"/>
          <w:marTop w:val="0"/>
          <w:marBottom w:val="0"/>
          <w:divBdr>
            <w:top w:val="none" w:sz="0" w:space="0" w:color="auto"/>
            <w:left w:val="none" w:sz="0" w:space="0" w:color="auto"/>
            <w:bottom w:val="none" w:sz="0" w:space="0" w:color="auto"/>
            <w:right w:val="none" w:sz="0" w:space="0" w:color="auto"/>
          </w:divBdr>
          <w:divsChild>
            <w:div w:id="416437052">
              <w:marLeft w:val="0"/>
              <w:marRight w:val="0"/>
              <w:marTop w:val="0"/>
              <w:marBottom w:val="0"/>
              <w:divBdr>
                <w:top w:val="none" w:sz="0" w:space="0" w:color="auto"/>
                <w:left w:val="none" w:sz="0" w:space="0" w:color="auto"/>
                <w:bottom w:val="none" w:sz="0" w:space="0" w:color="auto"/>
                <w:right w:val="none" w:sz="0" w:space="0" w:color="auto"/>
              </w:divBdr>
            </w:div>
          </w:divsChild>
        </w:div>
        <w:div w:id="1521621153">
          <w:marLeft w:val="0"/>
          <w:marRight w:val="0"/>
          <w:marTop w:val="0"/>
          <w:marBottom w:val="0"/>
          <w:divBdr>
            <w:top w:val="none" w:sz="0" w:space="0" w:color="auto"/>
            <w:left w:val="none" w:sz="0" w:space="0" w:color="auto"/>
            <w:bottom w:val="none" w:sz="0" w:space="0" w:color="auto"/>
            <w:right w:val="none" w:sz="0" w:space="0" w:color="auto"/>
          </w:divBdr>
          <w:divsChild>
            <w:div w:id="1480265618">
              <w:marLeft w:val="0"/>
              <w:marRight w:val="0"/>
              <w:marTop w:val="0"/>
              <w:marBottom w:val="0"/>
              <w:divBdr>
                <w:top w:val="none" w:sz="0" w:space="0" w:color="auto"/>
                <w:left w:val="none" w:sz="0" w:space="0" w:color="auto"/>
                <w:bottom w:val="none" w:sz="0" w:space="0" w:color="auto"/>
                <w:right w:val="none" w:sz="0" w:space="0" w:color="auto"/>
              </w:divBdr>
            </w:div>
          </w:divsChild>
        </w:div>
        <w:div w:id="1522619984">
          <w:marLeft w:val="0"/>
          <w:marRight w:val="0"/>
          <w:marTop w:val="0"/>
          <w:marBottom w:val="0"/>
          <w:divBdr>
            <w:top w:val="none" w:sz="0" w:space="0" w:color="auto"/>
            <w:left w:val="none" w:sz="0" w:space="0" w:color="auto"/>
            <w:bottom w:val="none" w:sz="0" w:space="0" w:color="auto"/>
            <w:right w:val="none" w:sz="0" w:space="0" w:color="auto"/>
          </w:divBdr>
          <w:divsChild>
            <w:div w:id="727842938">
              <w:marLeft w:val="0"/>
              <w:marRight w:val="0"/>
              <w:marTop w:val="0"/>
              <w:marBottom w:val="0"/>
              <w:divBdr>
                <w:top w:val="none" w:sz="0" w:space="0" w:color="auto"/>
                <w:left w:val="none" w:sz="0" w:space="0" w:color="auto"/>
                <w:bottom w:val="none" w:sz="0" w:space="0" w:color="auto"/>
                <w:right w:val="none" w:sz="0" w:space="0" w:color="auto"/>
              </w:divBdr>
            </w:div>
          </w:divsChild>
        </w:div>
        <w:div w:id="1656640925">
          <w:marLeft w:val="0"/>
          <w:marRight w:val="0"/>
          <w:marTop w:val="0"/>
          <w:marBottom w:val="0"/>
          <w:divBdr>
            <w:top w:val="none" w:sz="0" w:space="0" w:color="auto"/>
            <w:left w:val="none" w:sz="0" w:space="0" w:color="auto"/>
            <w:bottom w:val="none" w:sz="0" w:space="0" w:color="auto"/>
            <w:right w:val="none" w:sz="0" w:space="0" w:color="auto"/>
          </w:divBdr>
          <w:divsChild>
            <w:div w:id="973485379">
              <w:marLeft w:val="0"/>
              <w:marRight w:val="0"/>
              <w:marTop w:val="0"/>
              <w:marBottom w:val="0"/>
              <w:divBdr>
                <w:top w:val="none" w:sz="0" w:space="0" w:color="auto"/>
                <w:left w:val="none" w:sz="0" w:space="0" w:color="auto"/>
                <w:bottom w:val="none" w:sz="0" w:space="0" w:color="auto"/>
                <w:right w:val="none" w:sz="0" w:space="0" w:color="auto"/>
              </w:divBdr>
            </w:div>
          </w:divsChild>
        </w:div>
        <w:div w:id="1667325583">
          <w:marLeft w:val="0"/>
          <w:marRight w:val="0"/>
          <w:marTop w:val="0"/>
          <w:marBottom w:val="0"/>
          <w:divBdr>
            <w:top w:val="none" w:sz="0" w:space="0" w:color="auto"/>
            <w:left w:val="none" w:sz="0" w:space="0" w:color="auto"/>
            <w:bottom w:val="none" w:sz="0" w:space="0" w:color="auto"/>
            <w:right w:val="none" w:sz="0" w:space="0" w:color="auto"/>
          </w:divBdr>
          <w:divsChild>
            <w:div w:id="2068139723">
              <w:marLeft w:val="0"/>
              <w:marRight w:val="0"/>
              <w:marTop w:val="0"/>
              <w:marBottom w:val="0"/>
              <w:divBdr>
                <w:top w:val="none" w:sz="0" w:space="0" w:color="auto"/>
                <w:left w:val="none" w:sz="0" w:space="0" w:color="auto"/>
                <w:bottom w:val="none" w:sz="0" w:space="0" w:color="auto"/>
                <w:right w:val="none" w:sz="0" w:space="0" w:color="auto"/>
              </w:divBdr>
            </w:div>
          </w:divsChild>
        </w:div>
        <w:div w:id="1870872108">
          <w:marLeft w:val="0"/>
          <w:marRight w:val="0"/>
          <w:marTop w:val="0"/>
          <w:marBottom w:val="0"/>
          <w:divBdr>
            <w:top w:val="none" w:sz="0" w:space="0" w:color="auto"/>
            <w:left w:val="none" w:sz="0" w:space="0" w:color="auto"/>
            <w:bottom w:val="none" w:sz="0" w:space="0" w:color="auto"/>
            <w:right w:val="none" w:sz="0" w:space="0" w:color="auto"/>
          </w:divBdr>
          <w:divsChild>
            <w:div w:id="1587615525">
              <w:marLeft w:val="0"/>
              <w:marRight w:val="0"/>
              <w:marTop w:val="0"/>
              <w:marBottom w:val="0"/>
              <w:divBdr>
                <w:top w:val="none" w:sz="0" w:space="0" w:color="auto"/>
                <w:left w:val="none" w:sz="0" w:space="0" w:color="auto"/>
                <w:bottom w:val="none" w:sz="0" w:space="0" w:color="auto"/>
                <w:right w:val="none" w:sz="0" w:space="0" w:color="auto"/>
              </w:divBdr>
            </w:div>
          </w:divsChild>
        </w:div>
        <w:div w:id="1949043947">
          <w:marLeft w:val="0"/>
          <w:marRight w:val="0"/>
          <w:marTop w:val="0"/>
          <w:marBottom w:val="0"/>
          <w:divBdr>
            <w:top w:val="none" w:sz="0" w:space="0" w:color="auto"/>
            <w:left w:val="none" w:sz="0" w:space="0" w:color="auto"/>
            <w:bottom w:val="none" w:sz="0" w:space="0" w:color="auto"/>
            <w:right w:val="none" w:sz="0" w:space="0" w:color="auto"/>
          </w:divBdr>
          <w:divsChild>
            <w:div w:id="1446343981">
              <w:marLeft w:val="0"/>
              <w:marRight w:val="0"/>
              <w:marTop w:val="0"/>
              <w:marBottom w:val="0"/>
              <w:divBdr>
                <w:top w:val="none" w:sz="0" w:space="0" w:color="auto"/>
                <w:left w:val="none" w:sz="0" w:space="0" w:color="auto"/>
                <w:bottom w:val="none" w:sz="0" w:space="0" w:color="auto"/>
                <w:right w:val="none" w:sz="0" w:space="0" w:color="auto"/>
              </w:divBdr>
            </w:div>
          </w:divsChild>
        </w:div>
        <w:div w:id="1969506988">
          <w:marLeft w:val="0"/>
          <w:marRight w:val="0"/>
          <w:marTop w:val="0"/>
          <w:marBottom w:val="0"/>
          <w:divBdr>
            <w:top w:val="none" w:sz="0" w:space="0" w:color="auto"/>
            <w:left w:val="none" w:sz="0" w:space="0" w:color="auto"/>
            <w:bottom w:val="none" w:sz="0" w:space="0" w:color="auto"/>
            <w:right w:val="none" w:sz="0" w:space="0" w:color="auto"/>
          </w:divBdr>
          <w:divsChild>
            <w:div w:id="947389653">
              <w:marLeft w:val="0"/>
              <w:marRight w:val="0"/>
              <w:marTop w:val="0"/>
              <w:marBottom w:val="0"/>
              <w:divBdr>
                <w:top w:val="none" w:sz="0" w:space="0" w:color="auto"/>
                <w:left w:val="none" w:sz="0" w:space="0" w:color="auto"/>
                <w:bottom w:val="none" w:sz="0" w:space="0" w:color="auto"/>
                <w:right w:val="none" w:sz="0" w:space="0" w:color="auto"/>
              </w:divBdr>
            </w:div>
          </w:divsChild>
        </w:div>
        <w:div w:id="2032144150">
          <w:marLeft w:val="0"/>
          <w:marRight w:val="0"/>
          <w:marTop w:val="0"/>
          <w:marBottom w:val="0"/>
          <w:divBdr>
            <w:top w:val="none" w:sz="0" w:space="0" w:color="auto"/>
            <w:left w:val="none" w:sz="0" w:space="0" w:color="auto"/>
            <w:bottom w:val="none" w:sz="0" w:space="0" w:color="auto"/>
            <w:right w:val="none" w:sz="0" w:space="0" w:color="auto"/>
          </w:divBdr>
          <w:divsChild>
            <w:div w:id="383599410">
              <w:marLeft w:val="0"/>
              <w:marRight w:val="0"/>
              <w:marTop w:val="0"/>
              <w:marBottom w:val="0"/>
              <w:divBdr>
                <w:top w:val="none" w:sz="0" w:space="0" w:color="auto"/>
                <w:left w:val="none" w:sz="0" w:space="0" w:color="auto"/>
                <w:bottom w:val="none" w:sz="0" w:space="0" w:color="auto"/>
                <w:right w:val="none" w:sz="0" w:space="0" w:color="auto"/>
              </w:divBdr>
            </w:div>
          </w:divsChild>
        </w:div>
        <w:div w:id="2063629297">
          <w:marLeft w:val="0"/>
          <w:marRight w:val="0"/>
          <w:marTop w:val="0"/>
          <w:marBottom w:val="0"/>
          <w:divBdr>
            <w:top w:val="none" w:sz="0" w:space="0" w:color="auto"/>
            <w:left w:val="none" w:sz="0" w:space="0" w:color="auto"/>
            <w:bottom w:val="none" w:sz="0" w:space="0" w:color="auto"/>
            <w:right w:val="none" w:sz="0" w:space="0" w:color="auto"/>
          </w:divBdr>
          <w:divsChild>
            <w:div w:id="1419404492">
              <w:marLeft w:val="0"/>
              <w:marRight w:val="0"/>
              <w:marTop w:val="0"/>
              <w:marBottom w:val="0"/>
              <w:divBdr>
                <w:top w:val="none" w:sz="0" w:space="0" w:color="auto"/>
                <w:left w:val="none" w:sz="0" w:space="0" w:color="auto"/>
                <w:bottom w:val="none" w:sz="0" w:space="0" w:color="auto"/>
                <w:right w:val="none" w:sz="0" w:space="0" w:color="auto"/>
              </w:divBdr>
            </w:div>
          </w:divsChild>
        </w:div>
        <w:div w:id="2099399405">
          <w:marLeft w:val="0"/>
          <w:marRight w:val="0"/>
          <w:marTop w:val="0"/>
          <w:marBottom w:val="0"/>
          <w:divBdr>
            <w:top w:val="none" w:sz="0" w:space="0" w:color="auto"/>
            <w:left w:val="none" w:sz="0" w:space="0" w:color="auto"/>
            <w:bottom w:val="none" w:sz="0" w:space="0" w:color="auto"/>
            <w:right w:val="none" w:sz="0" w:space="0" w:color="auto"/>
          </w:divBdr>
          <w:divsChild>
            <w:div w:id="926882874">
              <w:marLeft w:val="0"/>
              <w:marRight w:val="0"/>
              <w:marTop w:val="0"/>
              <w:marBottom w:val="0"/>
              <w:divBdr>
                <w:top w:val="none" w:sz="0" w:space="0" w:color="auto"/>
                <w:left w:val="none" w:sz="0" w:space="0" w:color="auto"/>
                <w:bottom w:val="none" w:sz="0" w:space="0" w:color="auto"/>
                <w:right w:val="none" w:sz="0" w:space="0" w:color="auto"/>
              </w:divBdr>
            </w:div>
          </w:divsChild>
        </w:div>
        <w:div w:id="2126999541">
          <w:marLeft w:val="0"/>
          <w:marRight w:val="0"/>
          <w:marTop w:val="0"/>
          <w:marBottom w:val="0"/>
          <w:divBdr>
            <w:top w:val="none" w:sz="0" w:space="0" w:color="auto"/>
            <w:left w:val="none" w:sz="0" w:space="0" w:color="auto"/>
            <w:bottom w:val="none" w:sz="0" w:space="0" w:color="auto"/>
            <w:right w:val="none" w:sz="0" w:space="0" w:color="auto"/>
          </w:divBdr>
          <w:divsChild>
            <w:div w:id="1573657435">
              <w:marLeft w:val="0"/>
              <w:marRight w:val="0"/>
              <w:marTop w:val="0"/>
              <w:marBottom w:val="0"/>
              <w:divBdr>
                <w:top w:val="none" w:sz="0" w:space="0" w:color="auto"/>
                <w:left w:val="none" w:sz="0" w:space="0" w:color="auto"/>
                <w:bottom w:val="none" w:sz="0" w:space="0" w:color="auto"/>
                <w:right w:val="none" w:sz="0" w:space="0" w:color="auto"/>
              </w:divBdr>
            </w:div>
          </w:divsChild>
        </w:div>
        <w:div w:id="2139449407">
          <w:marLeft w:val="0"/>
          <w:marRight w:val="0"/>
          <w:marTop w:val="0"/>
          <w:marBottom w:val="0"/>
          <w:divBdr>
            <w:top w:val="none" w:sz="0" w:space="0" w:color="auto"/>
            <w:left w:val="none" w:sz="0" w:space="0" w:color="auto"/>
            <w:bottom w:val="none" w:sz="0" w:space="0" w:color="auto"/>
            <w:right w:val="none" w:sz="0" w:space="0" w:color="auto"/>
          </w:divBdr>
          <w:divsChild>
            <w:div w:id="982662221">
              <w:marLeft w:val="0"/>
              <w:marRight w:val="0"/>
              <w:marTop w:val="0"/>
              <w:marBottom w:val="0"/>
              <w:divBdr>
                <w:top w:val="none" w:sz="0" w:space="0" w:color="auto"/>
                <w:left w:val="none" w:sz="0" w:space="0" w:color="auto"/>
                <w:bottom w:val="none" w:sz="0" w:space="0" w:color="auto"/>
                <w:right w:val="none" w:sz="0" w:space="0" w:color="auto"/>
              </w:divBdr>
            </w:div>
          </w:divsChild>
        </w:div>
        <w:div w:id="2141027476">
          <w:marLeft w:val="0"/>
          <w:marRight w:val="0"/>
          <w:marTop w:val="0"/>
          <w:marBottom w:val="0"/>
          <w:divBdr>
            <w:top w:val="none" w:sz="0" w:space="0" w:color="auto"/>
            <w:left w:val="none" w:sz="0" w:space="0" w:color="auto"/>
            <w:bottom w:val="none" w:sz="0" w:space="0" w:color="auto"/>
            <w:right w:val="none" w:sz="0" w:space="0" w:color="auto"/>
          </w:divBdr>
          <w:divsChild>
            <w:div w:id="20865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sv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dnerstruktur\Vorlagen\Vorlage%20Dokumentationen_02_NEHM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CA9B0B81E3CB9409C129017DE6E9DDD" ma:contentTypeVersion="13" ma:contentTypeDescription="Ein neues Dokument erstellen." ma:contentTypeScope="" ma:versionID="b4d33a61f6d93acd2f5bb33bcd02c3da">
  <xsd:schema xmlns:xsd="http://www.w3.org/2001/XMLSchema" xmlns:xs="http://www.w3.org/2001/XMLSchema" xmlns:p="http://schemas.microsoft.com/office/2006/metadata/properties" xmlns:ns3="5377820a-2d68-4adb-aaae-bcf0ba6bf8f0" xmlns:ns4="5835faf6-6bc7-44cd-9638-9d00e184b482" targetNamespace="http://schemas.microsoft.com/office/2006/metadata/properties" ma:root="true" ma:fieldsID="1e23a8e84f7c9cb6cabb5016b2cfc6c5" ns3:_="" ns4:_="">
    <xsd:import namespace="5377820a-2d68-4adb-aaae-bcf0ba6bf8f0"/>
    <xsd:import namespace="5835faf6-6bc7-44cd-9638-9d00e184b4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7820a-2d68-4adb-aaae-bcf0ba6b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35faf6-6bc7-44cd-9638-9d00e184b48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5D020-04E0-41C1-B9BD-0050E5E6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7820a-2d68-4adb-aaae-bcf0ba6bf8f0"/>
    <ds:schemaRef ds:uri="5835faf6-6bc7-44cd-9638-9d00e184b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BEEE5-1960-4936-9CCD-7A2311A5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4976D4-C4A9-422B-B3BB-883BC4C212E0}">
  <ds:schemaRefs>
    <ds:schemaRef ds:uri="http://schemas.microsoft.com/sharepoint/v3/contenttype/forms"/>
  </ds:schemaRefs>
</ds:datastoreItem>
</file>

<file path=customXml/itemProps4.xml><?xml version="1.0" encoding="utf-8"?>
<ds:datastoreItem xmlns:ds="http://schemas.openxmlformats.org/officeDocument/2006/customXml" ds:itemID="{01E3B609-E88A-4673-A00A-BB0F1AE9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Dokumentationen_02_NEHMEN</Template>
  <TotalTime>0</TotalTime>
  <Pages>16</Pages>
  <Words>621</Words>
  <Characters>3914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4526</CharactersWithSpaces>
  <SharedDoc>false</SharedDoc>
  <HLinks>
    <vt:vector size="1176" baseType="variant">
      <vt:variant>
        <vt:i4>65539</vt:i4>
      </vt:variant>
      <vt:variant>
        <vt:i4>1290</vt:i4>
      </vt:variant>
      <vt:variant>
        <vt:i4>0</vt:i4>
      </vt:variant>
      <vt:variant>
        <vt:i4>5</vt:i4>
      </vt:variant>
      <vt:variant>
        <vt:lpwstr>https://browserleaks.com/</vt:lpwstr>
      </vt:variant>
      <vt:variant>
        <vt:lpwstr/>
      </vt:variant>
      <vt:variant>
        <vt:i4>3211306</vt:i4>
      </vt:variant>
      <vt:variant>
        <vt:i4>1149</vt:i4>
      </vt:variant>
      <vt:variant>
        <vt:i4>0</vt:i4>
      </vt:variant>
      <vt:variant>
        <vt:i4>5</vt:i4>
      </vt:variant>
      <vt:variant>
        <vt:lpwstr>http://www.hermes.admin.ch/</vt:lpwstr>
      </vt:variant>
      <vt:variant>
        <vt:lpwstr/>
      </vt:variant>
      <vt:variant>
        <vt:i4>8257651</vt:i4>
      </vt:variant>
      <vt:variant>
        <vt:i4>1131</vt:i4>
      </vt:variant>
      <vt:variant>
        <vt:i4>0</vt:i4>
      </vt:variant>
      <vt:variant>
        <vt:i4>5</vt:i4>
      </vt:variant>
      <vt:variant>
        <vt:lpwstr>https://www.thomasmaurer.ch/2018/05/how-to-install-vpn-on-windows-server-2019/</vt:lpwstr>
      </vt:variant>
      <vt:variant>
        <vt:lpwstr/>
      </vt:variant>
      <vt:variant>
        <vt:i4>3670103</vt:i4>
      </vt:variant>
      <vt:variant>
        <vt:i4>1128</vt:i4>
      </vt:variant>
      <vt:variant>
        <vt:i4>0</vt:i4>
      </vt:variant>
      <vt:variant>
        <vt:i4>5</vt:i4>
      </vt:variant>
      <vt:variant>
        <vt:lpwstr>https://www.dell.com/de-ch/work/shop/server-storage-und-netzwerke/poweredge-t440-full-configuration/spd/poweredge-t440/emea_t440_vi_vp?configurationid=5f1c907a-2492-4f58-914f-1b42998e3f00</vt:lpwstr>
      </vt:variant>
      <vt:variant>
        <vt:lpwstr/>
      </vt:variant>
      <vt:variant>
        <vt:i4>6357082</vt:i4>
      </vt:variant>
      <vt:variant>
        <vt:i4>1125</vt:i4>
      </vt:variant>
      <vt:variant>
        <vt:i4>0</vt:i4>
      </vt:variant>
      <vt:variant>
        <vt:i4>5</vt:i4>
      </vt:variant>
      <vt:variant>
        <vt:lpwstr>https://www.dell.com/de-ch/work/shop/server-storage-und-netzwerke/poweredge-t440-full-configuration/spd/poweredge-t440/emea_t440_vi_vp?configurationid=ec201fbd-44eb-484a-b9a8-0eb463405c2c</vt:lpwstr>
      </vt:variant>
      <vt:variant>
        <vt:lpwstr/>
      </vt:variant>
      <vt:variant>
        <vt:i4>3539027</vt:i4>
      </vt:variant>
      <vt:variant>
        <vt:i4>1122</vt:i4>
      </vt:variant>
      <vt:variant>
        <vt:i4>0</vt:i4>
      </vt:variant>
      <vt:variant>
        <vt:i4>5</vt:i4>
      </vt:variant>
      <vt:variant>
        <vt:lpwstr>https://www.dell.com/de-ch/work/shop/server-storage-und-netzwerke/poweredge-t440-full-configuration/spd/poweredge-t440/emea_t440_vi_vp?configurationid=ff3e386d-6a67-4cf4-9b3e-92133e817543</vt:lpwstr>
      </vt:variant>
      <vt:variant>
        <vt:lpwstr/>
      </vt:variant>
      <vt:variant>
        <vt:i4>2424857</vt:i4>
      </vt:variant>
      <vt:variant>
        <vt:i4>1119</vt:i4>
      </vt:variant>
      <vt:variant>
        <vt:i4>0</vt:i4>
      </vt:variant>
      <vt:variant>
        <vt:i4>5</vt:i4>
      </vt:variant>
      <vt:variant>
        <vt:lpwstr>https://www.dell.com/de-ch/work/shop/workstations/precision-3240-compact/spd/precision-3240-workstation/s005p3240cffw11wer_vi?configurationid=a3a31e7a-cb00-4b11-a3b8-eb82b140e735</vt:lpwstr>
      </vt:variant>
      <vt:variant>
        <vt:lpwstr/>
      </vt:variant>
      <vt:variant>
        <vt:i4>6225929</vt:i4>
      </vt:variant>
      <vt:variant>
        <vt:i4>1116</vt:i4>
      </vt:variant>
      <vt:variant>
        <vt:i4>0</vt:i4>
      </vt:variant>
      <vt:variant>
        <vt:i4>5</vt:i4>
      </vt:variant>
      <vt:variant>
        <vt:lpwstr>https://www.digitec.ch/de/s1/product/logitech-mk295-silent-ch-kabellos-tastatur-13695332?supplier=3204073</vt:lpwstr>
      </vt:variant>
      <vt:variant>
        <vt:lpwstr/>
      </vt:variant>
      <vt:variant>
        <vt:i4>3342389</vt:i4>
      </vt:variant>
      <vt:variant>
        <vt:i4>1113</vt:i4>
      </vt:variant>
      <vt:variant>
        <vt:i4>0</vt:i4>
      </vt:variant>
      <vt:variant>
        <vt:i4>5</vt:i4>
      </vt:variant>
      <vt:variant>
        <vt:lpwstr>https://www.digitec.ch/de/s1/product/philips-v-line-273v7qdsb-27-1920-x-1080-pixels-monitor-6337353</vt:lpwstr>
      </vt:variant>
      <vt:variant>
        <vt:lpwstr/>
      </vt:variant>
      <vt:variant>
        <vt:i4>1048636</vt:i4>
      </vt:variant>
      <vt:variant>
        <vt:i4>1106</vt:i4>
      </vt:variant>
      <vt:variant>
        <vt:i4>0</vt:i4>
      </vt:variant>
      <vt:variant>
        <vt:i4>5</vt:i4>
      </vt:variant>
      <vt:variant>
        <vt:lpwstr/>
      </vt:variant>
      <vt:variant>
        <vt:lpwstr>_Toc88732519</vt:lpwstr>
      </vt:variant>
      <vt:variant>
        <vt:i4>1114172</vt:i4>
      </vt:variant>
      <vt:variant>
        <vt:i4>1100</vt:i4>
      </vt:variant>
      <vt:variant>
        <vt:i4>0</vt:i4>
      </vt:variant>
      <vt:variant>
        <vt:i4>5</vt:i4>
      </vt:variant>
      <vt:variant>
        <vt:lpwstr/>
      </vt:variant>
      <vt:variant>
        <vt:lpwstr>_Toc88732518</vt:lpwstr>
      </vt:variant>
      <vt:variant>
        <vt:i4>1966140</vt:i4>
      </vt:variant>
      <vt:variant>
        <vt:i4>1094</vt:i4>
      </vt:variant>
      <vt:variant>
        <vt:i4>0</vt:i4>
      </vt:variant>
      <vt:variant>
        <vt:i4>5</vt:i4>
      </vt:variant>
      <vt:variant>
        <vt:lpwstr/>
      </vt:variant>
      <vt:variant>
        <vt:lpwstr>_Toc88732517</vt:lpwstr>
      </vt:variant>
      <vt:variant>
        <vt:i4>2031676</vt:i4>
      </vt:variant>
      <vt:variant>
        <vt:i4>1088</vt:i4>
      </vt:variant>
      <vt:variant>
        <vt:i4>0</vt:i4>
      </vt:variant>
      <vt:variant>
        <vt:i4>5</vt:i4>
      </vt:variant>
      <vt:variant>
        <vt:lpwstr/>
      </vt:variant>
      <vt:variant>
        <vt:lpwstr>_Toc88732516</vt:lpwstr>
      </vt:variant>
      <vt:variant>
        <vt:i4>1835068</vt:i4>
      </vt:variant>
      <vt:variant>
        <vt:i4>1082</vt:i4>
      </vt:variant>
      <vt:variant>
        <vt:i4>0</vt:i4>
      </vt:variant>
      <vt:variant>
        <vt:i4>5</vt:i4>
      </vt:variant>
      <vt:variant>
        <vt:lpwstr/>
      </vt:variant>
      <vt:variant>
        <vt:lpwstr>_Toc88732515</vt:lpwstr>
      </vt:variant>
      <vt:variant>
        <vt:i4>1900604</vt:i4>
      </vt:variant>
      <vt:variant>
        <vt:i4>1076</vt:i4>
      </vt:variant>
      <vt:variant>
        <vt:i4>0</vt:i4>
      </vt:variant>
      <vt:variant>
        <vt:i4>5</vt:i4>
      </vt:variant>
      <vt:variant>
        <vt:lpwstr/>
      </vt:variant>
      <vt:variant>
        <vt:lpwstr>_Toc88732514</vt:lpwstr>
      </vt:variant>
      <vt:variant>
        <vt:i4>1703996</vt:i4>
      </vt:variant>
      <vt:variant>
        <vt:i4>1070</vt:i4>
      </vt:variant>
      <vt:variant>
        <vt:i4>0</vt:i4>
      </vt:variant>
      <vt:variant>
        <vt:i4>5</vt:i4>
      </vt:variant>
      <vt:variant>
        <vt:lpwstr/>
      </vt:variant>
      <vt:variant>
        <vt:lpwstr>_Toc88732513</vt:lpwstr>
      </vt:variant>
      <vt:variant>
        <vt:i4>1769532</vt:i4>
      </vt:variant>
      <vt:variant>
        <vt:i4>1064</vt:i4>
      </vt:variant>
      <vt:variant>
        <vt:i4>0</vt:i4>
      </vt:variant>
      <vt:variant>
        <vt:i4>5</vt:i4>
      </vt:variant>
      <vt:variant>
        <vt:lpwstr/>
      </vt:variant>
      <vt:variant>
        <vt:lpwstr>_Toc88732512</vt:lpwstr>
      </vt:variant>
      <vt:variant>
        <vt:i4>1572924</vt:i4>
      </vt:variant>
      <vt:variant>
        <vt:i4>1058</vt:i4>
      </vt:variant>
      <vt:variant>
        <vt:i4>0</vt:i4>
      </vt:variant>
      <vt:variant>
        <vt:i4>5</vt:i4>
      </vt:variant>
      <vt:variant>
        <vt:lpwstr/>
      </vt:variant>
      <vt:variant>
        <vt:lpwstr>_Toc88732511</vt:lpwstr>
      </vt:variant>
      <vt:variant>
        <vt:i4>1638460</vt:i4>
      </vt:variant>
      <vt:variant>
        <vt:i4>1052</vt:i4>
      </vt:variant>
      <vt:variant>
        <vt:i4>0</vt:i4>
      </vt:variant>
      <vt:variant>
        <vt:i4>5</vt:i4>
      </vt:variant>
      <vt:variant>
        <vt:lpwstr/>
      </vt:variant>
      <vt:variant>
        <vt:lpwstr>_Toc88732510</vt:lpwstr>
      </vt:variant>
      <vt:variant>
        <vt:i4>1048637</vt:i4>
      </vt:variant>
      <vt:variant>
        <vt:i4>1046</vt:i4>
      </vt:variant>
      <vt:variant>
        <vt:i4>0</vt:i4>
      </vt:variant>
      <vt:variant>
        <vt:i4>5</vt:i4>
      </vt:variant>
      <vt:variant>
        <vt:lpwstr/>
      </vt:variant>
      <vt:variant>
        <vt:lpwstr>_Toc88732509</vt:lpwstr>
      </vt:variant>
      <vt:variant>
        <vt:i4>1572924</vt:i4>
      </vt:variant>
      <vt:variant>
        <vt:i4>1037</vt:i4>
      </vt:variant>
      <vt:variant>
        <vt:i4>0</vt:i4>
      </vt:variant>
      <vt:variant>
        <vt:i4>5</vt:i4>
      </vt:variant>
      <vt:variant>
        <vt:lpwstr/>
      </vt:variant>
      <vt:variant>
        <vt:lpwstr>_Toc88733004</vt:lpwstr>
      </vt:variant>
      <vt:variant>
        <vt:i4>2031676</vt:i4>
      </vt:variant>
      <vt:variant>
        <vt:i4>1031</vt:i4>
      </vt:variant>
      <vt:variant>
        <vt:i4>0</vt:i4>
      </vt:variant>
      <vt:variant>
        <vt:i4>5</vt:i4>
      </vt:variant>
      <vt:variant>
        <vt:lpwstr/>
      </vt:variant>
      <vt:variant>
        <vt:lpwstr>_Toc88733003</vt:lpwstr>
      </vt:variant>
      <vt:variant>
        <vt:i4>1966140</vt:i4>
      </vt:variant>
      <vt:variant>
        <vt:i4>1025</vt:i4>
      </vt:variant>
      <vt:variant>
        <vt:i4>0</vt:i4>
      </vt:variant>
      <vt:variant>
        <vt:i4>5</vt:i4>
      </vt:variant>
      <vt:variant>
        <vt:lpwstr/>
      </vt:variant>
      <vt:variant>
        <vt:lpwstr>_Toc88733002</vt:lpwstr>
      </vt:variant>
      <vt:variant>
        <vt:i4>1900604</vt:i4>
      </vt:variant>
      <vt:variant>
        <vt:i4>1019</vt:i4>
      </vt:variant>
      <vt:variant>
        <vt:i4>0</vt:i4>
      </vt:variant>
      <vt:variant>
        <vt:i4>5</vt:i4>
      </vt:variant>
      <vt:variant>
        <vt:lpwstr/>
      </vt:variant>
      <vt:variant>
        <vt:lpwstr>_Toc88733001</vt:lpwstr>
      </vt:variant>
      <vt:variant>
        <vt:i4>1835068</vt:i4>
      </vt:variant>
      <vt:variant>
        <vt:i4>1013</vt:i4>
      </vt:variant>
      <vt:variant>
        <vt:i4>0</vt:i4>
      </vt:variant>
      <vt:variant>
        <vt:i4>5</vt:i4>
      </vt:variant>
      <vt:variant>
        <vt:lpwstr/>
      </vt:variant>
      <vt:variant>
        <vt:lpwstr>_Toc88733000</vt:lpwstr>
      </vt:variant>
      <vt:variant>
        <vt:i4>1835060</vt:i4>
      </vt:variant>
      <vt:variant>
        <vt:i4>1007</vt:i4>
      </vt:variant>
      <vt:variant>
        <vt:i4>0</vt:i4>
      </vt:variant>
      <vt:variant>
        <vt:i4>5</vt:i4>
      </vt:variant>
      <vt:variant>
        <vt:lpwstr/>
      </vt:variant>
      <vt:variant>
        <vt:lpwstr>_Toc88732999</vt:lpwstr>
      </vt:variant>
      <vt:variant>
        <vt:i4>1900596</vt:i4>
      </vt:variant>
      <vt:variant>
        <vt:i4>1001</vt:i4>
      </vt:variant>
      <vt:variant>
        <vt:i4>0</vt:i4>
      </vt:variant>
      <vt:variant>
        <vt:i4>5</vt:i4>
      </vt:variant>
      <vt:variant>
        <vt:lpwstr/>
      </vt:variant>
      <vt:variant>
        <vt:lpwstr>_Toc88732998</vt:lpwstr>
      </vt:variant>
      <vt:variant>
        <vt:i4>1179700</vt:i4>
      </vt:variant>
      <vt:variant>
        <vt:i4>995</vt:i4>
      </vt:variant>
      <vt:variant>
        <vt:i4>0</vt:i4>
      </vt:variant>
      <vt:variant>
        <vt:i4>5</vt:i4>
      </vt:variant>
      <vt:variant>
        <vt:lpwstr/>
      </vt:variant>
      <vt:variant>
        <vt:lpwstr>_Toc88732997</vt:lpwstr>
      </vt:variant>
      <vt:variant>
        <vt:i4>1245236</vt:i4>
      </vt:variant>
      <vt:variant>
        <vt:i4>989</vt:i4>
      </vt:variant>
      <vt:variant>
        <vt:i4>0</vt:i4>
      </vt:variant>
      <vt:variant>
        <vt:i4>5</vt:i4>
      </vt:variant>
      <vt:variant>
        <vt:lpwstr/>
      </vt:variant>
      <vt:variant>
        <vt:lpwstr>_Toc88732996</vt:lpwstr>
      </vt:variant>
      <vt:variant>
        <vt:i4>1048628</vt:i4>
      </vt:variant>
      <vt:variant>
        <vt:i4>983</vt:i4>
      </vt:variant>
      <vt:variant>
        <vt:i4>0</vt:i4>
      </vt:variant>
      <vt:variant>
        <vt:i4>5</vt:i4>
      </vt:variant>
      <vt:variant>
        <vt:lpwstr/>
      </vt:variant>
      <vt:variant>
        <vt:lpwstr>_Toc88732995</vt:lpwstr>
      </vt:variant>
      <vt:variant>
        <vt:i4>1114164</vt:i4>
      </vt:variant>
      <vt:variant>
        <vt:i4>977</vt:i4>
      </vt:variant>
      <vt:variant>
        <vt:i4>0</vt:i4>
      </vt:variant>
      <vt:variant>
        <vt:i4>5</vt:i4>
      </vt:variant>
      <vt:variant>
        <vt:lpwstr/>
      </vt:variant>
      <vt:variant>
        <vt:lpwstr>_Toc88732994</vt:lpwstr>
      </vt:variant>
      <vt:variant>
        <vt:i4>1441844</vt:i4>
      </vt:variant>
      <vt:variant>
        <vt:i4>971</vt:i4>
      </vt:variant>
      <vt:variant>
        <vt:i4>0</vt:i4>
      </vt:variant>
      <vt:variant>
        <vt:i4>5</vt:i4>
      </vt:variant>
      <vt:variant>
        <vt:lpwstr/>
      </vt:variant>
      <vt:variant>
        <vt:lpwstr>_Toc88732993</vt:lpwstr>
      </vt:variant>
      <vt:variant>
        <vt:i4>1507380</vt:i4>
      </vt:variant>
      <vt:variant>
        <vt:i4>965</vt:i4>
      </vt:variant>
      <vt:variant>
        <vt:i4>0</vt:i4>
      </vt:variant>
      <vt:variant>
        <vt:i4>5</vt:i4>
      </vt:variant>
      <vt:variant>
        <vt:lpwstr/>
      </vt:variant>
      <vt:variant>
        <vt:lpwstr>_Toc88732992</vt:lpwstr>
      </vt:variant>
      <vt:variant>
        <vt:i4>1310772</vt:i4>
      </vt:variant>
      <vt:variant>
        <vt:i4>959</vt:i4>
      </vt:variant>
      <vt:variant>
        <vt:i4>0</vt:i4>
      </vt:variant>
      <vt:variant>
        <vt:i4>5</vt:i4>
      </vt:variant>
      <vt:variant>
        <vt:lpwstr/>
      </vt:variant>
      <vt:variant>
        <vt:lpwstr>_Toc88732991</vt:lpwstr>
      </vt:variant>
      <vt:variant>
        <vt:i4>1376308</vt:i4>
      </vt:variant>
      <vt:variant>
        <vt:i4>953</vt:i4>
      </vt:variant>
      <vt:variant>
        <vt:i4>0</vt:i4>
      </vt:variant>
      <vt:variant>
        <vt:i4>5</vt:i4>
      </vt:variant>
      <vt:variant>
        <vt:lpwstr/>
      </vt:variant>
      <vt:variant>
        <vt:lpwstr>_Toc88732990</vt:lpwstr>
      </vt:variant>
      <vt:variant>
        <vt:i4>1835061</vt:i4>
      </vt:variant>
      <vt:variant>
        <vt:i4>947</vt:i4>
      </vt:variant>
      <vt:variant>
        <vt:i4>0</vt:i4>
      </vt:variant>
      <vt:variant>
        <vt:i4>5</vt:i4>
      </vt:variant>
      <vt:variant>
        <vt:lpwstr/>
      </vt:variant>
      <vt:variant>
        <vt:lpwstr>_Toc88732989</vt:lpwstr>
      </vt:variant>
      <vt:variant>
        <vt:i4>1900597</vt:i4>
      </vt:variant>
      <vt:variant>
        <vt:i4>941</vt:i4>
      </vt:variant>
      <vt:variant>
        <vt:i4>0</vt:i4>
      </vt:variant>
      <vt:variant>
        <vt:i4>5</vt:i4>
      </vt:variant>
      <vt:variant>
        <vt:lpwstr/>
      </vt:variant>
      <vt:variant>
        <vt:lpwstr>_Toc88732988</vt:lpwstr>
      </vt:variant>
      <vt:variant>
        <vt:i4>1179701</vt:i4>
      </vt:variant>
      <vt:variant>
        <vt:i4>935</vt:i4>
      </vt:variant>
      <vt:variant>
        <vt:i4>0</vt:i4>
      </vt:variant>
      <vt:variant>
        <vt:i4>5</vt:i4>
      </vt:variant>
      <vt:variant>
        <vt:lpwstr/>
      </vt:variant>
      <vt:variant>
        <vt:lpwstr>_Toc88732987</vt:lpwstr>
      </vt:variant>
      <vt:variant>
        <vt:i4>1245237</vt:i4>
      </vt:variant>
      <vt:variant>
        <vt:i4>929</vt:i4>
      </vt:variant>
      <vt:variant>
        <vt:i4>0</vt:i4>
      </vt:variant>
      <vt:variant>
        <vt:i4>5</vt:i4>
      </vt:variant>
      <vt:variant>
        <vt:lpwstr/>
      </vt:variant>
      <vt:variant>
        <vt:lpwstr>_Toc88732986</vt:lpwstr>
      </vt:variant>
      <vt:variant>
        <vt:i4>1048629</vt:i4>
      </vt:variant>
      <vt:variant>
        <vt:i4>923</vt:i4>
      </vt:variant>
      <vt:variant>
        <vt:i4>0</vt:i4>
      </vt:variant>
      <vt:variant>
        <vt:i4>5</vt:i4>
      </vt:variant>
      <vt:variant>
        <vt:lpwstr/>
      </vt:variant>
      <vt:variant>
        <vt:lpwstr>_Toc88732985</vt:lpwstr>
      </vt:variant>
      <vt:variant>
        <vt:i4>1114165</vt:i4>
      </vt:variant>
      <vt:variant>
        <vt:i4>917</vt:i4>
      </vt:variant>
      <vt:variant>
        <vt:i4>0</vt:i4>
      </vt:variant>
      <vt:variant>
        <vt:i4>5</vt:i4>
      </vt:variant>
      <vt:variant>
        <vt:lpwstr/>
      </vt:variant>
      <vt:variant>
        <vt:lpwstr>_Toc88732984</vt:lpwstr>
      </vt:variant>
      <vt:variant>
        <vt:i4>1441845</vt:i4>
      </vt:variant>
      <vt:variant>
        <vt:i4>911</vt:i4>
      </vt:variant>
      <vt:variant>
        <vt:i4>0</vt:i4>
      </vt:variant>
      <vt:variant>
        <vt:i4>5</vt:i4>
      </vt:variant>
      <vt:variant>
        <vt:lpwstr/>
      </vt:variant>
      <vt:variant>
        <vt:lpwstr>_Toc88732983</vt:lpwstr>
      </vt:variant>
      <vt:variant>
        <vt:i4>1507381</vt:i4>
      </vt:variant>
      <vt:variant>
        <vt:i4>905</vt:i4>
      </vt:variant>
      <vt:variant>
        <vt:i4>0</vt:i4>
      </vt:variant>
      <vt:variant>
        <vt:i4>5</vt:i4>
      </vt:variant>
      <vt:variant>
        <vt:lpwstr/>
      </vt:variant>
      <vt:variant>
        <vt:lpwstr>_Toc88732982</vt:lpwstr>
      </vt:variant>
      <vt:variant>
        <vt:i4>1310773</vt:i4>
      </vt:variant>
      <vt:variant>
        <vt:i4>899</vt:i4>
      </vt:variant>
      <vt:variant>
        <vt:i4>0</vt:i4>
      </vt:variant>
      <vt:variant>
        <vt:i4>5</vt:i4>
      </vt:variant>
      <vt:variant>
        <vt:lpwstr/>
      </vt:variant>
      <vt:variant>
        <vt:lpwstr>_Toc88732981</vt:lpwstr>
      </vt:variant>
      <vt:variant>
        <vt:i4>1376309</vt:i4>
      </vt:variant>
      <vt:variant>
        <vt:i4>893</vt:i4>
      </vt:variant>
      <vt:variant>
        <vt:i4>0</vt:i4>
      </vt:variant>
      <vt:variant>
        <vt:i4>5</vt:i4>
      </vt:variant>
      <vt:variant>
        <vt:lpwstr/>
      </vt:variant>
      <vt:variant>
        <vt:lpwstr>_Toc88732980</vt:lpwstr>
      </vt:variant>
      <vt:variant>
        <vt:i4>1835066</vt:i4>
      </vt:variant>
      <vt:variant>
        <vt:i4>887</vt:i4>
      </vt:variant>
      <vt:variant>
        <vt:i4>0</vt:i4>
      </vt:variant>
      <vt:variant>
        <vt:i4>5</vt:i4>
      </vt:variant>
      <vt:variant>
        <vt:lpwstr/>
      </vt:variant>
      <vt:variant>
        <vt:lpwstr>_Toc88732979</vt:lpwstr>
      </vt:variant>
      <vt:variant>
        <vt:i4>1900602</vt:i4>
      </vt:variant>
      <vt:variant>
        <vt:i4>881</vt:i4>
      </vt:variant>
      <vt:variant>
        <vt:i4>0</vt:i4>
      </vt:variant>
      <vt:variant>
        <vt:i4>5</vt:i4>
      </vt:variant>
      <vt:variant>
        <vt:lpwstr/>
      </vt:variant>
      <vt:variant>
        <vt:lpwstr>_Toc88732978</vt:lpwstr>
      </vt:variant>
      <vt:variant>
        <vt:i4>1179706</vt:i4>
      </vt:variant>
      <vt:variant>
        <vt:i4>875</vt:i4>
      </vt:variant>
      <vt:variant>
        <vt:i4>0</vt:i4>
      </vt:variant>
      <vt:variant>
        <vt:i4>5</vt:i4>
      </vt:variant>
      <vt:variant>
        <vt:lpwstr/>
      </vt:variant>
      <vt:variant>
        <vt:lpwstr>_Toc88732977</vt:lpwstr>
      </vt:variant>
      <vt:variant>
        <vt:i4>1245242</vt:i4>
      </vt:variant>
      <vt:variant>
        <vt:i4>869</vt:i4>
      </vt:variant>
      <vt:variant>
        <vt:i4>0</vt:i4>
      </vt:variant>
      <vt:variant>
        <vt:i4>5</vt:i4>
      </vt:variant>
      <vt:variant>
        <vt:lpwstr/>
      </vt:variant>
      <vt:variant>
        <vt:lpwstr>_Toc88732976</vt:lpwstr>
      </vt:variant>
      <vt:variant>
        <vt:i4>1048634</vt:i4>
      </vt:variant>
      <vt:variant>
        <vt:i4>863</vt:i4>
      </vt:variant>
      <vt:variant>
        <vt:i4>0</vt:i4>
      </vt:variant>
      <vt:variant>
        <vt:i4>5</vt:i4>
      </vt:variant>
      <vt:variant>
        <vt:lpwstr/>
      </vt:variant>
      <vt:variant>
        <vt:lpwstr>_Toc88732975</vt:lpwstr>
      </vt:variant>
      <vt:variant>
        <vt:i4>1114170</vt:i4>
      </vt:variant>
      <vt:variant>
        <vt:i4>857</vt:i4>
      </vt:variant>
      <vt:variant>
        <vt:i4>0</vt:i4>
      </vt:variant>
      <vt:variant>
        <vt:i4>5</vt:i4>
      </vt:variant>
      <vt:variant>
        <vt:lpwstr/>
      </vt:variant>
      <vt:variant>
        <vt:lpwstr>_Toc88732974</vt:lpwstr>
      </vt:variant>
      <vt:variant>
        <vt:i4>1441850</vt:i4>
      </vt:variant>
      <vt:variant>
        <vt:i4>851</vt:i4>
      </vt:variant>
      <vt:variant>
        <vt:i4>0</vt:i4>
      </vt:variant>
      <vt:variant>
        <vt:i4>5</vt:i4>
      </vt:variant>
      <vt:variant>
        <vt:lpwstr/>
      </vt:variant>
      <vt:variant>
        <vt:lpwstr>_Toc88732973</vt:lpwstr>
      </vt:variant>
      <vt:variant>
        <vt:i4>1507386</vt:i4>
      </vt:variant>
      <vt:variant>
        <vt:i4>845</vt:i4>
      </vt:variant>
      <vt:variant>
        <vt:i4>0</vt:i4>
      </vt:variant>
      <vt:variant>
        <vt:i4>5</vt:i4>
      </vt:variant>
      <vt:variant>
        <vt:lpwstr/>
      </vt:variant>
      <vt:variant>
        <vt:lpwstr>_Toc88732972</vt:lpwstr>
      </vt:variant>
      <vt:variant>
        <vt:i4>1310778</vt:i4>
      </vt:variant>
      <vt:variant>
        <vt:i4>839</vt:i4>
      </vt:variant>
      <vt:variant>
        <vt:i4>0</vt:i4>
      </vt:variant>
      <vt:variant>
        <vt:i4>5</vt:i4>
      </vt:variant>
      <vt:variant>
        <vt:lpwstr/>
      </vt:variant>
      <vt:variant>
        <vt:lpwstr>_Toc88732971</vt:lpwstr>
      </vt:variant>
      <vt:variant>
        <vt:i4>1376314</vt:i4>
      </vt:variant>
      <vt:variant>
        <vt:i4>833</vt:i4>
      </vt:variant>
      <vt:variant>
        <vt:i4>0</vt:i4>
      </vt:variant>
      <vt:variant>
        <vt:i4>5</vt:i4>
      </vt:variant>
      <vt:variant>
        <vt:lpwstr/>
      </vt:variant>
      <vt:variant>
        <vt:lpwstr>_Toc88732970</vt:lpwstr>
      </vt:variant>
      <vt:variant>
        <vt:i4>1835067</vt:i4>
      </vt:variant>
      <vt:variant>
        <vt:i4>827</vt:i4>
      </vt:variant>
      <vt:variant>
        <vt:i4>0</vt:i4>
      </vt:variant>
      <vt:variant>
        <vt:i4>5</vt:i4>
      </vt:variant>
      <vt:variant>
        <vt:lpwstr/>
      </vt:variant>
      <vt:variant>
        <vt:lpwstr>_Toc88732969</vt:lpwstr>
      </vt:variant>
      <vt:variant>
        <vt:i4>1900603</vt:i4>
      </vt:variant>
      <vt:variant>
        <vt:i4>821</vt:i4>
      </vt:variant>
      <vt:variant>
        <vt:i4>0</vt:i4>
      </vt:variant>
      <vt:variant>
        <vt:i4>5</vt:i4>
      </vt:variant>
      <vt:variant>
        <vt:lpwstr/>
      </vt:variant>
      <vt:variant>
        <vt:lpwstr>_Toc88732968</vt:lpwstr>
      </vt:variant>
      <vt:variant>
        <vt:i4>1179707</vt:i4>
      </vt:variant>
      <vt:variant>
        <vt:i4>815</vt:i4>
      </vt:variant>
      <vt:variant>
        <vt:i4>0</vt:i4>
      </vt:variant>
      <vt:variant>
        <vt:i4>5</vt:i4>
      </vt:variant>
      <vt:variant>
        <vt:lpwstr/>
      </vt:variant>
      <vt:variant>
        <vt:lpwstr>_Toc88732967</vt:lpwstr>
      </vt:variant>
      <vt:variant>
        <vt:i4>1245243</vt:i4>
      </vt:variant>
      <vt:variant>
        <vt:i4>809</vt:i4>
      </vt:variant>
      <vt:variant>
        <vt:i4>0</vt:i4>
      </vt:variant>
      <vt:variant>
        <vt:i4>5</vt:i4>
      </vt:variant>
      <vt:variant>
        <vt:lpwstr/>
      </vt:variant>
      <vt:variant>
        <vt:lpwstr>_Toc88732966</vt:lpwstr>
      </vt:variant>
      <vt:variant>
        <vt:i4>1048635</vt:i4>
      </vt:variant>
      <vt:variant>
        <vt:i4>803</vt:i4>
      </vt:variant>
      <vt:variant>
        <vt:i4>0</vt:i4>
      </vt:variant>
      <vt:variant>
        <vt:i4>5</vt:i4>
      </vt:variant>
      <vt:variant>
        <vt:lpwstr/>
      </vt:variant>
      <vt:variant>
        <vt:lpwstr>_Toc88732965</vt:lpwstr>
      </vt:variant>
      <vt:variant>
        <vt:i4>1114171</vt:i4>
      </vt:variant>
      <vt:variant>
        <vt:i4>797</vt:i4>
      </vt:variant>
      <vt:variant>
        <vt:i4>0</vt:i4>
      </vt:variant>
      <vt:variant>
        <vt:i4>5</vt:i4>
      </vt:variant>
      <vt:variant>
        <vt:lpwstr/>
      </vt:variant>
      <vt:variant>
        <vt:lpwstr>_Toc88732964</vt:lpwstr>
      </vt:variant>
      <vt:variant>
        <vt:i4>1441851</vt:i4>
      </vt:variant>
      <vt:variant>
        <vt:i4>791</vt:i4>
      </vt:variant>
      <vt:variant>
        <vt:i4>0</vt:i4>
      </vt:variant>
      <vt:variant>
        <vt:i4>5</vt:i4>
      </vt:variant>
      <vt:variant>
        <vt:lpwstr/>
      </vt:variant>
      <vt:variant>
        <vt:lpwstr>_Toc88732963</vt:lpwstr>
      </vt:variant>
      <vt:variant>
        <vt:i4>1507387</vt:i4>
      </vt:variant>
      <vt:variant>
        <vt:i4>785</vt:i4>
      </vt:variant>
      <vt:variant>
        <vt:i4>0</vt:i4>
      </vt:variant>
      <vt:variant>
        <vt:i4>5</vt:i4>
      </vt:variant>
      <vt:variant>
        <vt:lpwstr/>
      </vt:variant>
      <vt:variant>
        <vt:lpwstr>_Toc88732962</vt:lpwstr>
      </vt:variant>
      <vt:variant>
        <vt:i4>1310779</vt:i4>
      </vt:variant>
      <vt:variant>
        <vt:i4>779</vt:i4>
      </vt:variant>
      <vt:variant>
        <vt:i4>0</vt:i4>
      </vt:variant>
      <vt:variant>
        <vt:i4>5</vt:i4>
      </vt:variant>
      <vt:variant>
        <vt:lpwstr/>
      </vt:variant>
      <vt:variant>
        <vt:lpwstr>_Toc88732961</vt:lpwstr>
      </vt:variant>
      <vt:variant>
        <vt:i4>1572916</vt:i4>
      </vt:variant>
      <vt:variant>
        <vt:i4>770</vt:i4>
      </vt:variant>
      <vt:variant>
        <vt:i4>0</vt:i4>
      </vt:variant>
      <vt:variant>
        <vt:i4>5</vt:i4>
      </vt:variant>
      <vt:variant>
        <vt:lpwstr/>
      </vt:variant>
      <vt:variant>
        <vt:lpwstr>_Toc88732692</vt:lpwstr>
      </vt:variant>
      <vt:variant>
        <vt:i4>1769524</vt:i4>
      </vt:variant>
      <vt:variant>
        <vt:i4>764</vt:i4>
      </vt:variant>
      <vt:variant>
        <vt:i4>0</vt:i4>
      </vt:variant>
      <vt:variant>
        <vt:i4>5</vt:i4>
      </vt:variant>
      <vt:variant>
        <vt:lpwstr/>
      </vt:variant>
      <vt:variant>
        <vt:lpwstr>_Toc88732691</vt:lpwstr>
      </vt:variant>
      <vt:variant>
        <vt:i4>1703988</vt:i4>
      </vt:variant>
      <vt:variant>
        <vt:i4>758</vt:i4>
      </vt:variant>
      <vt:variant>
        <vt:i4>0</vt:i4>
      </vt:variant>
      <vt:variant>
        <vt:i4>5</vt:i4>
      </vt:variant>
      <vt:variant>
        <vt:lpwstr/>
      </vt:variant>
      <vt:variant>
        <vt:lpwstr>_Toc88732690</vt:lpwstr>
      </vt:variant>
      <vt:variant>
        <vt:i4>1245237</vt:i4>
      </vt:variant>
      <vt:variant>
        <vt:i4>752</vt:i4>
      </vt:variant>
      <vt:variant>
        <vt:i4>0</vt:i4>
      </vt:variant>
      <vt:variant>
        <vt:i4>5</vt:i4>
      </vt:variant>
      <vt:variant>
        <vt:lpwstr/>
      </vt:variant>
      <vt:variant>
        <vt:lpwstr>_Toc88732689</vt:lpwstr>
      </vt:variant>
      <vt:variant>
        <vt:i4>1179701</vt:i4>
      </vt:variant>
      <vt:variant>
        <vt:i4>746</vt:i4>
      </vt:variant>
      <vt:variant>
        <vt:i4>0</vt:i4>
      </vt:variant>
      <vt:variant>
        <vt:i4>5</vt:i4>
      </vt:variant>
      <vt:variant>
        <vt:lpwstr/>
      </vt:variant>
      <vt:variant>
        <vt:lpwstr>_Toc88732688</vt:lpwstr>
      </vt:variant>
      <vt:variant>
        <vt:i4>1900597</vt:i4>
      </vt:variant>
      <vt:variant>
        <vt:i4>740</vt:i4>
      </vt:variant>
      <vt:variant>
        <vt:i4>0</vt:i4>
      </vt:variant>
      <vt:variant>
        <vt:i4>5</vt:i4>
      </vt:variant>
      <vt:variant>
        <vt:lpwstr/>
      </vt:variant>
      <vt:variant>
        <vt:lpwstr>_Toc88732687</vt:lpwstr>
      </vt:variant>
      <vt:variant>
        <vt:i4>1835061</vt:i4>
      </vt:variant>
      <vt:variant>
        <vt:i4>734</vt:i4>
      </vt:variant>
      <vt:variant>
        <vt:i4>0</vt:i4>
      </vt:variant>
      <vt:variant>
        <vt:i4>5</vt:i4>
      </vt:variant>
      <vt:variant>
        <vt:lpwstr/>
      </vt:variant>
      <vt:variant>
        <vt:lpwstr>_Toc88732686</vt:lpwstr>
      </vt:variant>
      <vt:variant>
        <vt:i4>2031669</vt:i4>
      </vt:variant>
      <vt:variant>
        <vt:i4>728</vt:i4>
      </vt:variant>
      <vt:variant>
        <vt:i4>0</vt:i4>
      </vt:variant>
      <vt:variant>
        <vt:i4>5</vt:i4>
      </vt:variant>
      <vt:variant>
        <vt:lpwstr/>
      </vt:variant>
      <vt:variant>
        <vt:lpwstr>_Toc88732685</vt:lpwstr>
      </vt:variant>
      <vt:variant>
        <vt:i4>1966133</vt:i4>
      </vt:variant>
      <vt:variant>
        <vt:i4>722</vt:i4>
      </vt:variant>
      <vt:variant>
        <vt:i4>0</vt:i4>
      </vt:variant>
      <vt:variant>
        <vt:i4>5</vt:i4>
      </vt:variant>
      <vt:variant>
        <vt:lpwstr/>
      </vt:variant>
      <vt:variant>
        <vt:lpwstr>_Toc88732684</vt:lpwstr>
      </vt:variant>
      <vt:variant>
        <vt:i4>1638453</vt:i4>
      </vt:variant>
      <vt:variant>
        <vt:i4>716</vt:i4>
      </vt:variant>
      <vt:variant>
        <vt:i4>0</vt:i4>
      </vt:variant>
      <vt:variant>
        <vt:i4>5</vt:i4>
      </vt:variant>
      <vt:variant>
        <vt:lpwstr/>
      </vt:variant>
      <vt:variant>
        <vt:lpwstr>_Toc88732683</vt:lpwstr>
      </vt:variant>
      <vt:variant>
        <vt:i4>1572917</vt:i4>
      </vt:variant>
      <vt:variant>
        <vt:i4>710</vt:i4>
      </vt:variant>
      <vt:variant>
        <vt:i4>0</vt:i4>
      </vt:variant>
      <vt:variant>
        <vt:i4>5</vt:i4>
      </vt:variant>
      <vt:variant>
        <vt:lpwstr/>
      </vt:variant>
      <vt:variant>
        <vt:lpwstr>_Toc88732682</vt:lpwstr>
      </vt:variant>
      <vt:variant>
        <vt:i4>1769525</vt:i4>
      </vt:variant>
      <vt:variant>
        <vt:i4>704</vt:i4>
      </vt:variant>
      <vt:variant>
        <vt:i4>0</vt:i4>
      </vt:variant>
      <vt:variant>
        <vt:i4>5</vt:i4>
      </vt:variant>
      <vt:variant>
        <vt:lpwstr/>
      </vt:variant>
      <vt:variant>
        <vt:lpwstr>_Toc88732681</vt:lpwstr>
      </vt:variant>
      <vt:variant>
        <vt:i4>1703989</vt:i4>
      </vt:variant>
      <vt:variant>
        <vt:i4>698</vt:i4>
      </vt:variant>
      <vt:variant>
        <vt:i4>0</vt:i4>
      </vt:variant>
      <vt:variant>
        <vt:i4>5</vt:i4>
      </vt:variant>
      <vt:variant>
        <vt:lpwstr/>
      </vt:variant>
      <vt:variant>
        <vt:lpwstr>_Toc88732680</vt:lpwstr>
      </vt:variant>
      <vt:variant>
        <vt:i4>1245242</vt:i4>
      </vt:variant>
      <vt:variant>
        <vt:i4>692</vt:i4>
      </vt:variant>
      <vt:variant>
        <vt:i4>0</vt:i4>
      </vt:variant>
      <vt:variant>
        <vt:i4>5</vt:i4>
      </vt:variant>
      <vt:variant>
        <vt:lpwstr/>
      </vt:variant>
      <vt:variant>
        <vt:lpwstr>_Toc88732679</vt:lpwstr>
      </vt:variant>
      <vt:variant>
        <vt:i4>1179706</vt:i4>
      </vt:variant>
      <vt:variant>
        <vt:i4>686</vt:i4>
      </vt:variant>
      <vt:variant>
        <vt:i4>0</vt:i4>
      </vt:variant>
      <vt:variant>
        <vt:i4>5</vt:i4>
      </vt:variant>
      <vt:variant>
        <vt:lpwstr/>
      </vt:variant>
      <vt:variant>
        <vt:lpwstr>_Toc88732678</vt:lpwstr>
      </vt:variant>
      <vt:variant>
        <vt:i4>1900602</vt:i4>
      </vt:variant>
      <vt:variant>
        <vt:i4>680</vt:i4>
      </vt:variant>
      <vt:variant>
        <vt:i4>0</vt:i4>
      </vt:variant>
      <vt:variant>
        <vt:i4>5</vt:i4>
      </vt:variant>
      <vt:variant>
        <vt:lpwstr/>
      </vt:variant>
      <vt:variant>
        <vt:lpwstr>_Toc88732677</vt:lpwstr>
      </vt:variant>
      <vt:variant>
        <vt:i4>1835066</vt:i4>
      </vt:variant>
      <vt:variant>
        <vt:i4>674</vt:i4>
      </vt:variant>
      <vt:variant>
        <vt:i4>0</vt:i4>
      </vt:variant>
      <vt:variant>
        <vt:i4>5</vt:i4>
      </vt:variant>
      <vt:variant>
        <vt:lpwstr/>
      </vt:variant>
      <vt:variant>
        <vt:lpwstr>_Toc88732676</vt:lpwstr>
      </vt:variant>
      <vt:variant>
        <vt:i4>2031674</vt:i4>
      </vt:variant>
      <vt:variant>
        <vt:i4>668</vt:i4>
      </vt:variant>
      <vt:variant>
        <vt:i4>0</vt:i4>
      </vt:variant>
      <vt:variant>
        <vt:i4>5</vt:i4>
      </vt:variant>
      <vt:variant>
        <vt:lpwstr/>
      </vt:variant>
      <vt:variant>
        <vt:lpwstr>_Toc88732675</vt:lpwstr>
      </vt:variant>
      <vt:variant>
        <vt:i4>1966138</vt:i4>
      </vt:variant>
      <vt:variant>
        <vt:i4>662</vt:i4>
      </vt:variant>
      <vt:variant>
        <vt:i4>0</vt:i4>
      </vt:variant>
      <vt:variant>
        <vt:i4>5</vt:i4>
      </vt:variant>
      <vt:variant>
        <vt:lpwstr/>
      </vt:variant>
      <vt:variant>
        <vt:lpwstr>_Toc88732674</vt:lpwstr>
      </vt:variant>
      <vt:variant>
        <vt:i4>1638458</vt:i4>
      </vt:variant>
      <vt:variant>
        <vt:i4>656</vt:i4>
      </vt:variant>
      <vt:variant>
        <vt:i4>0</vt:i4>
      </vt:variant>
      <vt:variant>
        <vt:i4>5</vt:i4>
      </vt:variant>
      <vt:variant>
        <vt:lpwstr/>
      </vt:variant>
      <vt:variant>
        <vt:lpwstr>_Toc88732673</vt:lpwstr>
      </vt:variant>
      <vt:variant>
        <vt:i4>1572922</vt:i4>
      </vt:variant>
      <vt:variant>
        <vt:i4>650</vt:i4>
      </vt:variant>
      <vt:variant>
        <vt:i4>0</vt:i4>
      </vt:variant>
      <vt:variant>
        <vt:i4>5</vt:i4>
      </vt:variant>
      <vt:variant>
        <vt:lpwstr/>
      </vt:variant>
      <vt:variant>
        <vt:lpwstr>_Toc88732672</vt:lpwstr>
      </vt:variant>
      <vt:variant>
        <vt:i4>1769530</vt:i4>
      </vt:variant>
      <vt:variant>
        <vt:i4>644</vt:i4>
      </vt:variant>
      <vt:variant>
        <vt:i4>0</vt:i4>
      </vt:variant>
      <vt:variant>
        <vt:i4>5</vt:i4>
      </vt:variant>
      <vt:variant>
        <vt:lpwstr/>
      </vt:variant>
      <vt:variant>
        <vt:lpwstr>_Toc88732671</vt:lpwstr>
      </vt:variant>
      <vt:variant>
        <vt:i4>1703994</vt:i4>
      </vt:variant>
      <vt:variant>
        <vt:i4>638</vt:i4>
      </vt:variant>
      <vt:variant>
        <vt:i4>0</vt:i4>
      </vt:variant>
      <vt:variant>
        <vt:i4>5</vt:i4>
      </vt:variant>
      <vt:variant>
        <vt:lpwstr/>
      </vt:variant>
      <vt:variant>
        <vt:lpwstr>_Toc88732670</vt:lpwstr>
      </vt:variant>
      <vt:variant>
        <vt:i4>1245243</vt:i4>
      </vt:variant>
      <vt:variant>
        <vt:i4>632</vt:i4>
      </vt:variant>
      <vt:variant>
        <vt:i4>0</vt:i4>
      </vt:variant>
      <vt:variant>
        <vt:i4>5</vt:i4>
      </vt:variant>
      <vt:variant>
        <vt:lpwstr/>
      </vt:variant>
      <vt:variant>
        <vt:lpwstr>_Toc88732669</vt:lpwstr>
      </vt:variant>
      <vt:variant>
        <vt:i4>1179707</vt:i4>
      </vt:variant>
      <vt:variant>
        <vt:i4>626</vt:i4>
      </vt:variant>
      <vt:variant>
        <vt:i4>0</vt:i4>
      </vt:variant>
      <vt:variant>
        <vt:i4>5</vt:i4>
      </vt:variant>
      <vt:variant>
        <vt:lpwstr/>
      </vt:variant>
      <vt:variant>
        <vt:lpwstr>_Toc88732668</vt:lpwstr>
      </vt:variant>
      <vt:variant>
        <vt:i4>1900603</vt:i4>
      </vt:variant>
      <vt:variant>
        <vt:i4>620</vt:i4>
      </vt:variant>
      <vt:variant>
        <vt:i4>0</vt:i4>
      </vt:variant>
      <vt:variant>
        <vt:i4>5</vt:i4>
      </vt:variant>
      <vt:variant>
        <vt:lpwstr/>
      </vt:variant>
      <vt:variant>
        <vt:lpwstr>_Toc88732667</vt:lpwstr>
      </vt:variant>
      <vt:variant>
        <vt:i4>1835067</vt:i4>
      </vt:variant>
      <vt:variant>
        <vt:i4>614</vt:i4>
      </vt:variant>
      <vt:variant>
        <vt:i4>0</vt:i4>
      </vt:variant>
      <vt:variant>
        <vt:i4>5</vt:i4>
      </vt:variant>
      <vt:variant>
        <vt:lpwstr/>
      </vt:variant>
      <vt:variant>
        <vt:lpwstr>_Toc88732666</vt:lpwstr>
      </vt:variant>
      <vt:variant>
        <vt:i4>2031675</vt:i4>
      </vt:variant>
      <vt:variant>
        <vt:i4>608</vt:i4>
      </vt:variant>
      <vt:variant>
        <vt:i4>0</vt:i4>
      </vt:variant>
      <vt:variant>
        <vt:i4>5</vt:i4>
      </vt:variant>
      <vt:variant>
        <vt:lpwstr/>
      </vt:variant>
      <vt:variant>
        <vt:lpwstr>_Toc88732665</vt:lpwstr>
      </vt:variant>
      <vt:variant>
        <vt:i4>1966139</vt:i4>
      </vt:variant>
      <vt:variant>
        <vt:i4>602</vt:i4>
      </vt:variant>
      <vt:variant>
        <vt:i4>0</vt:i4>
      </vt:variant>
      <vt:variant>
        <vt:i4>5</vt:i4>
      </vt:variant>
      <vt:variant>
        <vt:lpwstr/>
      </vt:variant>
      <vt:variant>
        <vt:lpwstr>_Toc88732664</vt:lpwstr>
      </vt:variant>
      <vt:variant>
        <vt:i4>1638459</vt:i4>
      </vt:variant>
      <vt:variant>
        <vt:i4>596</vt:i4>
      </vt:variant>
      <vt:variant>
        <vt:i4>0</vt:i4>
      </vt:variant>
      <vt:variant>
        <vt:i4>5</vt:i4>
      </vt:variant>
      <vt:variant>
        <vt:lpwstr/>
      </vt:variant>
      <vt:variant>
        <vt:lpwstr>_Toc88732663</vt:lpwstr>
      </vt:variant>
      <vt:variant>
        <vt:i4>1572923</vt:i4>
      </vt:variant>
      <vt:variant>
        <vt:i4>590</vt:i4>
      </vt:variant>
      <vt:variant>
        <vt:i4>0</vt:i4>
      </vt:variant>
      <vt:variant>
        <vt:i4>5</vt:i4>
      </vt:variant>
      <vt:variant>
        <vt:lpwstr/>
      </vt:variant>
      <vt:variant>
        <vt:lpwstr>_Toc88732662</vt:lpwstr>
      </vt:variant>
      <vt:variant>
        <vt:i4>1769531</vt:i4>
      </vt:variant>
      <vt:variant>
        <vt:i4>584</vt:i4>
      </vt:variant>
      <vt:variant>
        <vt:i4>0</vt:i4>
      </vt:variant>
      <vt:variant>
        <vt:i4>5</vt:i4>
      </vt:variant>
      <vt:variant>
        <vt:lpwstr/>
      </vt:variant>
      <vt:variant>
        <vt:lpwstr>_Toc88732661</vt:lpwstr>
      </vt:variant>
      <vt:variant>
        <vt:i4>1703995</vt:i4>
      </vt:variant>
      <vt:variant>
        <vt:i4>578</vt:i4>
      </vt:variant>
      <vt:variant>
        <vt:i4>0</vt:i4>
      </vt:variant>
      <vt:variant>
        <vt:i4>5</vt:i4>
      </vt:variant>
      <vt:variant>
        <vt:lpwstr/>
      </vt:variant>
      <vt:variant>
        <vt:lpwstr>_Toc88732660</vt:lpwstr>
      </vt:variant>
      <vt:variant>
        <vt:i4>1245240</vt:i4>
      </vt:variant>
      <vt:variant>
        <vt:i4>572</vt:i4>
      </vt:variant>
      <vt:variant>
        <vt:i4>0</vt:i4>
      </vt:variant>
      <vt:variant>
        <vt:i4>5</vt:i4>
      </vt:variant>
      <vt:variant>
        <vt:lpwstr/>
      </vt:variant>
      <vt:variant>
        <vt:lpwstr>_Toc88732659</vt:lpwstr>
      </vt:variant>
      <vt:variant>
        <vt:i4>1179704</vt:i4>
      </vt:variant>
      <vt:variant>
        <vt:i4>566</vt:i4>
      </vt:variant>
      <vt:variant>
        <vt:i4>0</vt:i4>
      </vt:variant>
      <vt:variant>
        <vt:i4>5</vt:i4>
      </vt:variant>
      <vt:variant>
        <vt:lpwstr/>
      </vt:variant>
      <vt:variant>
        <vt:lpwstr>_Toc88732658</vt:lpwstr>
      </vt:variant>
      <vt:variant>
        <vt:i4>1900600</vt:i4>
      </vt:variant>
      <vt:variant>
        <vt:i4>560</vt:i4>
      </vt:variant>
      <vt:variant>
        <vt:i4>0</vt:i4>
      </vt:variant>
      <vt:variant>
        <vt:i4>5</vt:i4>
      </vt:variant>
      <vt:variant>
        <vt:lpwstr/>
      </vt:variant>
      <vt:variant>
        <vt:lpwstr>_Toc88732657</vt:lpwstr>
      </vt:variant>
      <vt:variant>
        <vt:i4>1835064</vt:i4>
      </vt:variant>
      <vt:variant>
        <vt:i4>554</vt:i4>
      </vt:variant>
      <vt:variant>
        <vt:i4>0</vt:i4>
      </vt:variant>
      <vt:variant>
        <vt:i4>5</vt:i4>
      </vt:variant>
      <vt:variant>
        <vt:lpwstr/>
      </vt:variant>
      <vt:variant>
        <vt:lpwstr>_Toc88732656</vt:lpwstr>
      </vt:variant>
      <vt:variant>
        <vt:i4>2031672</vt:i4>
      </vt:variant>
      <vt:variant>
        <vt:i4>548</vt:i4>
      </vt:variant>
      <vt:variant>
        <vt:i4>0</vt:i4>
      </vt:variant>
      <vt:variant>
        <vt:i4>5</vt:i4>
      </vt:variant>
      <vt:variant>
        <vt:lpwstr/>
      </vt:variant>
      <vt:variant>
        <vt:lpwstr>_Toc88732655</vt:lpwstr>
      </vt:variant>
      <vt:variant>
        <vt:i4>1966136</vt:i4>
      </vt:variant>
      <vt:variant>
        <vt:i4>542</vt:i4>
      </vt:variant>
      <vt:variant>
        <vt:i4>0</vt:i4>
      </vt:variant>
      <vt:variant>
        <vt:i4>5</vt:i4>
      </vt:variant>
      <vt:variant>
        <vt:lpwstr/>
      </vt:variant>
      <vt:variant>
        <vt:lpwstr>_Toc88732654</vt:lpwstr>
      </vt:variant>
      <vt:variant>
        <vt:i4>1638456</vt:i4>
      </vt:variant>
      <vt:variant>
        <vt:i4>536</vt:i4>
      </vt:variant>
      <vt:variant>
        <vt:i4>0</vt:i4>
      </vt:variant>
      <vt:variant>
        <vt:i4>5</vt:i4>
      </vt:variant>
      <vt:variant>
        <vt:lpwstr/>
      </vt:variant>
      <vt:variant>
        <vt:lpwstr>_Toc88732653</vt:lpwstr>
      </vt:variant>
      <vt:variant>
        <vt:i4>1572920</vt:i4>
      </vt:variant>
      <vt:variant>
        <vt:i4>530</vt:i4>
      </vt:variant>
      <vt:variant>
        <vt:i4>0</vt:i4>
      </vt:variant>
      <vt:variant>
        <vt:i4>5</vt:i4>
      </vt:variant>
      <vt:variant>
        <vt:lpwstr/>
      </vt:variant>
      <vt:variant>
        <vt:lpwstr>_Toc88732652</vt:lpwstr>
      </vt:variant>
      <vt:variant>
        <vt:i4>1769528</vt:i4>
      </vt:variant>
      <vt:variant>
        <vt:i4>524</vt:i4>
      </vt:variant>
      <vt:variant>
        <vt:i4>0</vt:i4>
      </vt:variant>
      <vt:variant>
        <vt:i4>5</vt:i4>
      </vt:variant>
      <vt:variant>
        <vt:lpwstr/>
      </vt:variant>
      <vt:variant>
        <vt:lpwstr>_Toc88732651</vt:lpwstr>
      </vt:variant>
      <vt:variant>
        <vt:i4>1703992</vt:i4>
      </vt:variant>
      <vt:variant>
        <vt:i4>518</vt:i4>
      </vt:variant>
      <vt:variant>
        <vt:i4>0</vt:i4>
      </vt:variant>
      <vt:variant>
        <vt:i4>5</vt:i4>
      </vt:variant>
      <vt:variant>
        <vt:lpwstr/>
      </vt:variant>
      <vt:variant>
        <vt:lpwstr>_Toc88732650</vt:lpwstr>
      </vt:variant>
      <vt:variant>
        <vt:i4>1245241</vt:i4>
      </vt:variant>
      <vt:variant>
        <vt:i4>512</vt:i4>
      </vt:variant>
      <vt:variant>
        <vt:i4>0</vt:i4>
      </vt:variant>
      <vt:variant>
        <vt:i4>5</vt:i4>
      </vt:variant>
      <vt:variant>
        <vt:lpwstr/>
      </vt:variant>
      <vt:variant>
        <vt:lpwstr>_Toc88732649</vt:lpwstr>
      </vt:variant>
      <vt:variant>
        <vt:i4>1179705</vt:i4>
      </vt:variant>
      <vt:variant>
        <vt:i4>506</vt:i4>
      </vt:variant>
      <vt:variant>
        <vt:i4>0</vt:i4>
      </vt:variant>
      <vt:variant>
        <vt:i4>5</vt:i4>
      </vt:variant>
      <vt:variant>
        <vt:lpwstr/>
      </vt:variant>
      <vt:variant>
        <vt:lpwstr>_Toc88732648</vt:lpwstr>
      </vt:variant>
      <vt:variant>
        <vt:i4>1900601</vt:i4>
      </vt:variant>
      <vt:variant>
        <vt:i4>500</vt:i4>
      </vt:variant>
      <vt:variant>
        <vt:i4>0</vt:i4>
      </vt:variant>
      <vt:variant>
        <vt:i4>5</vt:i4>
      </vt:variant>
      <vt:variant>
        <vt:lpwstr/>
      </vt:variant>
      <vt:variant>
        <vt:lpwstr>_Toc88732647</vt:lpwstr>
      </vt:variant>
      <vt:variant>
        <vt:i4>1835065</vt:i4>
      </vt:variant>
      <vt:variant>
        <vt:i4>494</vt:i4>
      </vt:variant>
      <vt:variant>
        <vt:i4>0</vt:i4>
      </vt:variant>
      <vt:variant>
        <vt:i4>5</vt:i4>
      </vt:variant>
      <vt:variant>
        <vt:lpwstr/>
      </vt:variant>
      <vt:variant>
        <vt:lpwstr>_Toc88732646</vt:lpwstr>
      </vt:variant>
      <vt:variant>
        <vt:i4>2031673</vt:i4>
      </vt:variant>
      <vt:variant>
        <vt:i4>488</vt:i4>
      </vt:variant>
      <vt:variant>
        <vt:i4>0</vt:i4>
      </vt:variant>
      <vt:variant>
        <vt:i4>5</vt:i4>
      </vt:variant>
      <vt:variant>
        <vt:lpwstr/>
      </vt:variant>
      <vt:variant>
        <vt:lpwstr>_Toc88732645</vt:lpwstr>
      </vt:variant>
      <vt:variant>
        <vt:i4>1966137</vt:i4>
      </vt:variant>
      <vt:variant>
        <vt:i4>482</vt:i4>
      </vt:variant>
      <vt:variant>
        <vt:i4>0</vt:i4>
      </vt:variant>
      <vt:variant>
        <vt:i4>5</vt:i4>
      </vt:variant>
      <vt:variant>
        <vt:lpwstr/>
      </vt:variant>
      <vt:variant>
        <vt:lpwstr>_Toc88732644</vt:lpwstr>
      </vt:variant>
      <vt:variant>
        <vt:i4>1638457</vt:i4>
      </vt:variant>
      <vt:variant>
        <vt:i4>476</vt:i4>
      </vt:variant>
      <vt:variant>
        <vt:i4>0</vt:i4>
      </vt:variant>
      <vt:variant>
        <vt:i4>5</vt:i4>
      </vt:variant>
      <vt:variant>
        <vt:lpwstr/>
      </vt:variant>
      <vt:variant>
        <vt:lpwstr>_Toc88732643</vt:lpwstr>
      </vt:variant>
      <vt:variant>
        <vt:i4>1572921</vt:i4>
      </vt:variant>
      <vt:variant>
        <vt:i4>470</vt:i4>
      </vt:variant>
      <vt:variant>
        <vt:i4>0</vt:i4>
      </vt:variant>
      <vt:variant>
        <vt:i4>5</vt:i4>
      </vt:variant>
      <vt:variant>
        <vt:lpwstr/>
      </vt:variant>
      <vt:variant>
        <vt:lpwstr>_Toc88732642</vt:lpwstr>
      </vt:variant>
      <vt:variant>
        <vt:i4>1769529</vt:i4>
      </vt:variant>
      <vt:variant>
        <vt:i4>464</vt:i4>
      </vt:variant>
      <vt:variant>
        <vt:i4>0</vt:i4>
      </vt:variant>
      <vt:variant>
        <vt:i4>5</vt:i4>
      </vt:variant>
      <vt:variant>
        <vt:lpwstr/>
      </vt:variant>
      <vt:variant>
        <vt:lpwstr>_Toc88732641</vt:lpwstr>
      </vt:variant>
      <vt:variant>
        <vt:i4>1703993</vt:i4>
      </vt:variant>
      <vt:variant>
        <vt:i4>458</vt:i4>
      </vt:variant>
      <vt:variant>
        <vt:i4>0</vt:i4>
      </vt:variant>
      <vt:variant>
        <vt:i4>5</vt:i4>
      </vt:variant>
      <vt:variant>
        <vt:lpwstr/>
      </vt:variant>
      <vt:variant>
        <vt:lpwstr>_Toc88732640</vt:lpwstr>
      </vt:variant>
      <vt:variant>
        <vt:i4>1245246</vt:i4>
      </vt:variant>
      <vt:variant>
        <vt:i4>452</vt:i4>
      </vt:variant>
      <vt:variant>
        <vt:i4>0</vt:i4>
      </vt:variant>
      <vt:variant>
        <vt:i4>5</vt:i4>
      </vt:variant>
      <vt:variant>
        <vt:lpwstr/>
      </vt:variant>
      <vt:variant>
        <vt:lpwstr>_Toc88732639</vt:lpwstr>
      </vt:variant>
      <vt:variant>
        <vt:i4>1179710</vt:i4>
      </vt:variant>
      <vt:variant>
        <vt:i4>446</vt:i4>
      </vt:variant>
      <vt:variant>
        <vt:i4>0</vt:i4>
      </vt:variant>
      <vt:variant>
        <vt:i4>5</vt:i4>
      </vt:variant>
      <vt:variant>
        <vt:lpwstr/>
      </vt:variant>
      <vt:variant>
        <vt:lpwstr>_Toc88732638</vt:lpwstr>
      </vt:variant>
      <vt:variant>
        <vt:i4>1900606</vt:i4>
      </vt:variant>
      <vt:variant>
        <vt:i4>440</vt:i4>
      </vt:variant>
      <vt:variant>
        <vt:i4>0</vt:i4>
      </vt:variant>
      <vt:variant>
        <vt:i4>5</vt:i4>
      </vt:variant>
      <vt:variant>
        <vt:lpwstr/>
      </vt:variant>
      <vt:variant>
        <vt:lpwstr>_Toc88732637</vt:lpwstr>
      </vt:variant>
      <vt:variant>
        <vt:i4>1835070</vt:i4>
      </vt:variant>
      <vt:variant>
        <vt:i4>434</vt:i4>
      </vt:variant>
      <vt:variant>
        <vt:i4>0</vt:i4>
      </vt:variant>
      <vt:variant>
        <vt:i4>5</vt:i4>
      </vt:variant>
      <vt:variant>
        <vt:lpwstr/>
      </vt:variant>
      <vt:variant>
        <vt:lpwstr>_Toc88732636</vt:lpwstr>
      </vt:variant>
      <vt:variant>
        <vt:i4>2031678</vt:i4>
      </vt:variant>
      <vt:variant>
        <vt:i4>428</vt:i4>
      </vt:variant>
      <vt:variant>
        <vt:i4>0</vt:i4>
      </vt:variant>
      <vt:variant>
        <vt:i4>5</vt:i4>
      </vt:variant>
      <vt:variant>
        <vt:lpwstr/>
      </vt:variant>
      <vt:variant>
        <vt:lpwstr>_Toc88732635</vt:lpwstr>
      </vt:variant>
      <vt:variant>
        <vt:i4>1966142</vt:i4>
      </vt:variant>
      <vt:variant>
        <vt:i4>422</vt:i4>
      </vt:variant>
      <vt:variant>
        <vt:i4>0</vt:i4>
      </vt:variant>
      <vt:variant>
        <vt:i4>5</vt:i4>
      </vt:variant>
      <vt:variant>
        <vt:lpwstr/>
      </vt:variant>
      <vt:variant>
        <vt:lpwstr>_Toc88732634</vt:lpwstr>
      </vt:variant>
      <vt:variant>
        <vt:i4>1638462</vt:i4>
      </vt:variant>
      <vt:variant>
        <vt:i4>416</vt:i4>
      </vt:variant>
      <vt:variant>
        <vt:i4>0</vt:i4>
      </vt:variant>
      <vt:variant>
        <vt:i4>5</vt:i4>
      </vt:variant>
      <vt:variant>
        <vt:lpwstr/>
      </vt:variant>
      <vt:variant>
        <vt:lpwstr>_Toc88732633</vt:lpwstr>
      </vt:variant>
      <vt:variant>
        <vt:i4>1572926</vt:i4>
      </vt:variant>
      <vt:variant>
        <vt:i4>410</vt:i4>
      </vt:variant>
      <vt:variant>
        <vt:i4>0</vt:i4>
      </vt:variant>
      <vt:variant>
        <vt:i4>5</vt:i4>
      </vt:variant>
      <vt:variant>
        <vt:lpwstr/>
      </vt:variant>
      <vt:variant>
        <vt:lpwstr>_Toc88732632</vt:lpwstr>
      </vt:variant>
      <vt:variant>
        <vt:i4>1769534</vt:i4>
      </vt:variant>
      <vt:variant>
        <vt:i4>404</vt:i4>
      </vt:variant>
      <vt:variant>
        <vt:i4>0</vt:i4>
      </vt:variant>
      <vt:variant>
        <vt:i4>5</vt:i4>
      </vt:variant>
      <vt:variant>
        <vt:lpwstr/>
      </vt:variant>
      <vt:variant>
        <vt:lpwstr>_Toc88732631</vt:lpwstr>
      </vt:variant>
      <vt:variant>
        <vt:i4>1703998</vt:i4>
      </vt:variant>
      <vt:variant>
        <vt:i4>398</vt:i4>
      </vt:variant>
      <vt:variant>
        <vt:i4>0</vt:i4>
      </vt:variant>
      <vt:variant>
        <vt:i4>5</vt:i4>
      </vt:variant>
      <vt:variant>
        <vt:lpwstr/>
      </vt:variant>
      <vt:variant>
        <vt:lpwstr>_Toc88732630</vt:lpwstr>
      </vt:variant>
      <vt:variant>
        <vt:i4>1245247</vt:i4>
      </vt:variant>
      <vt:variant>
        <vt:i4>392</vt:i4>
      </vt:variant>
      <vt:variant>
        <vt:i4>0</vt:i4>
      </vt:variant>
      <vt:variant>
        <vt:i4>5</vt:i4>
      </vt:variant>
      <vt:variant>
        <vt:lpwstr/>
      </vt:variant>
      <vt:variant>
        <vt:lpwstr>_Toc88732629</vt:lpwstr>
      </vt:variant>
      <vt:variant>
        <vt:i4>1179711</vt:i4>
      </vt:variant>
      <vt:variant>
        <vt:i4>386</vt:i4>
      </vt:variant>
      <vt:variant>
        <vt:i4>0</vt:i4>
      </vt:variant>
      <vt:variant>
        <vt:i4>5</vt:i4>
      </vt:variant>
      <vt:variant>
        <vt:lpwstr/>
      </vt:variant>
      <vt:variant>
        <vt:lpwstr>_Toc88732628</vt:lpwstr>
      </vt:variant>
      <vt:variant>
        <vt:i4>1900607</vt:i4>
      </vt:variant>
      <vt:variant>
        <vt:i4>380</vt:i4>
      </vt:variant>
      <vt:variant>
        <vt:i4>0</vt:i4>
      </vt:variant>
      <vt:variant>
        <vt:i4>5</vt:i4>
      </vt:variant>
      <vt:variant>
        <vt:lpwstr/>
      </vt:variant>
      <vt:variant>
        <vt:lpwstr>_Toc88732627</vt:lpwstr>
      </vt:variant>
      <vt:variant>
        <vt:i4>1835071</vt:i4>
      </vt:variant>
      <vt:variant>
        <vt:i4>374</vt:i4>
      </vt:variant>
      <vt:variant>
        <vt:i4>0</vt:i4>
      </vt:variant>
      <vt:variant>
        <vt:i4>5</vt:i4>
      </vt:variant>
      <vt:variant>
        <vt:lpwstr/>
      </vt:variant>
      <vt:variant>
        <vt:lpwstr>_Toc88732626</vt:lpwstr>
      </vt:variant>
      <vt:variant>
        <vt:i4>2031679</vt:i4>
      </vt:variant>
      <vt:variant>
        <vt:i4>368</vt:i4>
      </vt:variant>
      <vt:variant>
        <vt:i4>0</vt:i4>
      </vt:variant>
      <vt:variant>
        <vt:i4>5</vt:i4>
      </vt:variant>
      <vt:variant>
        <vt:lpwstr/>
      </vt:variant>
      <vt:variant>
        <vt:lpwstr>_Toc88732625</vt:lpwstr>
      </vt:variant>
      <vt:variant>
        <vt:i4>1966143</vt:i4>
      </vt:variant>
      <vt:variant>
        <vt:i4>362</vt:i4>
      </vt:variant>
      <vt:variant>
        <vt:i4>0</vt:i4>
      </vt:variant>
      <vt:variant>
        <vt:i4>5</vt:i4>
      </vt:variant>
      <vt:variant>
        <vt:lpwstr/>
      </vt:variant>
      <vt:variant>
        <vt:lpwstr>_Toc88732624</vt:lpwstr>
      </vt:variant>
      <vt:variant>
        <vt:i4>1638463</vt:i4>
      </vt:variant>
      <vt:variant>
        <vt:i4>356</vt:i4>
      </vt:variant>
      <vt:variant>
        <vt:i4>0</vt:i4>
      </vt:variant>
      <vt:variant>
        <vt:i4>5</vt:i4>
      </vt:variant>
      <vt:variant>
        <vt:lpwstr/>
      </vt:variant>
      <vt:variant>
        <vt:lpwstr>_Toc88732623</vt:lpwstr>
      </vt:variant>
      <vt:variant>
        <vt:i4>1572927</vt:i4>
      </vt:variant>
      <vt:variant>
        <vt:i4>350</vt:i4>
      </vt:variant>
      <vt:variant>
        <vt:i4>0</vt:i4>
      </vt:variant>
      <vt:variant>
        <vt:i4>5</vt:i4>
      </vt:variant>
      <vt:variant>
        <vt:lpwstr/>
      </vt:variant>
      <vt:variant>
        <vt:lpwstr>_Toc88732622</vt:lpwstr>
      </vt:variant>
      <vt:variant>
        <vt:i4>1769535</vt:i4>
      </vt:variant>
      <vt:variant>
        <vt:i4>344</vt:i4>
      </vt:variant>
      <vt:variant>
        <vt:i4>0</vt:i4>
      </vt:variant>
      <vt:variant>
        <vt:i4>5</vt:i4>
      </vt:variant>
      <vt:variant>
        <vt:lpwstr/>
      </vt:variant>
      <vt:variant>
        <vt:lpwstr>_Toc88732621</vt:lpwstr>
      </vt:variant>
      <vt:variant>
        <vt:i4>1703999</vt:i4>
      </vt:variant>
      <vt:variant>
        <vt:i4>338</vt:i4>
      </vt:variant>
      <vt:variant>
        <vt:i4>0</vt:i4>
      </vt:variant>
      <vt:variant>
        <vt:i4>5</vt:i4>
      </vt:variant>
      <vt:variant>
        <vt:lpwstr/>
      </vt:variant>
      <vt:variant>
        <vt:lpwstr>_Toc88732620</vt:lpwstr>
      </vt:variant>
      <vt:variant>
        <vt:i4>1245244</vt:i4>
      </vt:variant>
      <vt:variant>
        <vt:i4>332</vt:i4>
      </vt:variant>
      <vt:variant>
        <vt:i4>0</vt:i4>
      </vt:variant>
      <vt:variant>
        <vt:i4>5</vt:i4>
      </vt:variant>
      <vt:variant>
        <vt:lpwstr/>
      </vt:variant>
      <vt:variant>
        <vt:lpwstr>_Toc88732619</vt:lpwstr>
      </vt:variant>
      <vt:variant>
        <vt:i4>1179708</vt:i4>
      </vt:variant>
      <vt:variant>
        <vt:i4>326</vt:i4>
      </vt:variant>
      <vt:variant>
        <vt:i4>0</vt:i4>
      </vt:variant>
      <vt:variant>
        <vt:i4>5</vt:i4>
      </vt:variant>
      <vt:variant>
        <vt:lpwstr/>
      </vt:variant>
      <vt:variant>
        <vt:lpwstr>_Toc88732618</vt:lpwstr>
      </vt:variant>
      <vt:variant>
        <vt:i4>1900604</vt:i4>
      </vt:variant>
      <vt:variant>
        <vt:i4>320</vt:i4>
      </vt:variant>
      <vt:variant>
        <vt:i4>0</vt:i4>
      </vt:variant>
      <vt:variant>
        <vt:i4>5</vt:i4>
      </vt:variant>
      <vt:variant>
        <vt:lpwstr/>
      </vt:variant>
      <vt:variant>
        <vt:lpwstr>_Toc88732617</vt:lpwstr>
      </vt:variant>
      <vt:variant>
        <vt:i4>1835068</vt:i4>
      </vt:variant>
      <vt:variant>
        <vt:i4>314</vt:i4>
      </vt:variant>
      <vt:variant>
        <vt:i4>0</vt:i4>
      </vt:variant>
      <vt:variant>
        <vt:i4>5</vt:i4>
      </vt:variant>
      <vt:variant>
        <vt:lpwstr/>
      </vt:variant>
      <vt:variant>
        <vt:lpwstr>_Toc88732616</vt:lpwstr>
      </vt:variant>
      <vt:variant>
        <vt:i4>2031676</vt:i4>
      </vt:variant>
      <vt:variant>
        <vt:i4>308</vt:i4>
      </vt:variant>
      <vt:variant>
        <vt:i4>0</vt:i4>
      </vt:variant>
      <vt:variant>
        <vt:i4>5</vt:i4>
      </vt:variant>
      <vt:variant>
        <vt:lpwstr/>
      </vt:variant>
      <vt:variant>
        <vt:lpwstr>_Toc88732615</vt:lpwstr>
      </vt:variant>
      <vt:variant>
        <vt:i4>1966140</vt:i4>
      </vt:variant>
      <vt:variant>
        <vt:i4>302</vt:i4>
      </vt:variant>
      <vt:variant>
        <vt:i4>0</vt:i4>
      </vt:variant>
      <vt:variant>
        <vt:i4>5</vt:i4>
      </vt:variant>
      <vt:variant>
        <vt:lpwstr/>
      </vt:variant>
      <vt:variant>
        <vt:lpwstr>_Toc88732614</vt:lpwstr>
      </vt:variant>
      <vt:variant>
        <vt:i4>1638460</vt:i4>
      </vt:variant>
      <vt:variant>
        <vt:i4>296</vt:i4>
      </vt:variant>
      <vt:variant>
        <vt:i4>0</vt:i4>
      </vt:variant>
      <vt:variant>
        <vt:i4>5</vt:i4>
      </vt:variant>
      <vt:variant>
        <vt:lpwstr/>
      </vt:variant>
      <vt:variant>
        <vt:lpwstr>_Toc88732613</vt:lpwstr>
      </vt:variant>
      <vt:variant>
        <vt:i4>1572924</vt:i4>
      </vt:variant>
      <vt:variant>
        <vt:i4>290</vt:i4>
      </vt:variant>
      <vt:variant>
        <vt:i4>0</vt:i4>
      </vt:variant>
      <vt:variant>
        <vt:i4>5</vt:i4>
      </vt:variant>
      <vt:variant>
        <vt:lpwstr/>
      </vt:variant>
      <vt:variant>
        <vt:lpwstr>_Toc88732612</vt:lpwstr>
      </vt:variant>
      <vt:variant>
        <vt:i4>1769532</vt:i4>
      </vt:variant>
      <vt:variant>
        <vt:i4>284</vt:i4>
      </vt:variant>
      <vt:variant>
        <vt:i4>0</vt:i4>
      </vt:variant>
      <vt:variant>
        <vt:i4>5</vt:i4>
      </vt:variant>
      <vt:variant>
        <vt:lpwstr/>
      </vt:variant>
      <vt:variant>
        <vt:lpwstr>_Toc88732611</vt:lpwstr>
      </vt:variant>
      <vt:variant>
        <vt:i4>1703996</vt:i4>
      </vt:variant>
      <vt:variant>
        <vt:i4>278</vt:i4>
      </vt:variant>
      <vt:variant>
        <vt:i4>0</vt:i4>
      </vt:variant>
      <vt:variant>
        <vt:i4>5</vt:i4>
      </vt:variant>
      <vt:variant>
        <vt:lpwstr/>
      </vt:variant>
      <vt:variant>
        <vt:lpwstr>_Toc88732610</vt:lpwstr>
      </vt:variant>
      <vt:variant>
        <vt:i4>1245245</vt:i4>
      </vt:variant>
      <vt:variant>
        <vt:i4>272</vt:i4>
      </vt:variant>
      <vt:variant>
        <vt:i4>0</vt:i4>
      </vt:variant>
      <vt:variant>
        <vt:i4>5</vt:i4>
      </vt:variant>
      <vt:variant>
        <vt:lpwstr/>
      </vt:variant>
      <vt:variant>
        <vt:lpwstr>_Toc88732609</vt:lpwstr>
      </vt:variant>
      <vt:variant>
        <vt:i4>1179709</vt:i4>
      </vt:variant>
      <vt:variant>
        <vt:i4>266</vt:i4>
      </vt:variant>
      <vt:variant>
        <vt:i4>0</vt:i4>
      </vt:variant>
      <vt:variant>
        <vt:i4>5</vt:i4>
      </vt:variant>
      <vt:variant>
        <vt:lpwstr/>
      </vt:variant>
      <vt:variant>
        <vt:lpwstr>_Toc88732608</vt:lpwstr>
      </vt:variant>
      <vt:variant>
        <vt:i4>1900605</vt:i4>
      </vt:variant>
      <vt:variant>
        <vt:i4>260</vt:i4>
      </vt:variant>
      <vt:variant>
        <vt:i4>0</vt:i4>
      </vt:variant>
      <vt:variant>
        <vt:i4>5</vt:i4>
      </vt:variant>
      <vt:variant>
        <vt:lpwstr/>
      </vt:variant>
      <vt:variant>
        <vt:lpwstr>_Toc88732607</vt:lpwstr>
      </vt:variant>
      <vt:variant>
        <vt:i4>1835069</vt:i4>
      </vt:variant>
      <vt:variant>
        <vt:i4>254</vt:i4>
      </vt:variant>
      <vt:variant>
        <vt:i4>0</vt:i4>
      </vt:variant>
      <vt:variant>
        <vt:i4>5</vt:i4>
      </vt:variant>
      <vt:variant>
        <vt:lpwstr/>
      </vt:variant>
      <vt:variant>
        <vt:lpwstr>_Toc88732606</vt:lpwstr>
      </vt:variant>
      <vt:variant>
        <vt:i4>2031677</vt:i4>
      </vt:variant>
      <vt:variant>
        <vt:i4>248</vt:i4>
      </vt:variant>
      <vt:variant>
        <vt:i4>0</vt:i4>
      </vt:variant>
      <vt:variant>
        <vt:i4>5</vt:i4>
      </vt:variant>
      <vt:variant>
        <vt:lpwstr/>
      </vt:variant>
      <vt:variant>
        <vt:lpwstr>_Toc88732605</vt:lpwstr>
      </vt:variant>
      <vt:variant>
        <vt:i4>1966141</vt:i4>
      </vt:variant>
      <vt:variant>
        <vt:i4>242</vt:i4>
      </vt:variant>
      <vt:variant>
        <vt:i4>0</vt:i4>
      </vt:variant>
      <vt:variant>
        <vt:i4>5</vt:i4>
      </vt:variant>
      <vt:variant>
        <vt:lpwstr/>
      </vt:variant>
      <vt:variant>
        <vt:lpwstr>_Toc88732604</vt:lpwstr>
      </vt:variant>
      <vt:variant>
        <vt:i4>1638461</vt:i4>
      </vt:variant>
      <vt:variant>
        <vt:i4>236</vt:i4>
      </vt:variant>
      <vt:variant>
        <vt:i4>0</vt:i4>
      </vt:variant>
      <vt:variant>
        <vt:i4>5</vt:i4>
      </vt:variant>
      <vt:variant>
        <vt:lpwstr/>
      </vt:variant>
      <vt:variant>
        <vt:lpwstr>_Toc88732603</vt:lpwstr>
      </vt:variant>
      <vt:variant>
        <vt:i4>1572925</vt:i4>
      </vt:variant>
      <vt:variant>
        <vt:i4>230</vt:i4>
      </vt:variant>
      <vt:variant>
        <vt:i4>0</vt:i4>
      </vt:variant>
      <vt:variant>
        <vt:i4>5</vt:i4>
      </vt:variant>
      <vt:variant>
        <vt:lpwstr/>
      </vt:variant>
      <vt:variant>
        <vt:lpwstr>_Toc88732602</vt:lpwstr>
      </vt:variant>
      <vt:variant>
        <vt:i4>1769533</vt:i4>
      </vt:variant>
      <vt:variant>
        <vt:i4>224</vt:i4>
      </vt:variant>
      <vt:variant>
        <vt:i4>0</vt:i4>
      </vt:variant>
      <vt:variant>
        <vt:i4>5</vt:i4>
      </vt:variant>
      <vt:variant>
        <vt:lpwstr/>
      </vt:variant>
      <vt:variant>
        <vt:lpwstr>_Toc88732601</vt:lpwstr>
      </vt:variant>
      <vt:variant>
        <vt:i4>1703997</vt:i4>
      </vt:variant>
      <vt:variant>
        <vt:i4>218</vt:i4>
      </vt:variant>
      <vt:variant>
        <vt:i4>0</vt:i4>
      </vt:variant>
      <vt:variant>
        <vt:i4>5</vt:i4>
      </vt:variant>
      <vt:variant>
        <vt:lpwstr/>
      </vt:variant>
      <vt:variant>
        <vt:lpwstr>_Toc88732600</vt:lpwstr>
      </vt:variant>
      <vt:variant>
        <vt:i4>1048628</vt:i4>
      </vt:variant>
      <vt:variant>
        <vt:i4>212</vt:i4>
      </vt:variant>
      <vt:variant>
        <vt:i4>0</vt:i4>
      </vt:variant>
      <vt:variant>
        <vt:i4>5</vt:i4>
      </vt:variant>
      <vt:variant>
        <vt:lpwstr/>
      </vt:variant>
      <vt:variant>
        <vt:lpwstr>_Toc88732599</vt:lpwstr>
      </vt:variant>
      <vt:variant>
        <vt:i4>1114164</vt:i4>
      </vt:variant>
      <vt:variant>
        <vt:i4>206</vt:i4>
      </vt:variant>
      <vt:variant>
        <vt:i4>0</vt:i4>
      </vt:variant>
      <vt:variant>
        <vt:i4>5</vt:i4>
      </vt:variant>
      <vt:variant>
        <vt:lpwstr/>
      </vt:variant>
      <vt:variant>
        <vt:lpwstr>_Toc88732598</vt:lpwstr>
      </vt:variant>
      <vt:variant>
        <vt:i4>1966132</vt:i4>
      </vt:variant>
      <vt:variant>
        <vt:i4>200</vt:i4>
      </vt:variant>
      <vt:variant>
        <vt:i4>0</vt:i4>
      </vt:variant>
      <vt:variant>
        <vt:i4>5</vt:i4>
      </vt:variant>
      <vt:variant>
        <vt:lpwstr/>
      </vt:variant>
      <vt:variant>
        <vt:lpwstr>_Toc88732597</vt:lpwstr>
      </vt:variant>
      <vt:variant>
        <vt:i4>2031668</vt:i4>
      </vt:variant>
      <vt:variant>
        <vt:i4>194</vt:i4>
      </vt:variant>
      <vt:variant>
        <vt:i4>0</vt:i4>
      </vt:variant>
      <vt:variant>
        <vt:i4>5</vt:i4>
      </vt:variant>
      <vt:variant>
        <vt:lpwstr/>
      </vt:variant>
      <vt:variant>
        <vt:lpwstr>_Toc88732596</vt:lpwstr>
      </vt:variant>
      <vt:variant>
        <vt:i4>1835060</vt:i4>
      </vt:variant>
      <vt:variant>
        <vt:i4>188</vt:i4>
      </vt:variant>
      <vt:variant>
        <vt:i4>0</vt:i4>
      </vt:variant>
      <vt:variant>
        <vt:i4>5</vt:i4>
      </vt:variant>
      <vt:variant>
        <vt:lpwstr/>
      </vt:variant>
      <vt:variant>
        <vt:lpwstr>_Toc88732595</vt:lpwstr>
      </vt:variant>
      <vt:variant>
        <vt:i4>1900596</vt:i4>
      </vt:variant>
      <vt:variant>
        <vt:i4>182</vt:i4>
      </vt:variant>
      <vt:variant>
        <vt:i4>0</vt:i4>
      </vt:variant>
      <vt:variant>
        <vt:i4>5</vt:i4>
      </vt:variant>
      <vt:variant>
        <vt:lpwstr/>
      </vt:variant>
      <vt:variant>
        <vt:lpwstr>_Toc88732594</vt:lpwstr>
      </vt:variant>
      <vt:variant>
        <vt:i4>1703988</vt:i4>
      </vt:variant>
      <vt:variant>
        <vt:i4>176</vt:i4>
      </vt:variant>
      <vt:variant>
        <vt:i4>0</vt:i4>
      </vt:variant>
      <vt:variant>
        <vt:i4>5</vt:i4>
      </vt:variant>
      <vt:variant>
        <vt:lpwstr/>
      </vt:variant>
      <vt:variant>
        <vt:lpwstr>_Toc88732593</vt:lpwstr>
      </vt:variant>
      <vt:variant>
        <vt:i4>1769524</vt:i4>
      </vt:variant>
      <vt:variant>
        <vt:i4>170</vt:i4>
      </vt:variant>
      <vt:variant>
        <vt:i4>0</vt:i4>
      </vt:variant>
      <vt:variant>
        <vt:i4>5</vt:i4>
      </vt:variant>
      <vt:variant>
        <vt:lpwstr/>
      </vt:variant>
      <vt:variant>
        <vt:lpwstr>_Toc88732592</vt:lpwstr>
      </vt:variant>
      <vt:variant>
        <vt:i4>1572916</vt:i4>
      </vt:variant>
      <vt:variant>
        <vt:i4>164</vt:i4>
      </vt:variant>
      <vt:variant>
        <vt:i4>0</vt:i4>
      </vt:variant>
      <vt:variant>
        <vt:i4>5</vt:i4>
      </vt:variant>
      <vt:variant>
        <vt:lpwstr/>
      </vt:variant>
      <vt:variant>
        <vt:lpwstr>_Toc88732591</vt:lpwstr>
      </vt:variant>
      <vt:variant>
        <vt:i4>1638452</vt:i4>
      </vt:variant>
      <vt:variant>
        <vt:i4>158</vt:i4>
      </vt:variant>
      <vt:variant>
        <vt:i4>0</vt:i4>
      </vt:variant>
      <vt:variant>
        <vt:i4>5</vt:i4>
      </vt:variant>
      <vt:variant>
        <vt:lpwstr/>
      </vt:variant>
      <vt:variant>
        <vt:lpwstr>_Toc88732590</vt:lpwstr>
      </vt:variant>
      <vt:variant>
        <vt:i4>1048629</vt:i4>
      </vt:variant>
      <vt:variant>
        <vt:i4>152</vt:i4>
      </vt:variant>
      <vt:variant>
        <vt:i4>0</vt:i4>
      </vt:variant>
      <vt:variant>
        <vt:i4>5</vt:i4>
      </vt:variant>
      <vt:variant>
        <vt:lpwstr/>
      </vt:variant>
      <vt:variant>
        <vt:lpwstr>_Toc88732589</vt:lpwstr>
      </vt:variant>
      <vt:variant>
        <vt:i4>1114165</vt:i4>
      </vt:variant>
      <vt:variant>
        <vt:i4>146</vt:i4>
      </vt:variant>
      <vt:variant>
        <vt:i4>0</vt:i4>
      </vt:variant>
      <vt:variant>
        <vt:i4>5</vt:i4>
      </vt:variant>
      <vt:variant>
        <vt:lpwstr/>
      </vt:variant>
      <vt:variant>
        <vt:lpwstr>_Toc88732588</vt:lpwstr>
      </vt:variant>
      <vt:variant>
        <vt:i4>1966133</vt:i4>
      </vt:variant>
      <vt:variant>
        <vt:i4>140</vt:i4>
      </vt:variant>
      <vt:variant>
        <vt:i4>0</vt:i4>
      </vt:variant>
      <vt:variant>
        <vt:i4>5</vt:i4>
      </vt:variant>
      <vt:variant>
        <vt:lpwstr/>
      </vt:variant>
      <vt:variant>
        <vt:lpwstr>_Toc88732587</vt:lpwstr>
      </vt:variant>
      <vt:variant>
        <vt:i4>2031669</vt:i4>
      </vt:variant>
      <vt:variant>
        <vt:i4>134</vt:i4>
      </vt:variant>
      <vt:variant>
        <vt:i4>0</vt:i4>
      </vt:variant>
      <vt:variant>
        <vt:i4>5</vt:i4>
      </vt:variant>
      <vt:variant>
        <vt:lpwstr/>
      </vt:variant>
      <vt:variant>
        <vt:lpwstr>_Toc88732586</vt:lpwstr>
      </vt:variant>
      <vt:variant>
        <vt:i4>1835061</vt:i4>
      </vt:variant>
      <vt:variant>
        <vt:i4>128</vt:i4>
      </vt:variant>
      <vt:variant>
        <vt:i4>0</vt:i4>
      </vt:variant>
      <vt:variant>
        <vt:i4>5</vt:i4>
      </vt:variant>
      <vt:variant>
        <vt:lpwstr/>
      </vt:variant>
      <vt:variant>
        <vt:lpwstr>_Toc88732585</vt:lpwstr>
      </vt:variant>
      <vt:variant>
        <vt:i4>1900597</vt:i4>
      </vt:variant>
      <vt:variant>
        <vt:i4>122</vt:i4>
      </vt:variant>
      <vt:variant>
        <vt:i4>0</vt:i4>
      </vt:variant>
      <vt:variant>
        <vt:i4>5</vt:i4>
      </vt:variant>
      <vt:variant>
        <vt:lpwstr/>
      </vt:variant>
      <vt:variant>
        <vt:lpwstr>_Toc88732584</vt:lpwstr>
      </vt:variant>
      <vt:variant>
        <vt:i4>1703989</vt:i4>
      </vt:variant>
      <vt:variant>
        <vt:i4>116</vt:i4>
      </vt:variant>
      <vt:variant>
        <vt:i4>0</vt:i4>
      </vt:variant>
      <vt:variant>
        <vt:i4>5</vt:i4>
      </vt:variant>
      <vt:variant>
        <vt:lpwstr/>
      </vt:variant>
      <vt:variant>
        <vt:lpwstr>_Toc88732583</vt:lpwstr>
      </vt:variant>
      <vt:variant>
        <vt:i4>1769525</vt:i4>
      </vt:variant>
      <vt:variant>
        <vt:i4>110</vt:i4>
      </vt:variant>
      <vt:variant>
        <vt:i4>0</vt:i4>
      </vt:variant>
      <vt:variant>
        <vt:i4>5</vt:i4>
      </vt:variant>
      <vt:variant>
        <vt:lpwstr/>
      </vt:variant>
      <vt:variant>
        <vt:lpwstr>_Toc88732582</vt:lpwstr>
      </vt:variant>
      <vt:variant>
        <vt:i4>1572917</vt:i4>
      </vt:variant>
      <vt:variant>
        <vt:i4>104</vt:i4>
      </vt:variant>
      <vt:variant>
        <vt:i4>0</vt:i4>
      </vt:variant>
      <vt:variant>
        <vt:i4>5</vt:i4>
      </vt:variant>
      <vt:variant>
        <vt:lpwstr/>
      </vt:variant>
      <vt:variant>
        <vt:lpwstr>_Toc88732581</vt:lpwstr>
      </vt:variant>
      <vt:variant>
        <vt:i4>1638453</vt:i4>
      </vt:variant>
      <vt:variant>
        <vt:i4>98</vt:i4>
      </vt:variant>
      <vt:variant>
        <vt:i4>0</vt:i4>
      </vt:variant>
      <vt:variant>
        <vt:i4>5</vt:i4>
      </vt:variant>
      <vt:variant>
        <vt:lpwstr/>
      </vt:variant>
      <vt:variant>
        <vt:lpwstr>_Toc88732580</vt:lpwstr>
      </vt:variant>
      <vt:variant>
        <vt:i4>1048634</vt:i4>
      </vt:variant>
      <vt:variant>
        <vt:i4>92</vt:i4>
      </vt:variant>
      <vt:variant>
        <vt:i4>0</vt:i4>
      </vt:variant>
      <vt:variant>
        <vt:i4>5</vt:i4>
      </vt:variant>
      <vt:variant>
        <vt:lpwstr/>
      </vt:variant>
      <vt:variant>
        <vt:lpwstr>_Toc88732579</vt:lpwstr>
      </vt:variant>
      <vt:variant>
        <vt:i4>1114170</vt:i4>
      </vt:variant>
      <vt:variant>
        <vt:i4>86</vt:i4>
      </vt:variant>
      <vt:variant>
        <vt:i4>0</vt:i4>
      </vt:variant>
      <vt:variant>
        <vt:i4>5</vt:i4>
      </vt:variant>
      <vt:variant>
        <vt:lpwstr/>
      </vt:variant>
      <vt:variant>
        <vt:lpwstr>_Toc88732578</vt:lpwstr>
      </vt:variant>
      <vt:variant>
        <vt:i4>1966138</vt:i4>
      </vt:variant>
      <vt:variant>
        <vt:i4>80</vt:i4>
      </vt:variant>
      <vt:variant>
        <vt:i4>0</vt:i4>
      </vt:variant>
      <vt:variant>
        <vt:i4>5</vt:i4>
      </vt:variant>
      <vt:variant>
        <vt:lpwstr/>
      </vt:variant>
      <vt:variant>
        <vt:lpwstr>_Toc88732577</vt:lpwstr>
      </vt:variant>
      <vt:variant>
        <vt:i4>2031674</vt:i4>
      </vt:variant>
      <vt:variant>
        <vt:i4>74</vt:i4>
      </vt:variant>
      <vt:variant>
        <vt:i4>0</vt:i4>
      </vt:variant>
      <vt:variant>
        <vt:i4>5</vt:i4>
      </vt:variant>
      <vt:variant>
        <vt:lpwstr/>
      </vt:variant>
      <vt:variant>
        <vt:lpwstr>_Toc88732576</vt:lpwstr>
      </vt:variant>
      <vt:variant>
        <vt:i4>1835066</vt:i4>
      </vt:variant>
      <vt:variant>
        <vt:i4>68</vt:i4>
      </vt:variant>
      <vt:variant>
        <vt:i4>0</vt:i4>
      </vt:variant>
      <vt:variant>
        <vt:i4>5</vt:i4>
      </vt:variant>
      <vt:variant>
        <vt:lpwstr/>
      </vt:variant>
      <vt:variant>
        <vt:lpwstr>_Toc88732575</vt:lpwstr>
      </vt:variant>
      <vt:variant>
        <vt:i4>1900602</vt:i4>
      </vt:variant>
      <vt:variant>
        <vt:i4>62</vt:i4>
      </vt:variant>
      <vt:variant>
        <vt:i4>0</vt:i4>
      </vt:variant>
      <vt:variant>
        <vt:i4>5</vt:i4>
      </vt:variant>
      <vt:variant>
        <vt:lpwstr/>
      </vt:variant>
      <vt:variant>
        <vt:lpwstr>_Toc88732574</vt:lpwstr>
      </vt:variant>
      <vt:variant>
        <vt:i4>1703994</vt:i4>
      </vt:variant>
      <vt:variant>
        <vt:i4>56</vt:i4>
      </vt:variant>
      <vt:variant>
        <vt:i4>0</vt:i4>
      </vt:variant>
      <vt:variant>
        <vt:i4>5</vt:i4>
      </vt:variant>
      <vt:variant>
        <vt:lpwstr/>
      </vt:variant>
      <vt:variant>
        <vt:lpwstr>_Toc88732573</vt:lpwstr>
      </vt:variant>
      <vt:variant>
        <vt:i4>1769530</vt:i4>
      </vt:variant>
      <vt:variant>
        <vt:i4>50</vt:i4>
      </vt:variant>
      <vt:variant>
        <vt:i4>0</vt:i4>
      </vt:variant>
      <vt:variant>
        <vt:i4>5</vt:i4>
      </vt:variant>
      <vt:variant>
        <vt:lpwstr/>
      </vt:variant>
      <vt:variant>
        <vt:lpwstr>_Toc88732572</vt:lpwstr>
      </vt:variant>
      <vt:variant>
        <vt:i4>1572922</vt:i4>
      </vt:variant>
      <vt:variant>
        <vt:i4>44</vt:i4>
      </vt:variant>
      <vt:variant>
        <vt:i4>0</vt:i4>
      </vt:variant>
      <vt:variant>
        <vt:i4>5</vt:i4>
      </vt:variant>
      <vt:variant>
        <vt:lpwstr/>
      </vt:variant>
      <vt:variant>
        <vt:lpwstr>_Toc88732571</vt:lpwstr>
      </vt:variant>
      <vt:variant>
        <vt:i4>1638458</vt:i4>
      </vt:variant>
      <vt:variant>
        <vt:i4>38</vt:i4>
      </vt:variant>
      <vt:variant>
        <vt:i4>0</vt:i4>
      </vt:variant>
      <vt:variant>
        <vt:i4>5</vt:i4>
      </vt:variant>
      <vt:variant>
        <vt:lpwstr/>
      </vt:variant>
      <vt:variant>
        <vt:lpwstr>_Toc88732570</vt:lpwstr>
      </vt:variant>
      <vt:variant>
        <vt:i4>1048635</vt:i4>
      </vt:variant>
      <vt:variant>
        <vt:i4>32</vt:i4>
      </vt:variant>
      <vt:variant>
        <vt:i4>0</vt:i4>
      </vt:variant>
      <vt:variant>
        <vt:i4>5</vt:i4>
      </vt:variant>
      <vt:variant>
        <vt:lpwstr/>
      </vt:variant>
      <vt:variant>
        <vt:lpwstr>_Toc88732569</vt:lpwstr>
      </vt:variant>
      <vt:variant>
        <vt:i4>1114171</vt:i4>
      </vt:variant>
      <vt:variant>
        <vt:i4>26</vt:i4>
      </vt:variant>
      <vt:variant>
        <vt:i4>0</vt:i4>
      </vt:variant>
      <vt:variant>
        <vt:i4>5</vt:i4>
      </vt:variant>
      <vt:variant>
        <vt:lpwstr/>
      </vt:variant>
      <vt:variant>
        <vt:lpwstr>_Toc88732568</vt:lpwstr>
      </vt:variant>
      <vt:variant>
        <vt:i4>1966139</vt:i4>
      </vt:variant>
      <vt:variant>
        <vt:i4>20</vt:i4>
      </vt:variant>
      <vt:variant>
        <vt:i4>0</vt:i4>
      </vt:variant>
      <vt:variant>
        <vt:i4>5</vt:i4>
      </vt:variant>
      <vt:variant>
        <vt:lpwstr/>
      </vt:variant>
      <vt:variant>
        <vt:lpwstr>_Toc88732567</vt:lpwstr>
      </vt:variant>
      <vt:variant>
        <vt:i4>2031675</vt:i4>
      </vt:variant>
      <vt:variant>
        <vt:i4>14</vt:i4>
      </vt:variant>
      <vt:variant>
        <vt:i4>0</vt:i4>
      </vt:variant>
      <vt:variant>
        <vt:i4>5</vt:i4>
      </vt:variant>
      <vt:variant>
        <vt:lpwstr/>
      </vt:variant>
      <vt:variant>
        <vt:lpwstr>_Toc88732566</vt:lpwstr>
      </vt:variant>
      <vt:variant>
        <vt:i4>1835067</vt:i4>
      </vt:variant>
      <vt:variant>
        <vt:i4>8</vt:i4>
      </vt:variant>
      <vt:variant>
        <vt:i4>0</vt:i4>
      </vt:variant>
      <vt:variant>
        <vt:i4>5</vt:i4>
      </vt:variant>
      <vt:variant>
        <vt:lpwstr/>
      </vt:variant>
      <vt:variant>
        <vt:lpwstr>_Toc88732565</vt:lpwstr>
      </vt:variant>
      <vt:variant>
        <vt:i4>1900603</vt:i4>
      </vt:variant>
      <vt:variant>
        <vt:i4>2</vt:i4>
      </vt:variant>
      <vt:variant>
        <vt:i4>0</vt:i4>
      </vt:variant>
      <vt:variant>
        <vt:i4>5</vt:i4>
      </vt:variant>
      <vt:variant>
        <vt:lpwstr/>
      </vt:variant>
      <vt:variant>
        <vt:lpwstr>_Toc88732564</vt:lpwstr>
      </vt:variant>
      <vt:variant>
        <vt:i4>4915309</vt:i4>
      </vt:variant>
      <vt:variant>
        <vt:i4>6</vt:i4>
      </vt:variant>
      <vt:variant>
        <vt:i4>0</vt:i4>
      </vt:variant>
      <vt:variant>
        <vt:i4>5</vt:i4>
      </vt:variant>
      <vt:variant>
        <vt:lpwstr>mailto:joao.correia@ict.csbe.ch</vt:lpwstr>
      </vt:variant>
      <vt:variant>
        <vt:lpwstr/>
      </vt:variant>
      <vt:variant>
        <vt:i4>2293789</vt:i4>
      </vt:variant>
      <vt:variant>
        <vt:i4>3</vt:i4>
      </vt:variant>
      <vt:variant>
        <vt:i4>0</vt:i4>
      </vt:variant>
      <vt:variant>
        <vt:i4>5</vt:i4>
      </vt:variant>
      <vt:variant>
        <vt:lpwstr>mailto:jannis.zwahlen@ict.csbe.ch</vt:lpwstr>
      </vt:variant>
      <vt:variant>
        <vt:lpwstr/>
      </vt:variant>
      <vt:variant>
        <vt:i4>3473424</vt:i4>
      </vt:variant>
      <vt:variant>
        <vt:i4>0</vt:i4>
      </vt:variant>
      <vt:variant>
        <vt:i4>0</vt:i4>
      </vt:variant>
      <vt:variant>
        <vt:i4>5</vt:i4>
      </vt:variant>
      <vt:variant>
        <vt:lpwstr>mailto:andre.heuberger@ict.csbe.ch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IT-Kleinprojekt dokumentation</dc:subject>
  <dc:creator>Jannis Zwahlen</dc:creator>
  <cp:keywords/>
  <dc:description/>
  <cp:lastModifiedBy>Joao Correia</cp:lastModifiedBy>
  <cp:revision>3</cp:revision>
  <cp:lastPrinted>2021-12-10T10:44:00Z</cp:lastPrinted>
  <dcterms:created xsi:type="dcterms:W3CDTF">2022-03-03T10:50:00Z</dcterms:created>
  <dcterms:modified xsi:type="dcterms:W3CDTF">2022-03-03T10:53:00Z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0x010100CCA9B0B81E3CB9409C129017DE6E9DDD</vt:lpwstr>
  </property>
</Properties>
</file>