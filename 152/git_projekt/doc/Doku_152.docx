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28D0" w14:textId="77777777" w:rsidR="00433630" w:rsidRPr="0086469B" w:rsidRDefault="00433630" w:rsidP="00433630">
      <w:pPr>
        <w:jc w:val="center"/>
        <w:rPr>
          <w:rFonts w:asciiTheme="minorHAnsi" w:hAnsiTheme="minorHAnsi" w:cstheme="minorHAnsi"/>
          <w:lang w:val="de-CH"/>
        </w:rPr>
      </w:pPr>
    </w:p>
    <w:p w14:paraId="66735F22" w14:textId="77777777" w:rsidR="00433630" w:rsidRPr="0086469B" w:rsidRDefault="00433630" w:rsidP="00433630">
      <w:pPr>
        <w:jc w:val="center"/>
        <w:rPr>
          <w:rFonts w:asciiTheme="minorHAnsi" w:hAnsiTheme="minorHAnsi" w:cstheme="minorHAnsi"/>
          <w:lang w:val="de-CH"/>
        </w:rPr>
      </w:pPr>
    </w:p>
    <w:p w14:paraId="1A433EB5" w14:textId="77777777" w:rsidR="00433630" w:rsidRPr="0086469B" w:rsidRDefault="00433630" w:rsidP="00433630">
      <w:pPr>
        <w:jc w:val="center"/>
        <w:rPr>
          <w:rFonts w:asciiTheme="minorHAnsi" w:hAnsiTheme="minorHAnsi" w:cstheme="minorHAnsi"/>
          <w:lang w:val="de-CH"/>
        </w:rPr>
      </w:pPr>
    </w:p>
    <w:p w14:paraId="68AD2FE1" w14:textId="77777777" w:rsidR="00433630" w:rsidRPr="0086469B" w:rsidRDefault="00433630" w:rsidP="00433630">
      <w:pPr>
        <w:jc w:val="center"/>
        <w:rPr>
          <w:rFonts w:asciiTheme="minorHAnsi" w:hAnsiTheme="minorHAnsi" w:cstheme="minorHAnsi"/>
          <w:lang w:val="de-CH"/>
        </w:rPr>
      </w:pPr>
    </w:p>
    <w:p w14:paraId="7F28F907" w14:textId="61E680FF" w:rsidR="00433630" w:rsidRPr="0086469B" w:rsidRDefault="00433630" w:rsidP="00D102C8">
      <w:pPr>
        <w:rPr>
          <w:rFonts w:asciiTheme="minorHAnsi" w:hAnsiTheme="minorHAnsi" w:cstheme="minorHAnsi"/>
          <w:lang w:val="de-CH"/>
        </w:rPr>
      </w:pPr>
    </w:p>
    <w:p w14:paraId="06C34433" w14:textId="0C1BFB26" w:rsidR="00433630" w:rsidRPr="0086469B" w:rsidRDefault="00433630" w:rsidP="00433630">
      <w:pPr>
        <w:jc w:val="center"/>
        <w:rPr>
          <w:rFonts w:asciiTheme="minorHAnsi" w:hAnsiTheme="minorHAnsi" w:cstheme="minorHAnsi"/>
          <w:lang w:val="de-CH"/>
        </w:rPr>
      </w:pPr>
    </w:p>
    <w:p w14:paraId="06DAC200" w14:textId="77777777" w:rsidR="00433630" w:rsidRPr="0086469B" w:rsidRDefault="00433630" w:rsidP="00433630">
      <w:pPr>
        <w:jc w:val="center"/>
        <w:rPr>
          <w:rFonts w:asciiTheme="minorHAnsi" w:hAnsiTheme="minorHAnsi" w:cstheme="minorHAnsi"/>
          <w:lang w:val="de-CH"/>
        </w:rPr>
      </w:pPr>
    </w:p>
    <w:p w14:paraId="507C2549" w14:textId="47DA89CB" w:rsidR="00D50851" w:rsidRPr="0086469B" w:rsidRDefault="00D50851" w:rsidP="00433630">
      <w:pPr>
        <w:pBdr>
          <w:top w:val="single" w:sz="4" w:space="1" w:color="auto"/>
        </w:pBdr>
        <w:jc w:val="center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Modul: 1</w:t>
      </w:r>
      <w:r w:rsidR="0093544D" w:rsidRPr="0086469B">
        <w:rPr>
          <w:rFonts w:asciiTheme="minorHAnsi" w:hAnsiTheme="minorHAnsi" w:cstheme="minorHAnsi"/>
          <w:lang w:val="de-CH"/>
        </w:rPr>
        <w:t>52</w:t>
      </w:r>
    </w:p>
    <w:p w14:paraId="55CCC279" w14:textId="28A7CEB2" w:rsidR="00D50851" w:rsidRPr="0086469B" w:rsidRDefault="00D50851" w:rsidP="00D50851">
      <w:pPr>
        <w:spacing w:after="0"/>
        <w:jc w:val="center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Auftrag:</w:t>
      </w:r>
    </w:p>
    <w:p w14:paraId="5E3B9504" w14:textId="63132896" w:rsidR="0093544D" w:rsidRPr="0086469B" w:rsidRDefault="0093544D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Eigene Website Erstelle</w:t>
      </w:r>
      <w:r w:rsidR="00983D68" w:rsidRPr="0086469B">
        <w:rPr>
          <w:rFonts w:asciiTheme="minorHAnsi" w:hAnsiTheme="minorHAnsi" w:cstheme="minorHAnsi"/>
          <w:lang w:val="de-CH"/>
        </w:rPr>
        <w:t>n mit</w:t>
      </w:r>
    </w:p>
    <w:p w14:paraId="7108F461" w14:textId="32479232" w:rsidR="00983D68" w:rsidRPr="0086469B" w:rsidRDefault="00983D68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lang w:val="de-CH"/>
        </w:rPr>
      </w:pPr>
      <w:proofErr w:type="spellStart"/>
      <w:r w:rsidRPr="0086469B">
        <w:rPr>
          <w:rFonts w:asciiTheme="minorHAnsi" w:hAnsiTheme="minorHAnsi" w:cstheme="minorHAnsi"/>
          <w:lang w:val="de-CH"/>
        </w:rPr>
        <w:t>multimedia</w:t>
      </w:r>
      <w:proofErr w:type="spellEnd"/>
    </w:p>
    <w:p w14:paraId="16C105C9" w14:textId="77777777" w:rsidR="0093544D" w:rsidRPr="0086469B" w:rsidRDefault="0093544D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lang w:val="de-CH"/>
        </w:rPr>
      </w:pPr>
    </w:p>
    <w:p w14:paraId="43FF1F09" w14:textId="25E5069E" w:rsidR="00D50851" w:rsidRPr="0086469B" w:rsidRDefault="00433630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Auftrags</w:t>
      </w:r>
      <w:r w:rsidR="00D50851" w:rsidRPr="0086469B">
        <w:rPr>
          <w:rFonts w:asciiTheme="minorHAnsi" w:hAnsiTheme="minorHAnsi" w:cstheme="minorHAnsi"/>
          <w:lang w:val="de-CH"/>
        </w:rPr>
        <w:t xml:space="preserve"> Leiter/</w:t>
      </w:r>
      <w:r w:rsidRPr="0086469B">
        <w:rPr>
          <w:rFonts w:asciiTheme="minorHAnsi" w:hAnsiTheme="minorHAnsi" w:cstheme="minorHAnsi"/>
          <w:lang w:val="de-CH"/>
        </w:rPr>
        <w:t>Planer/Entwickler:</w:t>
      </w:r>
    </w:p>
    <w:p w14:paraId="198B72E8" w14:textId="22791BF1" w:rsidR="00433630" w:rsidRPr="0086469B" w:rsidRDefault="00433630" w:rsidP="00433630">
      <w:pPr>
        <w:pBdr>
          <w:bottom w:val="single" w:sz="4" w:space="1" w:color="auto"/>
        </w:pBdr>
        <w:spacing w:after="0"/>
        <w:jc w:val="center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Joao Manuel Ribeiro Correia</w:t>
      </w:r>
    </w:p>
    <w:p w14:paraId="580BBF8A" w14:textId="24A6A7DD" w:rsidR="00B85196" w:rsidRPr="0086469B" w:rsidRDefault="00B85196" w:rsidP="00B85196">
      <w:pPr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br w:type="page"/>
      </w:r>
    </w:p>
    <w:p w14:paraId="288282FB" w14:textId="31E7ABC7" w:rsidR="00C00E6B" w:rsidRPr="0086469B" w:rsidRDefault="00C00E6B" w:rsidP="00C00E6B">
      <w:pPr>
        <w:pStyle w:val="berschrift1"/>
        <w:rPr>
          <w:rFonts w:asciiTheme="minorHAnsi" w:hAnsiTheme="minorHAnsi" w:cstheme="minorHAnsi"/>
          <w:lang w:val="de-CH"/>
        </w:rPr>
      </w:pPr>
      <w:bookmarkStart w:id="1" w:name="_Toc88897417"/>
      <w:bookmarkStart w:id="2" w:name="_Toc97107565"/>
      <w:r w:rsidRPr="0086469B">
        <w:rPr>
          <w:rStyle w:val="berschrift1Zchn"/>
          <w:rFonts w:asciiTheme="minorHAnsi" w:hAnsiTheme="minorHAnsi" w:cstheme="minorHAnsi"/>
        </w:rPr>
        <w:lastRenderedPageBreak/>
        <w:t>Inhaltsverzeichnis</w:t>
      </w:r>
      <w:bookmarkEnd w:id="1"/>
      <w:bookmarkEnd w:id="2"/>
    </w:p>
    <w:sdt>
      <w:sdtPr>
        <w:rPr>
          <w:rFonts w:asciiTheme="minorHAnsi" w:hAnsiTheme="minorHAnsi" w:cstheme="minorHAnsi"/>
          <w:b w:val="0"/>
          <w:lang w:val="de-CH"/>
        </w:rPr>
        <w:id w:val="-12753185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7E247E" w14:textId="6C66EFFB" w:rsidR="0093544D" w:rsidRPr="0086469B" w:rsidRDefault="00B85196">
          <w:pPr>
            <w:pStyle w:val="Verzeichnis1"/>
            <w:rPr>
              <w:rFonts w:asciiTheme="minorHAnsi" w:eastAsiaTheme="minorEastAsia" w:hAnsiTheme="minorHAnsi"/>
              <w:b w:val="0"/>
              <w:noProof/>
              <w:lang w:val="de-CH" w:eastAsia="de-CH"/>
            </w:rPr>
          </w:pPr>
          <w:r w:rsidRPr="0086469B">
            <w:rPr>
              <w:rFonts w:asciiTheme="minorHAnsi" w:hAnsiTheme="minorHAnsi" w:cstheme="minorHAnsi"/>
              <w:lang w:val="de-CH"/>
            </w:rPr>
            <w:fldChar w:fldCharType="begin"/>
          </w:r>
          <w:r w:rsidRPr="0086469B">
            <w:rPr>
              <w:rFonts w:asciiTheme="minorHAnsi" w:hAnsiTheme="minorHAnsi" w:cstheme="minorHAnsi"/>
              <w:lang w:val="de-CH"/>
            </w:rPr>
            <w:instrText xml:space="preserve"> TOC \o "1-3" \h \z \u </w:instrText>
          </w:r>
          <w:r w:rsidRPr="0086469B">
            <w:rPr>
              <w:rFonts w:asciiTheme="minorHAnsi" w:hAnsiTheme="minorHAnsi" w:cstheme="minorHAnsi"/>
              <w:lang w:val="de-CH"/>
            </w:rPr>
            <w:fldChar w:fldCharType="separate"/>
          </w:r>
          <w:hyperlink w:anchor="_Toc97107565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1</w:t>
            </w:r>
            <w:r w:rsidR="0093544D" w:rsidRPr="0086469B">
              <w:rPr>
                <w:rFonts w:asciiTheme="minorHAnsi" w:eastAsiaTheme="minorEastAsia" w:hAnsiTheme="minorHAnsi"/>
                <w:b w:val="0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Inhaltsverzeichnis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_Toc97107565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1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584AC7AB" w14:textId="7758CA0B" w:rsidR="0093544D" w:rsidRPr="0086469B" w:rsidRDefault="00423B25">
          <w:pPr>
            <w:pStyle w:val="Verzeichnis1"/>
            <w:rPr>
              <w:rFonts w:asciiTheme="minorHAnsi" w:eastAsiaTheme="minorEastAsia" w:hAnsiTheme="minorHAnsi"/>
              <w:b w:val="0"/>
              <w:noProof/>
              <w:lang w:val="de-CH" w:eastAsia="de-CH"/>
            </w:rPr>
          </w:pPr>
          <w:hyperlink w:anchor="_Toc97107566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2</w:t>
            </w:r>
            <w:r w:rsidR="0093544D" w:rsidRPr="0086469B">
              <w:rPr>
                <w:rFonts w:asciiTheme="minorHAnsi" w:eastAsiaTheme="minorEastAsia" w:hAnsiTheme="minorHAnsi"/>
                <w:b w:val="0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Vorwort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_Toc97107566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2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47DAD96A" w14:textId="5793EE75" w:rsidR="0093544D" w:rsidRPr="0086469B" w:rsidRDefault="00423B2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7567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2.1</w:t>
            </w:r>
            <w:r w:rsidR="0093544D" w:rsidRPr="0086469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Zielpublikum/ Voraussetzungen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_Toc97107567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2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31D39FBC" w14:textId="5466BCFC" w:rsidR="0093544D" w:rsidRPr="0086469B" w:rsidRDefault="00423B2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7568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2.2</w:t>
            </w:r>
            <w:r w:rsidR="0093544D" w:rsidRPr="0086469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Anforderungen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_Toc97107568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2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1EA3BC2D" w14:textId="30040EBE" w:rsidR="0093544D" w:rsidRPr="0086469B" w:rsidRDefault="00423B25">
          <w:pPr>
            <w:pStyle w:val="Verzeichnis1"/>
            <w:rPr>
              <w:rFonts w:asciiTheme="minorHAnsi" w:eastAsiaTheme="minorEastAsia" w:hAnsiTheme="minorHAnsi"/>
              <w:b w:val="0"/>
              <w:noProof/>
              <w:lang w:val="de-CH" w:eastAsia="de-CH"/>
            </w:rPr>
          </w:pPr>
          <w:hyperlink w:anchor="_Toc97107569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3</w:t>
            </w:r>
            <w:r w:rsidR="0093544D" w:rsidRPr="0086469B">
              <w:rPr>
                <w:rFonts w:asciiTheme="minorHAnsi" w:eastAsiaTheme="minorEastAsia" w:hAnsiTheme="minorHAnsi"/>
                <w:b w:val="0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Styleguide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_Toc97107569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4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0A76CBC3" w14:textId="25EBF32F" w:rsidR="0093544D" w:rsidRPr="0086469B" w:rsidRDefault="00423B2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7570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3.1</w:t>
            </w:r>
            <w:r w:rsidR="0093544D" w:rsidRPr="0086469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Schriftart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_Toc97107570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4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0A73C146" w14:textId="7CE56EE5" w:rsidR="0093544D" w:rsidRPr="0086469B" w:rsidRDefault="00423B2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7571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3.2</w:t>
            </w:r>
            <w:r w:rsidR="0093544D" w:rsidRPr="0086469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Farben Schema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_Toc97107571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4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15CA4E35" w14:textId="2FA006D4" w:rsidR="0093544D" w:rsidRPr="0086469B" w:rsidRDefault="00423B2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7572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3.3</w:t>
            </w:r>
            <w:r w:rsidR="0093544D" w:rsidRPr="0086469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Steuerelemente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_Toc97107572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5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0D270E70" w14:textId="4839B29E" w:rsidR="0093544D" w:rsidRPr="0086469B" w:rsidRDefault="00423B25">
          <w:pPr>
            <w:pStyle w:val="Verzeichnis1"/>
            <w:rPr>
              <w:rFonts w:asciiTheme="minorHAnsi" w:eastAsiaTheme="minorEastAsia" w:hAnsiTheme="minorHAnsi"/>
              <w:b w:val="0"/>
              <w:noProof/>
              <w:lang w:val="de-CH" w:eastAsia="de-CH"/>
            </w:rPr>
          </w:pPr>
          <w:hyperlink w:anchor="_Toc97107573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4</w:t>
            </w:r>
            <w:r w:rsidR="0093544D" w:rsidRPr="0086469B">
              <w:rPr>
                <w:rFonts w:asciiTheme="minorHAnsi" w:eastAsiaTheme="minorEastAsia" w:hAnsiTheme="minorHAnsi"/>
                <w:b w:val="0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Storyboard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_Toc97107573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0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2E61A798" w14:textId="6F047230" w:rsidR="0093544D" w:rsidRPr="0086469B" w:rsidRDefault="00423B2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7574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4.1</w:t>
            </w:r>
            <w:r w:rsidR="0093544D" w:rsidRPr="0086469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Startbildschirm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_Toc97107574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0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736741F1" w14:textId="7FB4F8E0" w:rsidR="0093544D" w:rsidRPr="0086469B" w:rsidRDefault="00423B2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7575" w:history="1">
            <w:r w:rsidR="0093544D" w:rsidRPr="0086469B">
              <w:rPr>
                <w:rStyle w:val="Hyperlink"/>
                <w:noProof/>
                <w:lang w:val="de-CH"/>
              </w:rPr>
              <w:t>4.2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_Toc97107575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1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5B599E94" w14:textId="754A2E4E" w:rsidR="0093544D" w:rsidRPr="0086469B" w:rsidRDefault="00423B25">
          <w:pPr>
            <w:pStyle w:val="Verzeichnis1"/>
            <w:rPr>
              <w:rFonts w:asciiTheme="minorHAnsi" w:eastAsiaTheme="minorEastAsia" w:hAnsiTheme="minorHAnsi"/>
              <w:b w:val="0"/>
              <w:noProof/>
              <w:lang w:val="de-CH" w:eastAsia="de-CH"/>
            </w:rPr>
          </w:pPr>
          <w:hyperlink w:anchor="_Toc97107576" w:history="1"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5</w:t>
            </w:r>
            <w:r w:rsidR="0093544D" w:rsidRPr="0086469B">
              <w:rPr>
                <w:rFonts w:asciiTheme="minorHAnsi" w:eastAsiaTheme="minorEastAsia" w:hAnsiTheme="minorHAnsi"/>
                <w:b w:val="0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rFonts w:cstheme="minorHAnsi"/>
                <w:noProof/>
                <w:lang w:val="de-CH"/>
              </w:rPr>
              <w:t>Arbeit Journal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_Toc97107576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0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1825807D" w14:textId="4C66725E" w:rsidR="0093544D" w:rsidRPr="0086469B" w:rsidRDefault="00423B2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7577" w:history="1">
            <w:r w:rsidR="0093544D" w:rsidRPr="0086469B">
              <w:rPr>
                <w:rStyle w:val="Hyperlink"/>
                <w:noProof/>
                <w:lang w:val="de-CH"/>
              </w:rPr>
              <w:t>5.1</w:t>
            </w:r>
            <w:r w:rsidR="0093544D" w:rsidRPr="0086469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noProof/>
                <w:lang w:val="de-CH"/>
              </w:rPr>
              <w:t>Tabellen Verzeichnis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_Toc97107577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1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71BF0463" w14:textId="7678E300" w:rsidR="0093544D" w:rsidRPr="0086469B" w:rsidRDefault="00423B2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7578" w:history="1">
            <w:r w:rsidR="0093544D" w:rsidRPr="0086469B">
              <w:rPr>
                <w:rStyle w:val="Hyperlink"/>
                <w:noProof/>
                <w:lang w:val="de-CH"/>
              </w:rPr>
              <w:t>5.2</w:t>
            </w:r>
            <w:r w:rsidR="0093544D" w:rsidRPr="0086469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93544D" w:rsidRPr="0086469B">
              <w:rPr>
                <w:rStyle w:val="Hyperlink"/>
                <w:noProof/>
                <w:lang w:val="de-CH"/>
              </w:rPr>
              <w:t>Abbildungsverzeichnis</w:t>
            </w:r>
            <w:r w:rsidR="0093544D" w:rsidRPr="0086469B">
              <w:rPr>
                <w:noProof/>
                <w:webHidden/>
                <w:lang w:val="de-CH"/>
              </w:rPr>
              <w:tab/>
            </w:r>
            <w:r w:rsidR="0093544D" w:rsidRPr="0086469B">
              <w:rPr>
                <w:noProof/>
                <w:webHidden/>
                <w:lang w:val="de-CH"/>
              </w:rPr>
              <w:fldChar w:fldCharType="begin"/>
            </w:r>
            <w:r w:rsidR="0093544D" w:rsidRPr="0086469B">
              <w:rPr>
                <w:noProof/>
                <w:webHidden/>
                <w:lang w:val="de-CH"/>
              </w:rPr>
              <w:instrText xml:space="preserve"> PAGEREF _Toc97107578 \h </w:instrText>
            </w:r>
            <w:r w:rsidR="0093544D" w:rsidRPr="0086469B">
              <w:rPr>
                <w:noProof/>
                <w:webHidden/>
                <w:lang w:val="de-CH"/>
              </w:rPr>
            </w:r>
            <w:r w:rsidR="0093544D" w:rsidRPr="0086469B">
              <w:rPr>
                <w:noProof/>
                <w:webHidden/>
                <w:lang w:val="de-CH"/>
              </w:rPr>
              <w:fldChar w:fldCharType="separate"/>
            </w:r>
            <w:r w:rsidR="0093544D" w:rsidRPr="0086469B">
              <w:rPr>
                <w:noProof/>
                <w:webHidden/>
                <w:lang w:val="de-CH"/>
              </w:rPr>
              <w:t>1</w:t>
            </w:r>
            <w:r w:rsidR="0093544D" w:rsidRPr="0086469B">
              <w:rPr>
                <w:noProof/>
                <w:webHidden/>
                <w:lang w:val="de-CH"/>
              </w:rPr>
              <w:fldChar w:fldCharType="end"/>
            </w:r>
          </w:hyperlink>
        </w:p>
        <w:p w14:paraId="26B69572" w14:textId="48184705" w:rsidR="00B85196" w:rsidRPr="0086469B" w:rsidRDefault="00B85196" w:rsidP="00B85196">
          <w:pPr>
            <w:rPr>
              <w:rFonts w:asciiTheme="minorHAnsi" w:hAnsiTheme="minorHAnsi" w:cstheme="minorHAnsi"/>
              <w:lang w:val="de-CH"/>
            </w:rPr>
          </w:pPr>
          <w:r w:rsidRPr="0086469B">
            <w:rPr>
              <w:rFonts w:asciiTheme="minorHAnsi" w:hAnsiTheme="minorHAnsi" w:cstheme="minorHAnsi"/>
              <w:b/>
              <w:bCs/>
              <w:lang w:val="de-CH"/>
            </w:rPr>
            <w:fldChar w:fldCharType="end"/>
          </w:r>
        </w:p>
      </w:sdtContent>
    </w:sdt>
    <w:p w14:paraId="45900217" w14:textId="77777777" w:rsidR="00B85196" w:rsidRPr="0086469B" w:rsidRDefault="00B85196" w:rsidP="00B85196">
      <w:pPr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br w:type="page"/>
      </w:r>
    </w:p>
    <w:p w14:paraId="40AD17BA" w14:textId="19D358F0" w:rsidR="00B85196" w:rsidRPr="0086469B" w:rsidRDefault="00B85196" w:rsidP="00B85196">
      <w:pPr>
        <w:pStyle w:val="berschrift1"/>
        <w:rPr>
          <w:rFonts w:asciiTheme="minorHAnsi" w:hAnsiTheme="minorHAnsi" w:cstheme="minorHAnsi"/>
          <w:lang w:val="de-CH"/>
        </w:rPr>
      </w:pPr>
      <w:bookmarkStart w:id="3" w:name="_Toc97107566"/>
      <w:r w:rsidRPr="0086469B">
        <w:rPr>
          <w:rFonts w:asciiTheme="minorHAnsi" w:hAnsiTheme="minorHAnsi" w:cstheme="minorHAnsi"/>
          <w:lang w:val="de-CH"/>
        </w:rPr>
        <w:lastRenderedPageBreak/>
        <w:t>Vorwort</w:t>
      </w:r>
      <w:bookmarkEnd w:id="3"/>
    </w:p>
    <w:p w14:paraId="11AE61D8" w14:textId="74C7AC4D" w:rsidR="00B42E87" w:rsidRPr="0086469B" w:rsidRDefault="00433630" w:rsidP="00D50851">
      <w:pPr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In diesem Dokument sind Planung, Konzepte, Design und weiteres enthalten</w:t>
      </w:r>
      <w:r w:rsidR="0022188E" w:rsidRPr="0086469B">
        <w:rPr>
          <w:rFonts w:asciiTheme="minorHAnsi" w:hAnsiTheme="minorHAnsi" w:cstheme="minorHAnsi"/>
          <w:lang w:val="de-CH"/>
        </w:rPr>
        <w:t>,</w:t>
      </w:r>
      <w:r w:rsidRPr="0086469B">
        <w:rPr>
          <w:rFonts w:asciiTheme="minorHAnsi" w:hAnsiTheme="minorHAnsi" w:cstheme="minorHAnsi"/>
          <w:lang w:val="de-CH"/>
        </w:rPr>
        <w:t xml:space="preserve"> die «soll» und «ist» vorgibt die bei der Website durchgeführt werden müssen/müsste </w:t>
      </w:r>
      <w:r w:rsidR="0022188E" w:rsidRPr="0086469B">
        <w:rPr>
          <w:rFonts w:asciiTheme="minorHAnsi" w:hAnsiTheme="minorHAnsi" w:cstheme="minorHAnsi"/>
          <w:lang w:val="de-CH"/>
        </w:rPr>
        <w:t xml:space="preserve">damit das fertige Produkt entsteht. </w:t>
      </w:r>
    </w:p>
    <w:p w14:paraId="6166B590" w14:textId="77777777" w:rsidR="009978FE" w:rsidRPr="0086469B" w:rsidRDefault="009978FE" w:rsidP="00D50851">
      <w:pPr>
        <w:rPr>
          <w:rFonts w:asciiTheme="minorHAnsi" w:hAnsiTheme="minorHAnsi" w:cstheme="minorHAnsi"/>
          <w:lang w:val="de-CH"/>
        </w:rPr>
      </w:pPr>
    </w:p>
    <w:p w14:paraId="2C2B661C" w14:textId="51B34C44" w:rsidR="00946D01" w:rsidRPr="0086469B" w:rsidRDefault="008E0720" w:rsidP="0086457F">
      <w:pPr>
        <w:pStyle w:val="berschrift2"/>
        <w:rPr>
          <w:rFonts w:asciiTheme="minorHAnsi" w:hAnsiTheme="minorHAnsi" w:cstheme="minorHAnsi"/>
          <w:lang w:val="de-CH"/>
        </w:rPr>
      </w:pPr>
      <w:bookmarkStart w:id="4" w:name="_Toc97107567"/>
      <w:r w:rsidRPr="0086469B">
        <w:rPr>
          <w:rFonts w:asciiTheme="minorHAnsi" w:hAnsiTheme="minorHAnsi" w:cstheme="minorHAnsi"/>
          <w:lang w:val="de-CH"/>
        </w:rPr>
        <w:t>Zielpublikum</w:t>
      </w:r>
      <w:r w:rsidR="0086457F" w:rsidRPr="0086469B">
        <w:rPr>
          <w:rFonts w:asciiTheme="minorHAnsi" w:hAnsiTheme="minorHAnsi" w:cstheme="minorHAnsi"/>
          <w:lang w:val="de-CH"/>
        </w:rPr>
        <w:t>/ Voraussetzungen</w:t>
      </w:r>
      <w:bookmarkEnd w:id="4"/>
    </w:p>
    <w:p w14:paraId="63A3B13D" w14:textId="196D3880" w:rsidR="00D50851" w:rsidRPr="0086469B" w:rsidRDefault="00D50851" w:rsidP="00946D01">
      <w:pPr>
        <w:ind w:left="718"/>
        <w:rPr>
          <w:rFonts w:asciiTheme="minorHAnsi" w:hAnsiTheme="minorHAnsi" w:cstheme="minorHAnsi"/>
          <w:lang w:val="de-CH"/>
        </w:rPr>
      </w:pPr>
    </w:p>
    <w:p w14:paraId="165ABA1F" w14:textId="086CBE3D" w:rsidR="0086457F" w:rsidRPr="0086469B" w:rsidRDefault="0086457F" w:rsidP="0086457F">
      <w:pPr>
        <w:pStyle w:val="berschrift2"/>
        <w:rPr>
          <w:rFonts w:asciiTheme="minorHAnsi" w:hAnsiTheme="minorHAnsi" w:cstheme="minorHAnsi"/>
          <w:lang w:val="de-CH"/>
        </w:rPr>
      </w:pPr>
      <w:bookmarkStart w:id="5" w:name="_Toc97107568"/>
      <w:r w:rsidRPr="0086469B">
        <w:rPr>
          <w:rFonts w:asciiTheme="minorHAnsi" w:hAnsiTheme="minorHAnsi" w:cstheme="minorHAnsi"/>
          <w:lang w:val="de-CH"/>
        </w:rPr>
        <w:t>Anforderungen</w:t>
      </w:r>
      <w:bookmarkEnd w:id="5"/>
    </w:p>
    <w:p w14:paraId="628BC0CF" w14:textId="7BB92610" w:rsidR="0063766A" w:rsidRPr="0086469B" w:rsidRDefault="0063766A" w:rsidP="0063766A">
      <w:pPr>
        <w:spacing w:after="0"/>
        <w:ind w:left="718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In folgender Tabelle werden alle Anforderungen definiert und ihren Status.</w:t>
      </w:r>
      <w:r w:rsidR="00E66202" w:rsidRPr="0086469B">
        <w:rPr>
          <w:rFonts w:asciiTheme="minorHAnsi" w:hAnsiTheme="minorHAnsi" w:cstheme="minorHAnsi"/>
          <w:lang w:val="de-CH"/>
        </w:rPr>
        <w:t xml:space="preserve"> Die Reihenfolge ist vom wichtigsten zu dem am wenig wichtigsten</w:t>
      </w:r>
    </w:p>
    <w:p w14:paraId="5F55DD15" w14:textId="323F9E1F" w:rsidR="0063766A" w:rsidRPr="0086469B" w:rsidRDefault="0063766A" w:rsidP="0063766A">
      <w:pPr>
        <w:ind w:left="718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Wenn Sie mehr ins Detail gehen wollen bei den Anforderungen, wenden Sie</w:t>
      </w:r>
      <w:r w:rsidR="0093544D" w:rsidRPr="0086469B">
        <w:rPr>
          <w:rFonts w:asciiTheme="minorHAnsi" w:hAnsiTheme="minorHAnsi" w:cstheme="minorHAnsi"/>
          <w:lang w:val="de-CH"/>
        </w:rPr>
        <w:t xml:space="preserve"> sich</w:t>
      </w:r>
      <w:r w:rsidRPr="0086469B">
        <w:rPr>
          <w:rFonts w:asciiTheme="minorHAnsi" w:hAnsiTheme="minorHAnsi" w:cstheme="minorHAnsi"/>
          <w:lang w:val="de-CH"/>
        </w:rPr>
        <w:t xml:space="preserve"> zu Kapitel 3 </w:t>
      </w:r>
    </w:p>
    <w:p w14:paraId="7232EAB1" w14:textId="014BEBA7" w:rsidR="002F214D" w:rsidRPr="0086469B" w:rsidRDefault="007A2648" w:rsidP="0063766A">
      <w:pPr>
        <w:ind w:left="718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F</w:t>
      </w:r>
      <w:r w:rsidR="002F214D" w:rsidRPr="0086469B">
        <w:rPr>
          <w:rFonts w:asciiTheme="minorHAnsi" w:hAnsiTheme="minorHAnsi" w:cstheme="minorHAnsi"/>
          <w:lang w:val="de-CH"/>
        </w:rPr>
        <w:t>unktionale</w:t>
      </w:r>
      <w:r w:rsidRPr="0086469B">
        <w:rPr>
          <w:rFonts w:asciiTheme="minorHAnsi" w:hAnsiTheme="minorHAnsi" w:cstheme="minorHAnsi"/>
          <w:lang w:val="de-CH"/>
        </w:rPr>
        <w:t xml:space="preserve"> Voraussetzungen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DC4D55" w:rsidRPr="0086469B" w14:paraId="4D63C7E0" w14:textId="77777777" w:rsidTr="0063766A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03CF93BF" w14:textId="75C52ABC" w:rsidR="00DC4D55" w:rsidRPr="0086469B" w:rsidRDefault="00DC4D55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Anforderungen</w:t>
            </w:r>
          </w:p>
        </w:tc>
      </w:tr>
      <w:tr w:rsidR="0063766A" w:rsidRPr="0086469B" w14:paraId="269FC670" w14:textId="77777777" w:rsidTr="000A5566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0896E912" w14:textId="4C699308" w:rsidR="0063766A" w:rsidRPr="0086469B" w:rsidRDefault="0063766A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01561787" w14:textId="409CD1DF" w:rsidR="0063766A" w:rsidRPr="0086469B" w:rsidRDefault="0063766A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0780A0B" w14:textId="402B435D" w:rsidR="0063766A" w:rsidRPr="0086469B" w:rsidRDefault="0063766A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Status (y/n)</w:t>
            </w:r>
          </w:p>
        </w:tc>
      </w:tr>
      <w:tr w:rsidR="0063766A" w:rsidRPr="0086469B" w14:paraId="0696D627" w14:textId="77777777" w:rsidTr="000A5566">
        <w:trPr>
          <w:trHeight w:val="358"/>
        </w:trPr>
        <w:tc>
          <w:tcPr>
            <w:tcW w:w="540" w:type="dxa"/>
          </w:tcPr>
          <w:p w14:paraId="02F4A6D8" w14:textId="3287EB63" w:rsidR="0063766A" w:rsidRPr="0086469B" w:rsidRDefault="0063766A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1</w:t>
            </w:r>
          </w:p>
        </w:tc>
        <w:tc>
          <w:tcPr>
            <w:tcW w:w="6226" w:type="dxa"/>
          </w:tcPr>
          <w:p w14:paraId="23D93436" w14:textId="3669C67C" w:rsidR="0063766A" w:rsidRPr="0086469B" w:rsidRDefault="0063766A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7EB1633D" w14:textId="0BC59E07" w:rsidR="0063766A" w:rsidRPr="0086469B" w:rsidRDefault="0063766A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63766A" w:rsidRPr="0086469B" w14:paraId="4DBB7212" w14:textId="77777777" w:rsidTr="000A5566">
        <w:trPr>
          <w:trHeight w:val="344"/>
        </w:trPr>
        <w:tc>
          <w:tcPr>
            <w:tcW w:w="540" w:type="dxa"/>
          </w:tcPr>
          <w:p w14:paraId="20FC2DAC" w14:textId="199891FC" w:rsidR="0063766A" w:rsidRPr="0086469B" w:rsidRDefault="0063766A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2</w:t>
            </w:r>
            <w:r w:rsidR="007A2648" w:rsidRPr="0086469B">
              <w:rPr>
                <w:rFonts w:asciiTheme="minorHAnsi" w:hAnsiTheme="minorHAnsi" w:cstheme="minorHAnsi"/>
                <w:lang w:val="de-CH"/>
              </w:rPr>
              <w:t>.1</w:t>
            </w:r>
          </w:p>
        </w:tc>
        <w:tc>
          <w:tcPr>
            <w:tcW w:w="6226" w:type="dxa"/>
          </w:tcPr>
          <w:p w14:paraId="0570D9C8" w14:textId="12F04343" w:rsidR="0063766A" w:rsidRPr="0086469B" w:rsidRDefault="0063766A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555F8D45" w14:textId="374C1CA7" w:rsidR="0063766A" w:rsidRPr="0086469B" w:rsidRDefault="0063766A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E66202" w:rsidRPr="0086469B" w14:paraId="798964B1" w14:textId="77777777" w:rsidTr="000A5566">
        <w:trPr>
          <w:trHeight w:val="344"/>
        </w:trPr>
        <w:tc>
          <w:tcPr>
            <w:tcW w:w="540" w:type="dxa"/>
          </w:tcPr>
          <w:p w14:paraId="50F747D2" w14:textId="386244B0" w:rsidR="00E66202" w:rsidRPr="0086469B" w:rsidRDefault="002F214D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2.</w:t>
            </w:r>
            <w:r w:rsidR="007A2648" w:rsidRPr="0086469B">
              <w:rPr>
                <w:rFonts w:asciiTheme="minorHAnsi" w:hAnsiTheme="minorHAnsi" w:cstheme="minorHAnsi"/>
                <w:lang w:val="de-CH"/>
              </w:rPr>
              <w:t>2</w:t>
            </w:r>
          </w:p>
        </w:tc>
        <w:tc>
          <w:tcPr>
            <w:tcW w:w="6226" w:type="dxa"/>
          </w:tcPr>
          <w:p w14:paraId="398B22AC" w14:textId="26512E5E" w:rsidR="00E66202" w:rsidRPr="0086469B" w:rsidRDefault="00E66202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29BE0317" w14:textId="7DF40FA7" w:rsidR="00E66202" w:rsidRPr="0086469B" w:rsidRDefault="00E66202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E66202" w:rsidRPr="0086469B" w14:paraId="40D7C6C8" w14:textId="77777777" w:rsidTr="000A5566">
        <w:trPr>
          <w:trHeight w:val="344"/>
        </w:trPr>
        <w:tc>
          <w:tcPr>
            <w:tcW w:w="540" w:type="dxa"/>
          </w:tcPr>
          <w:p w14:paraId="30C50FAE" w14:textId="56FCAB52" w:rsidR="00E66202" w:rsidRPr="0086469B" w:rsidRDefault="002F214D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2.</w:t>
            </w:r>
            <w:r w:rsidR="007A2648" w:rsidRPr="0086469B">
              <w:rPr>
                <w:rFonts w:asciiTheme="minorHAnsi" w:hAnsiTheme="minorHAnsi" w:cstheme="minorHAnsi"/>
                <w:lang w:val="de-CH"/>
              </w:rPr>
              <w:t>3</w:t>
            </w:r>
          </w:p>
        </w:tc>
        <w:tc>
          <w:tcPr>
            <w:tcW w:w="6226" w:type="dxa"/>
          </w:tcPr>
          <w:p w14:paraId="12F75CD5" w14:textId="136C9B80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36B109F5" w14:textId="17096378" w:rsidR="00E66202" w:rsidRPr="0086469B" w:rsidRDefault="00E66202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0A5566" w:rsidRPr="0086469B" w14:paraId="5B0751CC" w14:textId="77777777" w:rsidTr="000A5566">
        <w:trPr>
          <w:trHeight w:val="344"/>
        </w:trPr>
        <w:tc>
          <w:tcPr>
            <w:tcW w:w="540" w:type="dxa"/>
          </w:tcPr>
          <w:p w14:paraId="3BB79477" w14:textId="63DE379E" w:rsidR="000A5566" w:rsidRPr="0086469B" w:rsidRDefault="002F214D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3</w:t>
            </w:r>
            <w:r w:rsidR="007A2648" w:rsidRPr="0086469B">
              <w:rPr>
                <w:rFonts w:asciiTheme="minorHAnsi" w:hAnsiTheme="minorHAnsi" w:cstheme="minorHAnsi"/>
                <w:lang w:val="de-CH"/>
              </w:rPr>
              <w:t>.1</w:t>
            </w:r>
          </w:p>
        </w:tc>
        <w:tc>
          <w:tcPr>
            <w:tcW w:w="6226" w:type="dxa"/>
          </w:tcPr>
          <w:p w14:paraId="0CC76583" w14:textId="48963EB0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588E029E" w14:textId="5E39B85A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0A5566" w:rsidRPr="0086469B" w14:paraId="3EB2A26A" w14:textId="77777777" w:rsidTr="000A5566">
        <w:trPr>
          <w:trHeight w:val="344"/>
        </w:trPr>
        <w:tc>
          <w:tcPr>
            <w:tcW w:w="540" w:type="dxa"/>
          </w:tcPr>
          <w:p w14:paraId="137A090D" w14:textId="68DD1D43" w:rsidR="000A5566" w:rsidRPr="0086469B" w:rsidRDefault="002F214D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3.</w:t>
            </w:r>
            <w:r w:rsidR="007A2648" w:rsidRPr="0086469B">
              <w:rPr>
                <w:rFonts w:asciiTheme="minorHAnsi" w:hAnsiTheme="minorHAnsi" w:cstheme="minorHAnsi"/>
                <w:lang w:val="de-CH"/>
              </w:rPr>
              <w:t>2</w:t>
            </w:r>
          </w:p>
        </w:tc>
        <w:tc>
          <w:tcPr>
            <w:tcW w:w="6226" w:type="dxa"/>
          </w:tcPr>
          <w:p w14:paraId="4BB9E8CD" w14:textId="46EFC0D3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3624D957" w14:textId="676232A7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0A5566" w:rsidRPr="0086469B" w14:paraId="6C83E55D" w14:textId="77777777" w:rsidTr="000A5566">
        <w:trPr>
          <w:trHeight w:val="344"/>
        </w:trPr>
        <w:tc>
          <w:tcPr>
            <w:tcW w:w="540" w:type="dxa"/>
          </w:tcPr>
          <w:p w14:paraId="12FB6B49" w14:textId="52B0E166" w:rsidR="000A5566" w:rsidRPr="0086469B" w:rsidRDefault="002F214D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4</w:t>
            </w:r>
          </w:p>
        </w:tc>
        <w:tc>
          <w:tcPr>
            <w:tcW w:w="6226" w:type="dxa"/>
          </w:tcPr>
          <w:p w14:paraId="524F980D" w14:textId="76C54527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5288FDF8" w14:textId="3D3E2854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0A5566" w:rsidRPr="0086469B" w14:paraId="609767AF" w14:textId="77777777" w:rsidTr="000A5566">
        <w:trPr>
          <w:trHeight w:val="344"/>
        </w:trPr>
        <w:tc>
          <w:tcPr>
            <w:tcW w:w="540" w:type="dxa"/>
          </w:tcPr>
          <w:p w14:paraId="1A8E5872" w14:textId="66C3DB79" w:rsidR="000A5566" w:rsidRPr="0086469B" w:rsidRDefault="002F214D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5</w:t>
            </w:r>
          </w:p>
        </w:tc>
        <w:tc>
          <w:tcPr>
            <w:tcW w:w="6226" w:type="dxa"/>
          </w:tcPr>
          <w:p w14:paraId="61E3BCEB" w14:textId="08FAD598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78D3635A" w14:textId="149DFB6E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E66202" w:rsidRPr="0086469B" w14:paraId="5B539A94" w14:textId="77777777" w:rsidTr="000A5566">
        <w:trPr>
          <w:trHeight w:val="344"/>
        </w:trPr>
        <w:tc>
          <w:tcPr>
            <w:tcW w:w="540" w:type="dxa"/>
          </w:tcPr>
          <w:p w14:paraId="1A4AB2E0" w14:textId="3C8C0120" w:rsidR="00E66202" w:rsidRPr="0086469B" w:rsidRDefault="002F214D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6</w:t>
            </w:r>
          </w:p>
        </w:tc>
        <w:tc>
          <w:tcPr>
            <w:tcW w:w="6226" w:type="dxa"/>
          </w:tcPr>
          <w:p w14:paraId="3EBD05C7" w14:textId="19E0D567" w:rsidR="00E66202" w:rsidRPr="0086469B" w:rsidRDefault="00E66202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74938B4A" w14:textId="0BC3676E" w:rsidR="00E66202" w:rsidRPr="0086469B" w:rsidRDefault="00E66202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E66202" w:rsidRPr="0086469B" w14:paraId="2EF2D806" w14:textId="77777777" w:rsidTr="000A5566">
        <w:trPr>
          <w:trHeight w:val="344"/>
        </w:trPr>
        <w:tc>
          <w:tcPr>
            <w:tcW w:w="540" w:type="dxa"/>
          </w:tcPr>
          <w:p w14:paraId="3FB37B01" w14:textId="14ECEE13" w:rsidR="00E66202" w:rsidRPr="0086469B" w:rsidRDefault="007A2648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7.1</w:t>
            </w:r>
          </w:p>
        </w:tc>
        <w:tc>
          <w:tcPr>
            <w:tcW w:w="6226" w:type="dxa"/>
          </w:tcPr>
          <w:p w14:paraId="6382A097" w14:textId="61679833" w:rsidR="00E66202" w:rsidRPr="0086469B" w:rsidRDefault="00E66202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2557A8C8" w14:textId="54DB2C1E" w:rsidR="00E66202" w:rsidRPr="0086469B" w:rsidRDefault="00E66202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E66202" w:rsidRPr="0086469B" w14:paraId="06A8B73C" w14:textId="77777777" w:rsidTr="000A5566">
        <w:trPr>
          <w:trHeight w:val="344"/>
        </w:trPr>
        <w:tc>
          <w:tcPr>
            <w:tcW w:w="540" w:type="dxa"/>
          </w:tcPr>
          <w:p w14:paraId="3A7E1FA6" w14:textId="2E8783E6" w:rsidR="00E66202" w:rsidRPr="0086469B" w:rsidRDefault="007A2648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7.2</w:t>
            </w:r>
          </w:p>
        </w:tc>
        <w:tc>
          <w:tcPr>
            <w:tcW w:w="6226" w:type="dxa"/>
          </w:tcPr>
          <w:p w14:paraId="1390F2A8" w14:textId="5E46B6D0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3AB9D838" w14:textId="77386C69" w:rsidR="00E66202" w:rsidRPr="0086469B" w:rsidRDefault="00E66202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0A5566" w:rsidRPr="0086469B" w14:paraId="7A9C9945" w14:textId="77777777" w:rsidTr="000A5566">
        <w:trPr>
          <w:trHeight w:val="344"/>
        </w:trPr>
        <w:tc>
          <w:tcPr>
            <w:tcW w:w="540" w:type="dxa"/>
          </w:tcPr>
          <w:p w14:paraId="1862D5B7" w14:textId="671C3EAF" w:rsidR="000A5566" w:rsidRPr="0086469B" w:rsidRDefault="007A2648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8</w:t>
            </w:r>
          </w:p>
        </w:tc>
        <w:tc>
          <w:tcPr>
            <w:tcW w:w="6226" w:type="dxa"/>
          </w:tcPr>
          <w:p w14:paraId="22AD871A" w14:textId="59E0450B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7624BE11" w14:textId="4AA3FF77" w:rsidR="000A5566" w:rsidRPr="0086469B" w:rsidRDefault="000A5566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</w:tbl>
    <w:p w14:paraId="54597BCB" w14:textId="1FDBCC99" w:rsidR="00946D01" w:rsidRPr="0086469B" w:rsidRDefault="00946D01" w:rsidP="00946D01">
      <w:pPr>
        <w:ind w:left="718"/>
        <w:rPr>
          <w:rFonts w:asciiTheme="minorHAnsi" w:hAnsiTheme="minorHAnsi" w:cstheme="minorHAnsi"/>
          <w:lang w:val="de-CH"/>
        </w:rPr>
      </w:pPr>
    </w:p>
    <w:p w14:paraId="4E44CC58" w14:textId="7D46A525" w:rsidR="007A2648" w:rsidRPr="0086469B" w:rsidRDefault="007A2648" w:rsidP="00946D01">
      <w:pPr>
        <w:ind w:left="718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 xml:space="preserve">Nichtfunktionale </w:t>
      </w:r>
      <w:r w:rsidR="00EB704E" w:rsidRPr="0086469B">
        <w:rPr>
          <w:rFonts w:asciiTheme="minorHAnsi" w:hAnsiTheme="minorHAnsi" w:cstheme="minorHAnsi"/>
          <w:lang w:val="de-CH"/>
        </w:rPr>
        <w:t>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7A2648" w:rsidRPr="0086469B" w14:paraId="2B3EA589" w14:textId="77777777" w:rsidTr="00696D53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483B6FD9" w14:textId="77777777" w:rsidR="007A2648" w:rsidRPr="0086469B" w:rsidRDefault="007A2648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Anforderungen</w:t>
            </w:r>
          </w:p>
        </w:tc>
      </w:tr>
      <w:tr w:rsidR="007A2648" w:rsidRPr="0086469B" w14:paraId="21B74658" w14:textId="77777777" w:rsidTr="00696D53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1D613A1C" w14:textId="77777777" w:rsidR="007A2648" w:rsidRPr="0086469B" w:rsidRDefault="007A2648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35FF06A2" w14:textId="77777777" w:rsidR="007A2648" w:rsidRPr="0086469B" w:rsidRDefault="007A2648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13AE531D" w14:textId="77777777" w:rsidR="007A2648" w:rsidRPr="0086469B" w:rsidRDefault="007A2648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Status (y/n)</w:t>
            </w:r>
          </w:p>
        </w:tc>
      </w:tr>
      <w:tr w:rsidR="007A2648" w:rsidRPr="0086469B" w14:paraId="34643659" w14:textId="77777777" w:rsidTr="00696D53">
        <w:trPr>
          <w:trHeight w:val="358"/>
        </w:trPr>
        <w:tc>
          <w:tcPr>
            <w:tcW w:w="540" w:type="dxa"/>
          </w:tcPr>
          <w:p w14:paraId="0F126A66" w14:textId="77777777" w:rsidR="007A2648" w:rsidRPr="0086469B" w:rsidRDefault="007A2648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1</w:t>
            </w:r>
          </w:p>
        </w:tc>
        <w:tc>
          <w:tcPr>
            <w:tcW w:w="6226" w:type="dxa"/>
          </w:tcPr>
          <w:p w14:paraId="50888905" w14:textId="32A9783A" w:rsidR="007A2648" w:rsidRPr="0086469B" w:rsidRDefault="007A2648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20FD66FA" w14:textId="6597A7A3" w:rsidR="007A2648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  <w:tr w:rsidR="007A2648" w:rsidRPr="0086469B" w14:paraId="0492AD44" w14:textId="77777777" w:rsidTr="00696D53">
        <w:trPr>
          <w:trHeight w:val="358"/>
        </w:trPr>
        <w:tc>
          <w:tcPr>
            <w:tcW w:w="540" w:type="dxa"/>
          </w:tcPr>
          <w:p w14:paraId="060ED858" w14:textId="64FD1F5C" w:rsidR="007A2648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2</w:t>
            </w:r>
          </w:p>
        </w:tc>
        <w:tc>
          <w:tcPr>
            <w:tcW w:w="6226" w:type="dxa"/>
          </w:tcPr>
          <w:p w14:paraId="028E5FA5" w14:textId="3062751E" w:rsidR="007A2648" w:rsidRPr="0086469B" w:rsidRDefault="007A2648" w:rsidP="0093544D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2AF7EED8" w14:textId="06071007" w:rsidR="007A2648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  <w:tr w:rsidR="00A23B16" w:rsidRPr="0086469B" w14:paraId="2D2EA347" w14:textId="77777777" w:rsidTr="00696D53">
        <w:trPr>
          <w:trHeight w:val="358"/>
        </w:trPr>
        <w:tc>
          <w:tcPr>
            <w:tcW w:w="540" w:type="dxa"/>
          </w:tcPr>
          <w:p w14:paraId="0C187C6D" w14:textId="68758189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3.1</w:t>
            </w:r>
          </w:p>
        </w:tc>
        <w:tc>
          <w:tcPr>
            <w:tcW w:w="6226" w:type="dxa"/>
          </w:tcPr>
          <w:p w14:paraId="226A16CD" w14:textId="1F62E7C7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5AF96899" w14:textId="3ED8DE8B" w:rsidR="00A23B16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  <w:tr w:rsidR="00A23B16" w:rsidRPr="0086469B" w14:paraId="64FF3E0C" w14:textId="77777777" w:rsidTr="00696D53">
        <w:trPr>
          <w:trHeight w:val="358"/>
        </w:trPr>
        <w:tc>
          <w:tcPr>
            <w:tcW w:w="540" w:type="dxa"/>
          </w:tcPr>
          <w:p w14:paraId="2A102512" w14:textId="68649246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3.2</w:t>
            </w:r>
          </w:p>
        </w:tc>
        <w:tc>
          <w:tcPr>
            <w:tcW w:w="6226" w:type="dxa"/>
          </w:tcPr>
          <w:p w14:paraId="486ADD29" w14:textId="1CCDD4A1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46B33B85" w14:textId="7EA9DE5B" w:rsidR="00A23B16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  <w:tr w:rsidR="007A2648" w:rsidRPr="0086469B" w14:paraId="4B49D561" w14:textId="77777777" w:rsidTr="00696D53">
        <w:trPr>
          <w:trHeight w:val="358"/>
        </w:trPr>
        <w:tc>
          <w:tcPr>
            <w:tcW w:w="540" w:type="dxa"/>
          </w:tcPr>
          <w:p w14:paraId="514ECD47" w14:textId="0FDA531E" w:rsidR="007A2648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4</w:t>
            </w:r>
          </w:p>
        </w:tc>
        <w:tc>
          <w:tcPr>
            <w:tcW w:w="6226" w:type="dxa"/>
          </w:tcPr>
          <w:p w14:paraId="5725F5BB" w14:textId="5045B216" w:rsidR="007A2648" w:rsidRPr="0086469B" w:rsidRDefault="007A2648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6650F813" w14:textId="6F46C805" w:rsidR="007A2648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  <w:tr w:rsidR="00A23B16" w:rsidRPr="0086469B" w14:paraId="3DF19999" w14:textId="77777777" w:rsidTr="00696D53">
        <w:trPr>
          <w:trHeight w:val="358"/>
        </w:trPr>
        <w:tc>
          <w:tcPr>
            <w:tcW w:w="540" w:type="dxa"/>
          </w:tcPr>
          <w:p w14:paraId="386ECB3C" w14:textId="6B0F7E55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5</w:t>
            </w:r>
          </w:p>
        </w:tc>
        <w:tc>
          <w:tcPr>
            <w:tcW w:w="6226" w:type="dxa"/>
          </w:tcPr>
          <w:p w14:paraId="0D778BDA" w14:textId="7B7846EB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3E3CCF83" w14:textId="1535DEA4" w:rsidR="00A23B16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</w:tbl>
    <w:p w14:paraId="596E856A" w14:textId="4C6E646F" w:rsidR="007A2648" w:rsidRPr="0086469B" w:rsidRDefault="007A2648" w:rsidP="00946D01">
      <w:pPr>
        <w:ind w:left="718"/>
        <w:rPr>
          <w:rFonts w:asciiTheme="minorHAnsi" w:hAnsiTheme="minorHAnsi" w:cstheme="minorHAnsi"/>
          <w:lang w:val="de-CH"/>
        </w:rPr>
      </w:pPr>
    </w:p>
    <w:p w14:paraId="420FE358" w14:textId="215CD792" w:rsidR="00A23B16" w:rsidRPr="0086469B" w:rsidRDefault="00A23B16" w:rsidP="00946D01">
      <w:pPr>
        <w:ind w:left="718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Dokumentbasierte 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A23B16" w:rsidRPr="0086469B" w14:paraId="43D72904" w14:textId="77777777" w:rsidTr="00696D53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42DA17FD" w14:textId="77777777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Anforderungen</w:t>
            </w:r>
          </w:p>
        </w:tc>
      </w:tr>
      <w:tr w:rsidR="00A23B16" w:rsidRPr="0086469B" w14:paraId="48EB1940" w14:textId="77777777" w:rsidTr="00696D53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304D62B5" w14:textId="77777777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23D094F2" w14:textId="77777777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13EEBD91" w14:textId="77777777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Status (y/n)</w:t>
            </w:r>
          </w:p>
        </w:tc>
      </w:tr>
      <w:tr w:rsidR="00A23B16" w:rsidRPr="0086469B" w14:paraId="188D54BE" w14:textId="77777777" w:rsidTr="00696D53">
        <w:trPr>
          <w:trHeight w:val="358"/>
        </w:trPr>
        <w:tc>
          <w:tcPr>
            <w:tcW w:w="540" w:type="dxa"/>
          </w:tcPr>
          <w:p w14:paraId="7E348137" w14:textId="77777777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1</w:t>
            </w:r>
          </w:p>
        </w:tc>
        <w:tc>
          <w:tcPr>
            <w:tcW w:w="6226" w:type="dxa"/>
          </w:tcPr>
          <w:p w14:paraId="3F4E1A6F" w14:textId="1BA747C0" w:rsidR="00A23B16" w:rsidRPr="0086469B" w:rsidRDefault="00A23B16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3258ED1E" w14:textId="4EAAE4F6" w:rsidR="00A23B16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  <w:tr w:rsidR="00A96FF2" w:rsidRPr="0086469B" w14:paraId="14E23C21" w14:textId="77777777" w:rsidTr="00696D53">
        <w:trPr>
          <w:trHeight w:val="358"/>
        </w:trPr>
        <w:tc>
          <w:tcPr>
            <w:tcW w:w="540" w:type="dxa"/>
          </w:tcPr>
          <w:p w14:paraId="06FA919A" w14:textId="7F9762AE" w:rsidR="00A96FF2" w:rsidRPr="0086469B" w:rsidRDefault="0015390D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2</w:t>
            </w:r>
          </w:p>
        </w:tc>
        <w:tc>
          <w:tcPr>
            <w:tcW w:w="6226" w:type="dxa"/>
          </w:tcPr>
          <w:p w14:paraId="55B07997" w14:textId="7D2BFD74" w:rsidR="00A96FF2" w:rsidRPr="0086469B" w:rsidRDefault="00A96FF2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6E357BFB" w14:textId="0D1E91BA" w:rsidR="00A96FF2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  <w:tr w:rsidR="00A96FF2" w:rsidRPr="0086469B" w14:paraId="4872EA86" w14:textId="77777777" w:rsidTr="00696D53">
        <w:trPr>
          <w:trHeight w:val="358"/>
        </w:trPr>
        <w:tc>
          <w:tcPr>
            <w:tcW w:w="540" w:type="dxa"/>
          </w:tcPr>
          <w:p w14:paraId="27F291DB" w14:textId="6DB1B68D" w:rsidR="00A96FF2" w:rsidRPr="0086469B" w:rsidRDefault="0015390D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3</w:t>
            </w:r>
          </w:p>
        </w:tc>
        <w:tc>
          <w:tcPr>
            <w:tcW w:w="6226" w:type="dxa"/>
          </w:tcPr>
          <w:p w14:paraId="1FD258B3" w14:textId="3268E528" w:rsidR="00A96FF2" w:rsidRPr="0086469B" w:rsidRDefault="00A96FF2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63A19235" w14:textId="68C956AC" w:rsidR="00A96FF2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  <w:tr w:rsidR="00A96FF2" w:rsidRPr="0086469B" w14:paraId="014217C2" w14:textId="77777777" w:rsidTr="00696D53">
        <w:trPr>
          <w:trHeight w:val="358"/>
        </w:trPr>
        <w:tc>
          <w:tcPr>
            <w:tcW w:w="540" w:type="dxa"/>
          </w:tcPr>
          <w:p w14:paraId="50846AB2" w14:textId="55B53D7A" w:rsidR="00A96FF2" w:rsidRPr="0086469B" w:rsidRDefault="0015390D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4</w:t>
            </w:r>
          </w:p>
        </w:tc>
        <w:tc>
          <w:tcPr>
            <w:tcW w:w="6226" w:type="dxa"/>
          </w:tcPr>
          <w:p w14:paraId="02FE055C" w14:textId="27DBB2D9" w:rsidR="00A96FF2" w:rsidRPr="0086469B" w:rsidRDefault="00A96FF2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662053F7" w14:textId="0F0EF6FA" w:rsidR="00A96FF2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  <w:tr w:rsidR="0015390D" w:rsidRPr="0086469B" w14:paraId="78640AF3" w14:textId="77777777" w:rsidTr="00696D53">
        <w:trPr>
          <w:trHeight w:val="358"/>
        </w:trPr>
        <w:tc>
          <w:tcPr>
            <w:tcW w:w="540" w:type="dxa"/>
          </w:tcPr>
          <w:p w14:paraId="14E10B95" w14:textId="25044DB5" w:rsidR="0015390D" w:rsidRPr="0086469B" w:rsidRDefault="0015390D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5</w:t>
            </w:r>
          </w:p>
        </w:tc>
        <w:tc>
          <w:tcPr>
            <w:tcW w:w="6226" w:type="dxa"/>
          </w:tcPr>
          <w:p w14:paraId="188611FF" w14:textId="1141E430" w:rsidR="0015390D" w:rsidRPr="0086469B" w:rsidRDefault="0015390D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6A6D2652" w14:textId="4C259D47" w:rsidR="0015390D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  <w:tr w:rsidR="0015390D" w:rsidRPr="0086469B" w14:paraId="45E5FEB2" w14:textId="77777777" w:rsidTr="00696D53">
        <w:trPr>
          <w:trHeight w:val="358"/>
        </w:trPr>
        <w:tc>
          <w:tcPr>
            <w:tcW w:w="540" w:type="dxa"/>
          </w:tcPr>
          <w:p w14:paraId="7D20B4DB" w14:textId="3125F12C" w:rsidR="0015390D" w:rsidRPr="0086469B" w:rsidRDefault="0015390D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6</w:t>
            </w:r>
          </w:p>
        </w:tc>
        <w:tc>
          <w:tcPr>
            <w:tcW w:w="6226" w:type="dxa"/>
          </w:tcPr>
          <w:p w14:paraId="6AC7396E" w14:textId="629F385B" w:rsidR="0015390D" w:rsidRPr="0086469B" w:rsidRDefault="0015390D" w:rsidP="00696D53">
            <w:pPr>
              <w:rPr>
                <w:rFonts w:asciiTheme="minorHAnsi" w:hAnsiTheme="minorHAnsi" w:cstheme="minorHAnsi"/>
                <w:lang w:val="de-CH"/>
              </w:rPr>
            </w:pPr>
          </w:p>
        </w:tc>
        <w:tc>
          <w:tcPr>
            <w:tcW w:w="1399" w:type="dxa"/>
          </w:tcPr>
          <w:p w14:paraId="77F3252C" w14:textId="5A0F7912" w:rsidR="0015390D" w:rsidRPr="0086469B" w:rsidRDefault="00831543" w:rsidP="00696D53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y</w:t>
            </w:r>
          </w:p>
        </w:tc>
      </w:tr>
    </w:tbl>
    <w:p w14:paraId="01C6CE04" w14:textId="77777777" w:rsidR="00A23B16" w:rsidRPr="0086469B" w:rsidRDefault="00A23B16" w:rsidP="00946D01">
      <w:pPr>
        <w:ind w:left="718"/>
        <w:rPr>
          <w:rFonts w:asciiTheme="minorHAnsi" w:hAnsiTheme="minorHAnsi" w:cstheme="minorHAnsi"/>
          <w:lang w:val="de-CH"/>
        </w:rPr>
      </w:pPr>
    </w:p>
    <w:p w14:paraId="40EC1E8C" w14:textId="34403F75" w:rsidR="00B85196" w:rsidRPr="0086469B" w:rsidRDefault="00B85196" w:rsidP="00B85196">
      <w:pPr>
        <w:pStyle w:val="berschrift1"/>
        <w:rPr>
          <w:rFonts w:asciiTheme="minorHAnsi" w:hAnsiTheme="minorHAnsi" w:cstheme="minorHAnsi"/>
          <w:lang w:val="de-CH"/>
        </w:rPr>
      </w:pPr>
      <w:bookmarkStart w:id="6" w:name="_Toc97107569"/>
      <w:r w:rsidRPr="0086469B">
        <w:rPr>
          <w:rFonts w:asciiTheme="minorHAnsi" w:hAnsiTheme="minorHAnsi" w:cstheme="minorHAnsi"/>
          <w:lang w:val="de-CH"/>
        </w:rPr>
        <w:lastRenderedPageBreak/>
        <w:t>Styleguide</w:t>
      </w:r>
      <w:bookmarkEnd w:id="6"/>
    </w:p>
    <w:p w14:paraId="21A3891C" w14:textId="507B0CCD" w:rsidR="00437016" w:rsidRPr="0086469B" w:rsidRDefault="00437016" w:rsidP="00437016">
      <w:pPr>
        <w:ind w:left="718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 xml:space="preserve">Die </w:t>
      </w:r>
      <w:r w:rsidR="00CE6C2D" w:rsidRPr="0086469B">
        <w:rPr>
          <w:rFonts w:asciiTheme="minorHAnsi" w:hAnsiTheme="minorHAnsi" w:cstheme="minorHAnsi"/>
          <w:lang w:val="de-CH"/>
        </w:rPr>
        <w:t>Website wird nach diesem Design gemacht</w:t>
      </w:r>
    </w:p>
    <w:p w14:paraId="3B558428" w14:textId="38037C10" w:rsidR="001A5D2B" w:rsidRPr="0086469B" w:rsidRDefault="001A5D2B" w:rsidP="001A5D2B">
      <w:pPr>
        <w:pStyle w:val="berschrift2"/>
        <w:rPr>
          <w:rFonts w:asciiTheme="minorHAnsi" w:hAnsiTheme="minorHAnsi" w:cstheme="minorHAnsi"/>
          <w:lang w:val="de-CH"/>
        </w:rPr>
      </w:pPr>
      <w:bookmarkStart w:id="7" w:name="_Toc97107570"/>
      <w:r w:rsidRPr="0086469B">
        <w:rPr>
          <w:rFonts w:asciiTheme="minorHAnsi" w:hAnsiTheme="minorHAnsi" w:cstheme="minorHAnsi"/>
          <w:lang w:val="de-CH"/>
        </w:rPr>
        <w:t>Schriftart</w:t>
      </w:r>
      <w:bookmarkEnd w:id="7"/>
    </w:p>
    <w:p w14:paraId="31BDDC5D" w14:textId="36F7FC85" w:rsidR="001D2E1C" w:rsidRPr="0086469B" w:rsidRDefault="005517AA" w:rsidP="001D2E1C">
      <w:pPr>
        <w:ind w:left="718"/>
        <w:rPr>
          <w:rFonts w:asciiTheme="minorHAnsi" w:hAnsiTheme="minorHAnsi" w:cstheme="minorHAnsi"/>
          <w:bCs/>
          <w:lang w:val="de-CH"/>
        </w:rPr>
      </w:pPr>
      <w:r w:rsidRPr="0086469B">
        <w:rPr>
          <w:rFonts w:asciiTheme="minorHAnsi" w:hAnsiTheme="minorHAnsi" w:cstheme="minorHAnsi"/>
          <w:bCs/>
          <w:lang w:val="de-CH"/>
        </w:rPr>
        <w:t>#FFF</w:t>
      </w:r>
      <w:r w:rsidR="0090205D" w:rsidRPr="0086469B">
        <w:rPr>
          <w:rFonts w:asciiTheme="minorHAnsi" w:hAnsiTheme="minorHAnsi" w:cstheme="minorHAnsi"/>
          <w:bCs/>
          <w:lang w:val="de-CH"/>
        </w:rPr>
        <w:t>FFF</w:t>
      </w:r>
    </w:p>
    <w:tbl>
      <w:tblPr>
        <w:tblStyle w:val="Tabellenraster"/>
        <w:tblW w:w="0" w:type="auto"/>
        <w:tblInd w:w="718" w:type="dxa"/>
        <w:tblLook w:val="04A0" w:firstRow="1" w:lastRow="0" w:firstColumn="1" w:lastColumn="0" w:noHBand="0" w:noVBand="1"/>
      </w:tblPr>
      <w:tblGrid>
        <w:gridCol w:w="3744"/>
        <w:gridCol w:w="3773"/>
      </w:tblGrid>
      <w:tr w:rsidR="00BE49C5" w:rsidRPr="0086469B" w14:paraId="2A599AF0" w14:textId="77777777" w:rsidTr="009978FE">
        <w:trPr>
          <w:trHeight w:val="411"/>
        </w:trPr>
        <w:tc>
          <w:tcPr>
            <w:tcW w:w="3744" w:type="dxa"/>
            <w:shd w:val="clear" w:color="auto" w:fill="D9D9D9" w:themeFill="background1" w:themeFillShade="D9"/>
          </w:tcPr>
          <w:p w14:paraId="6C34F19A" w14:textId="5E1FB11D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Art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462591DD" w14:textId="459F5E1F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 xml:space="preserve">Schrift Grösse / </w:t>
            </w:r>
            <w:r w:rsidR="00D5461A" w:rsidRPr="0086469B">
              <w:rPr>
                <w:rFonts w:asciiTheme="minorHAnsi" w:hAnsiTheme="minorHAnsi" w:cstheme="minorHAnsi"/>
                <w:lang w:val="de-CH"/>
              </w:rPr>
              <w:t>Art</w:t>
            </w:r>
          </w:p>
        </w:tc>
      </w:tr>
      <w:tr w:rsidR="00BE49C5" w:rsidRPr="0086469B" w14:paraId="0BC3D9A7" w14:textId="77777777" w:rsidTr="009978FE">
        <w:trPr>
          <w:trHeight w:val="411"/>
        </w:trPr>
        <w:tc>
          <w:tcPr>
            <w:tcW w:w="3744" w:type="dxa"/>
          </w:tcPr>
          <w:p w14:paraId="4A999FE3" w14:textId="69D14A02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Titel</w:t>
            </w:r>
          </w:p>
        </w:tc>
        <w:tc>
          <w:tcPr>
            <w:tcW w:w="3773" w:type="dxa"/>
          </w:tcPr>
          <w:p w14:paraId="029791DF" w14:textId="1CF9D1F2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BE49C5" w:rsidRPr="0086469B" w14:paraId="0ECA2FBA" w14:textId="77777777" w:rsidTr="009978FE">
        <w:trPr>
          <w:trHeight w:val="423"/>
        </w:trPr>
        <w:tc>
          <w:tcPr>
            <w:tcW w:w="3744" w:type="dxa"/>
          </w:tcPr>
          <w:p w14:paraId="738193A4" w14:textId="54473ADB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Untertitel</w:t>
            </w:r>
          </w:p>
        </w:tc>
        <w:tc>
          <w:tcPr>
            <w:tcW w:w="3773" w:type="dxa"/>
          </w:tcPr>
          <w:p w14:paraId="4D09DF59" w14:textId="7744944A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BE49C5" w:rsidRPr="0086469B" w14:paraId="3DA83235" w14:textId="77777777" w:rsidTr="009978FE">
        <w:trPr>
          <w:trHeight w:val="411"/>
        </w:trPr>
        <w:tc>
          <w:tcPr>
            <w:tcW w:w="3744" w:type="dxa"/>
          </w:tcPr>
          <w:p w14:paraId="7D95B69A" w14:textId="76A3A47A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Beschriftung</w:t>
            </w:r>
          </w:p>
        </w:tc>
        <w:tc>
          <w:tcPr>
            <w:tcW w:w="3773" w:type="dxa"/>
          </w:tcPr>
          <w:p w14:paraId="738B2F73" w14:textId="101E58E2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BE49C5" w:rsidRPr="0086469B" w14:paraId="60D9FAAE" w14:textId="77777777" w:rsidTr="009978FE">
        <w:trPr>
          <w:trHeight w:val="411"/>
        </w:trPr>
        <w:tc>
          <w:tcPr>
            <w:tcW w:w="3744" w:type="dxa"/>
          </w:tcPr>
          <w:p w14:paraId="789AF697" w14:textId="4DDD08EE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Texte</w:t>
            </w:r>
          </w:p>
        </w:tc>
        <w:tc>
          <w:tcPr>
            <w:tcW w:w="3773" w:type="dxa"/>
          </w:tcPr>
          <w:p w14:paraId="6BF2E8CD" w14:textId="277D61D1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BE49C5" w:rsidRPr="0086469B" w14:paraId="1BFAC0A7" w14:textId="77777777" w:rsidTr="009978FE">
        <w:trPr>
          <w:trHeight w:val="411"/>
        </w:trPr>
        <w:tc>
          <w:tcPr>
            <w:tcW w:w="3744" w:type="dxa"/>
          </w:tcPr>
          <w:p w14:paraId="2572C8F1" w14:textId="5E2C733C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Nummer</w:t>
            </w:r>
          </w:p>
        </w:tc>
        <w:tc>
          <w:tcPr>
            <w:tcW w:w="3773" w:type="dxa"/>
          </w:tcPr>
          <w:p w14:paraId="3F939653" w14:textId="77EF041A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BE49C5" w:rsidRPr="0086469B" w14:paraId="4974DFC4" w14:textId="77777777" w:rsidTr="009978FE">
        <w:trPr>
          <w:trHeight w:val="423"/>
        </w:trPr>
        <w:tc>
          <w:tcPr>
            <w:tcW w:w="3744" w:type="dxa"/>
          </w:tcPr>
          <w:p w14:paraId="7DBD799E" w14:textId="2206B759" w:rsidR="00BE49C5" w:rsidRPr="0086469B" w:rsidRDefault="00BE49C5" w:rsidP="00946D01">
            <w:pPr>
              <w:rPr>
                <w:rFonts w:asciiTheme="minorHAnsi" w:hAnsiTheme="minorHAnsi" w:cstheme="minorHAnsi"/>
                <w:lang w:val="de-CH"/>
              </w:rPr>
            </w:pPr>
            <w:r w:rsidRPr="0086469B">
              <w:rPr>
                <w:rFonts w:asciiTheme="minorHAnsi" w:hAnsiTheme="minorHAnsi" w:cstheme="minorHAnsi"/>
                <w:lang w:val="de-CH"/>
              </w:rPr>
              <w:t>Zeit</w:t>
            </w:r>
          </w:p>
        </w:tc>
        <w:tc>
          <w:tcPr>
            <w:tcW w:w="3773" w:type="dxa"/>
          </w:tcPr>
          <w:p w14:paraId="68EF9004" w14:textId="4623961B" w:rsidR="00BE49C5" w:rsidRPr="0086469B" w:rsidRDefault="00BE49C5" w:rsidP="00414A00">
            <w:pPr>
              <w:keepNext/>
              <w:rPr>
                <w:rFonts w:asciiTheme="minorHAnsi" w:hAnsiTheme="minorHAnsi" w:cstheme="minorHAnsi"/>
                <w:lang w:val="de-CH"/>
              </w:rPr>
            </w:pPr>
          </w:p>
        </w:tc>
      </w:tr>
    </w:tbl>
    <w:p w14:paraId="017897CA" w14:textId="0B1D2D27" w:rsidR="001D2E1C" w:rsidRPr="0086469B" w:rsidRDefault="00414A00" w:rsidP="00414A00">
      <w:pPr>
        <w:pStyle w:val="Beschriftung"/>
        <w:rPr>
          <w:rFonts w:asciiTheme="minorHAnsi" w:hAnsiTheme="minorHAnsi" w:cstheme="minorHAnsi"/>
          <w:lang w:val="de-CH"/>
        </w:rPr>
      </w:pPr>
      <w:r w:rsidRPr="0086469B">
        <w:rPr>
          <w:lang w:val="de-CH"/>
        </w:rPr>
        <w:tab/>
      </w:r>
      <w:bookmarkStart w:id="8" w:name="_Toc90028841"/>
      <w:r w:rsidRPr="0086469B">
        <w:rPr>
          <w:lang w:val="de-CH"/>
        </w:rPr>
        <w:t xml:space="preserve">Tabelle </w:t>
      </w:r>
      <w:r w:rsidR="009D0395" w:rsidRPr="0086469B">
        <w:rPr>
          <w:lang w:val="de-CH"/>
        </w:rPr>
        <w:fldChar w:fldCharType="begin"/>
      </w:r>
      <w:r w:rsidR="009D0395" w:rsidRPr="0086469B">
        <w:rPr>
          <w:lang w:val="de-CH"/>
        </w:rPr>
        <w:instrText xml:space="preserve"> SEQ Tabelle \* ARABIC </w:instrText>
      </w:r>
      <w:r w:rsidR="009D0395" w:rsidRPr="0086469B">
        <w:rPr>
          <w:lang w:val="de-CH"/>
        </w:rPr>
        <w:fldChar w:fldCharType="separate"/>
      </w:r>
      <w:r w:rsidR="00703C6E" w:rsidRPr="0086469B">
        <w:rPr>
          <w:noProof/>
          <w:lang w:val="de-CH"/>
        </w:rPr>
        <w:t>1</w:t>
      </w:r>
      <w:r w:rsidR="009D0395" w:rsidRPr="0086469B">
        <w:rPr>
          <w:lang w:val="de-CH"/>
        </w:rPr>
        <w:fldChar w:fldCharType="end"/>
      </w:r>
      <w:r w:rsidRPr="0086469B">
        <w:rPr>
          <w:lang w:val="de-CH"/>
        </w:rPr>
        <w:t xml:space="preserve"> Schriftart</w:t>
      </w:r>
      <w:bookmarkEnd w:id="8"/>
    </w:p>
    <w:p w14:paraId="000DB280" w14:textId="38450FE0" w:rsidR="00EE4832" w:rsidRPr="0086469B" w:rsidRDefault="00BE1C1C" w:rsidP="00BE1C1C">
      <w:pPr>
        <w:pStyle w:val="berschrift2"/>
        <w:rPr>
          <w:rFonts w:asciiTheme="minorHAnsi" w:hAnsiTheme="minorHAnsi" w:cstheme="minorHAnsi"/>
          <w:lang w:val="de-CH"/>
        </w:rPr>
      </w:pPr>
      <w:bookmarkStart w:id="9" w:name="_Toc97107571"/>
      <w:r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628543" behindDoc="0" locked="0" layoutInCell="1" allowOverlap="1" wp14:anchorId="1E0C209A" wp14:editId="682D493A">
                <wp:simplePos x="0" y="0"/>
                <wp:positionH relativeFrom="page">
                  <wp:posOffset>1243305</wp:posOffset>
                </wp:positionH>
                <wp:positionV relativeFrom="page">
                  <wp:posOffset>4785106</wp:posOffset>
                </wp:positionV>
                <wp:extent cx="879475" cy="913130"/>
                <wp:effectExtent l="0" t="0" r="0" b="1270"/>
                <wp:wrapTopAndBottom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913130"/>
                        </a:xfrm>
                        <a:prstGeom prst="ellipse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17605" id="Ellipse 11" o:spid="_x0000_s1026" style="position:absolute;margin-left:97.9pt;margin-top:376.8pt;width:69.25pt;height:71.9pt;z-index:2516285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" fillcolor="#0d0d0d" stroked="f" strokeweight="1pt">
                <v:stroke joinstyle="miter"/>
                <w10:wrap type="topAndBottom" anchorx="page" anchory="page"/>
              </v:oval>
            </w:pict>
          </mc:Fallback>
        </mc:AlternateContent>
      </w:r>
      <w:r w:rsidR="001A5D2B" w:rsidRPr="0086469B">
        <w:rPr>
          <w:rFonts w:asciiTheme="minorHAnsi" w:hAnsiTheme="minorHAnsi" w:cstheme="minorHAnsi"/>
          <w:lang w:val="de-CH"/>
        </w:rPr>
        <w:t>Farben Schema</w:t>
      </w:r>
      <w:r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F015D7E" wp14:editId="2C5F37C6">
                <wp:simplePos x="0" y="0"/>
                <wp:positionH relativeFrom="column">
                  <wp:posOffset>343535</wp:posOffset>
                </wp:positionH>
                <wp:positionV relativeFrom="paragraph">
                  <wp:posOffset>1212215</wp:posOffset>
                </wp:positionV>
                <wp:extent cx="731520" cy="248920"/>
                <wp:effectExtent l="0" t="0" r="11430" b="17780"/>
                <wp:wrapTopAndBottom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05901" w14:textId="4042B63D" w:rsidR="007A0605" w:rsidRDefault="00944887" w:rsidP="007A0605">
                            <w:r w:rsidRPr="00944887">
                              <w:t>#0D0D0D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015D7E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left:0;text-align:left;margin-left:27.05pt;margin-top:95.45pt;width:57.6pt;height:19.6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" fillcolor="white [3201]" strokeweight=".5pt">
                <v:textbox>
                  <w:txbxContent>
                    <w:p w14:paraId="4AF05901" w14:textId="4042B63D" w:rsidR="007A0605" w:rsidRDefault="00944887" w:rsidP="007A0605">
                      <w:r w:rsidRPr="00944887">
                        <w:t>#0D0D0D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9"/>
    </w:p>
    <w:p w14:paraId="6E05C540" w14:textId="2F72643F" w:rsidR="005517AA" w:rsidRPr="0086469B" w:rsidRDefault="00944887" w:rsidP="002A60F7">
      <w:pPr>
        <w:pStyle w:val="Listenabsatz"/>
        <w:numPr>
          <w:ilvl w:val="0"/>
          <w:numId w:val="32"/>
        </w:numPr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#0D0D0D, Schwarz, Text Farbe</w:t>
      </w:r>
      <w:r w:rsidR="00CE6C2D" w:rsidRPr="0086469B">
        <w:rPr>
          <w:rFonts w:asciiTheme="minorHAnsi" w:hAnsiTheme="minorHAnsi" w:cstheme="minorHAnsi"/>
          <w:lang w:val="de-CH"/>
        </w:rPr>
        <w:br w:type="page"/>
      </w:r>
    </w:p>
    <w:p w14:paraId="71AF7820" w14:textId="698CE5D8" w:rsidR="001A5D2B" w:rsidRPr="0086469B" w:rsidRDefault="0090205D" w:rsidP="001A5D2B">
      <w:pPr>
        <w:pStyle w:val="berschrift2"/>
        <w:rPr>
          <w:rFonts w:asciiTheme="minorHAnsi" w:hAnsiTheme="minorHAnsi" w:cstheme="minorHAnsi"/>
          <w:lang w:val="de-CH"/>
        </w:rPr>
      </w:pPr>
      <w:bookmarkStart w:id="10" w:name="_Toc97107572"/>
      <w:r w:rsidRPr="0086469B">
        <w:rPr>
          <w:rFonts w:asciiTheme="minorHAnsi" w:hAnsiTheme="minorHAnsi" w:cstheme="minorHAnsi"/>
          <w:lang w:val="de-CH"/>
        </w:rPr>
        <w:lastRenderedPageBreak/>
        <w:t>Steuerelemente</w:t>
      </w:r>
      <w:bookmarkEnd w:id="10"/>
    </w:p>
    <w:p w14:paraId="3D74E639" w14:textId="1C3EC759" w:rsidR="00DE1C14" w:rsidRPr="0086469B" w:rsidRDefault="00DE1C14" w:rsidP="002A60F7">
      <w:pPr>
        <w:rPr>
          <w:rFonts w:asciiTheme="minorHAnsi" w:hAnsiTheme="minorHAnsi" w:cstheme="minorHAnsi"/>
          <w:lang w:val="de-CH"/>
        </w:rPr>
      </w:pPr>
    </w:p>
    <w:p w14:paraId="4516F53D" w14:textId="27DBFC90" w:rsidR="00DE1C14" w:rsidRPr="0086469B" w:rsidRDefault="00DE1C14" w:rsidP="00DE1C14">
      <w:pPr>
        <w:rPr>
          <w:rFonts w:asciiTheme="minorHAnsi" w:hAnsiTheme="minorHAnsi" w:cstheme="minorHAnsi"/>
          <w:lang w:val="de-CH"/>
        </w:rPr>
        <w:sectPr w:rsidR="00DE1C14" w:rsidRPr="0086469B" w:rsidSect="008E0720">
          <w:headerReference w:type="default" r:id="rId11"/>
          <w:footerReference w:type="default" r:id="rId12"/>
          <w:pgSz w:w="11906" w:h="16838" w:code="9"/>
          <w:pgMar w:top="1440" w:right="1440" w:bottom="1440" w:left="1440" w:header="709" w:footer="567" w:gutter="0"/>
          <w:pgNumType w:start="0"/>
          <w:cols w:space="708"/>
          <w:titlePg/>
          <w:docGrid w:linePitch="360"/>
        </w:sectPr>
      </w:pPr>
    </w:p>
    <w:p w14:paraId="3D5CBA06" w14:textId="7DE41BEE" w:rsidR="00B85196" w:rsidRPr="0086469B" w:rsidRDefault="00557C4C" w:rsidP="00B85196">
      <w:pPr>
        <w:pStyle w:val="berschrift1"/>
        <w:rPr>
          <w:rFonts w:asciiTheme="minorHAnsi" w:hAnsiTheme="minorHAnsi" w:cstheme="minorHAnsi"/>
          <w:lang w:val="de-CH"/>
        </w:rPr>
      </w:pPr>
      <w:bookmarkStart w:id="11" w:name="_Toc97107573"/>
      <w:r w:rsidRPr="0086469B">
        <w:rPr>
          <w:rFonts w:asciiTheme="minorHAnsi" w:hAnsiTheme="minorHAnsi" w:cstheme="minorHAnsi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30653" wp14:editId="5BEB6A83">
                <wp:simplePos x="0" y="0"/>
                <wp:positionH relativeFrom="column">
                  <wp:posOffset>5207635</wp:posOffset>
                </wp:positionH>
                <wp:positionV relativeFrom="paragraph">
                  <wp:posOffset>222057</wp:posOffset>
                </wp:positionV>
                <wp:extent cx="3061253" cy="477078"/>
                <wp:effectExtent l="0" t="0" r="25400" b="18415"/>
                <wp:wrapNone/>
                <wp:docPr id="373" name="Textfeld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253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77721" w14:textId="6963B03C" w:rsidR="00557C4C" w:rsidRPr="00557C4C" w:rsidRDefault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Wenn man auf das Logo </w:t>
                            </w:r>
                            <w:r w:rsidR="00684344">
                              <w:rPr>
                                <w:lang w:val="de-CH"/>
                              </w:rPr>
                              <w:t>drückt</w:t>
                            </w:r>
                            <w:r>
                              <w:rPr>
                                <w:lang w:val="de-CH"/>
                              </w:rPr>
                              <w:t>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30653" id="Textfeld 373" o:spid="_x0000_s1027" type="#_x0000_t202" style="position:absolute;left:0;text-align:left;margin-left:410.05pt;margin-top:17.5pt;width:241.05pt;height:3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" fillcolor="white [3201]" strokeweight=".5pt">
                <v:textbox>
                  <w:txbxContent>
                    <w:p w14:paraId="2A477721" w14:textId="6963B03C" w:rsidR="00557C4C" w:rsidRPr="00557C4C" w:rsidRDefault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Wenn man auf das Logo </w:t>
                      </w:r>
                      <w:r w:rsidR="00684344">
                        <w:rPr>
                          <w:lang w:val="de-CH"/>
                        </w:rPr>
                        <w:t>drückt</w:t>
                      </w:r>
                      <w:r>
                        <w:rPr>
                          <w:lang w:val="de-CH"/>
                        </w:rPr>
                        <w:t>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B85196" w:rsidRPr="0086469B">
        <w:rPr>
          <w:rFonts w:asciiTheme="minorHAnsi" w:hAnsiTheme="minorHAnsi" w:cstheme="minorHAnsi"/>
          <w:lang w:val="de-CH"/>
        </w:rPr>
        <w:t>Storyboard</w:t>
      </w:r>
      <w:bookmarkEnd w:id="11"/>
    </w:p>
    <w:p w14:paraId="3FEA6EDE" w14:textId="73D9A860" w:rsidR="00902383" w:rsidRPr="0086469B" w:rsidRDefault="00886476" w:rsidP="00902383">
      <w:pPr>
        <w:pStyle w:val="berschrift2"/>
        <w:rPr>
          <w:rFonts w:asciiTheme="minorHAnsi" w:hAnsiTheme="minorHAnsi" w:cstheme="minorHAnsi"/>
          <w:lang w:val="de-CH"/>
        </w:rPr>
      </w:pPr>
      <w:bookmarkStart w:id="12" w:name="_Toc97107574"/>
      <w:r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311060" wp14:editId="71621DA5">
                <wp:simplePos x="0" y="0"/>
                <wp:positionH relativeFrom="column">
                  <wp:posOffset>1041621</wp:posOffset>
                </wp:positionH>
                <wp:positionV relativeFrom="paragraph">
                  <wp:posOffset>168496</wp:posOffset>
                </wp:positionV>
                <wp:extent cx="4094922" cy="962108"/>
                <wp:effectExtent l="0" t="0" r="20320" b="28575"/>
                <wp:wrapNone/>
                <wp:docPr id="369" name="Gerader Verbinde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922" cy="962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1B86D" id="Gerader Verbinder 36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pt,13.25pt" to="404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B6AAD" w:rsidRPr="0086469B">
        <w:rPr>
          <w:rFonts w:asciiTheme="minorHAnsi" w:hAnsiTheme="minorHAnsi" w:cstheme="minorHAnsi"/>
          <w:lang w:val="de-CH"/>
        </w:rPr>
        <w:t>Startbildschirm</w:t>
      </w:r>
      <w:bookmarkEnd w:id="12"/>
    </w:p>
    <w:p w14:paraId="01BD0852" w14:textId="525A93E7" w:rsidR="000C0569" w:rsidRPr="0086469B" w:rsidRDefault="00557C4C" w:rsidP="001443B4">
      <w:pPr>
        <w:pStyle w:val="Absatz"/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C9EA41" wp14:editId="5C183F05">
                <wp:simplePos x="0" y="0"/>
                <wp:positionH relativeFrom="column">
                  <wp:posOffset>5224007</wp:posOffset>
                </wp:positionH>
                <wp:positionV relativeFrom="paragraph">
                  <wp:posOffset>189756</wp:posOffset>
                </wp:positionV>
                <wp:extent cx="3061253" cy="318052"/>
                <wp:effectExtent l="0" t="0" r="25400" b="25400"/>
                <wp:wrapNone/>
                <wp:docPr id="374" name="Textfeld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25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CB95C" w14:textId="7F88A4A6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zur der anmelde Seite </w:t>
                            </w:r>
                            <w:r w:rsidR="00684344">
                              <w:rPr>
                                <w:lang w:val="de-CH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EA41" id="Textfeld 374" o:spid="_x0000_s1028" type="#_x0000_t202" style="position:absolute;left:0;text-align:left;margin-left:411.35pt;margin-top:14.95pt;width:241.05pt;height:25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" fillcolor="white [3201]" strokeweight=".5pt">
                <v:textbox>
                  <w:txbxContent>
                    <w:p w14:paraId="46BCB95C" w14:textId="7F88A4A6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zur der anmelde Seite </w:t>
                      </w:r>
                      <w:r w:rsidR="00684344">
                        <w:rPr>
                          <w:lang w:val="de-CH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</w:p>
    <w:p w14:paraId="20D8DAB6" w14:textId="081EC1EC" w:rsidR="002A60F7" w:rsidRPr="0086469B" w:rsidRDefault="00975D29" w:rsidP="002A60F7">
      <w:pPr>
        <w:rPr>
          <w:rFonts w:asciiTheme="minorHAnsi" w:hAnsiTheme="minorHAnsi" w:cstheme="minorHAnsi"/>
          <w:sz w:val="24"/>
          <w:szCs w:val="24"/>
          <w:lang w:val="de-CH" w:eastAsia="de-DE"/>
        </w:rPr>
      </w:pPr>
      <w:r>
        <w:rPr>
          <w:rFonts w:asciiTheme="minorHAnsi" w:hAnsiTheme="minorHAnsi" w:cstheme="minorHAnsi"/>
          <w:noProof/>
          <w:lang w:val="de-CH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023ABA" wp14:editId="29369B3A">
                <wp:simplePos x="0" y="0"/>
                <wp:positionH relativeFrom="column">
                  <wp:posOffset>0</wp:posOffset>
                </wp:positionH>
                <wp:positionV relativeFrom="paragraph">
                  <wp:posOffset>340265</wp:posOffset>
                </wp:positionV>
                <wp:extent cx="4523740" cy="3458818"/>
                <wp:effectExtent l="0" t="0" r="10160" b="27940"/>
                <wp:wrapNone/>
                <wp:docPr id="17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3740" cy="3458818"/>
                          <a:chOff x="0" y="0"/>
                          <a:chExt cx="4523740" cy="3458818"/>
                        </a:xfrm>
                      </wpg:grpSpPr>
                      <wpg:grpSp>
                        <wpg:cNvPr id="387" name="Gruppieren 387"/>
                        <wpg:cNvGrpSpPr/>
                        <wpg:grpSpPr>
                          <a:xfrm>
                            <a:off x="0" y="0"/>
                            <a:ext cx="4523740" cy="3458818"/>
                            <a:chOff x="0" y="0"/>
                            <a:chExt cx="4523740" cy="3458818"/>
                          </a:xfrm>
                        </wpg:grpSpPr>
                        <wps:wsp>
                          <wps:cNvPr id="33" name="Rechteck 33"/>
                          <wps:cNvSpPr/>
                          <wps:spPr>
                            <a:xfrm>
                              <a:off x="0" y="0"/>
                              <a:ext cx="4523740" cy="34588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hteck 34"/>
                          <wps:cNvSpPr/>
                          <wps:spPr>
                            <a:xfrm>
                              <a:off x="0" y="0"/>
                              <a:ext cx="1296035" cy="619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feld 38"/>
                          <wps:cNvSpPr txBox="1"/>
                          <wps:spPr>
                            <a:xfrm>
                              <a:off x="206734" y="79513"/>
                              <a:ext cx="787179" cy="453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715DA" w14:textId="601FC69C" w:rsidR="00983D68" w:rsidRPr="00983D68" w:rsidRDefault="00983D68">
                                <w:pPr>
                                  <w:rPr>
                                    <w:sz w:val="40"/>
                                    <w:szCs w:val="40"/>
                                    <w:lang w:val="de-DE"/>
                                  </w:rPr>
                                </w:pPr>
                                <w:r w:rsidRPr="00983D68">
                                  <w:rPr>
                                    <w:sz w:val="40"/>
                                    <w:szCs w:val="40"/>
                                    <w:lang w:val="de-DE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hteck 41"/>
                          <wps:cNvSpPr/>
                          <wps:spPr>
                            <a:xfrm>
                              <a:off x="0" y="0"/>
                              <a:ext cx="4523740" cy="6200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feld 44"/>
                          <wps:cNvSpPr txBox="1"/>
                          <wps:spPr>
                            <a:xfrm>
                              <a:off x="2775005" y="151075"/>
                              <a:ext cx="747422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539CEA3" w14:textId="3289B619" w:rsidR="00983D68" w:rsidRPr="00983D68" w:rsidRDefault="00983D68" w:rsidP="00983D6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983D68"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Log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feld 47"/>
                          <wps:cNvSpPr txBox="1"/>
                          <wps:spPr>
                            <a:xfrm>
                              <a:off x="3617843" y="151075"/>
                              <a:ext cx="86028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03FFF35" w14:textId="64555C52" w:rsidR="00983D68" w:rsidRPr="00983D68" w:rsidRDefault="00983D68" w:rsidP="00983D6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Signup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uppieren 16"/>
                        <wpg:cNvGrpSpPr/>
                        <wpg:grpSpPr>
                          <a:xfrm>
                            <a:off x="197893" y="846161"/>
                            <a:ext cx="4054972" cy="2593687"/>
                            <a:chOff x="0" y="0"/>
                            <a:chExt cx="4054972" cy="2593687"/>
                          </a:xfrm>
                        </wpg:grpSpPr>
                        <wps:wsp>
                          <wps:cNvPr id="71" name="Textfeld 71"/>
                          <wps:cNvSpPr txBox="1"/>
                          <wps:spPr>
                            <a:xfrm>
                              <a:off x="0" y="27296"/>
                              <a:ext cx="4054972" cy="25600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698F568" w14:textId="337C0343" w:rsidR="008C07E8" w:rsidRPr="00983D68" w:rsidRDefault="008C07E8" w:rsidP="008C07E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5" name="Gruppieren 225"/>
                          <wpg:cNvGrpSpPr/>
                          <wpg:grpSpPr>
                            <a:xfrm>
                              <a:off x="109182" y="0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195" name="Textfeld 195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FD7FB20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5" name="Grafik 215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9" name="Textfeld 219"/>
                            <wps:cNvSpPr txBox="1"/>
                            <wps:spPr>
                              <a:xfrm>
                                <a:off x="103319" y="636083"/>
                                <a:ext cx="1041621" cy="9780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FBB914" w14:textId="5F0175D5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618A9106" w14:textId="45B93B41" w:rsidR="00886476" w:rsidRPr="00886476" w:rsidRDefault="00886476" w:rsidP="00886476">
                                  <w:p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" name="Gruppieren 241"/>
                          <wpg:cNvGrpSpPr/>
                          <wpg:grpSpPr>
                            <a:xfrm>
                              <a:off x="1473958" y="27296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262" name="Textfeld 262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BB7F0DF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66" name="Grafik 266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70" name="Textfeld 270"/>
                            <wps:cNvSpPr txBox="1"/>
                            <wps:spPr>
                              <a:xfrm>
                                <a:off x="103319" y="636082"/>
                                <a:ext cx="1041621" cy="9780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A07BF7" w14:textId="490AEDCF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055F8311" w14:textId="73864708" w:rsidR="00886476" w:rsidRPr="008C07E8" w:rsidRDefault="00886476" w:rsidP="00886476">
                                  <w:p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Gruppieren 274"/>
                          <wpg:cNvGrpSpPr/>
                          <wpg:grpSpPr>
                            <a:xfrm>
                              <a:off x="2784143" y="27296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354" name="Textfeld 354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2992AE3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55" name="Grafik 355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56" name="Textfeld 356"/>
                            <wps:cNvSpPr txBox="1"/>
                            <wps:spPr>
                              <a:xfrm>
                                <a:off x="103319" y="636083"/>
                                <a:ext cx="1041621" cy="97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0F216E" w14:textId="18029CE3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160B89A0" w14:textId="4CEC32C3" w:rsidR="00886476" w:rsidRP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7" name="Gruppieren 357"/>
                          <wpg:cNvGrpSpPr/>
                          <wpg:grpSpPr>
                            <a:xfrm>
                              <a:off x="75062" y="1760562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58" name="Textfeld 358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9ABF3C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59" name="Grafik 359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60" name="Textfeld 360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A71ED6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" name="Gruppieren 361"/>
                          <wpg:cNvGrpSpPr/>
                          <wpg:grpSpPr>
                            <a:xfrm>
                              <a:off x="1433014" y="1767385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62" name="Textfeld 362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2F101AB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63" name="Grafik 363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64" name="Textfeld 364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D9F815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5" name="Gruppieren 365"/>
                          <wpg:cNvGrpSpPr/>
                          <wpg:grpSpPr>
                            <a:xfrm>
                              <a:off x="2777319" y="1767385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66" name="Textfeld 366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EB58F65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67" name="Grafik 367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68" name="Textfeld 368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4B143F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023ABA" id="Gruppieren 17" o:spid="_x0000_s1029" style="position:absolute;margin-left:0;margin-top:26.8pt;width:356.2pt;height:272.35pt;z-index:251685888" coordsize="45237,345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">
                <v:group id="Gruppieren 387" o:spid="_x0000_s1030" style="position:absolute;width:45237;height:34588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rect id="Rechteck 33" o:spid="_x0000_s1031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/>
                  <v:rect id="Rechteck 34" o:spid="_x0000_s1032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/>
                  <v:shape id="Textfeld 38" o:spid="_x0000_s1033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<v:textbox>
                      <w:txbxContent>
                        <w:p w14:paraId="11B715DA" w14:textId="601FC69C" w:rsidR="00983D68" w:rsidRPr="00983D68" w:rsidRDefault="00983D68">
                          <w:pPr>
                            <w:rPr>
                              <w:sz w:val="40"/>
                              <w:szCs w:val="40"/>
                              <w:lang w:val="de-DE"/>
                            </w:rPr>
                          </w:pPr>
                          <w:r w:rsidRPr="00983D68">
                            <w:rPr>
                              <w:sz w:val="40"/>
                              <w:szCs w:val="40"/>
                              <w:lang w:val="de-DE"/>
                            </w:rPr>
                            <w:t>Logo</w:t>
                          </w:r>
                        </w:p>
                      </w:txbxContent>
                    </v:textbox>
                  </v:shape>
                  <v:rect id="Rechteck 41" o:spid="_x0000_s1034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    <v:shape id="Textfeld 44" o:spid="_x0000_s1035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" fillcolor="white [3201]" strokecolor="black [3213]" strokeweight=".5pt">
                    <v:textbox>
                      <w:txbxContent>
                        <w:p w14:paraId="7539CEA3" w14:textId="3289B619" w:rsidR="00983D68" w:rsidRPr="00983D68" w:rsidRDefault="00983D68" w:rsidP="00983D6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r w:rsidRPr="00983D68">
                            <w:rPr>
                              <w:sz w:val="32"/>
                              <w:szCs w:val="32"/>
                              <w:lang w:val="de-DE"/>
                            </w:rPr>
                            <w:t>Log in</w:t>
                          </w:r>
                        </w:p>
                      </w:txbxContent>
                    </v:textbox>
                  </v:shape>
                  <v:shape id="Textfeld 47" o:spid="_x0000_s1036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" fillcolor="white [3201]" strokecolor="black [3213]" strokeweight=".5pt">
                    <v:textbox>
                      <w:txbxContent>
                        <w:p w14:paraId="103FFF35" w14:textId="64555C52" w:rsidR="00983D68" w:rsidRPr="00983D68" w:rsidRDefault="00983D68" w:rsidP="00983D6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sz w:val="32"/>
                              <w:szCs w:val="32"/>
                              <w:lang w:val="de-DE"/>
                            </w:rPr>
                            <w:t>Signup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uppieren 16" o:spid="_x0000_s1037" style="position:absolute;left:1978;top:8461;width:40550;height:25937" coordsize="40549,2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feld 71" o:spid="_x0000_s1038" type="#_x0000_t202" style="position:absolute;top:272;width:40549;height:2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" fillcolor="white [3201]" strokecolor="black [3213]" strokeweight=".5pt">
                    <v:textbox>
                      <w:txbxContent>
                        <w:p w14:paraId="5698F568" w14:textId="337C0343" w:rsidR="008C07E8" w:rsidRPr="00983D68" w:rsidRDefault="008C07E8" w:rsidP="008C07E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  <v:group id="Gruppieren 225" o:spid="_x0000_s1039" style="position:absolute;left:1091;width:12478;height:16586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shape id="Textfeld 195" o:spid="_x0000_s1040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" fillcolor="white [3201]" strokecolor="black [3213]" strokeweight=".5pt">
                      <v:textbox>
                        <w:txbxContent>
                          <w:p w14:paraId="1FD7FB20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fik 215" o:spid="_x0000_s1041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">
                      <v:imagedata r:id="rId15" o:title="Bild Silhouette"/>
                    </v:shape>
                    <v:shape id="Textfeld 219" o:spid="_x0000_s1042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Ft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" fillcolor="white [3201]" strokeweight=".5pt">
                      <v:textbox>
                        <w:txbxContent>
                          <w:p w14:paraId="38FBB914" w14:textId="5F0175D5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618A9106" w14:textId="45B93B41" w:rsidR="00886476" w:rsidRPr="00886476" w:rsidRDefault="00886476" w:rsidP="00886476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241" o:spid="_x0000_s1043" style="position:absolute;left:14739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feld 262" o:spid="_x0000_s1044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" fillcolor="white [3201]" strokecolor="black [3213]" strokeweight=".5pt">
                      <v:textbox>
                        <w:txbxContent>
                          <w:p w14:paraId="4BB7F0DF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266" o:spid="_x0000_s1045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">
                      <v:imagedata r:id="rId15" o:title="Bild Silhouette"/>
                    </v:shape>
                    <v:shape id="Textfeld 270" o:spid="_x0000_s1046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1Q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mV/OlCMgF1cAAAD//wMAUEsBAi0AFAAGAAgAAAAhANvh9svuAAAAhQEAABMAAAAAAAAAAAAAAAAA&#10;AAAAAFtDb250ZW50X1R5cGVzXS54bWxQSwECLQAUAAYACAAAACEAWvQsW78AAAAVAQAACwAAAAAA&#10;AAAAAAAAAAAfAQAAX3JlbHMvLnJlbHNQSwECLQAUAAYACAAAACEAnCSdUMAAAADcAAAADwAAAAAA&#10;AAAAAAAAAAAHAgAAZHJzL2Rvd25yZXYueG1sUEsFBgAAAAADAAMAtwAAAPQCAAAAAA==&#10;" fillcolor="white [3201]" strokeweight=".5pt">
                      <v:textbox>
                        <w:txbxContent>
                          <w:p w14:paraId="6AA07BF7" w14:textId="490AEDCF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055F8311" w14:textId="73864708" w:rsidR="00886476" w:rsidRPr="008C07E8" w:rsidRDefault="00886476" w:rsidP="00886476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274" o:spid="_x0000_s1047" style="position:absolute;left:27841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shape id="Textfeld 354" o:spid="_x0000_s1048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42992AE3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55" o:spid="_x0000_s1049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">
                      <v:imagedata r:id="rId15" o:title="Bild Silhouette"/>
                    </v:shape>
                    <v:shape id="Textfeld 356" o:spid="_x0000_s1050" type="#_x0000_t202" style="position:absolute;left:1033;top:6360;width:10416;height:9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    <v:textbox>
                        <w:txbxContent>
                          <w:p w14:paraId="090F216E" w14:textId="18029CE3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160B89A0" w14:textId="4CEC32C3" w:rsidR="00886476" w:rsidRP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357" o:spid="_x0000_s1051" style="position:absolute;left:750;top:17605;width:12484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<v:shape id="Textfeld 358" o:spid="_x0000_s1052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1D9ABF3C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59" o:spid="_x0000_s1053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">
                      <v:imagedata r:id="rId15" o:title="Bild Silhouette"/>
                    </v:shape>
                    <v:shape id="Textfeld 360" o:spid="_x0000_s1054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QQwAAAANwAAAAPAAAAZHJzL2Rvd25yZXYueG1sRE9NawIx&#10;EL0X+h/CFLzVbCvI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bxwEEMAAAADcAAAADwAAAAAA&#10;AAAAAAAAAAAHAgAAZHJzL2Rvd25yZXYueG1sUEsFBgAAAAADAAMAtwAAAPQCAAAAAA==&#10;" fillcolor="white [3201]" strokeweight=".5pt">
                      <v:textbox>
                        <w:txbxContent>
                          <w:p w14:paraId="54A71ED6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  <v:group id="Gruppieren 361" o:spid="_x0000_s1055" style="position:absolute;left:14330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<v:shape id="Textfeld 362" o:spid="_x0000_s1056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" fillcolor="white [3201]" strokecolor="black [3213]" strokeweight=".5pt">
                      <v:textbox>
                        <w:txbxContent>
                          <w:p w14:paraId="72F101AB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63" o:spid="_x0000_s1057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">
                      <v:imagedata r:id="rId15" o:title="Bild Silhouette"/>
                    </v:shape>
                    <v:shape id="Textfeld 364" o:spid="_x0000_s1058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wIT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c+zKVzOlCMgF38AAAD//wMAUEsBAi0AFAAGAAgAAAAhANvh9svuAAAAhQEAABMAAAAAAAAAAAAA&#10;AAAAAAAAAFtDb250ZW50X1R5cGVzXS54bWxQSwECLQAUAAYACAAAACEAWvQsW78AAAAVAQAACwAA&#10;AAAAAAAAAAAAAAAfAQAAX3JlbHMvLnJlbHNQSwECLQAUAAYACAAAACEAECcCE8MAAADcAAAADwAA&#10;AAAAAAAAAAAAAAAHAgAAZHJzL2Rvd25yZXYueG1sUEsFBgAAAAADAAMAtwAAAPcCAAAAAA==&#10;" fillcolor="white [3201]" strokeweight=".5pt">
                      <v:textbox>
                        <w:txbxContent>
                          <w:p w14:paraId="22D9F815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  <v:group id="Gruppieren 365" o:spid="_x0000_s1059" style="position:absolute;left:27773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<v:shape id="Textfeld 366" o:spid="_x0000_s1060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6EB58F65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67" o:spid="_x0000_s1061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">
                      <v:imagedata r:id="rId15" o:title="Bild Silhouette"/>
                    </v:shape>
                    <v:shape id="Textfeld 368" o:spid="_x0000_s1062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" fillcolor="white [3201]" strokeweight=".5pt">
                      <v:textbox>
                        <w:txbxContent>
                          <w:p w14:paraId="464B143F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557C4C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66B778" wp14:editId="2EEDD5F1">
                <wp:simplePos x="0" y="0"/>
                <wp:positionH relativeFrom="column">
                  <wp:posOffset>5224863</wp:posOffset>
                </wp:positionH>
                <wp:positionV relativeFrom="paragraph">
                  <wp:posOffset>1109869</wp:posOffset>
                </wp:positionV>
                <wp:extent cx="3061253" cy="318052"/>
                <wp:effectExtent l="0" t="0" r="25400" b="25400"/>
                <wp:wrapNone/>
                <wp:docPr id="376" name="Textfeld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25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46064" w14:textId="073D0326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zur der 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Anleitung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Seite </w:t>
                            </w:r>
                            <w:r w:rsidR="009E4A83">
                              <w:rPr>
                                <w:lang w:val="de-CH"/>
                              </w:rPr>
                              <w:t>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B778" id="Textfeld 376" o:spid="_x0000_s1063" type="#_x0000_t202" style="position:absolute;margin-left:411.4pt;margin-top:87.4pt;width:241.05pt;height:25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zyPQIAAIQ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" fillcolor="white [3201]" strokeweight=".5pt">
                <v:textbox>
                  <w:txbxContent>
                    <w:p w14:paraId="78846064" w14:textId="073D0326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zur der </w:t>
                      </w:r>
                      <w:proofErr w:type="gramStart"/>
                      <w:r>
                        <w:rPr>
                          <w:lang w:val="de-CH"/>
                        </w:rPr>
                        <w:t>Anleitung</w:t>
                      </w:r>
                      <w:proofErr w:type="gramEnd"/>
                      <w:r>
                        <w:rPr>
                          <w:lang w:val="de-CH"/>
                        </w:rPr>
                        <w:t xml:space="preserve"> Seite </w:t>
                      </w:r>
                      <w:r w:rsidR="009E4A83">
                        <w:rPr>
                          <w:lang w:val="de-CH"/>
                        </w:rPr>
                        <w:t>4.4</w:t>
                      </w:r>
                    </w:p>
                  </w:txbxContent>
                </v:textbox>
              </v:shape>
            </w:pict>
          </mc:Fallback>
        </mc:AlternateContent>
      </w:r>
      <w:r w:rsidR="00557C4C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062AD9" wp14:editId="7535382B">
                <wp:simplePos x="0" y="0"/>
                <wp:positionH relativeFrom="column">
                  <wp:posOffset>5208932</wp:posOffset>
                </wp:positionH>
                <wp:positionV relativeFrom="paragraph">
                  <wp:posOffset>473075</wp:posOffset>
                </wp:positionV>
                <wp:extent cx="3061253" cy="318052"/>
                <wp:effectExtent l="0" t="0" r="25400" b="25400"/>
                <wp:wrapNone/>
                <wp:docPr id="375" name="Textfeld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25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6960C" w14:textId="043DCAC5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zur der 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Registrierung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Seite </w:t>
                            </w:r>
                            <w:r w:rsidR="009E4A83">
                              <w:rPr>
                                <w:lang w:val="de-CH"/>
                              </w:rPr>
                              <w:t>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2AD9" id="Textfeld 375" o:spid="_x0000_s1064" type="#_x0000_t202" style="position:absolute;margin-left:410.15pt;margin-top:37.25pt;width:241.05pt;height:25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" fillcolor="white [3201]" strokeweight=".5pt">
                <v:textbox>
                  <w:txbxContent>
                    <w:p w14:paraId="4D26960C" w14:textId="043DCAC5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zur der </w:t>
                      </w:r>
                      <w:proofErr w:type="gramStart"/>
                      <w:r>
                        <w:rPr>
                          <w:lang w:val="de-CH"/>
                        </w:rPr>
                        <w:t>Registrierung</w:t>
                      </w:r>
                      <w:proofErr w:type="gramEnd"/>
                      <w:r>
                        <w:rPr>
                          <w:lang w:val="de-CH"/>
                        </w:rPr>
                        <w:t xml:space="preserve"> Seite </w:t>
                      </w:r>
                      <w:r w:rsidR="009E4A83">
                        <w:rPr>
                          <w:lang w:val="de-CH"/>
                        </w:rPr>
                        <w:t>4.3</w:t>
                      </w:r>
                    </w:p>
                  </w:txbxContent>
                </v:textbox>
              </v:shape>
            </w:pict>
          </mc:Fallback>
        </mc:AlternateContent>
      </w:r>
      <w:r w:rsidR="00886476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409A62" wp14:editId="15B8BD9D">
                <wp:simplePos x="0" y="0"/>
                <wp:positionH relativeFrom="column">
                  <wp:posOffset>4134677</wp:posOffset>
                </wp:positionH>
                <wp:positionV relativeFrom="paragraph">
                  <wp:posOffset>1283860</wp:posOffset>
                </wp:positionV>
                <wp:extent cx="970059" cy="269902"/>
                <wp:effectExtent l="0" t="0" r="20955" b="34925"/>
                <wp:wrapNone/>
                <wp:docPr id="372" name="Gerader Verbinde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059" cy="269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A54EC" id="Gerader Verbinder 37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101.1pt" to="401.9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86476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0F9CD" wp14:editId="6B4EEA67">
                <wp:simplePos x="0" y="0"/>
                <wp:positionH relativeFrom="column">
                  <wp:posOffset>4412974</wp:posOffset>
                </wp:positionH>
                <wp:positionV relativeFrom="paragraph">
                  <wp:posOffset>592095</wp:posOffset>
                </wp:positionV>
                <wp:extent cx="659847" cy="174846"/>
                <wp:effectExtent l="0" t="0" r="26035" b="34925"/>
                <wp:wrapNone/>
                <wp:docPr id="371" name="Gerader Verbinde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47" cy="174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BF65" id="Gerader Verbinder 37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46.6pt" to="399.4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86476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775A26" wp14:editId="4D835E5D">
                <wp:simplePos x="0" y="0"/>
                <wp:positionH relativeFrom="column">
                  <wp:posOffset>3506525</wp:posOffset>
                </wp:positionH>
                <wp:positionV relativeFrom="paragraph">
                  <wp:posOffset>170676</wp:posOffset>
                </wp:positionV>
                <wp:extent cx="1589543" cy="365677"/>
                <wp:effectExtent l="0" t="0" r="29845" b="34925"/>
                <wp:wrapNone/>
                <wp:docPr id="370" name="Gerader Verbinde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9543" cy="365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C2170" id="Gerader Verbinder 37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3.45pt" to="401.2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A60F7" w:rsidRPr="0086469B">
        <w:rPr>
          <w:rFonts w:asciiTheme="minorHAnsi" w:hAnsiTheme="minorHAnsi" w:cstheme="minorHAnsi"/>
          <w:lang w:val="de-CH"/>
        </w:rPr>
        <w:br w:type="page"/>
      </w:r>
    </w:p>
    <w:p w14:paraId="76B5E48C" w14:textId="470C1351" w:rsidR="001443B4" w:rsidRPr="0086469B" w:rsidRDefault="00684344" w:rsidP="002A60F7">
      <w:pPr>
        <w:pStyle w:val="berschrift2"/>
        <w:rPr>
          <w:lang w:val="de-CH"/>
        </w:rPr>
      </w:pPr>
      <w:bookmarkStart w:id="13" w:name="_Toc97107575"/>
      <w:bookmarkEnd w:id="13"/>
      <w:r w:rsidRPr="0086469B">
        <w:rPr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FEA54" wp14:editId="43C7F3D2">
                <wp:simplePos x="0" y="0"/>
                <wp:positionH relativeFrom="column">
                  <wp:posOffset>1129085</wp:posOffset>
                </wp:positionH>
                <wp:positionV relativeFrom="paragraph">
                  <wp:posOffset>278296</wp:posOffset>
                </wp:positionV>
                <wp:extent cx="4031312" cy="675308"/>
                <wp:effectExtent l="0" t="0" r="26670" b="29845"/>
                <wp:wrapNone/>
                <wp:docPr id="395" name="Gerader Verbinde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1312" cy="675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0B2B0" id="Gerader Verbinder 39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21.9pt" to="406.3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86469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A9DDA4" wp14:editId="68E1978D">
                <wp:simplePos x="0" y="0"/>
                <wp:positionH relativeFrom="column">
                  <wp:posOffset>5239606</wp:posOffset>
                </wp:positionH>
                <wp:positionV relativeFrom="paragraph">
                  <wp:posOffset>0</wp:posOffset>
                </wp:positionV>
                <wp:extent cx="3060700" cy="476885"/>
                <wp:effectExtent l="0" t="0" r="25400" b="18415"/>
                <wp:wrapNone/>
                <wp:docPr id="396" name="Textfeld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3B108" w14:textId="77777777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9DDA4" id="Textfeld 396" o:spid="_x0000_s1065" type="#_x0000_t202" style="position:absolute;left:0;text-align:left;margin-left:412.55pt;margin-top:0;width:241pt;height:37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EPPAIAAIQEAAAOAAAAZHJzL2Uyb0RvYy54bWysVE1v2zAMvQ/YfxB0X+yk+V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" fillcolor="white [3201]" strokeweight=".5pt">
                <v:textbox>
                  <w:txbxContent>
                    <w:p w14:paraId="2473B108" w14:textId="77777777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557C4C" w:rsidRPr="0086469B">
        <w:rPr>
          <w:lang w:val="de-CH"/>
        </w:rPr>
        <w:t>Login Bildschirm</w:t>
      </w:r>
    </w:p>
    <w:p w14:paraId="0885B6E4" w14:textId="227B303F" w:rsidR="002A60F7" w:rsidRPr="0086469B" w:rsidRDefault="002A60F7" w:rsidP="002A60F7">
      <w:pPr>
        <w:pStyle w:val="Absatz"/>
        <w:rPr>
          <w:lang w:val="de-CH"/>
        </w:rPr>
      </w:pPr>
    </w:p>
    <w:p w14:paraId="7B98286E" w14:textId="572CDA98" w:rsidR="00557C4C" w:rsidRPr="0086469B" w:rsidRDefault="00F233EF" w:rsidP="0086469B">
      <w:pPr>
        <w:rPr>
          <w:rFonts w:cs="Yu Mincho Light"/>
          <w:sz w:val="24"/>
          <w:szCs w:val="24"/>
          <w:lang w:val="de-CH" w:eastAsia="de-DE"/>
        </w:rPr>
      </w:pPr>
      <w:r w:rsidRPr="0086469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7F4A3C" wp14:editId="56E97118">
                <wp:simplePos x="0" y="0"/>
                <wp:positionH relativeFrom="column">
                  <wp:posOffset>5076825</wp:posOffset>
                </wp:positionH>
                <wp:positionV relativeFrom="paragraph">
                  <wp:posOffset>2153920</wp:posOffset>
                </wp:positionV>
                <wp:extent cx="3060700" cy="2095500"/>
                <wp:effectExtent l="0" t="0" r="25400" b="19050"/>
                <wp:wrapNone/>
                <wp:docPr id="408" name="Textfeld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BB1DE" w14:textId="6F0FB34F" w:rsidR="0086469B" w:rsidRDefault="0086469B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Nach </w:t>
                            </w:r>
                            <w:r w:rsidR="00E73A04">
                              <w:rPr>
                                <w:lang w:val="de-CH"/>
                              </w:rPr>
                              <w:t>Angabe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vom Namen</w:t>
                            </w:r>
                            <w:r>
                              <w:rPr>
                                <w:lang w:val="de-CH"/>
                              </w:rPr>
                              <w:t xml:space="preserve"> und </w:t>
                            </w:r>
                            <w:r w:rsidR="00E73A04">
                              <w:rPr>
                                <w:lang w:val="de-CH"/>
                              </w:rPr>
                              <w:t>Passwort</w:t>
                            </w:r>
                            <w:r>
                              <w:rPr>
                                <w:lang w:val="de-CH"/>
                              </w:rPr>
                              <w:t xml:space="preserve"> kann der </w:t>
                            </w:r>
                            <w:r w:rsidR="00E73A04">
                              <w:rPr>
                                <w:lang w:val="de-CH"/>
                              </w:rPr>
                              <w:t>‘’Anmelden’’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Knopf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gedrückt</w:t>
                            </w:r>
                            <w:r>
                              <w:rPr>
                                <w:lang w:val="de-CH"/>
                              </w:rPr>
                              <w:t xml:space="preserve"> werden. Es </w:t>
                            </w:r>
                            <w:r w:rsidR="00E73A04">
                              <w:rPr>
                                <w:lang w:val="de-CH"/>
                              </w:rPr>
                              <w:t>sucht,</w:t>
                            </w:r>
                            <w:r>
                              <w:rPr>
                                <w:lang w:val="de-CH"/>
                              </w:rPr>
                              <w:t xml:space="preserve"> ob </w:t>
                            </w:r>
                            <w:r w:rsidR="00E73A04">
                              <w:rPr>
                                <w:lang w:val="de-CH"/>
                              </w:rPr>
                              <w:t>dieser Account</w:t>
                            </w:r>
                            <w:r>
                              <w:rPr>
                                <w:lang w:val="de-CH"/>
                              </w:rPr>
                              <w:t xml:space="preserve"> existiert und wenn ja, dann wird der Nutzer angemeldet. </w:t>
                            </w:r>
                          </w:p>
                          <w:p w14:paraId="485EC506" w14:textId="26833784" w:rsidR="00F233EF" w:rsidRDefault="00F233EF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Der Nutzer wird bei Erfolg auf die neue Startbildschirmseite </w:t>
                            </w:r>
                            <w:r>
                              <w:rPr>
                                <w:lang w:val="de-CH"/>
                              </w:rPr>
                              <w:t>4.5</w:t>
                            </w:r>
                            <w:r>
                              <w:rPr>
                                <w:lang w:val="de-CH"/>
                              </w:rPr>
                              <w:t xml:space="preserve"> gebracht</w:t>
                            </w:r>
                          </w:p>
                          <w:p w14:paraId="6A46326A" w14:textId="1FC72591" w:rsidR="0086469B" w:rsidRPr="00557C4C" w:rsidRDefault="00E73A04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Log-in</w:t>
                            </w:r>
                            <w:r w:rsidR="0086469B">
                              <w:rPr>
                                <w:lang w:val="de-CH"/>
                              </w:rPr>
                              <w:t xml:space="preserve"> und </w:t>
                            </w:r>
                            <w:proofErr w:type="spellStart"/>
                            <w:r w:rsidR="0086469B">
                              <w:rPr>
                                <w:lang w:val="de-CH"/>
                              </w:rPr>
                              <w:t>Signup</w:t>
                            </w:r>
                            <w:proofErr w:type="spellEnd"/>
                            <w:r w:rsidR="0086469B">
                              <w:rPr>
                                <w:lang w:val="de-CH"/>
                              </w:rPr>
                              <w:t xml:space="preserve"> werden ersetz </w:t>
                            </w:r>
                            <w:r>
                              <w:rPr>
                                <w:lang w:val="de-CH"/>
                              </w:rPr>
                              <w:t>mit dem Namen</w:t>
                            </w:r>
                            <w:r w:rsidR="0086469B">
                              <w:rPr>
                                <w:lang w:val="de-CH"/>
                              </w:rPr>
                              <w:t xml:space="preserve"> des Nutzers</w:t>
                            </w:r>
                            <w:r w:rsidR="00F233EF">
                              <w:rPr>
                                <w:lang w:val="de-CH"/>
                              </w:rPr>
                              <w:t xml:space="preserve"> auf der startbildschirm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4A3C" id="Textfeld 408" o:spid="_x0000_s1066" type="#_x0000_t202" style="position:absolute;margin-left:399.75pt;margin-top:169.6pt;width:241pt;height:1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" fillcolor="white [3201]" strokeweight=".5pt">
                <v:textbox>
                  <w:txbxContent>
                    <w:p w14:paraId="047BB1DE" w14:textId="6F0FB34F" w:rsidR="0086469B" w:rsidRDefault="0086469B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Nach </w:t>
                      </w:r>
                      <w:r w:rsidR="00E73A04">
                        <w:rPr>
                          <w:lang w:val="de-CH"/>
                        </w:rPr>
                        <w:t>Angabe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vom Namen</w:t>
                      </w:r>
                      <w:r>
                        <w:rPr>
                          <w:lang w:val="de-CH"/>
                        </w:rPr>
                        <w:t xml:space="preserve"> und </w:t>
                      </w:r>
                      <w:r w:rsidR="00E73A04">
                        <w:rPr>
                          <w:lang w:val="de-CH"/>
                        </w:rPr>
                        <w:t>Passwort</w:t>
                      </w:r>
                      <w:r>
                        <w:rPr>
                          <w:lang w:val="de-CH"/>
                        </w:rPr>
                        <w:t xml:space="preserve"> kann der </w:t>
                      </w:r>
                      <w:r w:rsidR="00E73A04">
                        <w:rPr>
                          <w:lang w:val="de-CH"/>
                        </w:rPr>
                        <w:t>‘’Anmelden’’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Knopf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gedrückt</w:t>
                      </w:r>
                      <w:r>
                        <w:rPr>
                          <w:lang w:val="de-CH"/>
                        </w:rPr>
                        <w:t xml:space="preserve"> werden. Es </w:t>
                      </w:r>
                      <w:r w:rsidR="00E73A04">
                        <w:rPr>
                          <w:lang w:val="de-CH"/>
                        </w:rPr>
                        <w:t>sucht,</w:t>
                      </w:r>
                      <w:r>
                        <w:rPr>
                          <w:lang w:val="de-CH"/>
                        </w:rPr>
                        <w:t xml:space="preserve"> ob </w:t>
                      </w:r>
                      <w:r w:rsidR="00E73A04">
                        <w:rPr>
                          <w:lang w:val="de-CH"/>
                        </w:rPr>
                        <w:t>dieser Account</w:t>
                      </w:r>
                      <w:r>
                        <w:rPr>
                          <w:lang w:val="de-CH"/>
                        </w:rPr>
                        <w:t xml:space="preserve"> existiert und wenn ja, dann wird der Nutzer angemeldet. </w:t>
                      </w:r>
                    </w:p>
                    <w:p w14:paraId="485EC506" w14:textId="26833784" w:rsidR="00F233EF" w:rsidRDefault="00F233EF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Der Nutzer wird bei Erfolg auf die neue Startbildschirmseite </w:t>
                      </w:r>
                      <w:r>
                        <w:rPr>
                          <w:lang w:val="de-CH"/>
                        </w:rPr>
                        <w:t>4.5</w:t>
                      </w:r>
                      <w:r>
                        <w:rPr>
                          <w:lang w:val="de-CH"/>
                        </w:rPr>
                        <w:t xml:space="preserve"> gebracht</w:t>
                      </w:r>
                    </w:p>
                    <w:p w14:paraId="6A46326A" w14:textId="1FC72591" w:rsidR="0086469B" w:rsidRPr="00557C4C" w:rsidRDefault="00E73A04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Log-in</w:t>
                      </w:r>
                      <w:r w:rsidR="0086469B">
                        <w:rPr>
                          <w:lang w:val="de-CH"/>
                        </w:rPr>
                        <w:t xml:space="preserve"> und </w:t>
                      </w:r>
                      <w:proofErr w:type="spellStart"/>
                      <w:r w:rsidR="0086469B">
                        <w:rPr>
                          <w:lang w:val="de-CH"/>
                        </w:rPr>
                        <w:t>Signup</w:t>
                      </w:r>
                      <w:proofErr w:type="spellEnd"/>
                      <w:r w:rsidR="0086469B">
                        <w:rPr>
                          <w:lang w:val="de-CH"/>
                        </w:rPr>
                        <w:t xml:space="preserve"> werden ersetz </w:t>
                      </w:r>
                      <w:r>
                        <w:rPr>
                          <w:lang w:val="de-CH"/>
                        </w:rPr>
                        <w:t>mit dem Namen</w:t>
                      </w:r>
                      <w:r w:rsidR="0086469B">
                        <w:rPr>
                          <w:lang w:val="de-CH"/>
                        </w:rPr>
                        <w:t xml:space="preserve"> des Nutzers</w:t>
                      </w:r>
                      <w:r w:rsidR="00F233EF">
                        <w:rPr>
                          <w:lang w:val="de-CH"/>
                        </w:rPr>
                        <w:t xml:space="preserve"> auf der startbildschirm Seite</w:t>
                      </w:r>
                    </w:p>
                  </w:txbxContent>
                </v:textbox>
              </v:shape>
            </w:pict>
          </mc:Fallback>
        </mc:AlternateContent>
      </w:r>
      <w:r w:rsidRPr="0086469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C10F89" wp14:editId="5C2DAF29">
                <wp:simplePos x="0" y="0"/>
                <wp:positionH relativeFrom="column">
                  <wp:posOffset>3057525</wp:posOffset>
                </wp:positionH>
                <wp:positionV relativeFrom="paragraph">
                  <wp:posOffset>2306320</wp:posOffset>
                </wp:positionV>
                <wp:extent cx="1868170" cy="28575"/>
                <wp:effectExtent l="0" t="0" r="36830" b="28575"/>
                <wp:wrapNone/>
                <wp:docPr id="407" name="Gerader Verbinde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817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BB6D" id="Gerader Verbinder 40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81.6pt" to="387.8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84344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B1D757" wp14:editId="1F276CFD">
                <wp:simplePos x="0" y="0"/>
                <wp:positionH relativeFrom="column">
                  <wp:posOffset>2266122</wp:posOffset>
                </wp:positionH>
                <wp:positionV relativeFrom="paragraph">
                  <wp:posOffset>2268303</wp:posOffset>
                </wp:positionV>
                <wp:extent cx="874643" cy="265596"/>
                <wp:effectExtent l="0" t="0" r="20955" b="20320"/>
                <wp:wrapNone/>
                <wp:docPr id="406" name="Textfeld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265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8D2B21" w14:textId="11F7F2C6" w:rsidR="00684344" w:rsidRPr="00684344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Anmelden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D757" id="Textfeld 406" o:spid="_x0000_s1067" type="#_x0000_t202" style="position:absolute;margin-left:178.45pt;margin-top:178.6pt;width:68.85pt;height:20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" fillcolor="white [3201]" strokecolor="black [3213]" strokeweight=".5pt">
                <v:textbox>
                  <w:txbxContent>
                    <w:p w14:paraId="0A8D2B21" w14:textId="11F7F2C6" w:rsidR="00684344" w:rsidRPr="00684344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Anmelden</w:t>
                      </w:r>
                    </w:p>
                  </w:txbxContent>
                </v:textbox>
              </v:shape>
            </w:pict>
          </mc:Fallback>
        </mc:AlternateContent>
      </w:r>
      <w:r w:rsidR="00684344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993C68" wp14:editId="468CEEE4">
                <wp:simplePos x="0" y="0"/>
                <wp:positionH relativeFrom="column">
                  <wp:posOffset>1216053</wp:posOffset>
                </wp:positionH>
                <wp:positionV relativeFrom="paragraph">
                  <wp:posOffset>2196465</wp:posOffset>
                </wp:positionV>
                <wp:extent cx="826770" cy="333375"/>
                <wp:effectExtent l="0" t="0" r="11430" b="28575"/>
                <wp:wrapNone/>
                <wp:docPr id="403" name="Textfeld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440A8E" w14:textId="414479BA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3C68" id="Textfeld 403" o:spid="_x0000_s1068" type="#_x0000_t202" style="position:absolute;margin-left:95.75pt;margin-top:172.95pt;width:65.1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" fillcolor="white [3201]" strokecolor="black [3213]" strokeweight=".5pt">
                <v:textbox>
                  <w:txbxContent>
                    <w:p w14:paraId="30440A8E" w14:textId="414479BA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84344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83E552" wp14:editId="27B57786">
                <wp:simplePos x="0" y="0"/>
                <wp:positionH relativeFrom="column">
                  <wp:posOffset>445272</wp:posOffset>
                </wp:positionH>
                <wp:positionV relativeFrom="paragraph">
                  <wp:posOffset>2196741</wp:posOffset>
                </wp:positionV>
                <wp:extent cx="715617" cy="265596"/>
                <wp:effectExtent l="0" t="0" r="8890" b="1270"/>
                <wp:wrapNone/>
                <wp:docPr id="405" name="Textfeld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265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02406" w14:textId="615502B2" w:rsidR="00684344" w:rsidRPr="00684344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E552" id="Textfeld 405" o:spid="_x0000_s1069" type="#_x0000_t202" style="position:absolute;margin-left:35.05pt;margin-top:172.95pt;width:56.35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" fillcolor="white [3201]" stroked="f" strokeweight=".5pt">
                <v:textbox>
                  <w:txbxContent>
                    <w:p w14:paraId="36E02406" w14:textId="615502B2" w:rsidR="00684344" w:rsidRPr="00684344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Passwort</w:t>
                      </w:r>
                    </w:p>
                  </w:txbxContent>
                </v:textbox>
              </v:shape>
            </w:pict>
          </mc:Fallback>
        </mc:AlternateContent>
      </w:r>
      <w:r w:rsidR="00684344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CB84CF" wp14:editId="77B70939">
                <wp:simplePos x="0" y="0"/>
                <wp:positionH relativeFrom="column">
                  <wp:posOffset>1215390</wp:posOffset>
                </wp:positionH>
                <wp:positionV relativeFrom="paragraph">
                  <wp:posOffset>1729740</wp:posOffset>
                </wp:positionV>
                <wp:extent cx="826770" cy="353060"/>
                <wp:effectExtent l="0" t="0" r="11430" b="27940"/>
                <wp:wrapNone/>
                <wp:docPr id="402" name="Textfeld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F5D109" w14:textId="664066B8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84CF" id="Textfeld 402" o:spid="_x0000_s1070" type="#_x0000_t202" style="position:absolute;margin-left:95.7pt;margin-top:136.2pt;width:65.1pt;height:2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" fillcolor="white [3201]" strokecolor="black [3213]" strokeweight=".5pt">
                <v:textbox>
                  <w:txbxContent>
                    <w:p w14:paraId="57F5D109" w14:textId="664066B8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84344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968A4" wp14:editId="43E9BCBA">
                <wp:simplePos x="0" y="0"/>
                <wp:positionH relativeFrom="column">
                  <wp:posOffset>421226</wp:posOffset>
                </wp:positionH>
                <wp:positionV relativeFrom="paragraph">
                  <wp:posOffset>1774880</wp:posOffset>
                </wp:positionV>
                <wp:extent cx="612251" cy="265596"/>
                <wp:effectExtent l="0" t="0" r="0" b="1270"/>
                <wp:wrapNone/>
                <wp:docPr id="404" name="Textfeld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1" cy="265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A42EA" w14:textId="7834BB06" w:rsidR="00684344" w:rsidRPr="00684344" w:rsidRDefault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68A4" id="Textfeld 404" o:spid="_x0000_s1071" type="#_x0000_t202" style="position:absolute;margin-left:33.15pt;margin-top:139.75pt;width:48.2pt;height:20.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" fillcolor="white [3201]" stroked="f" strokeweight=".5pt">
                <v:textbox>
                  <w:txbxContent>
                    <w:p w14:paraId="4C7A42EA" w14:textId="7834BB06" w:rsidR="00684344" w:rsidRPr="00684344" w:rsidRDefault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684344" w:rsidRPr="0086469B">
        <w:rPr>
          <w:rFonts w:asciiTheme="minorHAnsi" w:hAnsiTheme="minorHAnsi" w:cstheme="minorHAnsi"/>
          <w:noProof/>
          <w:lang w:val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F16374" wp14:editId="78FA107F">
                <wp:simplePos x="0" y="0"/>
                <wp:positionH relativeFrom="column">
                  <wp:posOffset>294198</wp:posOffset>
                </wp:positionH>
                <wp:positionV relativeFrom="paragraph">
                  <wp:posOffset>1433416</wp:posOffset>
                </wp:positionV>
                <wp:extent cx="4054972" cy="1733025"/>
                <wp:effectExtent l="0" t="0" r="22225" b="19685"/>
                <wp:wrapNone/>
                <wp:docPr id="401" name="Textfeld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972" cy="173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CF8C88" w14:textId="77777777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6374" id="Textfeld 401" o:spid="_x0000_s1072" type="#_x0000_t202" style="position:absolute;margin-left:23.15pt;margin-top:112.85pt;width:319.3pt;height:13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" fillcolor="white [3201]" strokecolor="black [3213]" strokeweight=".5pt">
                <v:textbox>
                  <w:txbxContent>
                    <w:p w14:paraId="36CF8C88" w14:textId="77777777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4344" w:rsidRPr="0086469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CBC1E8" wp14:editId="2C57CBAD">
                <wp:simplePos x="0" y="0"/>
                <wp:positionH relativeFrom="column">
                  <wp:posOffset>5224007</wp:posOffset>
                </wp:positionH>
                <wp:positionV relativeFrom="paragraph">
                  <wp:posOffset>590578</wp:posOffset>
                </wp:positionV>
                <wp:extent cx="3060700" cy="310100"/>
                <wp:effectExtent l="0" t="0" r="25400" b="13970"/>
                <wp:wrapNone/>
                <wp:docPr id="398" name="Textfeld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686A8" w14:textId="18315A50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zur der </w:t>
                            </w:r>
                            <w:proofErr w:type="gramStart"/>
                            <w:r w:rsidR="005C5A57">
                              <w:rPr>
                                <w:lang w:val="de-CH"/>
                              </w:rPr>
                              <w:t>Registrierung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Seite 4.</w:t>
                            </w:r>
                            <w:r w:rsidR="005C5A57">
                              <w:rPr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C1E8" id="Textfeld 398" o:spid="_x0000_s1073" type="#_x0000_t202" style="position:absolute;margin-left:411.35pt;margin-top:46.5pt;width:241pt;height:24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mlnOgIAAIQEAAAOAAAAZHJzL2Uyb0RvYy54bWysVEtv2zAMvg/YfxB0X+w8mq5GnCJLkWFA&#10;0RZIh54VWYqFyaImKbGzXz9KeXc7DbvIpEh9JD+Sntx3jSZb4bwCU9J+L6dEGA6VMuuSfn9dfPpM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" fillcolor="white [3201]" strokeweight=".5pt">
                <v:textbox>
                  <w:txbxContent>
                    <w:p w14:paraId="5CB686A8" w14:textId="18315A50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zur der </w:t>
                      </w:r>
                      <w:proofErr w:type="gramStart"/>
                      <w:r w:rsidR="005C5A57">
                        <w:rPr>
                          <w:lang w:val="de-CH"/>
                        </w:rPr>
                        <w:t>Registrierung</w:t>
                      </w:r>
                      <w:proofErr w:type="gramEnd"/>
                      <w:r>
                        <w:rPr>
                          <w:lang w:val="de-CH"/>
                        </w:rPr>
                        <w:t xml:space="preserve"> Seite 4.</w:t>
                      </w:r>
                      <w:r w:rsidR="005C5A57">
                        <w:rPr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84344" w:rsidRPr="0086469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37C5D4" wp14:editId="3F2D8949">
                <wp:simplePos x="0" y="0"/>
                <wp:positionH relativeFrom="column">
                  <wp:posOffset>4420924</wp:posOffset>
                </wp:positionH>
                <wp:positionV relativeFrom="paragraph">
                  <wp:posOffset>654188</wp:posOffset>
                </wp:positionV>
                <wp:extent cx="858741" cy="86912"/>
                <wp:effectExtent l="0" t="0" r="36830" b="27940"/>
                <wp:wrapNone/>
                <wp:docPr id="400" name="Gerader Verbinde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741" cy="86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D138E" id="Gerader Verbinder 40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pt,51.5pt" to="415.7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84344" w:rsidRPr="0086469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408E34" wp14:editId="50F87C67">
                <wp:simplePos x="0" y="0"/>
                <wp:positionH relativeFrom="column">
                  <wp:posOffset>3458818</wp:posOffset>
                </wp:positionH>
                <wp:positionV relativeFrom="paragraph">
                  <wp:posOffset>272524</wp:posOffset>
                </wp:positionV>
                <wp:extent cx="1804946" cy="262255"/>
                <wp:effectExtent l="0" t="0" r="24130" b="23495"/>
                <wp:wrapNone/>
                <wp:docPr id="399" name="Gerader Verbinde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946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9356F" id="Gerader Verbinder 39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5pt,21.45pt" to="414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84344" w:rsidRPr="0086469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2A737D" wp14:editId="67C94ED0">
                <wp:simplePos x="0" y="0"/>
                <wp:positionH relativeFrom="column">
                  <wp:posOffset>5240711</wp:posOffset>
                </wp:positionH>
                <wp:positionV relativeFrom="paragraph">
                  <wp:posOffset>11458</wp:posOffset>
                </wp:positionV>
                <wp:extent cx="3060700" cy="476885"/>
                <wp:effectExtent l="0" t="0" r="25400" b="18415"/>
                <wp:wrapNone/>
                <wp:docPr id="397" name="Textfeld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AB9A3" w14:textId="77777777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Bei der Login Bildschirm 4.2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seite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wurde dieser Knopf Farben ändern</w:t>
                            </w:r>
                          </w:p>
                          <w:p w14:paraId="236DAF51" w14:textId="60115BC7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A737D" id="Textfeld 397" o:spid="_x0000_s1074" type="#_x0000_t202" style="position:absolute;margin-left:412.65pt;margin-top:.9pt;width:241pt;height:37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" fillcolor="white [3201]" strokeweight=".5pt">
                <v:textbox>
                  <w:txbxContent>
                    <w:p w14:paraId="14FAB9A3" w14:textId="77777777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Bei der Login Bildschirm 4.2 </w:t>
                      </w:r>
                      <w:proofErr w:type="spellStart"/>
                      <w:r>
                        <w:rPr>
                          <w:lang w:val="de-CH"/>
                        </w:rPr>
                        <w:t>seite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wurde dieser Knopf Farben ändern</w:t>
                      </w:r>
                    </w:p>
                    <w:p w14:paraId="236DAF51" w14:textId="60115BC7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4344" w:rsidRPr="0086469B">
        <w:rPr>
          <w:rFonts w:asciiTheme="minorHAnsi" w:hAnsiTheme="minorHAnsi" w:cstheme="minorHAnsi"/>
          <w:noProof/>
          <w:lang w:val="de-CH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62BFF3E" wp14:editId="30E161C6">
                <wp:simplePos x="0" y="0"/>
                <wp:positionH relativeFrom="margin">
                  <wp:align>left</wp:align>
                </wp:positionH>
                <wp:positionV relativeFrom="paragraph">
                  <wp:posOffset>346588</wp:posOffset>
                </wp:positionV>
                <wp:extent cx="4523740" cy="3458818"/>
                <wp:effectExtent l="0" t="0" r="10160" b="27940"/>
                <wp:wrapNone/>
                <wp:docPr id="388" name="Gruppieren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3740" cy="3458818"/>
                          <a:chOff x="0" y="0"/>
                          <a:chExt cx="4523740" cy="3458818"/>
                        </a:xfrm>
                      </wpg:grpSpPr>
                      <wps:wsp>
                        <wps:cNvPr id="389" name="Rechteck 389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hteck 390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feld 391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A2E8D2" w14:textId="77777777" w:rsidR="00684344" w:rsidRPr="00983D68" w:rsidRDefault="00684344" w:rsidP="0068434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hteck 392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feld 393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CA9D7F" w14:textId="77777777" w:rsidR="00684344" w:rsidRPr="00983D68" w:rsidRDefault="00684344" w:rsidP="0068434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feld 394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2090FD7" w14:textId="77777777" w:rsidR="00684344" w:rsidRPr="00983D68" w:rsidRDefault="00684344" w:rsidP="0068434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BFF3E" id="Gruppieren 388" o:spid="_x0000_s1075" style="position:absolute;margin-left:0;margin-top:27.3pt;width:356.2pt;height:272.35pt;z-index:251702272;mso-position-horizontal:left;mso-position-horizontal-relative:margin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">
                <v:rect id="Rechteck 389" o:spid="_x0000_s1076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" filled="f" strokecolor="black [3213]" strokeweight="1pt"/>
                <v:rect id="Rechteck 390" o:spid="_x0000_s1077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" filled="f" strokecolor="black [3213]" strokeweight="1pt"/>
                <v:shape id="Textfeld 391" o:spid="_x0000_s1078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" fillcolor="white [3201]" stroked="f" strokeweight=".5pt">
                  <v:textbox>
                    <w:txbxContent>
                      <w:p w14:paraId="46A2E8D2" w14:textId="77777777" w:rsidR="00684344" w:rsidRPr="00983D68" w:rsidRDefault="00684344" w:rsidP="0068434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392" o:spid="_x0000_s1079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vi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72RR+z6QjoJc/AAAA//8DAFBLAQItABQABgAIAAAAIQDb4fbL7gAAAIUBAAATAAAAAAAA&#10;AAAAAAAAAAAAAABbQ29udGVudF9UeXBlc10ueG1sUEsBAi0AFAAGAAgAAAAhAFr0LFu/AAAAFQEA&#10;AAsAAAAAAAAAAAAAAAAAHwEAAF9yZWxzLy5yZWxzUEsBAi0AFAAGAAgAAAAhAB+Zu+LHAAAA3AAA&#10;AA8AAAAAAAAAAAAAAAAABwIAAGRycy9kb3ducmV2LnhtbFBLBQYAAAAAAwADALcAAAD7AgAAAAA=&#10;" filled="f" strokecolor="black [3213]" strokeweight="1pt"/>
                <v:shape id="Textfeld 393" o:spid="_x0000_s1080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" fillcolor="white [3201]" strokecolor="black [3213]" strokeweight=".5pt">
                  <v:textbox>
                    <w:txbxContent>
                      <w:p w14:paraId="72CA9D7F" w14:textId="77777777" w:rsidR="00684344" w:rsidRPr="00983D68" w:rsidRDefault="00684344" w:rsidP="0068434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394" o:spid="_x0000_s1081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" fillcolor="white [3201]" strokecolor="black [3213]" strokeweight=".5pt">
                  <v:textbox>
                    <w:txbxContent>
                      <w:p w14:paraId="62090FD7" w14:textId="77777777" w:rsidR="00684344" w:rsidRPr="00983D68" w:rsidRDefault="00684344" w:rsidP="0068434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57C4C" w:rsidRPr="0086469B">
        <w:rPr>
          <w:lang w:val="de-CH"/>
        </w:rPr>
        <w:br w:type="page"/>
      </w:r>
    </w:p>
    <w:p w14:paraId="452E1D12" w14:textId="4360E8B6" w:rsidR="00557C4C" w:rsidRPr="0086469B" w:rsidRDefault="00E73A04" w:rsidP="0086469B">
      <w:pPr>
        <w:pStyle w:val="berschrift2"/>
        <w:rPr>
          <w:lang w:val="de-CH"/>
        </w:rPr>
      </w:pPr>
      <w:r w:rsidRPr="00E73A04">
        <w:rPr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E1E3FB" wp14:editId="5170A519">
                <wp:simplePos x="0" y="0"/>
                <wp:positionH relativeFrom="column">
                  <wp:posOffset>826770</wp:posOffset>
                </wp:positionH>
                <wp:positionV relativeFrom="paragraph">
                  <wp:posOffset>374015</wp:posOffset>
                </wp:positionV>
                <wp:extent cx="4030980" cy="675005"/>
                <wp:effectExtent l="0" t="0" r="26670" b="29845"/>
                <wp:wrapNone/>
                <wp:docPr id="423" name="Gerader Verbinde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098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39224" id="Gerader Verbinder 42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29.45pt" to="382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AF8B06" wp14:editId="697A8473">
                <wp:simplePos x="0" y="0"/>
                <wp:positionH relativeFrom="column">
                  <wp:posOffset>4937125</wp:posOffset>
                </wp:positionH>
                <wp:positionV relativeFrom="paragraph">
                  <wp:posOffset>95885</wp:posOffset>
                </wp:positionV>
                <wp:extent cx="3060700" cy="476885"/>
                <wp:effectExtent l="0" t="0" r="25400" b="18415"/>
                <wp:wrapNone/>
                <wp:docPr id="424" name="Textfeld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B7D1D" w14:textId="77777777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F8B06" id="Textfeld 424" o:spid="_x0000_s1082" type="#_x0000_t202" style="position:absolute;left:0;text-align:left;margin-left:388.75pt;margin-top:7.55pt;width:241pt;height:37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" fillcolor="white [3201]" strokeweight=".5pt">
                <v:textbox>
                  <w:txbxContent>
                    <w:p w14:paraId="159B7D1D" w14:textId="77777777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D6502E" wp14:editId="1C381DD9">
                <wp:simplePos x="0" y="0"/>
                <wp:positionH relativeFrom="column">
                  <wp:posOffset>3155950</wp:posOffset>
                </wp:positionH>
                <wp:positionV relativeFrom="paragraph">
                  <wp:posOffset>890905</wp:posOffset>
                </wp:positionV>
                <wp:extent cx="1804670" cy="262255"/>
                <wp:effectExtent l="0" t="0" r="24130" b="23495"/>
                <wp:wrapNone/>
                <wp:docPr id="427" name="Gerader Verbinde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65A05" id="Gerader Verbinder 42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70.15pt" to="390.6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6469B" w:rsidRPr="0086469B">
        <w:rPr>
          <w:lang w:val="de-CH"/>
        </w:rPr>
        <w:t>Registrierung</w:t>
      </w:r>
    </w:p>
    <w:p w14:paraId="7C9369DC" w14:textId="1935D0F0" w:rsidR="0086469B" w:rsidRPr="0086469B" w:rsidRDefault="0086469B" w:rsidP="0086469B">
      <w:pPr>
        <w:rPr>
          <w:lang w:val="de-CH"/>
        </w:rPr>
      </w:pPr>
    </w:p>
    <w:p w14:paraId="65D4F0A8" w14:textId="77CC5B84" w:rsidR="0086469B" w:rsidRDefault="005C5A57" w:rsidP="0086469B">
      <w:pPr>
        <w:rPr>
          <w:lang w:val="de-CH"/>
        </w:rPr>
      </w:pPr>
      <w:r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A41AE" wp14:editId="2FDDE127">
                <wp:simplePos x="0" y="0"/>
                <wp:positionH relativeFrom="column">
                  <wp:posOffset>4940300</wp:posOffset>
                </wp:positionH>
                <wp:positionV relativeFrom="paragraph">
                  <wp:posOffset>162029</wp:posOffset>
                </wp:positionV>
                <wp:extent cx="3060700" cy="252484"/>
                <wp:effectExtent l="0" t="0" r="25400" b="14605"/>
                <wp:wrapNone/>
                <wp:docPr id="425" name="Textfeld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48804" w14:textId="77777777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zur der anmelde Seite 4.2</w:t>
                            </w:r>
                          </w:p>
                          <w:p w14:paraId="091B7DA2" w14:textId="508FA833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41AE" id="Textfeld 425" o:spid="_x0000_s1083" type="#_x0000_t202" style="position:absolute;margin-left:389pt;margin-top:12.75pt;width:241pt;height:19.9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QbPA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" fillcolor="white [3201]" strokeweight=".5pt">
                <v:textbox>
                  <w:txbxContent>
                    <w:p w14:paraId="32348804" w14:textId="77777777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zur der anmelde Seite 4.2</w:t>
                      </w:r>
                    </w:p>
                    <w:p w14:paraId="091B7DA2" w14:textId="508FA833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7DF637" w14:textId="0857EE48" w:rsidR="00E73A04" w:rsidRDefault="00F233EF">
      <w:pPr>
        <w:rPr>
          <w:lang w:val="de-CH"/>
        </w:rPr>
      </w:pPr>
      <w:r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40A8A5" wp14:editId="020EDD1F">
                <wp:simplePos x="0" y="0"/>
                <wp:positionH relativeFrom="column">
                  <wp:posOffset>3275330</wp:posOffset>
                </wp:positionH>
                <wp:positionV relativeFrom="paragraph">
                  <wp:posOffset>2303780</wp:posOffset>
                </wp:positionV>
                <wp:extent cx="1009650" cy="265430"/>
                <wp:effectExtent l="0" t="0" r="19050" b="20320"/>
                <wp:wrapNone/>
                <wp:docPr id="440" name="Textfeld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EFD9D3" w14:textId="663B7BD2" w:rsidR="00E73A04" w:rsidRPr="00684344" w:rsidRDefault="009E4A83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A8A5" id="Textfeld 440" o:spid="_x0000_s1084" type="#_x0000_t202" style="position:absolute;margin-left:257.9pt;margin-top:181.4pt;width:79.5pt;height:20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" fillcolor="white [3201]" strokecolor="black [3213]" strokeweight=".5pt">
                <v:textbox>
                  <w:txbxContent>
                    <w:p w14:paraId="70EFD9D3" w14:textId="663B7BD2" w:rsidR="00E73A04" w:rsidRPr="00684344" w:rsidRDefault="009E4A83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Registrieren</w:t>
                      </w:r>
                    </w:p>
                  </w:txbxContent>
                </v:textbox>
              </v:shape>
            </w:pict>
          </mc:Fallback>
        </mc:AlternateContent>
      </w:r>
      <w:r w:rsidRPr="009E4A83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3EC1DB" wp14:editId="76FD7F7E">
                <wp:simplePos x="0" y="0"/>
                <wp:positionH relativeFrom="column">
                  <wp:posOffset>3733800</wp:posOffset>
                </wp:positionH>
                <wp:positionV relativeFrom="paragraph">
                  <wp:posOffset>2139950</wp:posOffset>
                </wp:positionV>
                <wp:extent cx="1314450" cy="238760"/>
                <wp:effectExtent l="0" t="0" r="19050" b="27940"/>
                <wp:wrapNone/>
                <wp:docPr id="443" name="Gerader Verbinde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5E3A8" id="Gerader Verbinder 443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68.5pt" to="397.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9E4A83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FF2785" wp14:editId="5D2C1023">
                <wp:simplePos x="0" y="0"/>
                <wp:positionH relativeFrom="column">
                  <wp:posOffset>5019675</wp:posOffset>
                </wp:positionH>
                <wp:positionV relativeFrom="paragraph">
                  <wp:posOffset>1530349</wp:posOffset>
                </wp:positionV>
                <wp:extent cx="3060700" cy="2390775"/>
                <wp:effectExtent l="0" t="0" r="25400" b="28575"/>
                <wp:wrapNone/>
                <wp:docPr id="444" name="Textfeld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8623E" w14:textId="77DC2A91" w:rsidR="009E4A83" w:rsidRDefault="009E4A83" w:rsidP="009E4A8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Nach Angabe vom Namen, Passwort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kann der ‘’Registrieren’’ Knopf gedrückt werden. Es sucht, ob ein Account mit derselben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existiert und wenn nicht, dann wird der Nutzer erstellt und angemeldet. </w:t>
                            </w:r>
                          </w:p>
                          <w:p w14:paraId="521BBA1D" w14:textId="77777777" w:rsidR="00F233EF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Der Nutzer wird bei Erfolg auf die neue Startbildschirmseite 4.5 gebracht</w:t>
                            </w:r>
                          </w:p>
                          <w:p w14:paraId="0CBFCC3F" w14:textId="77777777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Log-in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Signup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werden ersetz mit dem Namen des Nutzers auf der startbildschirm Seite</w:t>
                            </w:r>
                          </w:p>
                          <w:p w14:paraId="7E4DB837" w14:textId="3D6E78C4" w:rsidR="009E4A83" w:rsidRPr="00557C4C" w:rsidRDefault="009E4A83" w:rsidP="00F233EF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2785" id="Textfeld 444" o:spid="_x0000_s1085" type="#_x0000_t202" style="position:absolute;margin-left:395.25pt;margin-top:120.5pt;width:241pt;height:188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7oPAIAAIU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" fillcolor="white [3201]" strokeweight=".5pt">
                <v:textbox>
                  <w:txbxContent>
                    <w:p w14:paraId="4E28623E" w14:textId="77DC2A91" w:rsidR="009E4A83" w:rsidRDefault="009E4A83" w:rsidP="009E4A8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Nach Angabe vom Namen, Passwort und </w:t>
                      </w:r>
                      <w:proofErr w:type="spellStart"/>
                      <w:r>
                        <w:rPr>
                          <w:lang w:val="de-CH"/>
                        </w:rPr>
                        <w:t>E-mail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kann der ‘’Registrieren’’ Knopf gedrückt werden. Es sucht, ob ein Account mit derselben </w:t>
                      </w:r>
                      <w:proofErr w:type="spellStart"/>
                      <w:r>
                        <w:rPr>
                          <w:lang w:val="de-CH"/>
                        </w:rPr>
                        <w:t>E-mail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existiert und wenn nicht, dann wird der Nutzer erstellt und angemeldet. </w:t>
                      </w:r>
                    </w:p>
                    <w:p w14:paraId="521BBA1D" w14:textId="77777777" w:rsidR="00F233EF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Der Nutzer wird bei Erfolg auf die neue Startbildschirmseite 4.5 gebracht</w:t>
                      </w:r>
                    </w:p>
                    <w:p w14:paraId="0CBFCC3F" w14:textId="77777777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Log-in und </w:t>
                      </w:r>
                      <w:proofErr w:type="spellStart"/>
                      <w:r>
                        <w:rPr>
                          <w:lang w:val="de-CH"/>
                        </w:rPr>
                        <w:t>Signup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werden ersetz mit dem Namen des Nutzers auf der startbildschirm Seite</w:t>
                      </w:r>
                    </w:p>
                    <w:p w14:paraId="7E4DB837" w14:textId="3D6E78C4" w:rsidR="009E4A83" w:rsidRPr="00557C4C" w:rsidRDefault="009E4A83" w:rsidP="00F233EF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5A57"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6A6A05" wp14:editId="4B54F316">
                <wp:simplePos x="0" y="0"/>
                <wp:positionH relativeFrom="column">
                  <wp:posOffset>4920018</wp:posOffset>
                </wp:positionH>
                <wp:positionV relativeFrom="paragraph">
                  <wp:posOffset>320248</wp:posOffset>
                </wp:positionV>
                <wp:extent cx="3060700" cy="593677"/>
                <wp:effectExtent l="0" t="0" r="25400" b="16510"/>
                <wp:wrapNone/>
                <wp:docPr id="426" name="Textfeld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593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23BAE" w14:textId="32009315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Bei der </w:t>
                            </w:r>
                            <w:r>
                              <w:rPr>
                                <w:lang w:val="de-CH"/>
                              </w:rPr>
                              <w:t>Registrierung</w:t>
                            </w:r>
                            <w:r>
                              <w:rPr>
                                <w:lang w:val="de-CH"/>
                              </w:rPr>
                              <w:t xml:space="preserve"> Bildschirm 4.</w:t>
                            </w:r>
                            <w:r>
                              <w:rPr>
                                <w:lang w:val="de-CH"/>
                              </w:rPr>
                              <w:t>3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lang w:val="de-CH"/>
                              </w:rPr>
                              <w:t>Seite</w:t>
                            </w:r>
                            <w:r>
                              <w:rPr>
                                <w:lang w:val="de-CH"/>
                              </w:rPr>
                              <w:t xml:space="preserve"> wurde dieser Knopf</w:t>
                            </w:r>
                            <w:r>
                              <w:rPr>
                                <w:lang w:val="de-CH"/>
                              </w:rPr>
                              <w:t>,</w:t>
                            </w:r>
                            <w:r>
                              <w:rPr>
                                <w:lang w:val="de-CH"/>
                              </w:rPr>
                              <w:t xml:space="preserve"> Farben ändern</w:t>
                            </w:r>
                          </w:p>
                          <w:p w14:paraId="7EAF56E3" w14:textId="044D5B3F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6A05" id="Textfeld 426" o:spid="_x0000_s1086" type="#_x0000_t202" style="position:absolute;margin-left:387.4pt;margin-top:25.2pt;width:241pt;height:46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" fillcolor="white [3201]" strokeweight=".5pt">
                <v:textbox>
                  <w:txbxContent>
                    <w:p w14:paraId="26B23BAE" w14:textId="32009315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Bei der </w:t>
                      </w:r>
                      <w:r>
                        <w:rPr>
                          <w:lang w:val="de-CH"/>
                        </w:rPr>
                        <w:t>Registrierung</w:t>
                      </w:r>
                      <w:r>
                        <w:rPr>
                          <w:lang w:val="de-CH"/>
                        </w:rPr>
                        <w:t xml:space="preserve"> Bildschirm 4.</w:t>
                      </w:r>
                      <w:r>
                        <w:rPr>
                          <w:lang w:val="de-CH"/>
                        </w:rPr>
                        <w:t>3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>
                        <w:rPr>
                          <w:lang w:val="de-CH"/>
                        </w:rPr>
                        <w:t>Seite</w:t>
                      </w:r>
                      <w:r>
                        <w:rPr>
                          <w:lang w:val="de-CH"/>
                        </w:rPr>
                        <w:t xml:space="preserve"> wurde dieser Knopf</w:t>
                      </w:r>
                      <w:r>
                        <w:rPr>
                          <w:lang w:val="de-CH"/>
                        </w:rPr>
                        <w:t>,</w:t>
                      </w:r>
                      <w:r>
                        <w:rPr>
                          <w:lang w:val="de-CH"/>
                        </w:rPr>
                        <w:t xml:space="preserve"> Farben ändern</w:t>
                      </w:r>
                    </w:p>
                    <w:p w14:paraId="7EAF56E3" w14:textId="044D5B3F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A04"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440F07" wp14:editId="08A4B609">
                <wp:simplePos x="0" y="0"/>
                <wp:positionH relativeFrom="column">
                  <wp:posOffset>381663</wp:posOffset>
                </wp:positionH>
                <wp:positionV relativeFrom="paragraph">
                  <wp:posOffset>2280423</wp:posOffset>
                </wp:positionV>
                <wp:extent cx="731520" cy="265430"/>
                <wp:effectExtent l="0" t="0" r="0" b="1270"/>
                <wp:wrapNone/>
                <wp:docPr id="442" name="Textfeld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065D1" w14:textId="7BC15F94" w:rsidR="00E73A04" w:rsidRPr="00684344" w:rsidRDefault="00F233EF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0F07" id="Textfeld 442" o:spid="_x0000_s1087" type="#_x0000_t202" style="position:absolute;margin-left:30.05pt;margin-top:179.55pt;width:57.6pt;height:20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" fillcolor="white [3201]" stroked="f" strokeweight=".5pt">
                <v:textbox>
                  <w:txbxContent>
                    <w:p w14:paraId="18D065D1" w14:textId="7BC15F94" w:rsidR="00E73A04" w:rsidRPr="00684344" w:rsidRDefault="00F233EF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E73A04"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529933" wp14:editId="31E824E7">
                <wp:simplePos x="0" y="0"/>
                <wp:positionH relativeFrom="column">
                  <wp:posOffset>1152938</wp:posOffset>
                </wp:positionH>
                <wp:positionV relativeFrom="paragraph">
                  <wp:posOffset>2280423</wp:posOffset>
                </wp:positionV>
                <wp:extent cx="1979875" cy="333375"/>
                <wp:effectExtent l="0" t="0" r="20955" b="28575"/>
                <wp:wrapNone/>
                <wp:docPr id="441" name="Textfeld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B04193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9933" id="Textfeld 441" o:spid="_x0000_s1088" type="#_x0000_t202" style="position:absolute;margin-left:90.8pt;margin-top:179.55pt;width:155.9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" fillcolor="white [3201]" strokecolor="black [3213]" strokeweight=".5pt">
                <v:textbox>
                  <w:txbxContent>
                    <w:p w14:paraId="24B04193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3A04"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8E9F34" wp14:editId="31DC7D26">
                <wp:simplePos x="0" y="0"/>
                <wp:positionH relativeFrom="column">
                  <wp:posOffset>262255</wp:posOffset>
                </wp:positionH>
                <wp:positionV relativeFrom="paragraph">
                  <wp:posOffset>1080770</wp:posOffset>
                </wp:positionV>
                <wp:extent cx="4054475" cy="1732915"/>
                <wp:effectExtent l="0" t="0" r="22225" b="19685"/>
                <wp:wrapNone/>
                <wp:docPr id="435" name="Textfeld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75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BA5ACE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9F34" id="Textfeld 435" o:spid="_x0000_s1089" type="#_x0000_t202" style="position:absolute;margin-left:20.65pt;margin-top:85.1pt;width:319.25pt;height:136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" fillcolor="white [3201]" strokecolor="black [3213]" strokeweight=".5pt">
                <v:textbox>
                  <w:txbxContent>
                    <w:p w14:paraId="07BA5ACE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A04"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2D44CF" wp14:editId="72B9DC5D">
                <wp:simplePos x="0" y="0"/>
                <wp:positionH relativeFrom="column">
                  <wp:posOffset>413385</wp:posOffset>
                </wp:positionH>
                <wp:positionV relativeFrom="paragraph">
                  <wp:posOffset>1844040</wp:posOffset>
                </wp:positionV>
                <wp:extent cx="715010" cy="265430"/>
                <wp:effectExtent l="0" t="0" r="8890" b="1270"/>
                <wp:wrapNone/>
                <wp:docPr id="439" name="Textfeld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47597" w14:textId="77777777" w:rsidR="00E73A04" w:rsidRPr="00684344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44CF" id="Textfeld 439" o:spid="_x0000_s1090" type="#_x0000_t202" style="position:absolute;margin-left:32.55pt;margin-top:145.2pt;width:56.3pt;height:20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" fillcolor="white [3201]" stroked="f" strokeweight=".5pt">
                <v:textbox>
                  <w:txbxContent>
                    <w:p w14:paraId="09147597" w14:textId="77777777" w:rsidR="00E73A04" w:rsidRPr="00684344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Passwort</w:t>
                      </w:r>
                    </w:p>
                  </w:txbxContent>
                </v:textbox>
              </v:shape>
            </w:pict>
          </mc:Fallback>
        </mc:AlternateContent>
      </w:r>
      <w:r w:rsidR="00E73A04"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948148" wp14:editId="5F47D983">
                <wp:simplePos x="0" y="0"/>
                <wp:positionH relativeFrom="column">
                  <wp:posOffset>389255</wp:posOffset>
                </wp:positionH>
                <wp:positionV relativeFrom="paragraph">
                  <wp:posOffset>1422400</wp:posOffset>
                </wp:positionV>
                <wp:extent cx="612140" cy="265430"/>
                <wp:effectExtent l="0" t="0" r="0" b="1270"/>
                <wp:wrapNone/>
                <wp:docPr id="438" name="Textfeld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FE8E" w14:textId="77777777" w:rsidR="00E73A04" w:rsidRPr="00684344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8148" id="Textfeld 438" o:spid="_x0000_s1091" type="#_x0000_t202" style="position:absolute;margin-left:30.65pt;margin-top:112pt;width:48.2pt;height:20.9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" fillcolor="white [3201]" stroked="f" strokeweight=".5pt">
                <v:textbox>
                  <w:txbxContent>
                    <w:p w14:paraId="654AFE8E" w14:textId="77777777" w:rsidR="00E73A04" w:rsidRPr="00684344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E73A04"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DBB10F" wp14:editId="62706EFF">
                <wp:simplePos x="0" y="0"/>
                <wp:positionH relativeFrom="column">
                  <wp:posOffset>1184275</wp:posOffset>
                </wp:positionH>
                <wp:positionV relativeFrom="paragraph">
                  <wp:posOffset>1844040</wp:posOffset>
                </wp:positionV>
                <wp:extent cx="826770" cy="333375"/>
                <wp:effectExtent l="0" t="0" r="11430" b="28575"/>
                <wp:wrapNone/>
                <wp:docPr id="437" name="Textfeld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D49453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B10F" id="Textfeld 437" o:spid="_x0000_s1092" type="#_x0000_t202" style="position:absolute;margin-left:93.25pt;margin-top:145.2pt;width:65.1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" fillcolor="white [3201]" strokecolor="black [3213]" strokeweight=".5pt">
                <v:textbox>
                  <w:txbxContent>
                    <w:p w14:paraId="3BD49453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3A04"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55FA04" wp14:editId="0E5F28DF">
                <wp:simplePos x="0" y="0"/>
                <wp:positionH relativeFrom="column">
                  <wp:posOffset>1183778</wp:posOffset>
                </wp:positionH>
                <wp:positionV relativeFrom="paragraph">
                  <wp:posOffset>1377784</wp:posOffset>
                </wp:positionV>
                <wp:extent cx="826770" cy="353060"/>
                <wp:effectExtent l="0" t="0" r="11430" b="27940"/>
                <wp:wrapNone/>
                <wp:docPr id="436" name="Textfeld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3A3A20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A04" id="Textfeld 436" o:spid="_x0000_s1093" type="#_x0000_t202" style="position:absolute;margin-left:93.2pt;margin-top:108.5pt;width:65.1pt;height:2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" fillcolor="white [3201]" strokecolor="black [3213]" strokeweight=".5pt">
                <v:textbox>
                  <w:txbxContent>
                    <w:p w14:paraId="133A3A20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3A04" w:rsidRPr="00E73A0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F9C9E0" wp14:editId="73AFACA1">
                <wp:simplePos x="0" y="0"/>
                <wp:positionH relativeFrom="column">
                  <wp:posOffset>4412974</wp:posOffset>
                </wp:positionH>
                <wp:positionV relativeFrom="paragraph">
                  <wp:posOffset>371779</wp:posOffset>
                </wp:positionV>
                <wp:extent cx="477078" cy="0"/>
                <wp:effectExtent l="0" t="0" r="0" b="0"/>
                <wp:wrapNone/>
                <wp:docPr id="428" name="Gerader Verbinde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A572" id="Gerader Verbinder 42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29.25pt" to="385.0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73A04" w:rsidRPr="0086469B">
        <w:rPr>
          <w:rFonts w:asciiTheme="minorHAnsi" w:hAnsiTheme="minorHAnsi" w:cstheme="minorHAnsi"/>
          <w:noProof/>
          <w:lang w:val="de-CH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4144759" wp14:editId="357E907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523740" cy="3458210"/>
                <wp:effectExtent l="0" t="0" r="10160" b="27940"/>
                <wp:wrapNone/>
                <wp:docPr id="416" name="Gruppieren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818"/>
                        </a:xfrm>
                      </wpg:grpSpPr>
                      <wps:wsp>
                        <wps:cNvPr id="417" name="Rechteck 417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hteck 418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feld 419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124BED" w14:textId="77777777" w:rsidR="00E73A04" w:rsidRPr="00983D68" w:rsidRDefault="00E73A04" w:rsidP="00E73A0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hteck 420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feld 421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F78377" w14:textId="77777777" w:rsidR="00E73A04" w:rsidRPr="00983D68" w:rsidRDefault="00E73A04" w:rsidP="00E73A0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feld 422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7B20D6" w14:textId="77777777" w:rsidR="00E73A04" w:rsidRPr="00983D68" w:rsidRDefault="00E73A04" w:rsidP="00E73A0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44759" id="Gruppieren 416" o:spid="_x0000_s1094" style="position:absolute;margin-left:0;margin-top:.7pt;width:356.2pt;height:272.3pt;z-index:251730944;mso-position-horizontal:left;mso-position-horizontal-relative:margin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">
                <v:rect id="Rechteck 417" o:spid="_x0000_s1095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" filled="f" strokecolor="black [3213]" strokeweight="1pt"/>
                <v:rect id="Rechteck 418" o:spid="_x0000_s1096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" filled="f" strokecolor="black [3213]" strokeweight="1pt"/>
                <v:shape id="Textfeld 419" o:spid="_x0000_s1097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" fillcolor="white [3201]" stroked="f" strokeweight=".5pt">
                  <v:textbox>
                    <w:txbxContent>
                      <w:p w14:paraId="26124BED" w14:textId="77777777" w:rsidR="00E73A04" w:rsidRPr="00983D68" w:rsidRDefault="00E73A04" w:rsidP="00E73A0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420" o:spid="_x0000_s1098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SM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bpvnpTDoCenkDAAD//wMAUEsBAi0AFAAGAAgAAAAhANvh9svuAAAAhQEAABMAAAAAAAAAAAAA&#10;AAAAAAAAAFtDb250ZW50X1R5cGVzXS54bWxQSwECLQAUAAYACAAAACEAWvQsW78AAAAVAQAACwAA&#10;AAAAAAAAAAAAAAAfAQAAX3JlbHMvLnJlbHNQSwECLQAUAAYACAAAACEA4xKEjMMAAADcAAAADwAA&#10;AAAAAAAAAAAAAAAHAgAAZHJzL2Rvd25yZXYueG1sUEsFBgAAAAADAAMAtwAAAPcCAAAAAA==&#10;" filled="f" strokecolor="black [3213]" strokeweight="1pt"/>
                <v:shape id="Textfeld 421" o:spid="_x0000_s1099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" fillcolor="white [3201]" strokecolor="black [3213]" strokeweight=".5pt">
                  <v:textbox>
                    <w:txbxContent>
                      <w:p w14:paraId="26F78377" w14:textId="77777777" w:rsidR="00E73A04" w:rsidRPr="00983D68" w:rsidRDefault="00E73A04" w:rsidP="00E73A0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422" o:spid="_x0000_s1100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" fillcolor="white [3201]" strokecolor="black [3213]" strokeweight=".5pt">
                  <v:textbox>
                    <w:txbxContent>
                      <w:p w14:paraId="007B20D6" w14:textId="77777777" w:rsidR="00E73A04" w:rsidRPr="00983D68" w:rsidRDefault="00E73A04" w:rsidP="00E73A0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73A04">
        <w:rPr>
          <w:lang w:val="de-CH"/>
        </w:rPr>
        <w:br w:type="page"/>
      </w:r>
    </w:p>
    <w:p w14:paraId="0BC6EAE5" w14:textId="58A37FD0" w:rsidR="00087A35" w:rsidRPr="00C70FE3" w:rsidRDefault="00281598" w:rsidP="00087A35">
      <w:pPr>
        <w:pStyle w:val="berschrift2"/>
        <w:rPr>
          <w:lang w:val="de-CH"/>
        </w:rPr>
      </w:pPr>
      <w:r w:rsidRPr="00281598">
        <w:rPr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D2EB24" wp14:editId="5379790D">
                <wp:simplePos x="0" y="0"/>
                <wp:positionH relativeFrom="column">
                  <wp:posOffset>4977047</wp:posOffset>
                </wp:positionH>
                <wp:positionV relativeFrom="paragraph">
                  <wp:posOffset>80976</wp:posOffset>
                </wp:positionV>
                <wp:extent cx="3060700" cy="476885"/>
                <wp:effectExtent l="0" t="0" r="25400" b="1841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DFDC7" w14:textId="77777777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2EB24" id="Textfeld 3" o:spid="_x0000_s1101" type="#_x0000_t202" style="position:absolute;left:0;text-align:left;margin-left:391.9pt;margin-top:6.4pt;width:241pt;height:37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" fillcolor="white [3201]" strokeweight=".5pt">
                <v:textbox>
                  <w:txbxContent>
                    <w:p w14:paraId="18DDFDC7" w14:textId="77777777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9E4A83">
        <w:rPr>
          <w:lang w:val="de-CH"/>
        </w:rPr>
        <w:t>Anleitung</w:t>
      </w:r>
    </w:p>
    <w:p w14:paraId="6C30C569" w14:textId="6A73D0F5" w:rsidR="00E73A04" w:rsidRDefault="00281598" w:rsidP="0086469B">
      <w:pPr>
        <w:rPr>
          <w:lang w:val="de-CH"/>
        </w:rPr>
      </w:pPr>
      <w:r w:rsidRPr="00281598">
        <w:rPr>
          <w:lang w:val="de-CH"/>
        </w:rPr>
        <mc:AlternateContent>
          <mc:Choice Requires="wps">
            <w:drawing>
              <wp:anchor distT="0" distB="0" distL="114300" distR="114300" simplePos="0" relativeHeight="251774975" behindDoc="0" locked="0" layoutInCell="1" allowOverlap="1" wp14:anchorId="6C1816E8" wp14:editId="7625D4AA">
                <wp:simplePos x="0" y="0"/>
                <wp:positionH relativeFrom="column">
                  <wp:posOffset>866140</wp:posOffset>
                </wp:positionH>
                <wp:positionV relativeFrom="paragraph">
                  <wp:posOffset>22225</wp:posOffset>
                </wp:positionV>
                <wp:extent cx="4030980" cy="675005"/>
                <wp:effectExtent l="0" t="0" r="26670" b="2984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098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E89A2" id="Gerader Verbinder 2" o:spid="_x0000_s1026" style="position:absolute;flip:y;z-index:251774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1.75pt" to="385.6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281598">
        <w:rPr>
          <w:lang w:val="de-C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C52191" wp14:editId="245C8202">
                <wp:simplePos x="0" y="0"/>
                <wp:positionH relativeFrom="column">
                  <wp:posOffset>4977765</wp:posOffset>
                </wp:positionH>
                <wp:positionV relativeFrom="paragraph">
                  <wp:posOffset>278130</wp:posOffset>
                </wp:positionV>
                <wp:extent cx="3060700" cy="476885"/>
                <wp:effectExtent l="0" t="0" r="25400" b="1841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8159" w14:textId="77777777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zur der anmelde Seite 4.2</w:t>
                            </w:r>
                          </w:p>
                          <w:p w14:paraId="77D97CF1" w14:textId="4C587544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52191" id="Textfeld 4" o:spid="_x0000_s1102" type="#_x0000_t202" style="position:absolute;margin-left:391.95pt;margin-top:21.9pt;width:241pt;height:37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D2PAIAAIQEAAAOAAAAZHJzL2Uyb0RvYy54bWysVE1v2zAMvQ/YfxB0X+yk+V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" fillcolor="white [3201]" strokeweight=".5pt">
                <v:textbox>
                  <w:txbxContent>
                    <w:p w14:paraId="78978159" w14:textId="77777777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zur der anmelde Seite 4.2</w:t>
                      </w:r>
                    </w:p>
                    <w:p w14:paraId="77D97CF1" w14:textId="4C587544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1598">
        <w:rPr>
          <w:lang w:val="de-C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5A50DC" wp14:editId="0BF45122">
                <wp:simplePos x="0" y="0"/>
                <wp:positionH relativeFrom="column">
                  <wp:posOffset>4960620</wp:posOffset>
                </wp:positionH>
                <wp:positionV relativeFrom="paragraph">
                  <wp:posOffset>857250</wp:posOffset>
                </wp:positionV>
                <wp:extent cx="3060700" cy="309880"/>
                <wp:effectExtent l="0" t="0" r="25400" b="1397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8C712" w14:textId="658C4FB5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>
                              <w:rPr>
                                <w:lang w:val="de-CH"/>
                              </w:rPr>
                              <w:t>zu der Registrierung,</w:t>
                            </w:r>
                            <w:r>
                              <w:rPr>
                                <w:lang w:val="de-CH"/>
                              </w:rPr>
                              <w:t xml:space="preserve"> Seite 4.</w:t>
                            </w:r>
                            <w:r>
                              <w:rPr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50DC" id="Textfeld 5" o:spid="_x0000_s1103" type="#_x0000_t202" style="position:absolute;margin-left:390.6pt;margin-top:67.5pt;width:241pt;height:24.4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" fillcolor="white [3201]" strokeweight=".5pt">
                <v:textbox>
                  <w:txbxContent>
                    <w:p w14:paraId="7178C712" w14:textId="658C4FB5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>
                        <w:rPr>
                          <w:lang w:val="de-CH"/>
                        </w:rPr>
                        <w:t>zu der Registrierung,</w:t>
                      </w:r>
                      <w:r>
                        <w:rPr>
                          <w:lang w:val="de-CH"/>
                        </w:rPr>
                        <w:t xml:space="preserve"> Seite 4.</w:t>
                      </w:r>
                      <w:r>
                        <w:rPr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81598">
        <w:rPr>
          <w:lang w:val="de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C85ECB" wp14:editId="36D946FD">
                <wp:simplePos x="0" y="0"/>
                <wp:positionH relativeFrom="column">
                  <wp:posOffset>3195320</wp:posOffset>
                </wp:positionH>
                <wp:positionV relativeFrom="paragraph">
                  <wp:posOffset>539115</wp:posOffset>
                </wp:positionV>
                <wp:extent cx="1804670" cy="262255"/>
                <wp:effectExtent l="0" t="0" r="24130" b="2349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80640" id="Gerader Verbinder 6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pt,42.45pt" to="393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68D9752" w14:textId="776C6084" w:rsidR="00975D29" w:rsidRDefault="00975D29" w:rsidP="0086469B">
      <w:pPr>
        <w:rPr>
          <w:lang w:val="de-CH"/>
        </w:rPr>
      </w:pPr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3013225" wp14:editId="4885363F">
                <wp:simplePos x="0" y="0"/>
                <wp:positionH relativeFrom="column">
                  <wp:posOffset>-36999</wp:posOffset>
                </wp:positionH>
                <wp:positionV relativeFrom="paragraph">
                  <wp:posOffset>150413</wp:posOffset>
                </wp:positionV>
                <wp:extent cx="4523740" cy="3458210"/>
                <wp:effectExtent l="0" t="0" r="10160" b="2794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210"/>
                        </a:xfrm>
                      </wpg:grpSpPr>
                      <wpg:grpSp>
                        <wpg:cNvPr id="14" name="Gruppieren 14"/>
                        <wpg:cNvGrpSpPr/>
                        <wpg:grpSpPr>
                          <a:xfrm>
                            <a:off x="4372550" y="653581"/>
                            <a:ext cx="89065" cy="2719449"/>
                            <a:chOff x="0" y="0"/>
                            <a:chExt cx="89065" cy="2719449"/>
                          </a:xfrm>
                        </wpg:grpSpPr>
                        <wps:wsp>
                          <wps:cNvPr id="465" name="Textfeld 465"/>
                          <wps:cNvSpPr txBox="1"/>
                          <wps:spPr>
                            <a:xfrm>
                              <a:off x="0" y="0"/>
                              <a:ext cx="89065" cy="2719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3999DEB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Textfeld 466"/>
                          <wps:cNvSpPr txBox="1"/>
                          <wps:spPr>
                            <a:xfrm>
                              <a:off x="21142" y="23785"/>
                              <a:ext cx="53195" cy="1955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74C1EC9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4523740" cy="3458210"/>
                            <a:chOff x="0" y="0"/>
                            <a:chExt cx="4523740" cy="3458210"/>
                          </a:xfrm>
                        </wpg:grpSpPr>
                        <wpg:grpSp>
                          <wpg:cNvPr id="445" name="Gruppieren 445"/>
                          <wpg:cNvGrpSpPr/>
                          <wpg:grpSpPr>
                            <a:xfrm>
                              <a:off x="0" y="0"/>
                              <a:ext cx="4523740" cy="3458210"/>
                              <a:chOff x="0" y="0"/>
                              <a:chExt cx="4523740" cy="3458818"/>
                            </a:xfrm>
                          </wpg:grpSpPr>
                          <wps:wsp>
                            <wps:cNvPr id="446" name="Rechteck 446"/>
                            <wps:cNvSpPr/>
                            <wps:spPr>
                              <a:xfrm>
                                <a:off x="0" y="0"/>
                                <a:ext cx="4523740" cy="3458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" name="Rechteck 447"/>
                            <wps:cNvSpPr/>
                            <wps:spPr>
                              <a:xfrm>
                                <a:off x="0" y="0"/>
                                <a:ext cx="1296035" cy="619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Textfeld 448"/>
                            <wps:cNvSpPr txBox="1"/>
                            <wps:spPr>
                              <a:xfrm>
                                <a:off x="206734" y="79513"/>
                                <a:ext cx="787179" cy="453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45B366" w14:textId="77777777" w:rsidR="00975D29" w:rsidRPr="00983D68" w:rsidRDefault="00975D29" w:rsidP="00975D29">
                                  <w:pPr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hteck 449"/>
                            <wps:cNvSpPr/>
                            <wps:spPr>
                              <a:xfrm>
                                <a:off x="0" y="0"/>
                                <a:ext cx="4523740" cy="620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Textfeld 450"/>
                            <wps:cNvSpPr txBox="1"/>
                            <wps:spPr>
                              <a:xfrm>
                                <a:off x="2775005" y="151075"/>
                                <a:ext cx="747422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3003A9B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Log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Textfeld 451"/>
                            <wps:cNvSpPr txBox="1"/>
                            <wps:spPr>
                              <a:xfrm>
                                <a:off x="3617843" y="151075"/>
                                <a:ext cx="86028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AD50B06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9" name="Textfeld 459"/>
                          <wps:cNvSpPr txBox="1"/>
                          <wps:spPr>
                            <a:xfrm>
                              <a:off x="211540" y="716508"/>
                              <a:ext cx="4054475" cy="2719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A14C04B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Titel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2" name="Grafik 462" descr="Bild mit einfarbiger Füll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200" y="736980"/>
                              <a:ext cx="1460500" cy="14605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3" name="Textfeld 463"/>
                          <wps:cNvSpPr txBox="1"/>
                          <wps:spPr>
                            <a:xfrm>
                              <a:off x="293427" y="1044054"/>
                              <a:ext cx="2374900" cy="2392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21D24B" w14:textId="77777777" w:rsidR="00975D29" w:rsidRDefault="00975D29" w:rsidP="00975D29">
                                <w:r w:rsidRPr="00620B3F">
                                  <w:t xml:space="preserve">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sit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consetetur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sadipscing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elitr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nonumy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eirmod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tempor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invidunt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ut</w:t>
                                </w:r>
                                <w:proofErr w:type="spellEnd"/>
                                <w:r w:rsidRPr="00620B3F">
                                  <w:t xml:space="preserve"> labore et dolore magna </w:t>
                                </w:r>
                                <w:proofErr w:type="spellStart"/>
                                <w:r w:rsidRPr="00620B3F">
                                  <w:t>aliquyam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erat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voluptua</w:t>
                                </w:r>
                                <w:proofErr w:type="spellEnd"/>
                                <w:r w:rsidRPr="00620B3F">
                                  <w:t xml:space="preserve">. At </w:t>
                                </w:r>
                                <w:proofErr w:type="spellStart"/>
                                <w:r w:rsidRPr="00620B3F">
                                  <w:t>vero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eos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accusam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justo</w:t>
                                </w:r>
                                <w:proofErr w:type="spellEnd"/>
                                <w:r w:rsidRPr="00620B3F">
                                  <w:t xml:space="preserve"> duo </w:t>
                                </w:r>
                                <w:proofErr w:type="spellStart"/>
                                <w:r w:rsidRPr="00620B3F">
                                  <w:t>dolores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ea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rebum</w:t>
                                </w:r>
                                <w:proofErr w:type="spellEnd"/>
                                <w:r w:rsidRPr="00620B3F">
                                  <w:t xml:space="preserve">. Stet </w:t>
                                </w:r>
                                <w:proofErr w:type="spellStart"/>
                                <w:r w:rsidRPr="00620B3F">
                                  <w:t>clita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kasd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gubergren</w:t>
                                </w:r>
                                <w:proofErr w:type="spellEnd"/>
                                <w:r w:rsidRPr="00620B3F">
                                  <w:t xml:space="preserve">, no sea </w:t>
                                </w:r>
                                <w:proofErr w:type="spellStart"/>
                                <w:r w:rsidRPr="00620B3F">
                                  <w:t>takimata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sanctus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est</w:t>
                                </w:r>
                                <w:proofErr w:type="spellEnd"/>
                                <w:r w:rsidRPr="00620B3F">
                                  <w:t xml:space="preserve">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gramStart"/>
                                <w:r w:rsidRPr="00620B3F">
                                  <w:t>sit</w:t>
                                </w:r>
                                <w:proofErr w:type="gram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.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sit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consetetur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sadipscing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elitr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nonumy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eirmod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tempor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invidunt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ut</w:t>
                                </w:r>
                                <w:proofErr w:type="spellEnd"/>
                                <w:r w:rsidRPr="00620B3F">
                                  <w:t xml:space="preserve"> labore et dolore magna </w:t>
                                </w:r>
                                <w:proofErr w:type="spellStart"/>
                                <w:r w:rsidRPr="00620B3F">
                                  <w:t>aliquyam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erat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voluptua</w:t>
                                </w:r>
                                <w:proofErr w:type="spellEnd"/>
                                <w:r w:rsidRPr="00620B3F">
                                  <w:t xml:space="preserve">. At </w:t>
                                </w:r>
                                <w:proofErr w:type="spellStart"/>
                                <w:r w:rsidRPr="00620B3F">
                                  <w:t>vero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eos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accusam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justo</w:t>
                                </w:r>
                                <w:proofErr w:type="spellEnd"/>
                                <w:r w:rsidRPr="00620B3F">
                                  <w:t xml:space="preserve"> duo </w:t>
                                </w:r>
                                <w:proofErr w:type="spellStart"/>
                                <w:r w:rsidRPr="00620B3F">
                                  <w:t>dolores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ea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rebum</w:t>
                                </w:r>
                                <w:proofErr w:type="spellEnd"/>
                                <w:r w:rsidRPr="00620B3F">
                                  <w:t xml:space="preserve">. Stet </w:t>
                                </w:r>
                                <w:proofErr w:type="spellStart"/>
                                <w:r w:rsidRPr="00620B3F">
                                  <w:t>clita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kasd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gubergren</w:t>
                                </w:r>
                                <w:proofErr w:type="spellEnd"/>
                                <w:r w:rsidRPr="00620B3F">
                                  <w:t xml:space="preserve">, no sea </w:t>
                                </w:r>
                                <w:proofErr w:type="spellStart"/>
                                <w:r w:rsidRPr="00620B3F">
                                  <w:t>takimata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sanctus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est</w:t>
                                </w:r>
                                <w:proofErr w:type="spellEnd"/>
                                <w:r w:rsidRPr="00620B3F">
                                  <w:t xml:space="preserve">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gramStart"/>
                                <w:r w:rsidRPr="00620B3F">
                                  <w:t>sit</w:t>
                                </w:r>
                                <w:proofErr w:type="gram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Grafik 1" descr="Ein Bild, das Tisch enthält.&#10;&#10;Automatisch generierte Beschreib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02257" y="2067636"/>
                              <a:ext cx="1536065" cy="1244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013225" id="Gruppieren 15" o:spid="_x0000_s1104" style="position:absolute;margin-left:-2.9pt;margin-top:11.85pt;width:356.2pt;height:272.3pt;z-index:251780096" coordsize="45237,3458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">
                <v:group id="Gruppieren 14" o:spid="_x0000_s1105" style="position:absolute;left:43725;top:6535;width:891;height:27195" coordsize="890,2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feld 465" o:spid="_x0000_s1106" type="#_x0000_t202" style="position:absolute;width:890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63999DEB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  <v:shape id="Textfeld 466" o:spid="_x0000_s1107" type="#_x0000_t202" style="position:absolute;left:211;top:237;width:53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" fillcolor="black [3213]" strokecolor="black [3213]" strokeweight=".5pt">
                    <v:textbox>
                      <w:txbxContent>
                        <w:p w14:paraId="174C1EC9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</v:group>
                <v:group id="Gruppieren 12" o:spid="_x0000_s1108" style="position:absolute;width:45237;height:34582" coordsize="45237,3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pieren 445" o:spid="_x0000_s1109" style="position:absolute;width:45237;height:34582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rect id="Rechteck 446" o:spid="_x0000_s1110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FzD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bzeH3TDoCevUDAAD//wMAUEsBAi0AFAAGAAgAAAAhANvh9svuAAAAhQEAABMAAAAAAAAA&#10;AAAAAAAAAAAAAFtDb250ZW50X1R5cGVzXS54bWxQSwECLQAUAAYACAAAACEAWvQsW78AAAAVAQAA&#10;CwAAAAAAAAAAAAAAAAAfAQAAX3JlbHMvLnJlbHNQSwECLQAUAAYACAAAACEA3mhcw8YAAADcAAAA&#10;DwAAAAAAAAAAAAAAAAAHAgAAZHJzL2Rvd25yZXYueG1sUEsFBgAAAAADAAMAtwAAAPoCAAAAAA==&#10;" filled="f" strokecolor="black [3213]" strokeweight="1pt"/>
                    <v:rect id="Rechteck 447" o:spid="_x0000_s1111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" filled="f" strokecolor="black [3213]" strokeweight="1pt"/>
                    <v:shape id="Textfeld 448" o:spid="_x0000_s1112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" fillcolor="white [3201]" stroked="f" strokeweight=".5pt">
                      <v:textbox>
                        <w:txbxContent>
                          <w:p w14:paraId="5E45B366" w14:textId="77777777" w:rsidR="00975D29" w:rsidRPr="00983D68" w:rsidRDefault="00975D29" w:rsidP="00975D29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983D68">
                              <w:rPr>
                                <w:sz w:val="40"/>
                                <w:szCs w:val="40"/>
                                <w:lang w:val="de-DE"/>
                              </w:rPr>
                              <w:t>Logo</w:t>
                            </w:r>
                          </w:p>
                        </w:txbxContent>
                      </v:textbox>
                    </v:shape>
                    <v:rect id="Rechteck 449" o:spid="_x0000_s1113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8ix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K/3yLHHAAAA3AAA&#10;AA8AAAAAAAAAAAAAAAAABwIAAGRycy9kb3ducmV2LnhtbFBLBQYAAAAAAwADALcAAAD7AgAAAAA=&#10;" filled="f" strokecolor="black [3213]" strokeweight="1pt"/>
                    <v:shape id="Textfeld 450" o:spid="_x0000_s1114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33003A9B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983D68">
                              <w:rPr>
                                <w:sz w:val="32"/>
                                <w:szCs w:val="32"/>
                                <w:lang w:val="de-DE"/>
                              </w:rPr>
                              <w:t>Log in</w:t>
                            </w:r>
                          </w:p>
                        </w:txbxContent>
                      </v:textbox>
                    </v:shape>
                    <v:shape id="Textfeld 451" o:spid="_x0000_s1115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2AD50B06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feld 459" o:spid="_x0000_s1116" type="#_x0000_t202" style="position:absolute;left:2115;top:7165;width:40545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4A14C04B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de-DE"/>
                            </w:rPr>
                            <w:t>Titel</w:t>
                          </w:r>
                        </w:p>
                      </w:txbxContent>
                    </v:textbox>
                  </v:shape>
                  <v:shape id="Grafik 462" o:spid="_x0000_s1117" type="#_x0000_t75" alt="Bild mit einfarbiger Füllung" style="position:absolute;left:27432;top:7369;width:14605;height:14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">
                    <v:imagedata r:id="rId19" o:title="Bild mit einfarbiger Füllung"/>
                  </v:shape>
                  <v:shape id="Textfeld 463" o:spid="_x0000_s1118" type="#_x0000_t202" style="position:absolute;left:2934;top:10440;width:23749;height:2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cC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dPZM1zOlCMgF38AAAD//wMAUEsBAi0AFAAGAAgAAAAhANvh9svuAAAAhQEAABMAAAAAAAAAAAAA&#10;AAAAAAAAAFtDb250ZW50X1R5cGVzXS54bWxQSwECLQAUAAYACAAAACEAWvQsW78AAAAVAQAACwAA&#10;AAAAAAAAAAAAAAAfAQAAX3JlbHMvLnJlbHNQSwECLQAUAAYACAAAACEAX2RXAsMAAADcAAAADwAA&#10;AAAAAAAAAAAAAAAHAgAAZHJzL2Rvd25yZXYueG1sUEsFBgAAAAADAAMAtwAAAPcCAAAAAA==&#10;" fillcolor="white [3201]" strokeweight=".5pt">
                    <v:textbox>
                      <w:txbxContent>
                        <w:p w14:paraId="1921D24B" w14:textId="77777777" w:rsidR="00975D29" w:rsidRDefault="00975D29" w:rsidP="00975D29">
                          <w:r w:rsidRPr="00620B3F">
                            <w:t xml:space="preserve">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sit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consetetur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sadipscing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elitr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nonumy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eirmod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tempor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invidunt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ut</w:t>
                          </w:r>
                          <w:proofErr w:type="spellEnd"/>
                          <w:r w:rsidRPr="00620B3F">
                            <w:t xml:space="preserve"> labore et dolore magna </w:t>
                          </w:r>
                          <w:proofErr w:type="spellStart"/>
                          <w:r w:rsidRPr="00620B3F">
                            <w:t>aliquyam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erat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voluptua</w:t>
                          </w:r>
                          <w:proofErr w:type="spellEnd"/>
                          <w:r w:rsidRPr="00620B3F">
                            <w:t xml:space="preserve">. At </w:t>
                          </w:r>
                          <w:proofErr w:type="spellStart"/>
                          <w:r w:rsidRPr="00620B3F">
                            <w:t>vero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eos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accusam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justo</w:t>
                          </w:r>
                          <w:proofErr w:type="spellEnd"/>
                          <w:r w:rsidRPr="00620B3F">
                            <w:t xml:space="preserve"> duo </w:t>
                          </w:r>
                          <w:proofErr w:type="spellStart"/>
                          <w:r w:rsidRPr="00620B3F">
                            <w:t>dolores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ea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rebum</w:t>
                          </w:r>
                          <w:proofErr w:type="spellEnd"/>
                          <w:r w:rsidRPr="00620B3F">
                            <w:t xml:space="preserve">. Stet </w:t>
                          </w:r>
                          <w:proofErr w:type="spellStart"/>
                          <w:r w:rsidRPr="00620B3F">
                            <w:t>clita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kasd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gubergren</w:t>
                          </w:r>
                          <w:proofErr w:type="spellEnd"/>
                          <w:r w:rsidRPr="00620B3F">
                            <w:t xml:space="preserve">, no sea </w:t>
                          </w:r>
                          <w:proofErr w:type="spellStart"/>
                          <w:r w:rsidRPr="00620B3F">
                            <w:t>takimata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sanctus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est</w:t>
                          </w:r>
                          <w:proofErr w:type="spellEnd"/>
                          <w:r w:rsidRPr="00620B3F">
                            <w:t xml:space="preserve">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gramStart"/>
                          <w:r w:rsidRPr="00620B3F">
                            <w:t>sit</w:t>
                          </w:r>
                          <w:proofErr w:type="gram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.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sit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consetetur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sadipscing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elitr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nonumy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eirmod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tempor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invidunt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ut</w:t>
                          </w:r>
                          <w:proofErr w:type="spellEnd"/>
                          <w:r w:rsidRPr="00620B3F">
                            <w:t xml:space="preserve"> labore et dolore magna </w:t>
                          </w:r>
                          <w:proofErr w:type="spellStart"/>
                          <w:r w:rsidRPr="00620B3F">
                            <w:t>aliquyam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erat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voluptua</w:t>
                          </w:r>
                          <w:proofErr w:type="spellEnd"/>
                          <w:r w:rsidRPr="00620B3F">
                            <w:t xml:space="preserve">. At </w:t>
                          </w:r>
                          <w:proofErr w:type="spellStart"/>
                          <w:r w:rsidRPr="00620B3F">
                            <w:t>vero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eos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accusam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justo</w:t>
                          </w:r>
                          <w:proofErr w:type="spellEnd"/>
                          <w:r w:rsidRPr="00620B3F">
                            <w:t xml:space="preserve"> duo </w:t>
                          </w:r>
                          <w:proofErr w:type="spellStart"/>
                          <w:r w:rsidRPr="00620B3F">
                            <w:t>dolores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ea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rebum</w:t>
                          </w:r>
                          <w:proofErr w:type="spellEnd"/>
                          <w:r w:rsidRPr="00620B3F">
                            <w:t xml:space="preserve">. Stet </w:t>
                          </w:r>
                          <w:proofErr w:type="spellStart"/>
                          <w:r w:rsidRPr="00620B3F">
                            <w:t>clita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kasd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gubergren</w:t>
                          </w:r>
                          <w:proofErr w:type="spellEnd"/>
                          <w:r w:rsidRPr="00620B3F">
                            <w:t xml:space="preserve">, no sea </w:t>
                          </w:r>
                          <w:proofErr w:type="spellStart"/>
                          <w:r w:rsidRPr="00620B3F">
                            <w:t>takimata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sanctus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est</w:t>
                          </w:r>
                          <w:proofErr w:type="spellEnd"/>
                          <w:r w:rsidRPr="00620B3F">
                            <w:t xml:space="preserve">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gramStart"/>
                          <w:r w:rsidRPr="00620B3F">
                            <w:t>sit</w:t>
                          </w:r>
                          <w:proofErr w:type="gram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>.</w:t>
                          </w:r>
                        </w:p>
                      </w:txbxContent>
                    </v:textbox>
                  </v:shape>
                  <v:shape id="Grafik 1" o:spid="_x0000_s1119" type="#_x0000_t75" alt="Ein Bild, das Tisch enthält.&#10;&#10;Automatisch generierte Beschreibung" style="position:absolute;left:27022;top:20676;width:15361;height:1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">
                    <v:imagedata r:id="rId20" o:title="Ein Bild, das Tisch enthält"/>
                  </v:shape>
                </v:group>
              </v:group>
            </w:pict>
          </mc:Fallback>
        </mc:AlternateContent>
      </w:r>
      <w:r w:rsidR="005C5A57" w:rsidRPr="00281598">
        <w:rPr>
          <w:lang w:val="de-C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51DB85" wp14:editId="397EDCAA">
                <wp:simplePos x="0" y="0"/>
                <wp:positionH relativeFrom="column">
                  <wp:posOffset>5056496</wp:posOffset>
                </wp:positionH>
                <wp:positionV relativeFrom="paragraph">
                  <wp:posOffset>1861593</wp:posOffset>
                </wp:positionV>
                <wp:extent cx="3060700" cy="470847"/>
                <wp:effectExtent l="0" t="0" r="25400" b="2476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470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EDFCC" w14:textId="64B02926" w:rsidR="00281598" w:rsidRPr="00557C4C" w:rsidRDefault="005C5A57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Anleitung des Rezeptes wird gezeigt mit Text, Bild und weiteren Information des Rezeptes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DB85" id="Textfeld 8" o:spid="_x0000_s1120" type="#_x0000_t202" style="position:absolute;margin-left:398.15pt;margin-top:146.6pt;width:241pt;height:37.0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" fillcolor="white [3201]" strokeweight=".5pt">
                <v:textbox>
                  <w:txbxContent>
                    <w:p w14:paraId="709EDFCC" w14:textId="64B02926" w:rsidR="00281598" w:rsidRPr="00557C4C" w:rsidRDefault="005C5A57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Anleitung des Rezeptes wird gezeigt mit Text, Bild und weiteren Information des Rezeptes</w:t>
                      </w:r>
                    </w:p>
                  </w:txbxContent>
                </v:textbox>
              </v:shape>
            </w:pict>
          </mc:Fallback>
        </mc:AlternateContent>
      </w:r>
      <w:r w:rsidR="00281598" w:rsidRPr="00281598">
        <w:rPr>
          <w:lang w:val="de-C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00764" wp14:editId="52E42E10">
                <wp:simplePos x="0" y="0"/>
                <wp:positionH relativeFrom="column">
                  <wp:posOffset>4155743</wp:posOffset>
                </wp:positionH>
                <wp:positionV relativeFrom="paragraph">
                  <wp:posOffset>1990952</wp:posOffset>
                </wp:positionV>
                <wp:extent cx="872481" cy="27590"/>
                <wp:effectExtent l="0" t="0" r="23495" b="2984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81" cy="2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08043" id="Gerader Verbinder 9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pt,156.75pt" to="395.9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71A9103E" w14:textId="13BFA2D7" w:rsidR="00975D29" w:rsidRDefault="00975D29">
      <w:pPr>
        <w:rPr>
          <w:lang w:val="de-CH"/>
        </w:rPr>
      </w:pPr>
      <w:r w:rsidRPr="00281598">
        <w:rPr>
          <w:lang w:val="de-CH"/>
        </w:rPr>
        <mc:AlternateContent>
          <mc:Choice Requires="wps">
            <w:drawing>
              <wp:anchor distT="0" distB="0" distL="114300" distR="114300" simplePos="0" relativeHeight="251777023" behindDoc="0" locked="0" layoutInCell="1" allowOverlap="1" wp14:anchorId="2CEE97EA" wp14:editId="16C80085">
                <wp:simplePos x="0" y="0"/>
                <wp:positionH relativeFrom="column">
                  <wp:posOffset>4397578</wp:posOffset>
                </wp:positionH>
                <wp:positionV relativeFrom="paragraph">
                  <wp:posOffset>355196</wp:posOffset>
                </wp:positionV>
                <wp:extent cx="529740" cy="5286"/>
                <wp:effectExtent l="0" t="0" r="22860" b="3302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740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52653" id="Gerader Verbinder 7" o:spid="_x0000_s1026" style="position:absolute;flip:y;z-index:251777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5pt,27.95pt" to="387.9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lang w:val="de-CH"/>
        </w:rPr>
        <w:br w:type="page"/>
      </w:r>
    </w:p>
    <w:p w14:paraId="5A782A14" w14:textId="5B00BCBA" w:rsidR="00975D29" w:rsidRDefault="00975D29" w:rsidP="00975D29">
      <w:pPr>
        <w:pStyle w:val="berschrift2"/>
        <w:rPr>
          <w:lang w:val="de-CH"/>
        </w:rPr>
      </w:pPr>
      <w:r>
        <w:rPr>
          <w:lang w:val="de-CH"/>
        </w:rPr>
        <w:lastRenderedPageBreak/>
        <w:t>Startbildschirm (Falsch angemeldet)</w:t>
      </w:r>
    </w:p>
    <w:p w14:paraId="465502B6" w14:textId="66F1D86E" w:rsidR="00975D29" w:rsidRDefault="00975D29" w:rsidP="00975D29">
      <w:pPr>
        <w:rPr>
          <w:lang w:val="de-CH"/>
        </w:rPr>
      </w:pPr>
      <w:r>
        <w:rPr>
          <w:lang w:val="de-CH"/>
        </w:rPr>
        <w:t xml:space="preserve">Nach </w:t>
      </w:r>
      <w:r w:rsidR="00F233EF">
        <w:rPr>
          <w:lang w:val="de-CH"/>
        </w:rPr>
        <w:t>Anmeldung</w:t>
      </w:r>
      <w:r>
        <w:rPr>
          <w:lang w:val="de-CH"/>
        </w:rPr>
        <w:t xml:space="preserve"> entweder 4.2 oder 4.3, wird man auf diese Start Website gebracht</w:t>
      </w:r>
    </w:p>
    <w:p w14:paraId="295F6698" w14:textId="1D5237FA" w:rsidR="00975D29" w:rsidRPr="00975D29" w:rsidRDefault="00975D29" w:rsidP="00975D29">
      <w:pPr>
        <w:rPr>
          <w:lang w:val="de-CH"/>
        </w:rPr>
      </w:pPr>
      <w:r>
        <w:rPr>
          <w:lang w:val="de-CH"/>
        </w:rPr>
        <w:t xml:space="preserve">Sie folgten </w:t>
      </w:r>
      <w:r w:rsidR="00F233EF">
        <w:rPr>
          <w:lang w:val="de-CH"/>
        </w:rPr>
        <w:t>die grundlegenden Tätigkeiten</w:t>
      </w:r>
      <w:r>
        <w:rPr>
          <w:lang w:val="de-CH"/>
        </w:rPr>
        <w:t xml:space="preserve"> wie bei 4.1 aber manche </w:t>
      </w:r>
      <w:r w:rsidR="00F233EF">
        <w:rPr>
          <w:lang w:val="de-CH"/>
        </w:rPr>
        <w:t>knöpfe wurden geändert oder hinzugefügt</w:t>
      </w:r>
    </w:p>
    <w:p w14:paraId="4B7B7F98" w14:textId="18A924F7" w:rsidR="00975D29" w:rsidRDefault="00F233EF">
      <w:pPr>
        <w:rPr>
          <w:lang w:val="de-CH"/>
        </w:rPr>
      </w:pPr>
      <w:r w:rsidRPr="00F233EF">
        <w:rPr>
          <w:lang w:val="de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350217" wp14:editId="451F94CB">
                <wp:simplePos x="0" y="0"/>
                <wp:positionH relativeFrom="column">
                  <wp:posOffset>5158854</wp:posOffset>
                </wp:positionH>
                <wp:positionV relativeFrom="paragraph">
                  <wp:posOffset>1125465</wp:posOffset>
                </wp:positionV>
                <wp:extent cx="3060700" cy="545911"/>
                <wp:effectExtent l="0" t="0" r="25400" b="26035"/>
                <wp:wrapNone/>
                <wp:docPr id="454" name="Textfeld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545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75FB0" w14:textId="0FD4605B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Account wird abgemeldet und Nutzer wird auf 4.1 geleitet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0217" id="Textfeld 454" o:spid="_x0000_s1121" type="#_x0000_t202" style="position:absolute;margin-left:406.2pt;margin-top:88.6pt;width:241pt;height:43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" fillcolor="white [3201]" strokeweight=".5pt">
                <v:textbox>
                  <w:txbxContent>
                    <w:p w14:paraId="27475FB0" w14:textId="0FD4605B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Account wird abgemeldet und Nutzer wird auf 4.1 geleitet</w:t>
                      </w:r>
                    </w:p>
                  </w:txbxContent>
                </v:textbox>
              </v:shape>
            </w:pict>
          </mc:Fallback>
        </mc:AlternateContent>
      </w:r>
      <w:r w:rsidRPr="00F233EF">
        <w:rPr>
          <w:lang w:val="de-C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C2737A" wp14:editId="50624CF2">
                <wp:simplePos x="0" y="0"/>
                <wp:positionH relativeFrom="column">
                  <wp:posOffset>2490717</wp:posOffset>
                </wp:positionH>
                <wp:positionV relativeFrom="paragraph">
                  <wp:posOffset>818391</wp:posOffset>
                </wp:positionV>
                <wp:extent cx="2558396" cy="272955"/>
                <wp:effectExtent l="0" t="0" r="33020" b="32385"/>
                <wp:wrapNone/>
                <wp:docPr id="61" name="Gerader Verbin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8396" cy="27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1CCD6" id="Gerader Verbinder 61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pt,64.45pt" to="397.5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F233EF">
        <w:rPr>
          <w:lang w:val="de-C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EFDEA" wp14:editId="19C7404B">
                <wp:simplePos x="0" y="0"/>
                <wp:positionH relativeFrom="column">
                  <wp:posOffset>4415051</wp:posOffset>
                </wp:positionH>
                <wp:positionV relativeFrom="paragraph">
                  <wp:posOffset>1241472</wp:posOffset>
                </wp:positionV>
                <wp:extent cx="611998" cy="163774"/>
                <wp:effectExtent l="0" t="0" r="36195" b="27305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98" cy="163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9CEC7" id="Gerader Verbinder 6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97.75pt" to="395.8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F233EF">
        <w:rPr>
          <w:lang w:val="de-C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742371" wp14:editId="7381721D">
                <wp:simplePos x="0" y="0"/>
                <wp:positionH relativeFrom="column">
                  <wp:posOffset>1160059</wp:posOffset>
                </wp:positionH>
                <wp:positionV relativeFrom="paragraph">
                  <wp:posOffset>299777</wp:posOffset>
                </wp:positionV>
                <wp:extent cx="3930707" cy="655092"/>
                <wp:effectExtent l="0" t="0" r="31750" b="31115"/>
                <wp:wrapNone/>
                <wp:docPr id="60" name="Gerader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0707" cy="655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4EA1D" id="Gerader Verbinder 60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23.6pt" to="400.8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0388305" wp14:editId="2DC7A26C">
                <wp:simplePos x="0" y="0"/>
                <wp:positionH relativeFrom="margin">
                  <wp:align>left</wp:align>
                </wp:positionH>
                <wp:positionV relativeFrom="paragraph">
                  <wp:posOffset>884024</wp:posOffset>
                </wp:positionV>
                <wp:extent cx="4565176" cy="3458210"/>
                <wp:effectExtent l="0" t="0" r="6985" b="2794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176" cy="3458210"/>
                          <a:chOff x="0" y="0"/>
                          <a:chExt cx="4565176" cy="3458210"/>
                        </a:xfrm>
                      </wpg:grpSpPr>
                      <wpg:grpSp>
                        <wpg:cNvPr id="18" name="Gruppieren 18"/>
                        <wpg:cNvGrpSpPr/>
                        <wpg:grpSpPr>
                          <a:xfrm>
                            <a:off x="0" y="0"/>
                            <a:ext cx="4523740" cy="3458210"/>
                            <a:chOff x="0" y="0"/>
                            <a:chExt cx="4523740" cy="3458818"/>
                          </a:xfrm>
                        </wpg:grpSpPr>
                        <wpg:grpSp>
                          <wpg:cNvPr id="19" name="Gruppieren 19"/>
                          <wpg:cNvGrpSpPr/>
                          <wpg:grpSpPr>
                            <a:xfrm>
                              <a:off x="0" y="0"/>
                              <a:ext cx="4523740" cy="3458818"/>
                              <a:chOff x="0" y="0"/>
                              <a:chExt cx="4523740" cy="3458818"/>
                            </a:xfrm>
                          </wpg:grpSpPr>
                          <wps:wsp>
                            <wps:cNvPr id="20" name="Rechteck 20"/>
                            <wps:cNvSpPr/>
                            <wps:spPr>
                              <a:xfrm>
                                <a:off x="0" y="0"/>
                                <a:ext cx="4523740" cy="3458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hteck 21"/>
                            <wps:cNvSpPr/>
                            <wps:spPr>
                              <a:xfrm>
                                <a:off x="0" y="0"/>
                                <a:ext cx="1296035" cy="619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feld 22"/>
                            <wps:cNvSpPr txBox="1"/>
                            <wps:spPr>
                              <a:xfrm>
                                <a:off x="206734" y="79513"/>
                                <a:ext cx="787179" cy="453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735C75" w14:textId="77777777" w:rsidR="00975D29" w:rsidRPr="00983D68" w:rsidRDefault="00975D29" w:rsidP="00975D29">
                                  <w:pPr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hteck 23"/>
                            <wps:cNvSpPr/>
                            <wps:spPr>
                              <a:xfrm>
                                <a:off x="0" y="0"/>
                                <a:ext cx="4523740" cy="620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feld 24"/>
                            <wps:cNvSpPr txBox="1"/>
                            <wps:spPr>
                              <a:xfrm>
                                <a:off x="1671851" y="137415"/>
                                <a:ext cx="921224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E11ED6C" w14:textId="1E2B9710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Posten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feld 25"/>
                            <wps:cNvSpPr txBox="1"/>
                            <wps:spPr>
                              <a:xfrm>
                                <a:off x="2866030" y="151075"/>
                                <a:ext cx="1612093" cy="2993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1E0CECE" w14:textId="24D4A45B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 xml:space="preserve">[Account </w:t>
                                  </w:r>
                                  <w:proofErr w:type="spellStart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uppieren 26"/>
                          <wpg:cNvGrpSpPr/>
                          <wpg:grpSpPr>
                            <a:xfrm>
                              <a:off x="197893" y="846161"/>
                              <a:ext cx="4054972" cy="2593687"/>
                              <a:chOff x="0" y="0"/>
                              <a:chExt cx="4054972" cy="2593687"/>
                            </a:xfrm>
                          </wpg:grpSpPr>
                          <wps:wsp>
                            <wps:cNvPr id="27" name="Textfeld 27"/>
                            <wps:cNvSpPr txBox="1"/>
                            <wps:spPr>
                              <a:xfrm>
                                <a:off x="0" y="27296"/>
                                <a:ext cx="4054972" cy="2560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62D8B5B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uppieren 28"/>
                            <wpg:cNvGrpSpPr/>
                            <wpg:grpSpPr>
                              <a:xfrm>
                                <a:off x="109182" y="0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29" name="Textfeld 29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DEB5702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" name="Grafik 30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" name="Textfeld 31"/>
                              <wps:cNvSpPr txBox="1"/>
                              <wps:spPr>
                                <a:xfrm>
                                  <a:off x="103319" y="636083"/>
                                  <a:ext cx="1041621" cy="9780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60046D6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73AA45A6" w14:textId="77777777" w:rsidR="00975D29" w:rsidRPr="00886476" w:rsidRDefault="00975D29" w:rsidP="00975D29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" name="Gruppieren 32"/>
                            <wpg:cNvGrpSpPr/>
                            <wpg:grpSpPr>
                              <a:xfrm>
                                <a:off x="1473958" y="27296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35" name="Textfeld 35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4B8DCF3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" name="Grafik 36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" name="Textfeld 37"/>
                              <wps:cNvSpPr txBox="1"/>
                              <wps:spPr>
                                <a:xfrm>
                                  <a:off x="103319" y="636082"/>
                                  <a:ext cx="1041621" cy="9780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A729C31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09DECAD6" w14:textId="77777777" w:rsidR="00975D29" w:rsidRPr="008C07E8" w:rsidRDefault="00975D29" w:rsidP="00975D29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" name="Gruppieren 39"/>
                            <wpg:cNvGrpSpPr/>
                            <wpg:grpSpPr>
                              <a:xfrm>
                                <a:off x="2784143" y="27296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40" name="Textfeld 40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1C4D416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" name="Grafik 42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" name="Textfeld 43"/>
                              <wps:cNvSpPr txBox="1"/>
                              <wps:spPr>
                                <a:xfrm>
                                  <a:off x="103319" y="636083"/>
                                  <a:ext cx="1041621" cy="97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14113F9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78A7FC50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" name="Gruppieren 45"/>
                            <wpg:cNvGrpSpPr/>
                            <wpg:grpSpPr>
                              <a:xfrm>
                                <a:off x="75062" y="1760562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46" name="Textfeld 46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D3F6C4F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" name="Grafik 48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" name="Textfeld 49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CA1465B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" name="Gruppieren 50"/>
                            <wpg:cNvGrpSpPr/>
                            <wpg:grpSpPr>
                              <a:xfrm>
                                <a:off x="1433014" y="1767385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51" name="Textfeld 51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9E2CFF0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2" name="Grafik 52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" name="Textfeld 53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3919CE1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" name="Gruppieren 54"/>
                            <wpg:cNvGrpSpPr/>
                            <wpg:grpSpPr>
                              <a:xfrm>
                                <a:off x="2777319" y="1767385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55" name="Textfeld 55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41DA5910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" name="Grafik 56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Textfeld 57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6202FF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58" name="Textfeld 58"/>
                        <wps:cNvSpPr txBox="1"/>
                        <wps:spPr>
                          <a:xfrm>
                            <a:off x="3643952" y="388961"/>
                            <a:ext cx="921224" cy="25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B53F4" w14:textId="594D3232" w:rsidR="00975D29" w:rsidRPr="00975D29" w:rsidRDefault="00975D29" w:rsidP="00975D29">
                              <w:pP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>Abmelden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88305" id="Gruppieren 59" o:spid="_x0000_s1122" style="position:absolute;margin-left:0;margin-top:69.6pt;width:359.45pt;height:272.3pt;z-index:251787264;mso-position-horizontal:left;mso-position-horizontal-relative:margin" coordsize="45651,3458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">
                <v:group id="Gruppieren 18" o:spid="_x0000_s1123" style="position:absolute;width:45237;height:34582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uppieren 19" o:spid="_x0000_s1124" style="position:absolute;width:45237;height:34588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hteck 20" o:spid="_x0000_s1125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<v:rect id="Rechteck 21" o:spid="_x0000_s1126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    <v:shape id="Textfeld 22" o:spid="_x0000_s1127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  <v:textbox>
                        <w:txbxContent>
                          <w:p w14:paraId="4C735C75" w14:textId="77777777" w:rsidR="00975D29" w:rsidRPr="00983D68" w:rsidRDefault="00975D29" w:rsidP="00975D29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983D68">
                              <w:rPr>
                                <w:sz w:val="40"/>
                                <w:szCs w:val="40"/>
                                <w:lang w:val="de-DE"/>
                              </w:rPr>
                              <w:t>Logo</w:t>
                            </w:r>
                          </w:p>
                        </w:txbxContent>
                      </v:textbox>
                    </v:shape>
                    <v:rect id="Rechteck 23" o:spid="_x0000_s1128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<v:shape id="Textfeld 24" o:spid="_x0000_s1129" type="#_x0000_t202" style="position:absolute;left:16718;top:1374;width:921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PHxAAAANsAAAAPAAAAZHJzL2Rvd25yZXYueG1sRI9PawIx&#10;FMTvBb9DeEIvRbNdis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Nob08fEAAAA2wAAAA8A&#10;AAAAAAAAAAAAAAAABwIAAGRycy9kb3ducmV2LnhtbFBLBQYAAAAAAwADALcAAAD4AgAAAAA=&#10;" fillcolor="white [3201]" strokecolor="black [3213]" strokeweight=".5pt">
                      <v:textbox>
                        <w:txbxContent>
                          <w:p w14:paraId="4E11ED6C" w14:textId="1E2B9710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Posten</w:t>
                            </w:r>
                          </w:p>
                        </w:txbxContent>
                      </v:textbox>
                    </v:shape>
                    <v:shape id="Textfeld 25" o:spid="_x0000_s1130" type="#_x0000_t202" style="position:absolute;left:28660;top:1510;width:16121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3ZcxAAAANsAAAAPAAAAZHJzL2Rvd25yZXYueG1sRI9PawIx&#10;FMTvBb9DeEIvRbNdqM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LVXdlzEAAAA2wAAAA8A&#10;AAAAAAAAAAAAAAAABwIAAGRycy9kb3ducmV2LnhtbFBLBQYAAAAAAwADALcAAAD4AgAAAAA=&#10;" fillcolor="white [3201]" strokecolor="black [3213]" strokeweight=".5pt">
                      <v:textbox>
                        <w:txbxContent>
                          <w:p w14:paraId="21E0CECE" w14:textId="24D4A45B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 xml:space="preserve">[Account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v:group>
                  <v:group id="Gruppieren 26" o:spid="_x0000_s1131" style="position:absolute;left:1978;top:8461;width:40550;height:25937" coordsize="40549,2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feld 27" o:spid="_x0000_s1132" type="#_x0000_t202" style="position:absolute;top:272;width:40549;height:2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" fillcolor="white [3201]" strokecolor="black [3213]" strokeweight=".5pt">
                      <v:textbox>
                        <w:txbxContent>
                          <w:p w14:paraId="362D8B5B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group id="Gruppieren 28" o:spid="_x0000_s1133" style="position:absolute;left:1091;width:12478;height:16586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Textfeld 29" o:spid="_x0000_s1134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" fillcolor="white [3201]" strokecolor="black [3213]" strokeweight=".5pt">
                        <v:textbox>
                          <w:txbxContent>
                            <w:p w14:paraId="3DEB5702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30" o:spid="_x0000_s1135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">
                        <v:imagedata r:id="rId15" o:title="Bild Silhouette"/>
                      </v:shape>
                      <v:shape id="Textfeld 31" o:spid="_x0000_s1136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    <v:textbox>
                          <w:txbxContent>
                            <w:p w14:paraId="260046D6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73AA45A6" w14:textId="77777777" w:rsidR="00975D29" w:rsidRPr="00886476" w:rsidRDefault="00975D29" w:rsidP="00975D29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32" o:spid="_x0000_s1137" style="position:absolute;left:14739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shape id="Textfeld 35" o:spid="_x0000_s1138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" fillcolor="white [3201]" strokecolor="black [3213]" strokeweight=".5pt">
                        <v:textbox>
                          <w:txbxContent>
                            <w:p w14:paraId="14B8DCF3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36" o:spid="_x0000_s1139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">
                        <v:imagedata r:id="rId15" o:title="Bild Silhouette"/>
                      </v:shape>
                      <v:shape id="Textfeld 37" o:spid="_x0000_s1140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      <v:textbox>
                          <w:txbxContent>
                            <w:p w14:paraId="2A729C31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09DECAD6" w14:textId="77777777" w:rsidR="00975D29" w:rsidRPr="008C07E8" w:rsidRDefault="00975D29" w:rsidP="00975D29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39" o:spid="_x0000_s1141" style="position:absolute;left:27841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shape id="Textfeld 40" o:spid="_x0000_s1142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" fillcolor="white [3201]" strokecolor="black [3213]" strokeweight=".5pt">
                        <v:textbox>
                          <w:txbxContent>
                            <w:p w14:paraId="11C4D416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42" o:spid="_x0000_s1143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">
                        <v:imagedata r:id="rId15" o:title="Bild Silhouette"/>
                      </v:shape>
                      <v:shape id="Textfeld 43" o:spid="_x0000_s1144" type="#_x0000_t202" style="position:absolute;left:1033;top:6360;width:10416;height:9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    <v:textbox>
                          <w:txbxContent>
                            <w:p w14:paraId="414113F9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78A7FC50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45" o:spid="_x0000_s1145" style="position:absolute;left:750;top:17605;width:12484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shape id="Textfeld 46" o:spid="_x0000_s1146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" fillcolor="white [3201]" strokecolor="black [3213]" strokeweight=".5pt">
                        <v:textbox>
                          <w:txbxContent>
                            <w:p w14:paraId="6D3F6C4F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48" o:spid="_x0000_s1147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">
                        <v:imagedata r:id="rId15" o:title="Bild Silhouette"/>
                      </v:shape>
                      <v:shape id="Textfeld 49" o:spid="_x0000_s1148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      <v:textbox>
                          <w:txbxContent>
                            <w:p w14:paraId="4CA1465B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  <v:group id="Gruppieren 50" o:spid="_x0000_s1149" style="position:absolute;left:14330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shape id="Textfeld 51" o:spid="_x0000_s1150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" fillcolor="white [3201]" strokecolor="black [3213]" strokeweight=".5pt">
                        <v:textbox>
                          <w:txbxContent>
                            <w:p w14:paraId="59E2CFF0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52" o:spid="_x0000_s1151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">
                        <v:imagedata r:id="rId15" o:title="Bild Silhouette"/>
                      </v:shape>
                      <v:shape id="Textfeld 53" o:spid="_x0000_s1152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      <v:textbox>
                          <w:txbxContent>
                            <w:p w14:paraId="33919CE1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  <v:group id="Gruppieren 54" o:spid="_x0000_s1153" style="position:absolute;left:27773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 id="Textfeld 55" o:spid="_x0000_s1154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" fillcolor="white [3201]" strokecolor="black [3213]" strokeweight=".5pt">
                        <v:textbox>
                          <w:txbxContent>
                            <w:p w14:paraId="41DA5910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56" o:spid="_x0000_s1155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">
                        <v:imagedata r:id="rId15" o:title="Bild Silhouette"/>
                      </v:shape>
                      <v:shape id="Textfeld 57" o:spid="_x0000_s1156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    <v:textbox>
                          <w:txbxContent>
                            <w:p w14:paraId="046202FF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feld 58" o:spid="_x0000_s1157" type="#_x0000_t202" style="position:absolute;left:36439;top:3889;width:921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445B53F4" w14:textId="594D3232" w:rsidR="00975D29" w:rsidRPr="00975D29" w:rsidRDefault="00975D29" w:rsidP="00975D29">
                        <w:pPr>
                          <w:rPr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sz w:val="24"/>
                            <w:szCs w:val="24"/>
                            <w:lang w:val="de-DE"/>
                          </w:rPr>
                          <w:t>Abmelden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233EF">
        <w:rPr>
          <w:lang w:val="de-C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5C1963" wp14:editId="7D44D90E">
                <wp:simplePos x="0" y="0"/>
                <wp:positionH relativeFrom="column">
                  <wp:posOffset>4086860</wp:posOffset>
                </wp:positionH>
                <wp:positionV relativeFrom="paragraph">
                  <wp:posOffset>1934845</wp:posOffset>
                </wp:positionV>
                <wp:extent cx="969645" cy="269875"/>
                <wp:effectExtent l="0" t="0" r="20955" b="34925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645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F1288" id="Gerader Verbinder 63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152.35pt" to="398.1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F233EF">
        <w:rPr>
          <w:lang w:val="de-C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165141" wp14:editId="1B112F00">
                <wp:simplePos x="0" y="0"/>
                <wp:positionH relativeFrom="column">
                  <wp:posOffset>5160010</wp:posOffset>
                </wp:positionH>
                <wp:positionV relativeFrom="paragraph">
                  <wp:posOffset>26035</wp:posOffset>
                </wp:positionV>
                <wp:extent cx="3060700" cy="476885"/>
                <wp:effectExtent l="0" t="0" r="25400" b="18415"/>
                <wp:wrapNone/>
                <wp:docPr id="452" name="Textfel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FCFAA" w14:textId="77777777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65141" id="Textfeld 452" o:spid="_x0000_s1158" type="#_x0000_t202" style="position:absolute;margin-left:406.3pt;margin-top:2.05pt;width:241pt;height:3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exPAIAAIQEAAAOAAAAZHJzL2Uyb0RvYy54bWysVE1v2zAMvQ/YfxB0X+yk+V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" fillcolor="white [3201]" strokeweight=".5pt">
                <v:textbox>
                  <w:txbxContent>
                    <w:p w14:paraId="140FCFAA" w14:textId="77777777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Pr="00F233EF">
        <w:rPr>
          <w:lang w:val="de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F59D77" wp14:editId="3E2653BD">
                <wp:simplePos x="0" y="0"/>
                <wp:positionH relativeFrom="column">
                  <wp:posOffset>5175885</wp:posOffset>
                </wp:positionH>
                <wp:positionV relativeFrom="paragraph">
                  <wp:posOffset>654685</wp:posOffset>
                </wp:positionV>
                <wp:extent cx="3060700" cy="317500"/>
                <wp:effectExtent l="0" t="0" r="25400" b="25400"/>
                <wp:wrapNone/>
                <wp:docPr id="453" name="Textfeld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344CC" w14:textId="46C7D6EB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 xml:space="preserve">zur </w:t>
                            </w:r>
                            <w:r>
                              <w:rPr>
                                <w:lang w:val="de-CH"/>
                              </w:rPr>
                              <w:t>der Posten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>, Seite 4.6 gebracht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9D77" id="Textfeld 453" o:spid="_x0000_s1159" type="#_x0000_t202" style="position:absolute;margin-left:407.55pt;margin-top:51.55pt;width:241pt;height: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2AOwIAAIQ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" fillcolor="white [3201]" strokeweight=".5pt">
                <v:textbox>
                  <w:txbxContent>
                    <w:p w14:paraId="039344CC" w14:textId="46C7D6EB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proofErr w:type="gramStart"/>
                      <w:r>
                        <w:rPr>
                          <w:lang w:val="de-CH"/>
                        </w:rPr>
                        <w:t xml:space="preserve">zur </w:t>
                      </w:r>
                      <w:r>
                        <w:rPr>
                          <w:lang w:val="de-CH"/>
                        </w:rPr>
                        <w:t>der Posten</w:t>
                      </w:r>
                      <w:proofErr w:type="gramEnd"/>
                      <w:r>
                        <w:rPr>
                          <w:lang w:val="de-CH"/>
                        </w:rPr>
                        <w:t>, Seite 4.6 gebracht</w:t>
                      </w:r>
                    </w:p>
                  </w:txbxContent>
                </v:textbox>
              </v:shape>
            </w:pict>
          </mc:Fallback>
        </mc:AlternateContent>
      </w:r>
      <w:r w:rsidRPr="00F233EF">
        <w:rPr>
          <w:lang w:val="de-C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4A2CEA" wp14:editId="17E21644">
                <wp:simplePos x="0" y="0"/>
                <wp:positionH relativeFrom="column">
                  <wp:posOffset>5177258</wp:posOffset>
                </wp:positionH>
                <wp:positionV relativeFrom="paragraph">
                  <wp:posOffset>1761480</wp:posOffset>
                </wp:positionV>
                <wp:extent cx="3061253" cy="318052"/>
                <wp:effectExtent l="0" t="0" r="25400" b="25400"/>
                <wp:wrapNone/>
                <wp:docPr id="455" name="Textfeld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25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15BAE" w14:textId="6F6F4600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>
                              <w:rPr>
                                <w:lang w:val="de-CH"/>
                              </w:rPr>
                              <w:t>zu der Anleitung,</w:t>
                            </w:r>
                            <w:r>
                              <w:rPr>
                                <w:lang w:val="de-CH"/>
                              </w:rPr>
                              <w:t xml:space="preserve"> Seite 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2CEA" id="Textfeld 455" o:spid="_x0000_s1160" type="#_x0000_t202" style="position:absolute;margin-left:407.65pt;margin-top:138.7pt;width:241.05pt;height:25.0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" fillcolor="white [3201]" strokeweight=".5pt">
                <v:textbox>
                  <w:txbxContent>
                    <w:p w14:paraId="30415BAE" w14:textId="6F6F4600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>
                        <w:rPr>
                          <w:lang w:val="de-CH"/>
                        </w:rPr>
                        <w:t>zu der Anleitung,</w:t>
                      </w:r>
                      <w:r>
                        <w:rPr>
                          <w:lang w:val="de-CH"/>
                        </w:rPr>
                        <w:t xml:space="preserve"> Seite 4.4</w:t>
                      </w:r>
                    </w:p>
                  </w:txbxContent>
                </v:textbox>
              </v:shape>
            </w:pict>
          </mc:Fallback>
        </mc:AlternateContent>
      </w:r>
      <w:r w:rsidR="00975D29">
        <w:rPr>
          <w:lang w:val="de-CH"/>
        </w:rPr>
        <w:br w:type="page"/>
      </w:r>
    </w:p>
    <w:p w14:paraId="783849A8" w14:textId="2782B2F3" w:rsidR="00E34851" w:rsidRDefault="00E34851" w:rsidP="00E34851">
      <w:pPr>
        <w:pStyle w:val="berschrift2"/>
        <w:rPr>
          <w:lang w:val="de-CH"/>
        </w:rPr>
      </w:pPr>
      <w:r>
        <w:rPr>
          <w:lang w:val="de-CH"/>
        </w:rPr>
        <w:lastRenderedPageBreak/>
        <w:t xml:space="preserve">Posten </w:t>
      </w:r>
    </w:p>
    <w:p w14:paraId="5C17CA86" w14:textId="1ED7C3F3" w:rsidR="00E34851" w:rsidRDefault="00E34851" w:rsidP="00E34851">
      <w:pPr>
        <w:rPr>
          <w:lang w:val="de-CH"/>
        </w:rPr>
      </w:pPr>
      <w:r>
        <w:rPr>
          <w:lang w:val="de-CH"/>
        </w:rPr>
        <w:t>Nach Anmeldung von einem Account wird die Option freigeschaltet eine eigene Anleitung zu Posten.</w:t>
      </w:r>
    </w:p>
    <w:p w14:paraId="745174E5" w14:textId="39EA9ADB" w:rsidR="00E34851" w:rsidRDefault="00E34851" w:rsidP="00E34851">
      <w:pPr>
        <w:rPr>
          <w:lang w:val="de-CH"/>
        </w:rPr>
      </w:pPr>
      <w:r>
        <w:rPr>
          <w:lang w:val="de-CH"/>
        </w:rPr>
        <w:t>Sie ist mit folgend aufgebaut: Titel, Text (Anleitung), Bild und eine Tabelle für Zutaten, Schwierigkeiten und der Gleichen</w:t>
      </w:r>
    </w:p>
    <w:p w14:paraId="71262E5C" w14:textId="77777777" w:rsidR="00E34851" w:rsidRPr="00E34851" w:rsidRDefault="00E34851" w:rsidP="00E34851">
      <w:pPr>
        <w:rPr>
          <w:lang w:val="de-CH"/>
        </w:rPr>
      </w:pPr>
    </w:p>
    <w:p w14:paraId="72E24A2C" w14:textId="6453A6F1" w:rsidR="00975D29" w:rsidRDefault="00975D29">
      <w:pPr>
        <w:rPr>
          <w:lang w:val="de-CH"/>
        </w:rPr>
      </w:pPr>
      <w:r>
        <w:rPr>
          <w:lang w:val="de-CH"/>
        </w:rPr>
        <w:br w:type="page"/>
      </w:r>
    </w:p>
    <w:p w14:paraId="712597DC" w14:textId="77777777" w:rsidR="00E73A04" w:rsidRPr="0086469B" w:rsidRDefault="00E73A04" w:rsidP="0086469B">
      <w:pPr>
        <w:rPr>
          <w:lang w:val="de-CH"/>
        </w:rPr>
        <w:sectPr w:rsidR="00E73A04" w:rsidRPr="0086469B" w:rsidSect="001443B4">
          <w:pgSz w:w="16838" w:h="11906" w:orient="landscape" w:code="9"/>
          <w:pgMar w:top="1440" w:right="1440" w:bottom="1440" w:left="1440" w:header="709" w:footer="567" w:gutter="0"/>
          <w:pgNumType w:start="0"/>
          <w:cols w:space="708"/>
          <w:titlePg/>
          <w:docGrid w:linePitch="360"/>
        </w:sectPr>
      </w:pPr>
    </w:p>
    <w:p w14:paraId="638C9166" w14:textId="1D832FDE" w:rsidR="00B85196" w:rsidRPr="0086469B" w:rsidRDefault="00C00E6B" w:rsidP="00B85196">
      <w:pPr>
        <w:pStyle w:val="berschrift1"/>
        <w:rPr>
          <w:rFonts w:asciiTheme="minorHAnsi" w:hAnsiTheme="minorHAnsi" w:cstheme="minorHAnsi"/>
          <w:lang w:val="de-CH"/>
        </w:rPr>
      </w:pPr>
      <w:bookmarkStart w:id="14" w:name="_Toc97107576"/>
      <w:r w:rsidRPr="0086469B">
        <w:rPr>
          <w:rFonts w:asciiTheme="minorHAnsi" w:hAnsiTheme="minorHAnsi" w:cstheme="minorHAnsi"/>
          <w:lang w:val="de-CH"/>
        </w:rPr>
        <w:lastRenderedPageBreak/>
        <w:t>Arbeit Journal</w:t>
      </w:r>
      <w:bookmarkEnd w:id="14"/>
    </w:p>
    <w:p w14:paraId="6A13268F" w14:textId="43612641" w:rsidR="00946D01" w:rsidRPr="0086469B" w:rsidRDefault="00946D01" w:rsidP="00946D01">
      <w:pPr>
        <w:rPr>
          <w:rFonts w:asciiTheme="minorHAnsi" w:hAnsiTheme="minorHAnsi" w:cstheme="minorHAnsi"/>
          <w:lang w:val="de-CH"/>
        </w:rPr>
      </w:pPr>
      <w:r w:rsidRPr="0086469B">
        <w:rPr>
          <w:rFonts w:asciiTheme="minorHAnsi" w:hAnsiTheme="minorHAnsi" w:cstheme="minorHAnsi"/>
          <w:lang w:val="de-CH"/>
        </w:rPr>
        <w:t>1.12.2021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4"/>
        <w:gridCol w:w="1851"/>
        <w:gridCol w:w="1210"/>
        <w:gridCol w:w="1171"/>
      </w:tblGrid>
      <w:tr w:rsidR="000B040C" w:rsidRPr="0086469B" w14:paraId="3AB696F7" w14:textId="77777777" w:rsidTr="00FF0394">
        <w:trPr>
          <w:trHeight w:val="426"/>
        </w:trPr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5A15CE" w14:textId="0E8CC26C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Tätigkeiten</w:t>
            </w:r>
          </w:p>
        </w:tc>
        <w:tc>
          <w:tcPr>
            <w:tcW w:w="1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03490B" w14:textId="1E85D017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Person</w:t>
            </w:r>
          </w:p>
        </w:tc>
        <w:tc>
          <w:tcPr>
            <w:tcW w:w="12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15F03B" w14:textId="58D608B4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Stunden Soll</w:t>
            </w:r>
          </w:p>
        </w:tc>
        <w:tc>
          <w:tcPr>
            <w:tcW w:w="11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ADDAFB" w14:textId="2618BFE1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Stunden Ist</w:t>
            </w:r>
          </w:p>
        </w:tc>
      </w:tr>
      <w:tr w:rsidR="000B040C" w:rsidRPr="0086469B" w14:paraId="1C65DB1C" w14:textId="77777777" w:rsidTr="00FF0394">
        <w:trPr>
          <w:trHeight w:val="426"/>
        </w:trPr>
        <w:tc>
          <w:tcPr>
            <w:tcW w:w="45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A5C06" w14:textId="36D6FA7E" w:rsidR="000B040C" w:rsidRPr="0086469B" w:rsidRDefault="00C70FE3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>
              <w:rPr>
                <w:rFonts w:asciiTheme="minorHAnsi" w:eastAsia="Times New Roman" w:hAnsiTheme="minorHAnsi" w:cstheme="minorHAnsi"/>
                <w:lang w:val="de-CH" w:eastAsia="de-CH"/>
              </w:rPr>
              <w:t>Storyboard erstellt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900F0" w14:textId="55C5E06D" w:rsidR="000B040C" w:rsidRPr="0086469B" w:rsidRDefault="00FF0394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Joao Correia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5B7DA" w14:textId="535C4D20" w:rsidR="000B040C" w:rsidRPr="0086469B" w:rsidRDefault="00E34851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>
              <w:rPr>
                <w:rFonts w:asciiTheme="minorHAnsi" w:eastAsia="Times New Roman" w:hAnsiTheme="minorHAnsi" w:cstheme="minorHAnsi"/>
                <w:lang w:val="de-CH" w:eastAsia="de-CH"/>
              </w:rPr>
              <w:t>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F6AC" w14:textId="31CC34A8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</w:tr>
      <w:tr w:rsidR="00946D01" w:rsidRPr="0086469B" w14:paraId="20C1CEB8" w14:textId="77777777" w:rsidTr="00FF0394">
        <w:trPr>
          <w:trHeight w:val="426"/>
        </w:trPr>
        <w:tc>
          <w:tcPr>
            <w:tcW w:w="45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9D096" w14:textId="2DD4DE3D" w:rsidR="00946D01" w:rsidRPr="0086469B" w:rsidRDefault="00C70FE3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>
              <w:rPr>
                <w:rFonts w:asciiTheme="minorHAnsi" w:eastAsia="Times New Roman" w:hAnsiTheme="minorHAnsi" w:cstheme="minorHAnsi"/>
                <w:lang w:val="de-CH" w:eastAsia="de-CH"/>
              </w:rPr>
              <w:t>Dokumentstruktur erstellt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53E070" w14:textId="698C6255" w:rsidR="00946D01" w:rsidRPr="0086469B" w:rsidRDefault="00FF0394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Joao Correia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D5E948" w14:textId="19293A7C" w:rsidR="00946D01" w:rsidRPr="0086469B" w:rsidRDefault="00E34851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>
              <w:rPr>
                <w:rFonts w:asciiTheme="minorHAnsi" w:eastAsia="Times New Roman" w:hAnsiTheme="minorHAnsi" w:cstheme="minorHAnsi"/>
                <w:lang w:val="de-CH" w:eastAsia="de-CH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63124D" w14:textId="375649B5" w:rsidR="00946D01" w:rsidRPr="0086469B" w:rsidRDefault="00E34851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>
              <w:rPr>
                <w:rFonts w:asciiTheme="minorHAnsi" w:eastAsia="Times New Roman" w:hAnsiTheme="minorHAnsi" w:cstheme="minorHAnsi"/>
                <w:lang w:val="de-CH" w:eastAsia="de-CH"/>
              </w:rPr>
              <w:t>0.3</w:t>
            </w:r>
          </w:p>
        </w:tc>
      </w:tr>
      <w:tr w:rsidR="00946D01" w:rsidRPr="0086469B" w14:paraId="5D08BCEC" w14:textId="77777777" w:rsidTr="00FF0394">
        <w:trPr>
          <w:trHeight w:val="426"/>
        </w:trPr>
        <w:tc>
          <w:tcPr>
            <w:tcW w:w="45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64844" w14:textId="4EAEE80A" w:rsidR="00946D01" w:rsidRPr="0086469B" w:rsidRDefault="00946D01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AF2B5A" w14:textId="49A554E8" w:rsidR="00946D01" w:rsidRPr="0086469B" w:rsidRDefault="00FF0394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Joao Correia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1EDC95" w14:textId="6C306B8F" w:rsidR="00946D01" w:rsidRPr="0086469B" w:rsidRDefault="00946D01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012583" w14:textId="7DB00707" w:rsidR="00946D01" w:rsidRPr="0086469B" w:rsidRDefault="00946D01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</w:tr>
      <w:tr w:rsidR="000B040C" w:rsidRPr="0086469B" w14:paraId="57EDC327" w14:textId="77777777" w:rsidTr="00FF0394">
        <w:trPr>
          <w:trHeight w:val="426"/>
        </w:trPr>
        <w:tc>
          <w:tcPr>
            <w:tcW w:w="45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6060D" w14:textId="490B6853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b/>
                <w:bCs/>
                <w:lang w:val="de-CH" w:eastAsia="de-CH"/>
              </w:rPr>
              <w:t>Total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32738" w14:textId="445A42EA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46AFB" w14:textId="09454AA9" w:rsidR="000B040C" w:rsidRPr="0086469B" w:rsidRDefault="000B040C" w:rsidP="00FF0394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18FEA5" w14:textId="7B026E9E" w:rsidR="000B040C" w:rsidRPr="0086469B" w:rsidRDefault="000B040C" w:rsidP="00FF0394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</w:tr>
      <w:tr w:rsidR="000B040C" w:rsidRPr="0086469B" w14:paraId="55CA856A" w14:textId="77777777" w:rsidTr="002A60F7">
        <w:trPr>
          <w:trHeight w:val="638"/>
        </w:trPr>
        <w:tc>
          <w:tcPr>
            <w:tcW w:w="45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48662" w14:textId="233F9223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Abweichungen Soll / Ist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447ED" w14:textId="3BAF04DC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81F45" w14:textId="695D4F10" w:rsidR="000B040C" w:rsidRPr="0086469B" w:rsidRDefault="000B040C" w:rsidP="000B040C">
            <w:pPr>
              <w:spacing w:after="0" w:line="240" w:lineRule="auto"/>
              <w:jc w:val="right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764818B" w14:textId="21C6D65D" w:rsidR="000B040C" w:rsidRPr="0086469B" w:rsidRDefault="000B040C" w:rsidP="000B040C">
            <w:pPr>
              <w:spacing w:after="0" w:line="240" w:lineRule="auto"/>
              <w:jc w:val="right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</w:tr>
      <w:tr w:rsidR="000B040C" w:rsidRPr="0086469B" w14:paraId="0E173772" w14:textId="77777777" w:rsidTr="00FF0394">
        <w:trPr>
          <w:trHeight w:val="403"/>
        </w:trPr>
        <w:tc>
          <w:tcPr>
            <w:tcW w:w="876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B177603" w14:textId="119ED2D4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Probleme</w:t>
            </w:r>
          </w:p>
        </w:tc>
      </w:tr>
      <w:tr w:rsidR="000B040C" w:rsidRPr="0086469B" w14:paraId="1E380B7C" w14:textId="77777777" w:rsidTr="00FF0394">
        <w:trPr>
          <w:trHeight w:val="437"/>
        </w:trPr>
        <w:tc>
          <w:tcPr>
            <w:tcW w:w="876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6C889" w14:textId="308B7BE1" w:rsidR="000B040C" w:rsidRPr="0086469B" w:rsidRDefault="00E34851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>
              <w:rPr>
                <w:rFonts w:asciiTheme="minorHAnsi" w:eastAsia="Times New Roman" w:hAnsiTheme="minorHAnsi" w:cstheme="minorHAnsi"/>
                <w:lang w:val="de-CH" w:eastAsia="de-CH"/>
              </w:rPr>
              <w:t>Dokumentation war noch nicht bereit zu den Starts, ich musste sie noch vom letzten Projekt abändern</w:t>
            </w:r>
          </w:p>
        </w:tc>
      </w:tr>
      <w:tr w:rsidR="000B040C" w:rsidRPr="0086469B" w14:paraId="6B309B9F" w14:textId="77777777" w:rsidTr="00FF0394">
        <w:trPr>
          <w:trHeight w:val="403"/>
        </w:trPr>
        <w:tc>
          <w:tcPr>
            <w:tcW w:w="876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71D541C" w14:textId="55AE0FBE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Hilfestellung</w:t>
            </w:r>
          </w:p>
        </w:tc>
      </w:tr>
      <w:tr w:rsidR="000B040C" w:rsidRPr="0086469B" w14:paraId="1F26F35C" w14:textId="77777777" w:rsidTr="00FF0394">
        <w:trPr>
          <w:trHeight w:val="580"/>
        </w:trPr>
        <w:tc>
          <w:tcPr>
            <w:tcW w:w="876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F20B7" w14:textId="3EDDF6D9" w:rsidR="00185A1D" w:rsidRPr="0086469B" w:rsidRDefault="00E34851" w:rsidP="002A60F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>
              <w:rPr>
                <w:rFonts w:asciiTheme="minorHAnsi" w:eastAsia="Times New Roman" w:hAnsiTheme="minorHAnsi" w:cstheme="minorHAnsi"/>
                <w:lang w:val="de-CH" w:eastAsia="de-CH"/>
              </w:rPr>
              <w:t>Grundsätzliche Struktur wurde vom Projekt 120 genommen, Inhalt selbst wurde entfernt</w:t>
            </w:r>
          </w:p>
        </w:tc>
      </w:tr>
      <w:tr w:rsidR="000B040C" w:rsidRPr="0086469B" w14:paraId="6873E63B" w14:textId="77777777" w:rsidTr="00FF0394">
        <w:trPr>
          <w:trHeight w:val="426"/>
        </w:trPr>
        <w:tc>
          <w:tcPr>
            <w:tcW w:w="876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452D2F6" w14:textId="150ACA96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Reflexion</w:t>
            </w:r>
          </w:p>
        </w:tc>
      </w:tr>
      <w:tr w:rsidR="000B040C" w:rsidRPr="0086469B" w14:paraId="5A53B7D9" w14:textId="77777777" w:rsidTr="00FF0394">
        <w:trPr>
          <w:trHeight w:val="562"/>
        </w:trPr>
        <w:tc>
          <w:tcPr>
            <w:tcW w:w="876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544E7C" w14:textId="6BDAFB4A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</w:tr>
      <w:tr w:rsidR="000B040C" w:rsidRPr="0086469B" w14:paraId="7A76C120" w14:textId="77777777" w:rsidTr="00FF0394">
        <w:trPr>
          <w:trHeight w:val="426"/>
        </w:trPr>
        <w:tc>
          <w:tcPr>
            <w:tcW w:w="876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8C0E0A3" w14:textId="79EEC58C" w:rsidR="000B040C" w:rsidRPr="0086469B" w:rsidRDefault="000B040C" w:rsidP="000B040C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  <w:r w:rsidRPr="0086469B">
              <w:rPr>
                <w:rFonts w:asciiTheme="minorHAnsi" w:eastAsia="Times New Roman" w:hAnsiTheme="minorHAnsi" w:cstheme="minorHAnsi"/>
                <w:lang w:val="de-CH" w:eastAsia="de-CH"/>
              </w:rPr>
              <w:t>Nächste Schritte</w:t>
            </w:r>
          </w:p>
        </w:tc>
      </w:tr>
      <w:tr w:rsidR="000B040C" w:rsidRPr="0086469B" w14:paraId="677CFEF7" w14:textId="77777777" w:rsidTr="00FF0394">
        <w:trPr>
          <w:trHeight w:val="426"/>
        </w:trPr>
        <w:tc>
          <w:tcPr>
            <w:tcW w:w="876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DBE8C1" w14:textId="4AE72D6F" w:rsidR="000B040C" w:rsidRPr="0086469B" w:rsidRDefault="000B040C" w:rsidP="000A4E00">
            <w:pPr>
              <w:keepNext/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lang w:val="de-CH" w:eastAsia="de-CH"/>
              </w:rPr>
            </w:pPr>
          </w:p>
        </w:tc>
      </w:tr>
    </w:tbl>
    <w:p w14:paraId="586AB5E7" w14:textId="6B4ED24B" w:rsidR="002A60F7" w:rsidRPr="0086469B" w:rsidRDefault="00946D01" w:rsidP="002A60F7">
      <w:pPr>
        <w:rPr>
          <w:lang w:val="de-CH"/>
        </w:rPr>
      </w:pPr>
      <w:r w:rsidRPr="0086469B">
        <w:rPr>
          <w:rFonts w:asciiTheme="minorHAnsi" w:hAnsiTheme="minorHAnsi" w:cstheme="minorHAnsi"/>
          <w:lang w:val="de-CH"/>
        </w:rPr>
        <w:br w:type="page"/>
      </w:r>
    </w:p>
    <w:p w14:paraId="52953528" w14:textId="6B0B143F" w:rsidR="00E154F5" w:rsidRPr="0086469B" w:rsidRDefault="00D65E8F" w:rsidP="002A60F7">
      <w:pPr>
        <w:rPr>
          <w:lang w:val="de-CH"/>
        </w:rPr>
      </w:pPr>
      <w:r w:rsidRPr="0086469B">
        <w:rPr>
          <w:lang w:val="de-CH"/>
        </w:rPr>
        <w:lastRenderedPageBreak/>
        <w:t>Verzeichnisse</w:t>
      </w:r>
    </w:p>
    <w:p w14:paraId="5DC55D0A" w14:textId="649F6FD8" w:rsidR="00D65E8F" w:rsidRPr="0086469B" w:rsidRDefault="00D65E8F" w:rsidP="00D65E8F">
      <w:pPr>
        <w:pStyle w:val="berschrift2"/>
        <w:rPr>
          <w:lang w:val="de-CH"/>
        </w:rPr>
      </w:pPr>
      <w:bookmarkStart w:id="15" w:name="_Toc97107577"/>
      <w:r w:rsidRPr="0086469B">
        <w:rPr>
          <w:lang w:val="de-CH"/>
        </w:rPr>
        <w:t>Tabellen Verzeichnis</w:t>
      </w:r>
      <w:bookmarkEnd w:id="15"/>
    </w:p>
    <w:p w14:paraId="16689EA4" w14:textId="10C67464" w:rsidR="009D0395" w:rsidRPr="0086469B" w:rsidRDefault="00D335A4" w:rsidP="00763C53">
      <w:pPr>
        <w:pStyle w:val="Abbildungsverzeichni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val="de-CH" w:eastAsia="de-CH"/>
        </w:rPr>
      </w:pPr>
      <w:r w:rsidRPr="0086469B">
        <w:rPr>
          <w:lang w:val="de-CH"/>
        </w:rPr>
        <w:fldChar w:fldCharType="begin"/>
      </w:r>
      <w:r w:rsidRPr="0086469B">
        <w:rPr>
          <w:lang w:val="de-CH"/>
        </w:rPr>
        <w:instrText xml:space="preserve"> TOC \h \z \c "Tabelle" </w:instrText>
      </w:r>
      <w:r w:rsidRPr="0086469B">
        <w:rPr>
          <w:lang w:val="de-CH"/>
        </w:rPr>
        <w:fldChar w:fldCharType="separate"/>
      </w:r>
    </w:p>
    <w:p w14:paraId="1273DDB3" w14:textId="469AB0A6" w:rsidR="00D65E8F" w:rsidRPr="0086469B" w:rsidRDefault="00D335A4" w:rsidP="00D65E8F">
      <w:pPr>
        <w:ind w:left="718"/>
        <w:rPr>
          <w:lang w:val="de-CH"/>
        </w:rPr>
      </w:pPr>
      <w:r w:rsidRPr="0086469B">
        <w:rPr>
          <w:lang w:val="de-CH"/>
        </w:rPr>
        <w:fldChar w:fldCharType="end"/>
      </w:r>
    </w:p>
    <w:p w14:paraId="3F6D65F3" w14:textId="1223668F" w:rsidR="00D65E8F" w:rsidRPr="0086469B" w:rsidRDefault="00582620" w:rsidP="00D65E8F">
      <w:pPr>
        <w:pStyle w:val="berschrift2"/>
        <w:rPr>
          <w:lang w:val="de-CH"/>
        </w:rPr>
      </w:pPr>
      <w:bookmarkStart w:id="16" w:name="_Toc97107578"/>
      <w:r w:rsidRPr="0086469B">
        <w:rPr>
          <w:lang w:val="de-CH"/>
        </w:rPr>
        <w:t>Abbildungsv</w:t>
      </w:r>
      <w:r w:rsidR="00D65E8F" w:rsidRPr="0086469B">
        <w:rPr>
          <w:lang w:val="de-CH"/>
        </w:rPr>
        <w:t>erzeichnis</w:t>
      </w:r>
      <w:bookmarkEnd w:id="16"/>
    </w:p>
    <w:p w14:paraId="0DC1C0DA" w14:textId="2500C73B" w:rsidR="00D65E8F" w:rsidRPr="0086469B" w:rsidRDefault="00D65E8F" w:rsidP="00763C53">
      <w:pPr>
        <w:pStyle w:val="Abbildungsverzeichnis"/>
        <w:tabs>
          <w:tab w:val="right" w:leader="dot" w:pos="9016"/>
        </w:tabs>
        <w:rPr>
          <w:lang w:val="de-CH"/>
        </w:rPr>
      </w:pPr>
    </w:p>
    <w:p w14:paraId="29E7E1AD" w14:textId="77777777" w:rsidR="002A60F7" w:rsidRPr="0086469B" w:rsidRDefault="002A60F7" w:rsidP="002A60F7">
      <w:pPr>
        <w:rPr>
          <w:lang w:val="de-CH" w:eastAsia="de-CH"/>
        </w:rPr>
      </w:pPr>
    </w:p>
    <w:sectPr w:rsidR="002A60F7" w:rsidRPr="0086469B" w:rsidSect="001443B4">
      <w:pgSz w:w="11906" w:h="16838" w:code="9"/>
      <w:pgMar w:top="1440" w:right="1440" w:bottom="1440" w:left="1440" w:header="709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5715" w14:textId="77777777" w:rsidR="00423B25" w:rsidRDefault="00423B25" w:rsidP="00F0405D">
      <w:pPr>
        <w:spacing w:after="0" w:line="240" w:lineRule="auto"/>
      </w:pPr>
      <w:r>
        <w:separator/>
      </w:r>
    </w:p>
  </w:endnote>
  <w:endnote w:type="continuationSeparator" w:id="0">
    <w:p w14:paraId="72A96F5F" w14:textId="77777777" w:rsidR="00423B25" w:rsidRDefault="00423B25" w:rsidP="00F0405D">
      <w:pPr>
        <w:spacing w:after="0" w:line="240" w:lineRule="auto"/>
      </w:pPr>
      <w:r>
        <w:continuationSeparator/>
      </w:r>
    </w:p>
  </w:endnote>
  <w:endnote w:type="continuationNotice" w:id="1">
    <w:p w14:paraId="6DA57496" w14:textId="77777777" w:rsidR="00423B25" w:rsidRDefault="00423B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940511"/>
      <w:docPartObj>
        <w:docPartGallery w:val="Page Numbers (Bottom of Page)"/>
        <w:docPartUnique/>
      </w:docPartObj>
    </w:sdtPr>
    <w:sdtEndPr/>
    <w:sdtContent>
      <w:p w14:paraId="4AB4B71C" w14:textId="154FE0E4" w:rsidR="008E0720" w:rsidRDefault="008E072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BA38C4F" w14:textId="547926E8" w:rsidR="00F34AF3" w:rsidRDefault="00F34AF3" w:rsidP="00F34AF3">
    <w:pPr>
      <w:pStyle w:val="Fuzeile"/>
      <w:tabs>
        <w:tab w:val="clear" w:pos="4513"/>
        <w:tab w:val="clear" w:pos="9026"/>
        <w:tab w:val="left" w:pos="90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8A37" w14:textId="77777777" w:rsidR="00423B25" w:rsidRDefault="00423B25" w:rsidP="00F0405D">
      <w:pPr>
        <w:spacing w:after="0" w:line="240" w:lineRule="auto"/>
      </w:pPr>
      <w:bookmarkStart w:id="0" w:name="_Hlk88559692"/>
      <w:bookmarkEnd w:id="0"/>
      <w:r>
        <w:separator/>
      </w:r>
    </w:p>
  </w:footnote>
  <w:footnote w:type="continuationSeparator" w:id="0">
    <w:p w14:paraId="2F5F5925" w14:textId="77777777" w:rsidR="00423B25" w:rsidRDefault="00423B25" w:rsidP="00F0405D">
      <w:pPr>
        <w:spacing w:after="0" w:line="240" w:lineRule="auto"/>
      </w:pPr>
      <w:r>
        <w:continuationSeparator/>
      </w:r>
    </w:p>
  </w:footnote>
  <w:footnote w:type="continuationNotice" w:id="1">
    <w:p w14:paraId="247985D4" w14:textId="77777777" w:rsidR="00423B25" w:rsidRDefault="00423B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7371" w14:textId="57C7602A" w:rsidR="00F34AF3" w:rsidRDefault="008E0720">
    <w:pPr>
      <w:pStyle w:val="Kopfzeile"/>
    </w:pPr>
    <w:r>
      <w:t>Joao Correia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C70FE3">
      <w:rPr>
        <w:noProof/>
      </w:rPr>
      <w:t>2. March 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86C"/>
    <w:multiLevelType w:val="hybridMultilevel"/>
    <w:tmpl w:val="67D498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28D3"/>
    <w:multiLevelType w:val="hybridMultilevel"/>
    <w:tmpl w:val="B2D412F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064F3"/>
    <w:multiLevelType w:val="hybridMultilevel"/>
    <w:tmpl w:val="7A1E6518"/>
    <w:lvl w:ilvl="0" w:tplc="08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0E1615F2"/>
    <w:multiLevelType w:val="hybridMultilevel"/>
    <w:tmpl w:val="11123C8A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2D9A"/>
    <w:multiLevelType w:val="hybridMultilevel"/>
    <w:tmpl w:val="4B6C0494"/>
    <w:lvl w:ilvl="0" w:tplc="08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133931F6"/>
    <w:multiLevelType w:val="hybridMultilevel"/>
    <w:tmpl w:val="AA169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132B0"/>
    <w:multiLevelType w:val="hybridMultilevel"/>
    <w:tmpl w:val="AE8A8A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5D3F"/>
    <w:multiLevelType w:val="hybridMultilevel"/>
    <w:tmpl w:val="8C66C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E3746"/>
    <w:multiLevelType w:val="hybridMultilevel"/>
    <w:tmpl w:val="87241710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1A223B3C"/>
    <w:multiLevelType w:val="hybridMultilevel"/>
    <w:tmpl w:val="59E037D0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703AC"/>
    <w:multiLevelType w:val="hybridMultilevel"/>
    <w:tmpl w:val="01905C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9287C"/>
    <w:multiLevelType w:val="hybridMultilevel"/>
    <w:tmpl w:val="D33653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AF4668"/>
    <w:multiLevelType w:val="hybridMultilevel"/>
    <w:tmpl w:val="0104467E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0217"/>
    <w:multiLevelType w:val="hybridMultilevel"/>
    <w:tmpl w:val="A9BADE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959E2"/>
    <w:multiLevelType w:val="hybridMultilevel"/>
    <w:tmpl w:val="E04428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72EA"/>
    <w:multiLevelType w:val="hybridMultilevel"/>
    <w:tmpl w:val="70EEEC72"/>
    <w:lvl w:ilvl="0" w:tplc="696EF6C4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83F17"/>
    <w:multiLevelType w:val="hybridMultilevel"/>
    <w:tmpl w:val="1034187E"/>
    <w:lvl w:ilvl="0" w:tplc="08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4D2706C9"/>
    <w:multiLevelType w:val="hybridMultilevel"/>
    <w:tmpl w:val="B8E48812"/>
    <w:lvl w:ilvl="0" w:tplc="8F7E47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FE66A32"/>
    <w:multiLevelType w:val="hybridMultilevel"/>
    <w:tmpl w:val="B864644A"/>
    <w:lvl w:ilvl="0" w:tplc="08070001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Arial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Symbol" w:hAnsi="Symbol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Calibri Light" w:hAnsi="Calibri Light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Arial" w:hAnsi="Arial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Symbol" w:hAnsi="Symbol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Calibri Light" w:hAnsi="Calibri Light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Arial" w:hAnsi="Arial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Symbol" w:hAnsi="Symbol" w:hint="default"/>
      </w:rPr>
    </w:lvl>
  </w:abstractNum>
  <w:abstractNum w:abstractNumId="19" w15:restartNumberingAfterBreak="0">
    <w:nsid w:val="518A5DD6"/>
    <w:multiLevelType w:val="hybridMultilevel"/>
    <w:tmpl w:val="42402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D1DC4"/>
    <w:multiLevelType w:val="hybridMultilevel"/>
    <w:tmpl w:val="D0D6178A"/>
    <w:lvl w:ilvl="0" w:tplc="BBC057F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ourier New" w:eastAsiaTheme="minorHAnsi" w:hAnsi="Courier Ne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A5232C7"/>
    <w:multiLevelType w:val="hybridMultilevel"/>
    <w:tmpl w:val="605E4A1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7E579E"/>
    <w:multiLevelType w:val="hybridMultilevel"/>
    <w:tmpl w:val="20FE03DE"/>
    <w:lvl w:ilvl="0" w:tplc="08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4" w15:restartNumberingAfterBreak="0">
    <w:nsid w:val="6448756E"/>
    <w:multiLevelType w:val="hybridMultilevel"/>
    <w:tmpl w:val="8BDE469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23EDC"/>
    <w:multiLevelType w:val="hybridMultilevel"/>
    <w:tmpl w:val="9DD45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06797"/>
    <w:multiLevelType w:val="hybridMultilevel"/>
    <w:tmpl w:val="9E686C18"/>
    <w:lvl w:ilvl="0" w:tplc="78DC17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744D9"/>
    <w:multiLevelType w:val="multilevel"/>
    <w:tmpl w:val="2442722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  <w:rPr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6846EA3"/>
    <w:multiLevelType w:val="hybridMultilevel"/>
    <w:tmpl w:val="46268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74946"/>
    <w:multiLevelType w:val="hybridMultilevel"/>
    <w:tmpl w:val="B28644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50B68"/>
    <w:multiLevelType w:val="hybridMultilevel"/>
    <w:tmpl w:val="A0464FC0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B011BF4"/>
    <w:multiLevelType w:val="hybridMultilevel"/>
    <w:tmpl w:val="48846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C15D6"/>
    <w:multiLevelType w:val="hybridMultilevel"/>
    <w:tmpl w:val="D62AAD0E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21"/>
  </w:num>
  <w:num w:numId="3">
    <w:abstractNumId w:val="27"/>
  </w:num>
  <w:num w:numId="4">
    <w:abstractNumId w:val="8"/>
  </w:num>
  <w:num w:numId="5">
    <w:abstractNumId w:val="15"/>
  </w:num>
  <w:num w:numId="6">
    <w:abstractNumId w:val="28"/>
  </w:num>
  <w:num w:numId="7">
    <w:abstractNumId w:val="9"/>
  </w:num>
  <w:num w:numId="8">
    <w:abstractNumId w:val="12"/>
  </w:num>
  <w:num w:numId="9">
    <w:abstractNumId w:val="19"/>
  </w:num>
  <w:num w:numId="10">
    <w:abstractNumId w:val="6"/>
  </w:num>
  <w:num w:numId="11">
    <w:abstractNumId w:val="29"/>
  </w:num>
  <w:num w:numId="12">
    <w:abstractNumId w:val="14"/>
  </w:num>
  <w:num w:numId="13">
    <w:abstractNumId w:val="1"/>
  </w:num>
  <w:num w:numId="14">
    <w:abstractNumId w:val="7"/>
  </w:num>
  <w:num w:numId="15">
    <w:abstractNumId w:val="25"/>
  </w:num>
  <w:num w:numId="16">
    <w:abstractNumId w:val="26"/>
  </w:num>
  <w:num w:numId="17">
    <w:abstractNumId w:val="31"/>
  </w:num>
  <w:num w:numId="18">
    <w:abstractNumId w:val="16"/>
  </w:num>
  <w:num w:numId="19">
    <w:abstractNumId w:val="4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32"/>
  </w:num>
  <w:num w:numId="23">
    <w:abstractNumId w:val="3"/>
  </w:num>
  <w:num w:numId="24">
    <w:abstractNumId w:val="24"/>
  </w:num>
  <w:num w:numId="25">
    <w:abstractNumId w:val="11"/>
  </w:num>
  <w:num w:numId="26">
    <w:abstractNumId w:val="33"/>
  </w:num>
  <w:num w:numId="27">
    <w:abstractNumId w:val="10"/>
  </w:num>
  <w:num w:numId="28">
    <w:abstractNumId w:val="17"/>
  </w:num>
  <w:num w:numId="29">
    <w:abstractNumId w:val="20"/>
  </w:num>
  <w:num w:numId="30">
    <w:abstractNumId w:val="0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13"/>
  </w:num>
  <w:num w:numId="34">
    <w:abstractNumId w:val="30"/>
  </w:num>
  <w:num w:numId="35">
    <w:abstractNumId w:val="23"/>
  </w:num>
  <w:num w:numId="3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3C"/>
    <w:rsid w:val="00000D20"/>
    <w:rsid w:val="000019E1"/>
    <w:rsid w:val="00001CB3"/>
    <w:rsid w:val="00001F09"/>
    <w:rsid w:val="00003150"/>
    <w:rsid w:val="000039D1"/>
    <w:rsid w:val="00006248"/>
    <w:rsid w:val="000062F4"/>
    <w:rsid w:val="000069F6"/>
    <w:rsid w:val="00006F5C"/>
    <w:rsid w:val="00007381"/>
    <w:rsid w:val="00007437"/>
    <w:rsid w:val="000079E6"/>
    <w:rsid w:val="0001025D"/>
    <w:rsid w:val="000103BC"/>
    <w:rsid w:val="000107A1"/>
    <w:rsid w:val="000109AB"/>
    <w:rsid w:val="00010EEE"/>
    <w:rsid w:val="00011396"/>
    <w:rsid w:val="00011428"/>
    <w:rsid w:val="000116F6"/>
    <w:rsid w:val="000121E1"/>
    <w:rsid w:val="00012313"/>
    <w:rsid w:val="00012B82"/>
    <w:rsid w:val="00013D3A"/>
    <w:rsid w:val="00015876"/>
    <w:rsid w:val="000166F6"/>
    <w:rsid w:val="00017315"/>
    <w:rsid w:val="000175CD"/>
    <w:rsid w:val="000175FD"/>
    <w:rsid w:val="00020CA2"/>
    <w:rsid w:val="00020DDA"/>
    <w:rsid w:val="0002154D"/>
    <w:rsid w:val="000219A1"/>
    <w:rsid w:val="00021A98"/>
    <w:rsid w:val="00021FF0"/>
    <w:rsid w:val="000221D9"/>
    <w:rsid w:val="00022DED"/>
    <w:rsid w:val="000230A2"/>
    <w:rsid w:val="00023445"/>
    <w:rsid w:val="00023580"/>
    <w:rsid w:val="000238C2"/>
    <w:rsid w:val="00023C8E"/>
    <w:rsid w:val="00024BE7"/>
    <w:rsid w:val="00025972"/>
    <w:rsid w:val="00027759"/>
    <w:rsid w:val="0003023C"/>
    <w:rsid w:val="00030247"/>
    <w:rsid w:val="000304A6"/>
    <w:rsid w:val="00030F1E"/>
    <w:rsid w:val="0003168E"/>
    <w:rsid w:val="00032531"/>
    <w:rsid w:val="00032B0A"/>
    <w:rsid w:val="00032FF4"/>
    <w:rsid w:val="00034C21"/>
    <w:rsid w:val="0003511A"/>
    <w:rsid w:val="000353C3"/>
    <w:rsid w:val="0003604B"/>
    <w:rsid w:val="000361CC"/>
    <w:rsid w:val="00036301"/>
    <w:rsid w:val="00036DD4"/>
    <w:rsid w:val="000409D4"/>
    <w:rsid w:val="00041112"/>
    <w:rsid w:val="00041C8B"/>
    <w:rsid w:val="00041DFF"/>
    <w:rsid w:val="00042C2F"/>
    <w:rsid w:val="00043A06"/>
    <w:rsid w:val="000458CA"/>
    <w:rsid w:val="00045A4B"/>
    <w:rsid w:val="00045CF7"/>
    <w:rsid w:val="00045DA7"/>
    <w:rsid w:val="0004608A"/>
    <w:rsid w:val="0004630D"/>
    <w:rsid w:val="00046DFD"/>
    <w:rsid w:val="000501E5"/>
    <w:rsid w:val="0005094F"/>
    <w:rsid w:val="00050C30"/>
    <w:rsid w:val="000511A6"/>
    <w:rsid w:val="000515A2"/>
    <w:rsid w:val="000523C4"/>
    <w:rsid w:val="00053AC2"/>
    <w:rsid w:val="00053BA9"/>
    <w:rsid w:val="00054386"/>
    <w:rsid w:val="0005533F"/>
    <w:rsid w:val="000555CE"/>
    <w:rsid w:val="000564B5"/>
    <w:rsid w:val="00056A04"/>
    <w:rsid w:val="00056D54"/>
    <w:rsid w:val="000573D3"/>
    <w:rsid w:val="00057D38"/>
    <w:rsid w:val="00057EAA"/>
    <w:rsid w:val="00057FE9"/>
    <w:rsid w:val="000611F0"/>
    <w:rsid w:val="0006126B"/>
    <w:rsid w:val="0006178F"/>
    <w:rsid w:val="00061AF8"/>
    <w:rsid w:val="00061C15"/>
    <w:rsid w:val="00062E5E"/>
    <w:rsid w:val="00062E81"/>
    <w:rsid w:val="00063DD9"/>
    <w:rsid w:val="00064AE3"/>
    <w:rsid w:val="00065ABB"/>
    <w:rsid w:val="00067313"/>
    <w:rsid w:val="000705B5"/>
    <w:rsid w:val="00070B9D"/>
    <w:rsid w:val="00070BEA"/>
    <w:rsid w:val="00070E8A"/>
    <w:rsid w:val="00071465"/>
    <w:rsid w:val="00071673"/>
    <w:rsid w:val="000716DC"/>
    <w:rsid w:val="00071AC9"/>
    <w:rsid w:val="000729EE"/>
    <w:rsid w:val="00072DEB"/>
    <w:rsid w:val="00073895"/>
    <w:rsid w:val="00074195"/>
    <w:rsid w:val="00074425"/>
    <w:rsid w:val="00074F32"/>
    <w:rsid w:val="00075F8D"/>
    <w:rsid w:val="00076E35"/>
    <w:rsid w:val="0007730E"/>
    <w:rsid w:val="0007758E"/>
    <w:rsid w:val="000776E7"/>
    <w:rsid w:val="00080140"/>
    <w:rsid w:val="000807CE"/>
    <w:rsid w:val="0008088C"/>
    <w:rsid w:val="000808FF"/>
    <w:rsid w:val="00080C58"/>
    <w:rsid w:val="000811DF"/>
    <w:rsid w:val="000819BD"/>
    <w:rsid w:val="00081D62"/>
    <w:rsid w:val="0008201C"/>
    <w:rsid w:val="0008212E"/>
    <w:rsid w:val="00083090"/>
    <w:rsid w:val="00083BC9"/>
    <w:rsid w:val="00084043"/>
    <w:rsid w:val="000848E2"/>
    <w:rsid w:val="000856F6"/>
    <w:rsid w:val="00085776"/>
    <w:rsid w:val="00085B59"/>
    <w:rsid w:val="00086960"/>
    <w:rsid w:val="00086B8F"/>
    <w:rsid w:val="00086F56"/>
    <w:rsid w:val="000879C5"/>
    <w:rsid w:val="00087A35"/>
    <w:rsid w:val="00090C64"/>
    <w:rsid w:val="0009128A"/>
    <w:rsid w:val="00091484"/>
    <w:rsid w:val="000918B8"/>
    <w:rsid w:val="00091E6D"/>
    <w:rsid w:val="0009207F"/>
    <w:rsid w:val="00092B1F"/>
    <w:rsid w:val="0009358D"/>
    <w:rsid w:val="000937D9"/>
    <w:rsid w:val="00094617"/>
    <w:rsid w:val="00095EBE"/>
    <w:rsid w:val="0009675D"/>
    <w:rsid w:val="00097358"/>
    <w:rsid w:val="00097472"/>
    <w:rsid w:val="00097516"/>
    <w:rsid w:val="000A0817"/>
    <w:rsid w:val="000A18D0"/>
    <w:rsid w:val="000A2E1D"/>
    <w:rsid w:val="000A303F"/>
    <w:rsid w:val="000A3A54"/>
    <w:rsid w:val="000A47D3"/>
    <w:rsid w:val="000A497D"/>
    <w:rsid w:val="000A4E00"/>
    <w:rsid w:val="000A5566"/>
    <w:rsid w:val="000A59D1"/>
    <w:rsid w:val="000A5EC9"/>
    <w:rsid w:val="000A6F15"/>
    <w:rsid w:val="000A72C2"/>
    <w:rsid w:val="000A7349"/>
    <w:rsid w:val="000A796B"/>
    <w:rsid w:val="000B040C"/>
    <w:rsid w:val="000B041A"/>
    <w:rsid w:val="000B081D"/>
    <w:rsid w:val="000B0986"/>
    <w:rsid w:val="000B0A0C"/>
    <w:rsid w:val="000B195A"/>
    <w:rsid w:val="000B1C8D"/>
    <w:rsid w:val="000B1DAB"/>
    <w:rsid w:val="000B2556"/>
    <w:rsid w:val="000B28F8"/>
    <w:rsid w:val="000B2DD1"/>
    <w:rsid w:val="000B32A3"/>
    <w:rsid w:val="000B38DA"/>
    <w:rsid w:val="000B3C8C"/>
    <w:rsid w:val="000B48BC"/>
    <w:rsid w:val="000B57F2"/>
    <w:rsid w:val="000B6920"/>
    <w:rsid w:val="000B75A2"/>
    <w:rsid w:val="000B76E6"/>
    <w:rsid w:val="000C0127"/>
    <w:rsid w:val="000C0301"/>
    <w:rsid w:val="000C0569"/>
    <w:rsid w:val="000C0CB6"/>
    <w:rsid w:val="000C1893"/>
    <w:rsid w:val="000C1CD7"/>
    <w:rsid w:val="000C1DA0"/>
    <w:rsid w:val="000C25BF"/>
    <w:rsid w:val="000C3BDC"/>
    <w:rsid w:val="000C4A0A"/>
    <w:rsid w:val="000C5940"/>
    <w:rsid w:val="000C5941"/>
    <w:rsid w:val="000C5F0C"/>
    <w:rsid w:val="000C5FAB"/>
    <w:rsid w:val="000C61AE"/>
    <w:rsid w:val="000C693B"/>
    <w:rsid w:val="000C69D4"/>
    <w:rsid w:val="000C7108"/>
    <w:rsid w:val="000C7B59"/>
    <w:rsid w:val="000D0C2D"/>
    <w:rsid w:val="000D1FC2"/>
    <w:rsid w:val="000D2165"/>
    <w:rsid w:val="000D29B8"/>
    <w:rsid w:val="000D2E2B"/>
    <w:rsid w:val="000D33EA"/>
    <w:rsid w:val="000D3705"/>
    <w:rsid w:val="000D39F6"/>
    <w:rsid w:val="000D39FF"/>
    <w:rsid w:val="000D4D5C"/>
    <w:rsid w:val="000D5CB2"/>
    <w:rsid w:val="000D6041"/>
    <w:rsid w:val="000E0372"/>
    <w:rsid w:val="000E0479"/>
    <w:rsid w:val="000E19F9"/>
    <w:rsid w:val="000E27E4"/>
    <w:rsid w:val="000E2ED0"/>
    <w:rsid w:val="000E3C3A"/>
    <w:rsid w:val="000E3DEB"/>
    <w:rsid w:val="000E5149"/>
    <w:rsid w:val="000E520A"/>
    <w:rsid w:val="000E67E6"/>
    <w:rsid w:val="000E7174"/>
    <w:rsid w:val="000E760E"/>
    <w:rsid w:val="000E7BD8"/>
    <w:rsid w:val="000E7E00"/>
    <w:rsid w:val="000F1EC1"/>
    <w:rsid w:val="000F23D7"/>
    <w:rsid w:val="000F39AC"/>
    <w:rsid w:val="000F3A08"/>
    <w:rsid w:val="000F3A4A"/>
    <w:rsid w:val="000F3F2C"/>
    <w:rsid w:val="000F4FEE"/>
    <w:rsid w:val="000F5011"/>
    <w:rsid w:val="000F5BD4"/>
    <w:rsid w:val="000F7A9B"/>
    <w:rsid w:val="000F7D28"/>
    <w:rsid w:val="00100CF9"/>
    <w:rsid w:val="0010356A"/>
    <w:rsid w:val="00104805"/>
    <w:rsid w:val="00104E62"/>
    <w:rsid w:val="00104FB3"/>
    <w:rsid w:val="00105610"/>
    <w:rsid w:val="00105754"/>
    <w:rsid w:val="00105E83"/>
    <w:rsid w:val="00106361"/>
    <w:rsid w:val="00106A70"/>
    <w:rsid w:val="00106AF1"/>
    <w:rsid w:val="0010702E"/>
    <w:rsid w:val="0010748C"/>
    <w:rsid w:val="00107F8F"/>
    <w:rsid w:val="00110C5B"/>
    <w:rsid w:val="001111B3"/>
    <w:rsid w:val="001139AC"/>
    <w:rsid w:val="00113F7B"/>
    <w:rsid w:val="001146FB"/>
    <w:rsid w:val="00114C3C"/>
    <w:rsid w:val="00115180"/>
    <w:rsid w:val="00115E91"/>
    <w:rsid w:val="00116147"/>
    <w:rsid w:val="00116303"/>
    <w:rsid w:val="001167D9"/>
    <w:rsid w:val="00116B60"/>
    <w:rsid w:val="00117939"/>
    <w:rsid w:val="00120894"/>
    <w:rsid w:val="00120896"/>
    <w:rsid w:val="00120ABD"/>
    <w:rsid w:val="00120B18"/>
    <w:rsid w:val="00120BB2"/>
    <w:rsid w:val="00120F6D"/>
    <w:rsid w:val="00121351"/>
    <w:rsid w:val="001221F5"/>
    <w:rsid w:val="00122269"/>
    <w:rsid w:val="00122BBA"/>
    <w:rsid w:val="00122E90"/>
    <w:rsid w:val="00124A9F"/>
    <w:rsid w:val="00124B08"/>
    <w:rsid w:val="00124F11"/>
    <w:rsid w:val="00125C4A"/>
    <w:rsid w:val="00125D19"/>
    <w:rsid w:val="001267D5"/>
    <w:rsid w:val="001279EB"/>
    <w:rsid w:val="00127AC1"/>
    <w:rsid w:val="001303D2"/>
    <w:rsid w:val="00130E99"/>
    <w:rsid w:val="00131151"/>
    <w:rsid w:val="00131E1E"/>
    <w:rsid w:val="0013250E"/>
    <w:rsid w:val="00132B05"/>
    <w:rsid w:val="0013313B"/>
    <w:rsid w:val="00133D4C"/>
    <w:rsid w:val="00133F02"/>
    <w:rsid w:val="0013461F"/>
    <w:rsid w:val="00134FB5"/>
    <w:rsid w:val="0013555C"/>
    <w:rsid w:val="001358FA"/>
    <w:rsid w:val="00135EC7"/>
    <w:rsid w:val="00136765"/>
    <w:rsid w:val="001408BD"/>
    <w:rsid w:val="0014158D"/>
    <w:rsid w:val="001418AD"/>
    <w:rsid w:val="001421CA"/>
    <w:rsid w:val="00142419"/>
    <w:rsid w:val="001443B4"/>
    <w:rsid w:val="001448FE"/>
    <w:rsid w:val="00144B5B"/>
    <w:rsid w:val="00146D6B"/>
    <w:rsid w:val="00146FBC"/>
    <w:rsid w:val="00147262"/>
    <w:rsid w:val="001479F0"/>
    <w:rsid w:val="001503C7"/>
    <w:rsid w:val="0015046D"/>
    <w:rsid w:val="00150651"/>
    <w:rsid w:val="00150A1A"/>
    <w:rsid w:val="00150B9D"/>
    <w:rsid w:val="00151195"/>
    <w:rsid w:val="001517F9"/>
    <w:rsid w:val="00151C9B"/>
    <w:rsid w:val="0015226A"/>
    <w:rsid w:val="001524B4"/>
    <w:rsid w:val="001534FC"/>
    <w:rsid w:val="0015378D"/>
    <w:rsid w:val="0015390D"/>
    <w:rsid w:val="001539F6"/>
    <w:rsid w:val="00154096"/>
    <w:rsid w:val="00154A7E"/>
    <w:rsid w:val="00154DF4"/>
    <w:rsid w:val="0015541C"/>
    <w:rsid w:val="00155C93"/>
    <w:rsid w:val="00155F2A"/>
    <w:rsid w:val="00156118"/>
    <w:rsid w:val="00156BAE"/>
    <w:rsid w:val="001576C5"/>
    <w:rsid w:val="001578FB"/>
    <w:rsid w:val="00157B4A"/>
    <w:rsid w:val="0016018A"/>
    <w:rsid w:val="001608B0"/>
    <w:rsid w:val="00160F05"/>
    <w:rsid w:val="00160F58"/>
    <w:rsid w:val="00161754"/>
    <w:rsid w:val="00161B6D"/>
    <w:rsid w:val="00162067"/>
    <w:rsid w:val="001629EE"/>
    <w:rsid w:val="00165FFD"/>
    <w:rsid w:val="001667EC"/>
    <w:rsid w:val="001676C7"/>
    <w:rsid w:val="001678E8"/>
    <w:rsid w:val="00167CA1"/>
    <w:rsid w:val="0017045B"/>
    <w:rsid w:val="0017110B"/>
    <w:rsid w:val="001712B8"/>
    <w:rsid w:val="00171385"/>
    <w:rsid w:val="0017154C"/>
    <w:rsid w:val="0017274A"/>
    <w:rsid w:val="0017291D"/>
    <w:rsid w:val="00173437"/>
    <w:rsid w:val="00173440"/>
    <w:rsid w:val="001737A0"/>
    <w:rsid w:val="00173F93"/>
    <w:rsid w:val="00174E80"/>
    <w:rsid w:val="00175E37"/>
    <w:rsid w:val="00175EF5"/>
    <w:rsid w:val="00176B81"/>
    <w:rsid w:val="00177713"/>
    <w:rsid w:val="00177A18"/>
    <w:rsid w:val="00180D2D"/>
    <w:rsid w:val="0018100C"/>
    <w:rsid w:val="001813DD"/>
    <w:rsid w:val="00181585"/>
    <w:rsid w:val="00181DD6"/>
    <w:rsid w:val="00181F7D"/>
    <w:rsid w:val="00182841"/>
    <w:rsid w:val="001829E8"/>
    <w:rsid w:val="001841C1"/>
    <w:rsid w:val="001846E6"/>
    <w:rsid w:val="00184D89"/>
    <w:rsid w:val="00185015"/>
    <w:rsid w:val="00185215"/>
    <w:rsid w:val="00185A1D"/>
    <w:rsid w:val="00186E6B"/>
    <w:rsid w:val="0018726C"/>
    <w:rsid w:val="00187708"/>
    <w:rsid w:val="00190397"/>
    <w:rsid w:val="0019118F"/>
    <w:rsid w:val="0019186A"/>
    <w:rsid w:val="00192A22"/>
    <w:rsid w:val="00193567"/>
    <w:rsid w:val="001935E0"/>
    <w:rsid w:val="00193A6A"/>
    <w:rsid w:val="001946B8"/>
    <w:rsid w:val="001955A6"/>
    <w:rsid w:val="00195646"/>
    <w:rsid w:val="00195707"/>
    <w:rsid w:val="0019625A"/>
    <w:rsid w:val="00196933"/>
    <w:rsid w:val="00196BBD"/>
    <w:rsid w:val="00197FE7"/>
    <w:rsid w:val="001A0025"/>
    <w:rsid w:val="001A0475"/>
    <w:rsid w:val="001A076F"/>
    <w:rsid w:val="001A0929"/>
    <w:rsid w:val="001A1B0C"/>
    <w:rsid w:val="001A27E1"/>
    <w:rsid w:val="001A2AD7"/>
    <w:rsid w:val="001A3089"/>
    <w:rsid w:val="001A3508"/>
    <w:rsid w:val="001A3D59"/>
    <w:rsid w:val="001A51CA"/>
    <w:rsid w:val="001A52D5"/>
    <w:rsid w:val="001A56CF"/>
    <w:rsid w:val="001A58C4"/>
    <w:rsid w:val="001A5B8C"/>
    <w:rsid w:val="001A5D2B"/>
    <w:rsid w:val="001A64C6"/>
    <w:rsid w:val="001A6C56"/>
    <w:rsid w:val="001A72EB"/>
    <w:rsid w:val="001A7BDA"/>
    <w:rsid w:val="001A7FBA"/>
    <w:rsid w:val="001B0891"/>
    <w:rsid w:val="001B0DFF"/>
    <w:rsid w:val="001B11C8"/>
    <w:rsid w:val="001B1934"/>
    <w:rsid w:val="001B1C91"/>
    <w:rsid w:val="001B26BF"/>
    <w:rsid w:val="001B2955"/>
    <w:rsid w:val="001B2B64"/>
    <w:rsid w:val="001B3671"/>
    <w:rsid w:val="001B40C1"/>
    <w:rsid w:val="001B42B0"/>
    <w:rsid w:val="001B494A"/>
    <w:rsid w:val="001B4B39"/>
    <w:rsid w:val="001B580F"/>
    <w:rsid w:val="001B59A8"/>
    <w:rsid w:val="001B5EC0"/>
    <w:rsid w:val="001B6BD8"/>
    <w:rsid w:val="001B721C"/>
    <w:rsid w:val="001B7A78"/>
    <w:rsid w:val="001B7ACD"/>
    <w:rsid w:val="001C0280"/>
    <w:rsid w:val="001C02C0"/>
    <w:rsid w:val="001C1090"/>
    <w:rsid w:val="001C11EB"/>
    <w:rsid w:val="001C17F9"/>
    <w:rsid w:val="001C2BD6"/>
    <w:rsid w:val="001C2E65"/>
    <w:rsid w:val="001C3581"/>
    <w:rsid w:val="001C3A81"/>
    <w:rsid w:val="001C3CB5"/>
    <w:rsid w:val="001C57BD"/>
    <w:rsid w:val="001C5AB4"/>
    <w:rsid w:val="001C5B8A"/>
    <w:rsid w:val="001C665F"/>
    <w:rsid w:val="001C6753"/>
    <w:rsid w:val="001C6D1F"/>
    <w:rsid w:val="001C6F04"/>
    <w:rsid w:val="001C7251"/>
    <w:rsid w:val="001C7541"/>
    <w:rsid w:val="001C79C3"/>
    <w:rsid w:val="001D067A"/>
    <w:rsid w:val="001D07EF"/>
    <w:rsid w:val="001D1620"/>
    <w:rsid w:val="001D1A59"/>
    <w:rsid w:val="001D2E1C"/>
    <w:rsid w:val="001D49D2"/>
    <w:rsid w:val="001D4DC6"/>
    <w:rsid w:val="001D56E3"/>
    <w:rsid w:val="001D5701"/>
    <w:rsid w:val="001D6765"/>
    <w:rsid w:val="001D6F87"/>
    <w:rsid w:val="001D7C83"/>
    <w:rsid w:val="001E1509"/>
    <w:rsid w:val="001E1BC4"/>
    <w:rsid w:val="001E1D7D"/>
    <w:rsid w:val="001E257F"/>
    <w:rsid w:val="001E2F13"/>
    <w:rsid w:val="001E3056"/>
    <w:rsid w:val="001E325F"/>
    <w:rsid w:val="001E4518"/>
    <w:rsid w:val="001E4ABC"/>
    <w:rsid w:val="001E52A9"/>
    <w:rsid w:val="001E59FC"/>
    <w:rsid w:val="001E5A57"/>
    <w:rsid w:val="001E5CCB"/>
    <w:rsid w:val="001E5D11"/>
    <w:rsid w:val="001E5F1F"/>
    <w:rsid w:val="001E63F0"/>
    <w:rsid w:val="001E68BC"/>
    <w:rsid w:val="001E6958"/>
    <w:rsid w:val="001F0074"/>
    <w:rsid w:val="001F04B6"/>
    <w:rsid w:val="001F05A6"/>
    <w:rsid w:val="001F11D1"/>
    <w:rsid w:val="001F12B3"/>
    <w:rsid w:val="001F149D"/>
    <w:rsid w:val="001F1B1F"/>
    <w:rsid w:val="001F1E11"/>
    <w:rsid w:val="001F1E62"/>
    <w:rsid w:val="001F233F"/>
    <w:rsid w:val="001F3074"/>
    <w:rsid w:val="001F31FA"/>
    <w:rsid w:val="001F37EF"/>
    <w:rsid w:val="001F4C41"/>
    <w:rsid w:val="001F63CA"/>
    <w:rsid w:val="00200343"/>
    <w:rsid w:val="002004B2"/>
    <w:rsid w:val="00201287"/>
    <w:rsid w:val="002014D6"/>
    <w:rsid w:val="00202605"/>
    <w:rsid w:val="00202CA7"/>
    <w:rsid w:val="0020356B"/>
    <w:rsid w:val="0020361A"/>
    <w:rsid w:val="00204353"/>
    <w:rsid w:val="0020498E"/>
    <w:rsid w:val="00205106"/>
    <w:rsid w:val="002062AD"/>
    <w:rsid w:val="00207FFD"/>
    <w:rsid w:val="0021014F"/>
    <w:rsid w:val="002117DB"/>
    <w:rsid w:val="00211A9A"/>
    <w:rsid w:val="00211ECB"/>
    <w:rsid w:val="0021272F"/>
    <w:rsid w:val="00212763"/>
    <w:rsid w:val="00212833"/>
    <w:rsid w:val="0021284E"/>
    <w:rsid w:val="00213106"/>
    <w:rsid w:val="00213368"/>
    <w:rsid w:val="00213598"/>
    <w:rsid w:val="00213A30"/>
    <w:rsid w:val="002143EC"/>
    <w:rsid w:val="00214414"/>
    <w:rsid w:val="00214614"/>
    <w:rsid w:val="00215B11"/>
    <w:rsid w:val="00216B10"/>
    <w:rsid w:val="00217038"/>
    <w:rsid w:val="00217995"/>
    <w:rsid w:val="00217FE7"/>
    <w:rsid w:val="00220FEA"/>
    <w:rsid w:val="002217C7"/>
    <w:rsid w:val="0022188E"/>
    <w:rsid w:val="00221931"/>
    <w:rsid w:val="00223A98"/>
    <w:rsid w:val="00223C8A"/>
    <w:rsid w:val="00223DD2"/>
    <w:rsid w:val="00223FCE"/>
    <w:rsid w:val="0022406C"/>
    <w:rsid w:val="00224522"/>
    <w:rsid w:val="002249BF"/>
    <w:rsid w:val="00224FB9"/>
    <w:rsid w:val="00226BE8"/>
    <w:rsid w:val="00226FF8"/>
    <w:rsid w:val="002277AE"/>
    <w:rsid w:val="00230233"/>
    <w:rsid w:val="002315DC"/>
    <w:rsid w:val="00231667"/>
    <w:rsid w:val="00231850"/>
    <w:rsid w:val="00231F56"/>
    <w:rsid w:val="00232741"/>
    <w:rsid w:val="00232BDF"/>
    <w:rsid w:val="00232F72"/>
    <w:rsid w:val="00233EC8"/>
    <w:rsid w:val="002344D2"/>
    <w:rsid w:val="00234508"/>
    <w:rsid w:val="0023458E"/>
    <w:rsid w:val="002346C1"/>
    <w:rsid w:val="00234767"/>
    <w:rsid w:val="002348AE"/>
    <w:rsid w:val="00234AF3"/>
    <w:rsid w:val="00234BB1"/>
    <w:rsid w:val="00234E67"/>
    <w:rsid w:val="00235107"/>
    <w:rsid w:val="00236408"/>
    <w:rsid w:val="00236BF3"/>
    <w:rsid w:val="00236CC4"/>
    <w:rsid w:val="0023779F"/>
    <w:rsid w:val="00237C8C"/>
    <w:rsid w:val="00237FEC"/>
    <w:rsid w:val="0024060B"/>
    <w:rsid w:val="00240C43"/>
    <w:rsid w:val="0024115C"/>
    <w:rsid w:val="0024186B"/>
    <w:rsid w:val="002418B8"/>
    <w:rsid w:val="00242294"/>
    <w:rsid w:val="0024290F"/>
    <w:rsid w:val="00243A95"/>
    <w:rsid w:val="00244ADA"/>
    <w:rsid w:val="00245439"/>
    <w:rsid w:val="0024592B"/>
    <w:rsid w:val="00245A3F"/>
    <w:rsid w:val="00245E49"/>
    <w:rsid w:val="0024603D"/>
    <w:rsid w:val="00246876"/>
    <w:rsid w:val="00247A91"/>
    <w:rsid w:val="00247EA1"/>
    <w:rsid w:val="002504C0"/>
    <w:rsid w:val="00253343"/>
    <w:rsid w:val="002535D7"/>
    <w:rsid w:val="002547A0"/>
    <w:rsid w:val="00254898"/>
    <w:rsid w:val="002556AC"/>
    <w:rsid w:val="00256157"/>
    <w:rsid w:val="00256791"/>
    <w:rsid w:val="0025779A"/>
    <w:rsid w:val="00260010"/>
    <w:rsid w:val="00260260"/>
    <w:rsid w:val="00260A9A"/>
    <w:rsid w:val="00260E42"/>
    <w:rsid w:val="00261994"/>
    <w:rsid w:val="0026284D"/>
    <w:rsid w:val="00263087"/>
    <w:rsid w:val="002630D2"/>
    <w:rsid w:val="002638F0"/>
    <w:rsid w:val="00263EB4"/>
    <w:rsid w:val="002641C1"/>
    <w:rsid w:val="00264C95"/>
    <w:rsid w:val="0026517F"/>
    <w:rsid w:val="002655F4"/>
    <w:rsid w:val="00265B36"/>
    <w:rsid w:val="00265D66"/>
    <w:rsid w:val="002664AD"/>
    <w:rsid w:val="00266719"/>
    <w:rsid w:val="00266B6C"/>
    <w:rsid w:val="00267128"/>
    <w:rsid w:val="0026742B"/>
    <w:rsid w:val="00267B75"/>
    <w:rsid w:val="00267BCE"/>
    <w:rsid w:val="00270139"/>
    <w:rsid w:val="00270280"/>
    <w:rsid w:val="002706DF"/>
    <w:rsid w:val="0027070A"/>
    <w:rsid w:val="00270933"/>
    <w:rsid w:val="00271798"/>
    <w:rsid w:val="002717C5"/>
    <w:rsid w:val="00272A4D"/>
    <w:rsid w:val="00272FF1"/>
    <w:rsid w:val="00273682"/>
    <w:rsid w:val="002745EF"/>
    <w:rsid w:val="0027537B"/>
    <w:rsid w:val="002753CF"/>
    <w:rsid w:val="00275508"/>
    <w:rsid w:val="00275575"/>
    <w:rsid w:val="002760A0"/>
    <w:rsid w:val="002764BD"/>
    <w:rsid w:val="00277528"/>
    <w:rsid w:val="00280FA4"/>
    <w:rsid w:val="00281598"/>
    <w:rsid w:val="00282A5A"/>
    <w:rsid w:val="00283BB5"/>
    <w:rsid w:val="00284013"/>
    <w:rsid w:val="00284C6E"/>
    <w:rsid w:val="00284D81"/>
    <w:rsid w:val="00285EB6"/>
    <w:rsid w:val="00286327"/>
    <w:rsid w:val="0028639A"/>
    <w:rsid w:val="00286CE3"/>
    <w:rsid w:val="002872D1"/>
    <w:rsid w:val="0028786D"/>
    <w:rsid w:val="00287CA7"/>
    <w:rsid w:val="0029052B"/>
    <w:rsid w:val="002907A4"/>
    <w:rsid w:val="00290C16"/>
    <w:rsid w:val="00291C12"/>
    <w:rsid w:val="0029268F"/>
    <w:rsid w:val="002926F9"/>
    <w:rsid w:val="00294DE3"/>
    <w:rsid w:val="00295AF2"/>
    <w:rsid w:val="00295AF3"/>
    <w:rsid w:val="00295DE3"/>
    <w:rsid w:val="00296273"/>
    <w:rsid w:val="0029671F"/>
    <w:rsid w:val="0029701B"/>
    <w:rsid w:val="00297F15"/>
    <w:rsid w:val="002A0041"/>
    <w:rsid w:val="002A0C63"/>
    <w:rsid w:val="002A18D7"/>
    <w:rsid w:val="002A1CF7"/>
    <w:rsid w:val="002A23AC"/>
    <w:rsid w:val="002A3A50"/>
    <w:rsid w:val="002A42FA"/>
    <w:rsid w:val="002A46C6"/>
    <w:rsid w:val="002A4C8E"/>
    <w:rsid w:val="002A52F4"/>
    <w:rsid w:val="002A5734"/>
    <w:rsid w:val="002A5B24"/>
    <w:rsid w:val="002A5F44"/>
    <w:rsid w:val="002A5F5C"/>
    <w:rsid w:val="002A60F7"/>
    <w:rsid w:val="002B00F2"/>
    <w:rsid w:val="002B0EF5"/>
    <w:rsid w:val="002B142A"/>
    <w:rsid w:val="002B1488"/>
    <w:rsid w:val="002B1868"/>
    <w:rsid w:val="002B2BA4"/>
    <w:rsid w:val="002B2DD3"/>
    <w:rsid w:val="002B33EF"/>
    <w:rsid w:val="002B4244"/>
    <w:rsid w:val="002B4655"/>
    <w:rsid w:val="002B4A70"/>
    <w:rsid w:val="002B4C7D"/>
    <w:rsid w:val="002B5487"/>
    <w:rsid w:val="002B54BF"/>
    <w:rsid w:val="002B6759"/>
    <w:rsid w:val="002B69C5"/>
    <w:rsid w:val="002B7761"/>
    <w:rsid w:val="002B7C79"/>
    <w:rsid w:val="002C0B85"/>
    <w:rsid w:val="002C1D04"/>
    <w:rsid w:val="002C1D65"/>
    <w:rsid w:val="002C2544"/>
    <w:rsid w:val="002C2573"/>
    <w:rsid w:val="002C3BCE"/>
    <w:rsid w:val="002C41C5"/>
    <w:rsid w:val="002C43E7"/>
    <w:rsid w:val="002C45FC"/>
    <w:rsid w:val="002C4CA4"/>
    <w:rsid w:val="002C4D55"/>
    <w:rsid w:val="002C5A49"/>
    <w:rsid w:val="002C5E58"/>
    <w:rsid w:val="002C5EAE"/>
    <w:rsid w:val="002C6194"/>
    <w:rsid w:val="002C6553"/>
    <w:rsid w:val="002C659A"/>
    <w:rsid w:val="002C6828"/>
    <w:rsid w:val="002C6964"/>
    <w:rsid w:val="002C77F9"/>
    <w:rsid w:val="002D072A"/>
    <w:rsid w:val="002D08FA"/>
    <w:rsid w:val="002D1BFD"/>
    <w:rsid w:val="002D1FE0"/>
    <w:rsid w:val="002D2119"/>
    <w:rsid w:val="002D24D7"/>
    <w:rsid w:val="002D35BF"/>
    <w:rsid w:val="002D3D31"/>
    <w:rsid w:val="002D4846"/>
    <w:rsid w:val="002D567B"/>
    <w:rsid w:val="002D577E"/>
    <w:rsid w:val="002D608A"/>
    <w:rsid w:val="002D6134"/>
    <w:rsid w:val="002D6DE1"/>
    <w:rsid w:val="002D72BF"/>
    <w:rsid w:val="002D7CEF"/>
    <w:rsid w:val="002E0359"/>
    <w:rsid w:val="002E09A5"/>
    <w:rsid w:val="002E12CD"/>
    <w:rsid w:val="002E15E1"/>
    <w:rsid w:val="002E1C7D"/>
    <w:rsid w:val="002E2289"/>
    <w:rsid w:val="002E239F"/>
    <w:rsid w:val="002E24C0"/>
    <w:rsid w:val="002E2B8A"/>
    <w:rsid w:val="002E33F6"/>
    <w:rsid w:val="002E34FF"/>
    <w:rsid w:val="002E3A7B"/>
    <w:rsid w:val="002E3C53"/>
    <w:rsid w:val="002E4450"/>
    <w:rsid w:val="002E46A2"/>
    <w:rsid w:val="002E4A0E"/>
    <w:rsid w:val="002E4C54"/>
    <w:rsid w:val="002E5939"/>
    <w:rsid w:val="002E6F39"/>
    <w:rsid w:val="002F072C"/>
    <w:rsid w:val="002F0757"/>
    <w:rsid w:val="002F09C4"/>
    <w:rsid w:val="002F0F30"/>
    <w:rsid w:val="002F17B4"/>
    <w:rsid w:val="002F214D"/>
    <w:rsid w:val="002F281F"/>
    <w:rsid w:val="002F2F5C"/>
    <w:rsid w:val="002F2FAF"/>
    <w:rsid w:val="002F2FB6"/>
    <w:rsid w:val="002F38D1"/>
    <w:rsid w:val="002F3D4A"/>
    <w:rsid w:val="002F5F00"/>
    <w:rsid w:val="002F5F0A"/>
    <w:rsid w:val="002F676D"/>
    <w:rsid w:val="002F6D74"/>
    <w:rsid w:val="002F6E3D"/>
    <w:rsid w:val="002F7609"/>
    <w:rsid w:val="00300C7B"/>
    <w:rsid w:val="00300FBF"/>
    <w:rsid w:val="00301951"/>
    <w:rsid w:val="00302D9F"/>
    <w:rsid w:val="00302EAA"/>
    <w:rsid w:val="00303240"/>
    <w:rsid w:val="00303339"/>
    <w:rsid w:val="00304398"/>
    <w:rsid w:val="003048D1"/>
    <w:rsid w:val="00304AEB"/>
    <w:rsid w:val="003055AE"/>
    <w:rsid w:val="00305BDA"/>
    <w:rsid w:val="00306561"/>
    <w:rsid w:val="00306ACA"/>
    <w:rsid w:val="003075D2"/>
    <w:rsid w:val="00307708"/>
    <w:rsid w:val="00307E1B"/>
    <w:rsid w:val="0031051A"/>
    <w:rsid w:val="00311003"/>
    <w:rsid w:val="00311B22"/>
    <w:rsid w:val="003143A9"/>
    <w:rsid w:val="0031455D"/>
    <w:rsid w:val="0031457F"/>
    <w:rsid w:val="00315D4B"/>
    <w:rsid w:val="003171AF"/>
    <w:rsid w:val="00317FB2"/>
    <w:rsid w:val="00320658"/>
    <w:rsid w:val="0032128A"/>
    <w:rsid w:val="0032134E"/>
    <w:rsid w:val="00321383"/>
    <w:rsid w:val="0032198E"/>
    <w:rsid w:val="00321ADE"/>
    <w:rsid w:val="003223EA"/>
    <w:rsid w:val="00322AC4"/>
    <w:rsid w:val="00323921"/>
    <w:rsid w:val="0032448B"/>
    <w:rsid w:val="0032639E"/>
    <w:rsid w:val="003263DB"/>
    <w:rsid w:val="00326D9A"/>
    <w:rsid w:val="003270CB"/>
    <w:rsid w:val="003277EE"/>
    <w:rsid w:val="003302C7"/>
    <w:rsid w:val="00330A49"/>
    <w:rsid w:val="00330C26"/>
    <w:rsid w:val="00331037"/>
    <w:rsid w:val="003314F9"/>
    <w:rsid w:val="00332A91"/>
    <w:rsid w:val="00332ACF"/>
    <w:rsid w:val="00332F32"/>
    <w:rsid w:val="003337DF"/>
    <w:rsid w:val="0033387B"/>
    <w:rsid w:val="00333EDA"/>
    <w:rsid w:val="00333F3C"/>
    <w:rsid w:val="003357A9"/>
    <w:rsid w:val="003374CB"/>
    <w:rsid w:val="00337D80"/>
    <w:rsid w:val="003400BB"/>
    <w:rsid w:val="0034025D"/>
    <w:rsid w:val="00340B6A"/>
    <w:rsid w:val="00340B7C"/>
    <w:rsid w:val="00340F65"/>
    <w:rsid w:val="00341366"/>
    <w:rsid w:val="003414D7"/>
    <w:rsid w:val="00341579"/>
    <w:rsid w:val="00341A13"/>
    <w:rsid w:val="0034204A"/>
    <w:rsid w:val="003424C3"/>
    <w:rsid w:val="003424F2"/>
    <w:rsid w:val="0034269D"/>
    <w:rsid w:val="00342709"/>
    <w:rsid w:val="00342EDB"/>
    <w:rsid w:val="00343548"/>
    <w:rsid w:val="00343AC0"/>
    <w:rsid w:val="003443D2"/>
    <w:rsid w:val="0034468B"/>
    <w:rsid w:val="00344909"/>
    <w:rsid w:val="003453E5"/>
    <w:rsid w:val="00345843"/>
    <w:rsid w:val="00345D84"/>
    <w:rsid w:val="00346BD8"/>
    <w:rsid w:val="00347F6E"/>
    <w:rsid w:val="00350C44"/>
    <w:rsid w:val="00350F5E"/>
    <w:rsid w:val="003515E6"/>
    <w:rsid w:val="0035185E"/>
    <w:rsid w:val="00351A57"/>
    <w:rsid w:val="00351B58"/>
    <w:rsid w:val="0035241B"/>
    <w:rsid w:val="003525BB"/>
    <w:rsid w:val="003543AB"/>
    <w:rsid w:val="00354A32"/>
    <w:rsid w:val="00354C66"/>
    <w:rsid w:val="00355071"/>
    <w:rsid w:val="00356233"/>
    <w:rsid w:val="0035657B"/>
    <w:rsid w:val="003572FF"/>
    <w:rsid w:val="0035793E"/>
    <w:rsid w:val="003603A7"/>
    <w:rsid w:val="00360E87"/>
    <w:rsid w:val="00360F55"/>
    <w:rsid w:val="0036109F"/>
    <w:rsid w:val="00361395"/>
    <w:rsid w:val="003615F7"/>
    <w:rsid w:val="0036352C"/>
    <w:rsid w:val="00364070"/>
    <w:rsid w:val="003643A7"/>
    <w:rsid w:val="00364774"/>
    <w:rsid w:val="00364E6C"/>
    <w:rsid w:val="003655E4"/>
    <w:rsid w:val="00365634"/>
    <w:rsid w:val="003656DC"/>
    <w:rsid w:val="00366284"/>
    <w:rsid w:val="003662B4"/>
    <w:rsid w:val="0036732C"/>
    <w:rsid w:val="003677BA"/>
    <w:rsid w:val="003678F6"/>
    <w:rsid w:val="00367930"/>
    <w:rsid w:val="00367F99"/>
    <w:rsid w:val="003704F9"/>
    <w:rsid w:val="00370DC7"/>
    <w:rsid w:val="0037124C"/>
    <w:rsid w:val="00371E1C"/>
    <w:rsid w:val="00371F56"/>
    <w:rsid w:val="00372581"/>
    <w:rsid w:val="00372986"/>
    <w:rsid w:val="00373AD6"/>
    <w:rsid w:val="00374B9F"/>
    <w:rsid w:val="0037593D"/>
    <w:rsid w:val="00375957"/>
    <w:rsid w:val="00376A44"/>
    <w:rsid w:val="00377447"/>
    <w:rsid w:val="00377940"/>
    <w:rsid w:val="00377BD4"/>
    <w:rsid w:val="00380290"/>
    <w:rsid w:val="003807F0"/>
    <w:rsid w:val="0038082D"/>
    <w:rsid w:val="003809F4"/>
    <w:rsid w:val="00380C8C"/>
    <w:rsid w:val="003811E4"/>
    <w:rsid w:val="00382A30"/>
    <w:rsid w:val="00382F6B"/>
    <w:rsid w:val="00383106"/>
    <w:rsid w:val="00383B8F"/>
    <w:rsid w:val="0038400D"/>
    <w:rsid w:val="00384265"/>
    <w:rsid w:val="00385184"/>
    <w:rsid w:val="00385F82"/>
    <w:rsid w:val="0038659C"/>
    <w:rsid w:val="00386E3B"/>
    <w:rsid w:val="00387320"/>
    <w:rsid w:val="00387397"/>
    <w:rsid w:val="003877BF"/>
    <w:rsid w:val="00387C80"/>
    <w:rsid w:val="0039012D"/>
    <w:rsid w:val="00390B20"/>
    <w:rsid w:val="00391FE3"/>
    <w:rsid w:val="00392ACF"/>
    <w:rsid w:val="00394A74"/>
    <w:rsid w:val="00394C34"/>
    <w:rsid w:val="00394CBC"/>
    <w:rsid w:val="00395010"/>
    <w:rsid w:val="00395554"/>
    <w:rsid w:val="00395F64"/>
    <w:rsid w:val="00395FCA"/>
    <w:rsid w:val="00395FFF"/>
    <w:rsid w:val="00396326"/>
    <w:rsid w:val="00396399"/>
    <w:rsid w:val="003963B3"/>
    <w:rsid w:val="0039684E"/>
    <w:rsid w:val="003968CB"/>
    <w:rsid w:val="00396ACB"/>
    <w:rsid w:val="003971DC"/>
    <w:rsid w:val="00397713"/>
    <w:rsid w:val="003A1BE2"/>
    <w:rsid w:val="003A224C"/>
    <w:rsid w:val="003A3495"/>
    <w:rsid w:val="003A3CBF"/>
    <w:rsid w:val="003A60AE"/>
    <w:rsid w:val="003A6268"/>
    <w:rsid w:val="003A666F"/>
    <w:rsid w:val="003A69D0"/>
    <w:rsid w:val="003A7A36"/>
    <w:rsid w:val="003B024F"/>
    <w:rsid w:val="003B089B"/>
    <w:rsid w:val="003B10FF"/>
    <w:rsid w:val="003B1BD6"/>
    <w:rsid w:val="003B27B9"/>
    <w:rsid w:val="003B2E2F"/>
    <w:rsid w:val="003B39E9"/>
    <w:rsid w:val="003B3B74"/>
    <w:rsid w:val="003B3E51"/>
    <w:rsid w:val="003B3FBD"/>
    <w:rsid w:val="003B479C"/>
    <w:rsid w:val="003B4B04"/>
    <w:rsid w:val="003B4C00"/>
    <w:rsid w:val="003B4F3F"/>
    <w:rsid w:val="003B540D"/>
    <w:rsid w:val="003B5BAB"/>
    <w:rsid w:val="003B6591"/>
    <w:rsid w:val="003B6633"/>
    <w:rsid w:val="003B6866"/>
    <w:rsid w:val="003B6870"/>
    <w:rsid w:val="003B73B1"/>
    <w:rsid w:val="003B7ADA"/>
    <w:rsid w:val="003B7F16"/>
    <w:rsid w:val="003C0A38"/>
    <w:rsid w:val="003C154C"/>
    <w:rsid w:val="003C16B2"/>
    <w:rsid w:val="003C17FA"/>
    <w:rsid w:val="003C18C3"/>
    <w:rsid w:val="003C2396"/>
    <w:rsid w:val="003C2E98"/>
    <w:rsid w:val="003C44F6"/>
    <w:rsid w:val="003C5A74"/>
    <w:rsid w:val="003C5BCD"/>
    <w:rsid w:val="003C6053"/>
    <w:rsid w:val="003C69A4"/>
    <w:rsid w:val="003C69E5"/>
    <w:rsid w:val="003C6ADA"/>
    <w:rsid w:val="003C6E16"/>
    <w:rsid w:val="003C7E7B"/>
    <w:rsid w:val="003C7FE7"/>
    <w:rsid w:val="003D033D"/>
    <w:rsid w:val="003D0F6D"/>
    <w:rsid w:val="003D1114"/>
    <w:rsid w:val="003D1E60"/>
    <w:rsid w:val="003D1FEF"/>
    <w:rsid w:val="003D20F0"/>
    <w:rsid w:val="003D23D0"/>
    <w:rsid w:val="003D3E97"/>
    <w:rsid w:val="003D430B"/>
    <w:rsid w:val="003D563B"/>
    <w:rsid w:val="003D5DEB"/>
    <w:rsid w:val="003D6249"/>
    <w:rsid w:val="003D6E84"/>
    <w:rsid w:val="003D6F28"/>
    <w:rsid w:val="003D783D"/>
    <w:rsid w:val="003D78E7"/>
    <w:rsid w:val="003D7EE6"/>
    <w:rsid w:val="003E0986"/>
    <w:rsid w:val="003E1FBA"/>
    <w:rsid w:val="003E285A"/>
    <w:rsid w:val="003E3912"/>
    <w:rsid w:val="003E3FBB"/>
    <w:rsid w:val="003E4760"/>
    <w:rsid w:val="003E4779"/>
    <w:rsid w:val="003E4DA7"/>
    <w:rsid w:val="003E4E5C"/>
    <w:rsid w:val="003E5772"/>
    <w:rsid w:val="003E5856"/>
    <w:rsid w:val="003E590A"/>
    <w:rsid w:val="003E6361"/>
    <w:rsid w:val="003E706C"/>
    <w:rsid w:val="003E706F"/>
    <w:rsid w:val="003F02C1"/>
    <w:rsid w:val="003F1C5D"/>
    <w:rsid w:val="003F29E1"/>
    <w:rsid w:val="003F3085"/>
    <w:rsid w:val="003F3784"/>
    <w:rsid w:val="003F385F"/>
    <w:rsid w:val="003F48CE"/>
    <w:rsid w:val="003F4A4A"/>
    <w:rsid w:val="003F53E8"/>
    <w:rsid w:val="003F555E"/>
    <w:rsid w:val="003F5856"/>
    <w:rsid w:val="003F659E"/>
    <w:rsid w:val="003F67B9"/>
    <w:rsid w:val="003F6E9E"/>
    <w:rsid w:val="003F714B"/>
    <w:rsid w:val="00401049"/>
    <w:rsid w:val="00401979"/>
    <w:rsid w:val="00401F5F"/>
    <w:rsid w:val="00402305"/>
    <w:rsid w:val="00402E48"/>
    <w:rsid w:val="00402EB7"/>
    <w:rsid w:val="00403289"/>
    <w:rsid w:val="00403685"/>
    <w:rsid w:val="00404594"/>
    <w:rsid w:val="0040524B"/>
    <w:rsid w:val="004061B5"/>
    <w:rsid w:val="004065BE"/>
    <w:rsid w:val="00406D19"/>
    <w:rsid w:val="00407416"/>
    <w:rsid w:val="0040776B"/>
    <w:rsid w:val="00407C33"/>
    <w:rsid w:val="004105C4"/>
    <w:rsid w:val="004105E5"/>
    <w:rsid w:val="00410D73"/>
    <w:rsid w:val="004112B5"/>
    <w:rsid w:val="00411983"/>
    <w:rsid w:val="004124B7"/>
    <w:rsid w:val="004126E6"/>
    <w:rsid w:val="004130EA"/>
    <w:rsid w:val="0041413C"/>
    <w:rsid w:val="00414A00"/>
    <w:rsid w:val="0041560D"/>
    <w:rsid w:val="004171F5"/>
    <w:rsid w:val="0041755E"/>
    <w:rsid w:val="00417787"/>
    <w:rsid w:val="004179B9"/>
    <w:rsid w:val="00417AB7"/>
    <w:rsid w:val="00417B10"/>
    <w:rsid w:val="00417E38"/>
    <w:rsid w:val="00417F67"/>
    <w:rsid w:val="00420A4B"/>
    <w:rsid w:val="00421231"/>
    <w:rsid w:val="0042290D"/>
    <w:rsid w:val="00422AC6"/>
    <w:rsid w:val="0042316A"/>
    <w:rsid w:val="00423996"/>
    <w:rsid w:val="00423A75"/>
    <w:rsid w:val="00423B25"/>
    <w:rsid w:val="00423CBC"/>
    <w:rsid w:val="00423D9B"/>
    <w:rsid w:val="00423DAE"/>
    <w:rsid w:val="004241B7"/>
    <w:rsid w:val="00424308"/>
    <w:rsid w:val="00424FF6"/>
    <w:rsid w:val="0042527C"/>
    <w:rsid w:val="0042555F"/>
    <w:rsid w:val="00427784"/>
    <w:rsid w:val="004303DF"/>
    <w:rsid w:val="0043079B"/>
    <w:rsid w:val="00430F62"/>
    <w:rsid w:val="00431AE6"/>
    <w:rsid w:val="00431C52"/>
    <w:rsid w:val="00431C9F"/>
    <w:rsid w:val="004321AC"/>
    <w:rsid w:val="004325D3"/>
    <w:rsid w:val="0043290F"/>
    <w:rsid w:val="00432E3F"/>
    <w:rsid w:val="0043301D"/>
    <w:rsid w:val="00433630"/>
    <w:rsid w:val="0043367E"/>
    <w:rsid w:val="004336F4"/>
    <w:rsid w:val="004339B5"/>
    <w:rsid w:val="00433B56"/>
    <w:rsid w:val="00433E23"/>
    <w:rsid w:val="0043510F"/>
    <w:rsid w:val="00435561"/>
    <w:rsid w:val="00435BD1"/>
    <w:rsid w:val="00435C7D"/>
    <w:rsid w:val="00435F96"/>
    <w:rsid w:val="00437016"/>
    <w:rsid w:val="004378FC"/>
    <w:rsid w:val="00437F00"/>
    <w:rsid w:val="00442AFB"/>
    <w:rsid w:val="004433F5"/>
    <w:rsid w:val="004435D9"/>
    <w:rsid w:val="00444220"/>
    <w:rsid w:val="004448CF"/>
    <w:rsid w:val="00444A79"/>
    <w:rsid w:val="00444CCC"/>
    <w:rsid w:val="00445A7B"/>
    <w:rsid w:val="00445C72"/>
    <w:rsid w:val="00446860"/>
    <w:rsid w:val="00446D00"/>
    <w:rsid w:val="00446D52"/>
    <w:rsid w:val="004500ED"/>
    <w:rsid w:val="004501A9"/>
    <w:rsid w:val="00450A06"/>
    <w:rsid w:val="00451DA2"/>
    <w:rsid w:val="0045204B"/>
    <w:rsid w:val="0045217D"/>
    <w:rsid w:val="00452F0F"/>
    <w:rsid w:val="004531D6"/>
    <w:rsid w:val="00454056"/>
    <w:rsid w:val="004547A3"/>
    <w:rsid w:val="004550DB"/>
    <w:rsid w:val="004553CB"/>
    <w:rsid w:val="00455A9B"/>
    <w:rsid w:val="00455C43"/>
    <w:rsid w:val="004563FF"/>
    <w:rsid w:val="00456937"/>
    <w:rsid w:val="00456A2D"/>
    <w:rsid w:val="00456DAC"/>
    <w:rsid w:val="00457A18"/>
    <w:rsid w:val="004601D0"/>
    <w:rsid w:val="004626D3"/>
    <w:rsid w:val="00463F41"/>
    <w:rsid w:val="00464159"/>
    <w:rsid w:val="00464352"/>
    <w:rsid w:val="004656B3"/>
    <w:rsid w:val="00465A6F"/>
    <w:rsid w:val="00466457"/>
    <w:rsid w:val="004665DD"/>
    <w:rsid w:val="00466D3D"/>
    <w:rsid w:val="00466D54"/>
    <w:rsid w:val="00467132"/>
    <w:rsid w:val="00467CDD"/>
    <w:rsid w:val="00470071"/>
    <w:rsid w:val="00470546"/>
    <w:rsid w:val="00470F0B"/>
    <w:rsid w:val="00471078"/>
    <w:rsid w:val="004710B9"/>
    <w:rsid w:val="00471E57"/>
    <w:rsid w:val="0047222E"/>
    <w:rsid w:val="00472B9D"/>
    <w:rsid w:val="0047309E"/>
    <w:rsid w:val="004732F8"/>
    <w:rsid w:val="004735E7"/>
    <w:rsid w:val="00474A5F"/>
    <w:rsid w:val="00475051"/>
    <w:rsid w:val="00475825"/>
    <w:rsid w:val="00477706"/>
    <w:rsid w:val="004800D7"/>
    <w:rsid w:val="00480A0B"/>
    <w:rsid w:val="00480B6E"/>
    <w:rsid w:val="00481FCF"/>
    <w:rsid w:val="00482047"/>
    <w:rsid w:val="0048221C"/>
    <w:rsid w:val="00482AF6"/>
    <w:rsid w:val="00482E94"/>
    <w:rsid w:val="00483156"/>
    <w:rsid w:val="004832DB"/>
    <w:rsid w:val="00483563"/>
    <w:rsid w:val="00483750"/>
    <w:rsid w:val="0048421C"/>
    <w:rsid w:val="00484B3A"/>
    <w:rsid w:val="00485C14"/>
    <w:rsid w:val="00485EAB"/>
    <w:rsid w:val="004862AB"/>
    <w:rsid w:val="00486C7B"/>
    <w:rsid w:val="004875D4"/>
    <w:rsid w:val="004875E9"/>
    <w:rsid w:val="00487CC6"/>
    <w:rsid w:val="00487CF3"/>
    <w:rsid w:val="004907A0"/>
    <w:rsid w:val="0049109B"/>
    <w:rsid w:val="00491570"/>
    <w:rsid w:val="00491FE4"/>
    <w:rsid w:val="00492547"/>
    <w:rsid w:val="00493409"/>
    <w:rsid w:val="00493DC9"/>
    <w:rsid w:val="00493E7A"/>
    <w:rsid w:val="00494729"/>
    <w:rsid w:val="004947C8"/>
    <w:rsid w:val="004947F6"/>
    <w:rsid w:val="00495877"/>
    <w:rsid w:val="00495F8B"/>
    <w:rsid w:val="00496203"/>
    <w:rsid w:val="0049659D"/>
    <w:rsid w:val="0049683F"/>
    <w:rsid w:val="00496D05"/>
    <w:rsid w:val="00496F91"/>
    <w:rsid w:val="004977E6"/>
    <w:rsid w:val="004978E9"/>
    <w:rsid w:val="004A0A45"/>
    <w:rsid w:val="004A240A"/>
    <w:rsid w:val="004A2772"/>
    <w:rsid w:val="004A2F6E"/>
    <w:rsid w:val="004A3F66"/>
    <w:rsid w:val="004A41D2"/>
    <w:rsid w:val="004A443A"/>
    <w:rsid w:val="004A49F3"/>
    <w:rsid w:val="004A5B8E"/>
    <w:rsid w:val="004B070C"/>
    <w:rsid w:val="004B0A1B"/>
    <w:rsid w:val="004B0DB8"/>
    <w:rsid w:val="004B123B"/>
    <w:rsid w:val="004B12AE"/>
    <w:rsid w:val="004B20B2"/>
    <w:rsid w:val="004B2457"/>
    <w:rsid w:val="004B29B3"/>
    <w:rsid w:val="004B3168"/>
    <w:rsid w:val="004B3562"/>
    <w:rsid w:val="004B35EF"/>
    <w:rsid w:val="004B39D9"/>
    <w:rsid w:val="004B3A18"/>
    <w:rsid w:val="004B3D08"/>
    <w:rsid w:val="004B46AE"/>
    <w:rsid w:val="004B5586"/>
    <w:rsid w:val="004B620D"/>
    <w:rsid w:val="004B68CE"/>
    <w:rsid w:val="004B6F05"/>
    <w:rsid w:val="004C02A6"/>
    <w:rsid w:val="004C0675"/>
    <w:rsid w:val="004C175A"/>
    <w:rsid w:val="004C19E4"/>
    <w:rsid w:val="004C1AD1"/>
    <w:rsid w:val="004C215D"/>
    <w:rsid w:val="004C41DC"/>
    <w:rsid w:val="004C5341"/>
    <w:rsid w:val="004C5A6F"/>
    <w:rsid w:val="004C6A33"/>
    <w:rsid w:val="004C711A"/>
    <w:rsid w:val="004C7F31"/>
    <w:rsid w:val="004D18E2"/>
    <w:rsid w:val="004D2282"/>
    <w:rsid w:val="004D2CDA"/>
    <w:rsid w:val="004D33C8"/>
    <w:rsid w:val="004D37C6"/>
    <w:rsid w:val="004D4162"/>
    <w:rsid w:val="004D6A32"/>
    <w:rsid w:val="004D6A3A"/>
    <w:rsid w:val="004D7A25"/>
    <w:rsid w:val="004D7C55"/>
    <w:rsid w:val="004D7E1B"/>
    <w:rsid w:val="004E0433"/>
    <w:rsid w:val="004E09CF"/>
    <w:rsid w:val="004E0C95"/>
    <w:rsid w:val="004E27C4"/>
    <w:rsid w:val="004E2F33"/>
    <w:rsid w:val="004E3537"/>
    <w:rsid w:val="004E3C65"/>
    <w:rsid w:val="004E3F0F"/>
    <w:rsid w:val="004E3FFA"/>
    <w:rsid w:val="004E5E71"/>
    <w:rsid w:val="004F02AD"/>
    <w:rsid w:val="004F08D8"/>
    <w:rsid w:val="004F1510"/>
    <w:rsid w:val="004F1898"/>
    <w:rsid w:val="004F1A01"/>
    <w:rsid w:val="004F1D71"/>
    <w:rsid w:val="004F289D"/>
    <w:rsid w:val="004F29CD"/>
    <w:rsid w:val="004F310F"/>
    <w:rsid w:val="004F3C88"/>
    <w:rsid w:val="004F4098"/>
    <w:rsid w:val="004F5648"/>
    <w:rsid w:val="004F6048"/>
    <w:rsid w:val="004F6DA3"/>
    <w:rsid w:val="004F6F7D"/>
    <w:rsid w:val="004F76A7"/>
    <w:rsid w:val="004F76B2"/>
    <w:rsid w:val="00501C47"/>
    <w:rsid w:val="00502E81"/>
    <w:rsid w:val="00503D40"/>
    <w:rsid w:val="00503F33"/>
    <w:rsid w:val="0050691B"/>
    <w:rsid w:val="00506A13"/>
    <w:rsid w:val="00506E61"/>
    <w:rsid w:val="005072C1"/>
    <w:rsid w:val="00507CAD"/>
    <w:rsid w:val="0051002E"/>
    <w:rsid w:val="0051220C"/>
    <w:rsid w:val="00512560"/>
    <w:rsid w:val="0051274F"/>
    <w:rsid w:val="00512909"/>
    <w:rsid w:val="005138A9"/>
    <w:rsid w:val="00514BE4"/>
    <w:rsid w:val="00514FB3"/>
    <w:rsid w:val="005158A7"/>
    <w:rsid w:val="005177C0"/>
    <w:rsid w:val="005179B6"/>
    <w:rsid w:val="00520435"/>
    <w:rsid w:val="00520557"/>
    <w:rsid w:val="005213C5"/>
    <w:rsid w:val="005214A6"/>
    <w:rsid w:val="0052172C"/>
    <w:rsid w:val="00523822"/>
    <w:rsid w:val="00523D4F"/>
    <w:rsid w:val="005241DE"/>
    <w:rsid w:val="0052476B"/>
    <w:rsid w:val="00524C00"/>
    <w:rsid w:val="00524CDD"/>
    <w:rsid w:val="005268C2"/>
    <w:rsid w:val="00526C76"/>
    <w:rsid w:val="005271EF"/>
    <w:rsid w:val="005273AB"/>
    <w:rsid w:val="0053017D"/>
    <w:rsid w:val="00530FB0"/>
    <w:rsid w:val="005314A2"/>
    <w:rsid w:val="00531622"/>
    <w:rsid w:val="005318C2"/>
    <w:rsid w:val="005321B5"/>
    <w:rsid w:val="00532CDB"/>
    <w:rsid w:val="005333E5"/>
    <w:rsid w:val="00533481"/>
    <w:rsid w:val="00534FEC"/>
    <w:rsid w:val="005354E5"/>
    <w:rsid w:val="00535FCF"/>
    <w:rsid w:val="00536CBA"/>
    <w:rsid w:val="00536CD1"/>
    <w:rsid w:val="00537390"/>
    <w:rsid w:val="00537DDF"/>
    <w:rsid w:val="00540717"/>
    <w:rsid w:val="00541104"/>
    <w:rsid w:val="00541629"/>
    <w:rsid w:val="00541880"/>
    <w:rsid w:val="00542789"/>
    <w:rsid w:val="00543159"/>
    <w:rsid w:val="00544B2B"/>
    <w:rsid w:val="00544D8D"/>
    <w:rsid w:val="00545997"/>
    <w:rsid w:val="00545D22"/>
    <w:rsid w:val="005468DA"/>
    <w:rsid w:val="0054723E"/>
    <w:rsid w:val="00547893"/>
    <w:rsid w:val="00550193"/>
    <w:rsid w:val="005502BB"/>
    <w:rsid w:val="00550353"/>
    <w:rsid w:val="005517AA"/>
    <w:rsid w:val="00551AD9"/>
    <w:rsid w:val="0055262F"/>
    <w:rsid w:val="00552C8C"/>
    <w:rsid w:val="00552D43"/>
    <w:rsid w:val="00553359"/>
    <w:rsid w:val="0055336E"/>
    <w:rsid w:val="0055395E"/>
    <w:rsid w:val="00553B4D"/>
    <w:rsid w:val="005542BD"/>
    <w:rsid w:val="005546AE"/>
    <w:rsid w:val="00554A7C"/>
    <w:rsid w:val="0055536B"/>
    <w:rsid w:val="00555B1C"/>
    <w:rsid w:val="00555EC8"/>
    <w:rsid w:val="00556F26"/>
    <w:rsid w:val="00556FD1"/>
    <w:rsid w:val="005573B0"/>
    <w:rsid w:val="00557457"/>
    <w:rsid w:val="00557BA2"/>
    <w:rsid w:val="00557C4C"/>
    <w:rsid w:val="00557E36"/>
    <w:rsid w:val="00560CDC"/>
    <w:rsid w:val="00561954"/>
    <w:rsid w:val="00561C2D"/>
    <w:rsid w:val="00562494"/>
    <w:rsid w:val="005624F4"/>
    <w:rsid w:val="00562A60"/>
    <w:rsid w:val="0056386E"/>
    <w:rsid w:val="00564AC8"/>
    <w:rsid w:val="00565154"/>
    <w:rsid w:val="00565B5C"/>
    <w:rsid w:val="005662D3"/>
    <w:rsid w:val="00566613"/>
    <w:rsid w:val="00566C1D"/>
    <w:rsid w:val="005678FD"/>
    <w:rsid w:val="00567A5F"/>
    <w:rsid w:val="00567AF8"/>
    <w:rsid w:val="00567E0E"/>
    <w:rsid w:val="00567F2C"/>
    <w:rsid w:val="005707B0"/>
    <w:rsid w:val="00570E2A"/>
    <w:rsid w:val="00572105"/>
    <w:rsid w:val="0057218F"/>
    <w:rsid w:val="005722A7"/>
    <w:rsid w:val="005728B3"/>
    <w:rsid w:val="00572E7B"/>
    <w:rsid w:val="005730CD"/>
    <w:rsid w:val="00573180"/>
    <w:rsid w:val="00573B03"/>
    <w:rsid w:val="005742A1"/>
    <w:rsid w:val="005753C2"/>
    <w:rsid w:val="00575670"/>
    <w:rsid w:val="00575A3D"/>
    <w:rsid w:val="0057640E"/>
    <w:rsid w:val="0057667D"/>
    <w:rsid w:val="00576B91"/>
    <w:rsid w:val="00576F42"/>
    <w:rsid w:val="0057703F"/>
    <w:rsid w:val="0057719F"/>
    <w:rsid w:val="0057746F"/>
    <w:rsid w:val="005775C3"/>
    <w:rsid w:val="005777D7"/>
    <w:rsid w:val="005777EF"/>
    <w:rsid w:val="005808D7"/>
    <w:rsid w:val="005810D8"/>
    <w:rsid w:val="0058174F"/>
    <w:rsid w:val="0058194B"/>
    <w:rsid w:val="00582620"/>
    <w:rsid w:val="00584F77"/>
    <w:rsid w:val="0058585E"/>
    <w:rsid w:val="00585D0C"/>
    <w:rsid w:val="005860EC"/>
    <w:rsid w:val="0058634D"/>
    <w:rsid w:val="00586A64"/>
    <w:rsid w:val="00586D18"/>
    <w:rsid w:val="00586D58"/>
    <w:rsid w:val="0059039B"/>
    <w:rsid w:val="0059096F"/>
    <w:rsid w:val="005909E2"/>
    <w:rsid w:val="005912CA"/>
    <w:rsid w:val="0059154F"/>
    <w:rsid w:val="00591778"/>
    <w:rsid w:val="00591A91"/>
    <w:rsid w:val="00591C16"/>
    <w:rsid w:val="0059229F"/>
    <w:rsid w:val="00592935"/>
    <w:rsid w:val="005931BF"/>
    <w:rsid w:val="00593623"/>
    <w:rsid w:val="00593E72"/>
    <w:rsid w:val="00593F58"/>
    <w:rsid w:val="005953C4"/>
    <w:rsid w:val="00596A82"/>
    <w:rsid w:val="00596E6F"/>
    <w:rsid w:val="005973DC"/>
    <w:rsid w:val="005A0076"/>
    <w:rsid w:val="005A07E8"/>
    <w:rsid w:val="005A0E00"/>
    <w:rsid w:val="005A1D1E"/>
    <w:rsid w:val="005A2111"/>
    <w:rsid w:val="005A27E3"/>
    <w:rsid w:val="005A2B17"/>
    <w:rsid w:val="005A2B79"/>
    <w:rsid w:val="005A2CE4"/>
    <w:rsid w:val="005A3395"/>
    <w:rsid w:val="005A35EB"/>
    <w:rsid w:val="005A36E1"/>
    <w:rsid w:val="005A377E"/>
    <w:rsid w:val="005A4E05"/>
    <w:rsid w:val="005A5674"/>
    <w:rsid w:val="005A567A"/>
    <w:rsid w:val="005A5A35"/>
    <w:rsid w:val="005A63FB"/>
    <w:rsid w:val="005A681E"/>
    <w:rsid w:val="005A6BB5"/>
    <w:rsid w:val="005A7059"/>
    <w:rsid w:val="005A7A38"/>
    <w:rsid w:val="005B00F2"/>
    <w:rsid w:val="005B0821"/>
    <w:rsid w:val="005B09A7"/>
    <w:rsid w:val="005B0C1B"/>
    <w:rsid w:val="005B0D38"/>
    <w:rsid w:val="005B1179"/>
    <w:rsid w:val="005B1243"/>
    <w:rsid w:val="005B2453"/>
    <w:rsid w:val="005B2ED8"/>
    <w:rsid w:val="005B3D5F"/>
    <w:rsid w:val="005B3FE6"/>
    <w:rsid w:val="005B4EDE"/>
    <w:rsid w:val="005B527B"/>
    <w:rsid w:val="005B6131"/>
    <w:rsid w:val="005B62D0"/>
    <w:rsid w:val="005B6908"/>
    <w:rsid w:val="005C0317"/>
    <w:rsid w:val="005C068E"/>
    <w:rsid w:val="005C105E"/>
    <w:rsid w:val="005C1707"/>
    <w:rsid w:val="005C175F"/>
    <w:rsid w:val="005C1843"/>
    <w:rsid w:val="005C25E8"/>
    <w:rsid w:val="005C27BD"/>
    <w:rsid w:val="005C3795"/>
    <w:rsid w:val="005C4B21"/>
    <w:rsid w:val="005C4D9A"/>
    <w:rsid w:val="005C593B"/>
    <w:rsid w:val="005C5A57"/>
    <w:rsid w:val="005C5B97"/>
    <w:rsid w:val="005C5C39"/>
    <w:rsid w:val="005C5FC6"/>
    <w:rsid w:val="005C63C7"/>
    <w:rsid w:val="005C7002"/>
    <w:rsid w:val="005C7B53"/>
    <w:rsid w:val="005D04E4"/>
    <w:rsid w:val="005D06B6"/>
    <w:rsid w:val="005D1FA3"/>
    <w:rsid w:val="005D24C7"/>
    <w:rsid w:val="005D2AD9"/>
    <w:rsid w:val="005D2BB9"/>
    <w:rsid w:val="005D2DD3"/>
    <w:rsid w:val="005D322D"/>
    <w:rsid w:val="005D437E"/>
    <w:rsid w:val="005D5CC6"/>
    <w:rsid w:val="005D65EE"/>
    <w:rsid w:val="005D69A6"/>
    <w:rsid w:val="005D6B61"/>
    <w:rsid w:val="005D73CF"/>
    <w:rsid w:val="005D77BA"/>
    <w:rsid w:val="005D7C0C"/>
    <w:rsid w:val="005D7C4E"/>
    <w:rsid w:val="005E02FE"/>
    <w:rsid w:val="005E0555"/>
    <w:rsid w:val="005E05E0"/>
    <w:rsid w:val="005E0D04"/>
    <w:rsid w:val="005E15A7"/>
    <w:rsid w:val="005E160D"/>
    <w:rsid w:val="005E1624"/>
    <w:rsid w:val="005E2220"/>
    <w:rsid w:val="005E2471"/>
    <w:rsid w:val="005E357F"/>
    <w:rsid w:val="005E3F58"/>
    <w:rsid w:val="005E42EB"/>
    <w:rsid w:val="005E45B5"/>
    <w:rsid w:val="005E53E7"/>
    <w:rsid w:val="005E5E42"/>
    <w:rsid w:val="005E755C"/>
    <w:rsid w:val="005E7A94"/>
    <w:rsid w:val="005E7E53"/>
    <w:rsid w:val="005E7EE7"/>
    <w:rsid w:val="005F04FB"/>
    <w:rsid w:val="005F1550"/>
    <w:rsid w:val="005F1BEB"/>
    <w:rsid w:val="005F1E6A"/>
    <w:rsid w:val="005F1FF0"/>
    <w:rsid w:val="005F36F3"/>
    <w:rsid w:val="005F3C26"/>
    <w:rsid w:val="005F3E61"/>
    <w:rsid w:val="005F4238"/>
    <w:rsid w:val="005F4B60"/>
    <w:rsid w:val="005F5656"/>
    <w:rsid w:val="005F5D33"/>
    <w:rsid w:val="005F5D41"/>
    <w:rsid w:val="005F7489"/>
    <w:rsid w:val="005F75AC"/>
    <w:rsid w:val="00601C4F"/>
    <w:rsid w:val="00601F85"/>
    <w:rsid w:val="006021F2"/>
    <w:rsid w:val="006024B2"/>
    <w:rsid w:val="00602A41"/>
    <w:rsid w:val="00603F5F"/>
    <w:rsid w:val="006040FB"/>
    <w:rsid w:val="00604FE2"/>
    <w:rsid w:val="00605095"/>
    <w:rsid w:val="00605244"/>
    <w:rsid w:val="00605287"/>
    <w:rsid w:val="00605CD0"/>
    <w:rsid w:val="006061BA"/>
    <w:rsid w:val="006065BA"/>
    <w:rsid w:val="006067B6"/>
    <w:rsid w:val="00606A28"/>
    <w:rsid w:val="00606B58"/>
    <w:rsid w:val="00607237"/>
    <w:rsid w:val="00607761"/>
    <w:rsid w:val="00607AE8"/>
    <w:rsid w:val="0061001E"/>
    <w:rsid w:val="00610B7A"/>
    <w:rsid w:val="00610E84"/>
    <w:rsid w:val="00611CEC"/>
    <w:rsid w:val="0061228F"/>
    <w:rsid w:val="00612479"/>
    <w:rsid w:val="00612AC5"/>
    <w:rsid w:val="006134ED"/>
    <w:rsid w:val="00613658"/>
    <w:rsid w:val="006139A9"/>
    <w:rsid w:val="00614646"/>
    <w:rsid w:val="00614C00"/>
    <w:rsid w:val="006156D4"/>
    <w:rsid w:val="006157D9"/>
    <w:rsid w:val="00615EB7"/>
    <w:rsid w:val="006170F3"/>
    <w:rsid w:val="00620B3F"/>
    <w:rsid w:val="00621328"/>
    <w:rsid w:val="00621333"/>
    <w:rsid w:val="0062138C"/>
    <w:rsid w:val="006218E0"/>
    <w:rsid w:val="006220EA"/>
    <w:rsid w:val="00622184"/>
    <w:rsid w:val="00623578"/>
    <w:rsid w:val="00623BFA"/>
    <w:rsid w:val="006250C7"/>
    <w:rsid w:val="00625972"/>
    <w:rsid w:val="00625B57"/>
    <w:rsid w:val="00625D8B"/>
    <w:rsid w:val="00626427"/>
    <w:rsid w:val="00626594"/>
    <w:rsid w:val="006267B5"/>
    <w:rsid w:val="00626A65"/>
    <w:rsid w:val="00626E72"/>
    <w:rsid w:val="00627AB6"/>
    <w:rsid w:val="006306A7"/>
    <w:rsid w:val="0063125C"/>
    <w:rsid w:val="00631AEB"/>
    <w:rsid w:val="00632634"/>
    <w:rsid w:val="00633063"/>
    <w:rsid w:val="00633092"/>
    <w:rsid w:val="00634C0C"/>
    <w:rsid w:val="00635A9B"/>
    <w:rsid w:val="00636AB6"/>
    <w:rsid w:val="00636D70"/>
    <w:rsid w:val="00637407"/>
    <w:rsid w:val="00637613"/>
    <w:rsid w:val="0063766A"/>
    <w:rsid w:val="0064182C"/>
    <w:rsid w:val="00641E72"/>
    <w:rsid w:val="00641FAB"/>
    <w:rsid w:val="00642028"/>
    <w:rsid w:val="00642E9D"/>
    <w:rsid w:val="00645100"/>
    <w:rsid w:val="006458FB"/>
    <w:rsid w:val="006461CD"/>
    <w:rsid w:val="00646714"/>
    <w:rsid w:val="00647024"/>
    <w:rsid w:val="0064703C"/>
    <w:rsid w:val="00647A4E"/>
    <w:rsid w:val="00647DBD"/>
    <w:rsid w:val="0065000F"/>
    <w:rsid w:val="006503B0"/>
    <w:rsid w:val="006503B3"/>
    <w:rsid w:val="0065079C"/>
    <w:rsid w:val="00650A7C"/>
    <w:rsid w:val="006510C6"/>
    <w:rsid w:val="00651DEF"/>
    <w:rsid w:val="006526FE"/>
    <w:rsid w:val="00653BF1"/>
    <w:rsid w:val="00653F08"/>
    <w:rsid w:val="00654978"/>
    <w:rsid w:val="00654B55"/>
    <w:rsid w:val="00654EE9"/>
    <w:rsid w:val="00655CCE"/>
    <w:rsid w:val="00656038"/>
    <w:rsid w:val="00656528"/>
    <w:rsid w:val="00656630"/>
    <w:rsid w:val="00656D7A"/>
    <w:rsid w:val="00657936"/>
    <w:rsid w:val="00660931"/>
    <w:rsid w:val="006618EA"/>
    <w:rsid w:val="00661BE4"/>
    <w:rsid w:val="006626D4"/>
    <w:rsid w:val="006644C3"/>
    <w:rsid w:val="006645EB"/>
    <w:rsid w:val="0066464F"/>
    <w:rsid w:val="00664B84"/>
    <w:rsid w:val="00667435"/>
    <w:rsid w:val="00667D70"/>
    <w:rsid w:val="00670C92"/>
    <w:rsid w:val="006717DE"/>
    <w:rsid w:val="00671C01"/>
    <w:rsid w:val="00672275"/>
    <w:rsid w:val="006724E7"/>
    <w:rsid w:val="00673428"/>
    <w:rsid w:val="0067353B"/>
    <w:rsid w:val="00673CD2"/>
    <w:rsid w:val="006741CC"/>
    <w:rsid w:val="006742F3"/>
    <w:rsid w:val="00674E8E"/>
    <w:rsid w:val="00677B36"/>
    <w:rsid w:val="0068171C"/>
    <w:rsid w:val="006824C7"/>
    <w:rsid w:val="00682A44"/>
    <w:rsid w:val="00683851"/>
    <w:rsid w:val="00683E7E"/>
    <w:rsid w:val="00684344"/>
    <w:rsid w:val="006845C1"/>
    <w:rsid w:val="00684AAD"/>
    <w:rsid w:val="006851FD"/>
    <w:rsid w:val="00685688"/>
    <w:rsid w:val="006857CE"/>
    <w:rsid w:val="00685F8B"/>
    <w:rsid w:val="0068697E"/>
    <w:rsid w:val="0068699D"/>
    <w:rsid w:val="00686AD6"/>
    <w:rsid w:val="0068725B"/>
    <w:rsid w:val="006916EE"/>
    <w:rsid w:val="006919AE"/>
    <w:rsid w:val="00691C35"/>
    <w:rsid w:val="00692900"/>
    <w:rsid w:val="00693A63"/>
    <w:rsid w:val="00693E22"/>
    <w:rsid w:val="0069592C"/>
    <w:rsid w:val="00695D20"/>
    <w:rsid w:val="006960C3"/>
    <w:rsid w:val="00696A54"/>
    <w:rsid w:val="006A0CEE"/>
    <w:rsid w:val="006A10FA"/>
    <w:rsid w:val="006A121B"/>
    <w:rsid w:val="006A1957"/>
    <w:rsid w:val="006A25D8"/>
    <w:rsid w:val="006A28EB"/>
    <w:rsid w:val="006A292F"/>
    <w:rsid w:val="006A29B1"/>
    <w:rsid w:val="006A2A8A"/>
    <w:rsid w:val="006A3258"/>
    <w:rsid w:val="006A444D"/>
    <w:rsid w:val="006A45D1"/>
    <w:rsid w:val="006A50BA"/>
    <w:rsid w:val="006A528A"/>
    <w:rsid w:val="006A5B29"/>
    <w:rsid w:val="006A68FA"/>
    <w:rsid w:val="006A6D1C"/>
    <w:rsid w:val="006A711B"/>
    <w:rsid w:val="006B0745"/>
    <w:rsid w:val="006B0BD2"/>
    <w:rsid w:val="006B0BE4"/>
    <w:rsid w:val="006B14EA"/>
    <w:rsid w:val="006B1A7A"/>
    <w:rsid w:val="006B1F94"/>
    <w:rsid w:val="006B25A1"/>
    <w:rsid w:val="006B288F"/>
    <w:rsid w:val="006B2F3A"/>
    <w:rsid w:val="006B45C2"/>
    <w:rsid w:val="006B472F"/>
    <w:rsid w:val="006B582C"/>
    <w:rsid w:val="006B5C1A"/>
    <w:rsid w:val="006B6DF0"/>
    <w:rsid w:val="006B71C8"/>
    <w:rsid w:val="006B7668"/>
    <w:rsid w:val="006B7BD9"/>
    <w:rsid w:val="006B7DDF"/>
    <w:rsid w:val="006B7F53"/>
    <w:rsid w:val="006C066C"/>
    <w:rsid w:val="006C0A22"/>
    <w:rsid w:val="006C1022"/>
    <w:rsid w:val="006C12FA"/>
    <w:rsid w:val="006C17D7"/>
    <w:rsid w:val="006C22B0"/>
    <w:rsid w:val="006C2CFF"/>
    <w:rsid w:val="006C3B52"/>
    <w:rsid w:val="006C3D23"/>
    <w:rsid w:val="006C4213"/>
    <w:rsid w:val="006C5BD5"/>
    <w:rsid w:val="006C5F5D"/>
    <w:rsid w:val="006C5F93"/>
    <w:rsid w:val="006C6FC5"/>
    <w:rsid w:val="006C745B"/>
    <w:rsid w:val="006C76D0"/>
    <w:rsid w:val="006C7F42"/>
    <w:rsid w:val="006D0046"/>
    <w:rsid w:val="006D0C85"/>
    <w:rsid w:val="006D0D21"/>
    <w:rsid w:val="006D0F8B"/>
    <w:rsid w:val="006D1C93"/>
    <w:rsid w:val="006D22DD"/>
    <w:rsid w:val="006D450A"/>
    <w:rsid w:val="006D47F2"/>
    <w:rsid w:val="006D4D27"/>
    <w:rsid w:val="006D4E08"/>
    <w:rsid w:val="006D5C3D"/>
    <w:rsid w:val="006D5EA7"/>
    <w:rsid w:val="006D60D6"/>
    <w:rsid w:val="006D6553"/>
    <w:rsid w:val="006D6822"/>
    <w:rsid w:val="006D6C63"/>
    <w:rsid w:val="006D7890"/>
    <w:rsid w:val="006E05DF"/>
    <w:rsid w:val="006E0FAE"/>
    <w:rsid w:val="006E1D9D"/>
    <w:rsid w:val="006E2A9A"/>
    <w:rsid w:val="006E3C93"/>
    <w:rsid w:val="006E3F1D"/>
    <w:rsid w:val="006E4471"/>
    <w:rsid w:val="006E4A5F"/>
    <w:rsid w:val="006E52D7"/>
    <w:rsid w:val="006E5CF8"/>
    <w:rsid w:val="006E6035"/>
    <w:rsid w:val="006E6048"/>
    <w:rsid w:val="006F0A91"/>
    <w:rsid w:val="006F1B03"/>
    <w:rsid w:val="006F2057"/>
    <w:rsid w:val="006F2800"/>
    <w:rsid w:val="006F39C3"/>
    <w:rsid w:val="006F3A05"/>
    <w:rsid w:val="006F3DCF"/>
    <w:rsid w:val="006F4D4A"/>
    <w:rsid w:val="006F568F"/>
    <w:rsid w:val="006F5F90"/>
    <w:rsid w:val="006F6115"/>
    <w:rsid w:val="006F6718"/>
    <w:rsid w:val="006F716A"/>
    <w:rsid w:val="006F7433"/>
    <w:rsid w:val="006F7A5C"/>
    <w:rsid w:val="007004F2"/>
    <w:rsid w:val="00700A0F"/>
    <w:rsid w:val="00700C85"/>
    <w:rsid w:val="00701CBD"/>
    <w:rsid w:val="007020C8"/>
    <w:rsid w:val="00703C6E"/>
    <w:rsid w:val="0070405E"/>
    <w:rsid w:val="00704D8C"/>
    <w:rsid w:val="00704FA9"/>
    <w:rsid w:val="007051E5"/>
    <w:rsid w:val="00705836"/>
    <w:rsid w:val="00705BDE"/>
    <w:rsid w:val="00705C43"/>
    <w:rsid w:val="0070762B"/>
    <w:rsid w:val="00711E26"/>
    <w:rsid w:val="0071241A"/>
    <w:rsid w:val="00712E4E"/>
    <w:rsid w:val="00712F0F"/>
    <w:rsid w:val="00712FDD"/>
    <w:rsid w:val="007132DF"/>
    <w:rsid w:val="00713344"/>
    <w:rsid w:val="007139CC"/>
    <w:rsid w:val="00714416"/>
    <w:rsid w:val="00714432"/>
    <w:rsid w:val="00715426"/>
    <w:rsid w:val="00715EED"/>
    <w:rsid w:val="00715F76"/>
    <w:rsid w:val="0071702D"/>
    <w:rsid w:val="00717592"/>
    <w:rsid w:val="00717F22"/>
    <w:rsid w:val="007202D3"/>
    <w:rsid w:val="00720427"/>
    <w:rsid w:val="00720519"/>
    <w:rsid w:val="00720703"/>
    <w:rsid w:val="007209AD"/>
    <w:rsid w:val="00721539"/>
    <w:rsid w:val="00722143"/>
    <w:rsid w:val="00722281"/>
    <w:rsid w:val="007229BC"/>
    <w:rsid w:val="00723638"/>
    <w:rsid w:val="0072395F"/>
    <w:rsid w:val="00723B98"/>
    <w:rsid w:val="00723E65"/>
    <w:rsid w:val="00724167"/>
    <w:rsid w:val="0072473E"/>
    <w:rsid w:val="00724CFD"/>
    <w:rsid w:val="0072508D"/>
    <w:rsid w:val="007252A3"/>
    <w:rsid w:val="007259AA"/>
    <w:rsid w:val="00725EC5"/>
    <w:rsid w:val="00725F5B"/>
    <w:rsid w:val="00726BAE"/>
    <w:rsid w:val="0072706C"/>
    <w:rsid w:val="00727A97"/>
    <w:rsid w:val="0073023C"/>
    <w:rsid w:val="00730BE7"/>
    <w:rsid w:val="00731C39"/>
    <w:rsid w:val="00731D3C"/>
    <w:rsid w:val="00731FD0"/>
    <w:rsid w:val="007333A0"/>
    <w:rsid w:val="00733664"/>
    <w:rsid w:val="00734273"/>
    <w:rsid w:val="00734EDA"/>
    <w:rsid w:val="007351C7"/>
    <w:rsid w:val="007353CB"/>
    <w:rsid w:val="00735CD7"/>
    <w:rsid w:val="00736740"/>
    <w:rsid w:val="007368F8"/>
    <w:rsid w:val="00736C43"/>
    <w:rsid w:val="00736E2C"/>
    <w:rsid w:val="0073703C"/>
    <w:rsid w:val="0073710A"/>
    <w:rsid w:val="0073756E"/>
    <w:rsid w:val="00737A95"/>
    <w:rsid w:val="00740128"/>
    <w:rsid w:val="007403BC"/>
    <w:rsid w:val="00740570"/>
    <w:rsid w:val="00740E24"/>
    <w:rsid w:val="0074186C"/>
    <w:rsid w:val="00742267"/>
    <w:rsid w:val="007422EA"/>
    <w:rsid w:val="007423F9"/>
    <w:rsid w:val="00742584"/>
    <w:rsid w:val="00742778"/>
    <w:rsid w:val="00743E3E"/>
    <w:rsid w:val="007447DA"/>
    <w:rsid w:val="00744828"/>
    <w:rsid w:val="00745180"/>
    <w:rsid w:val="0074685F"/>
    <w:rsid w:val="00746B1A"/>
    <w:rsid w:val="00746B8F"/>
    <w:rsid w:val="00746FB1"/>
    <w:rsid w:val="0074734C"/>
    <w:rsid w:val="00747A0C"/>
    <w:rsid w:val="0075024C"/>
    <w:rsid w:val="00750AE1"/>
    <w:rsid w:val="00750B3B"/>
    <w:rsid w:val="0075109A"/>
    <w:rsid w:val="007513C3"/>
    <w:rsid w:val="00751801"/>
    <w:rsid w:val="00751AFA"/>
    <w:rsid w:val="00751C73"/>
    <w:rsid w:val="00752133"/>
    <w:rsid w:val="007522CB"/>
    <w:rsid w:val="0075285E"/>
    <w:rsid w:val="00752F8B"/>
    <w:rsid w:val="00753093"/>
    <w:rsid w:val="007541AD"/>
    <w:rsid w:val="0075453C"/>
    <w:rsid w:val="00754B33"/>
    <w:rsid w:val="00755514"/>
    <w:rsid w:val="00755866"/>
    <w:rsid w:val="00755C9B"/>
    <w:rsid w:val="00755E9E"/>
    <w:rsid w:val="0075633D"/>
    <w:rsid w:val="00756821"/>
    <w:rsid w:val="0076052A"/>
    <w:rsid w:val="00761386"/>
    <w:rsid w:val="00762BC7"/>
    <w:rsid w:val="007637AA"/>
    <w:rsid w:val="00763C53"/>
    <w:rsid w:val="007641EF"/>
    <w:rsid w:val="00764837"/>
    <w:rsid w:val="007648CD"/>
    <w:rsid w:val="00764F33"/>
    <w:rsid w:val="00764FA4"/>
    <w:rsid w:val="00765143"/>
    <w:rsid w:val="007662E6"/>
    <w:rsid w:val="0076709C"/>
    <w:rsid w:val="00767DB3"/>
    <w:rsid w:val="00770295"/>
    <w:rsid w:val="0077029D"/>
    <w:rsid w:val="0077047E"/>
    <w:rsid w:val="00771333"/>
    <w:rsid w:val="00771C3A"/>
    <w:rsid w:val="00773652"/>
    <w:rsid w:val="00774407"/>
    <w:rsid w:val="0077472E"/>
    <w:rsid w:val="0077496D"/>
    <w:rsid w:val="00774B3F"/>
    <w:rsid w:val="0077528C"/>
    <w:rsid w:val="00775671"/>
    <w:rsid w:val="00775DDA"/>
    <w:rsid w:val="00775E47"/>
    <w:rsid w:val="007766B9"/>
    <w:rsid w:val="007767B0"/>
    <w:rsid w:val="00777CF9"/>
    <w:rsid w:val="00777F27"/>
    <w:rsid w:val="00780480"/>
    <w:rsid w:val="00781988"/>
    <w:rsid w:val="00781FEB"/>
    <w:rsid w:val="00782B1D"/>
    <w:rsid w:val="00782DB9"/>
    <w:rsid w:val="00783063"/>
    <w:rsid w:val="007834CA"/>
    <w:rsid w:val="00783B54"/>
    <w:rsid w:val="0078429E"/>
    <w:rsid w:val="00784A84"/>
    <w:rsid w:val="00786C2C"/>
    <w:rsid w:val="00786C33"/>
    <w:rsid w:val="0078750F"/>
    <w:rsid w:val="00787C79"/>
    <w:rsid w:val="007902DA"/>
    <w:rsid w:val="0079074D"/>
    <w:rsid w:val="00791057"/>
    <w:rsid w:val="00791F19"/>
    <w:rsid w:val="0079247E"/>
    <w:rsid w:val="00792631"/>
    <w:rsid w:val="0079343F"/>
    <w:rsid w:val="00793637"/>
    <w:rsid w:val="007941A4"/>
    <w:rsid w:val="00795115"/>
    <w:rsid w:val="007952E2"/>
    <w:rsid w:val="00795430"/>
    <w:rsid w:val="0079581B"/>
    <w:rsid w:val="00796318"/>
    <w:rsid w:val="00796E74"/>
    <w:rsid w:val="00797AB0"/>
    <w:rsid w:val="00797AEC"/>
    <w:rsid w:val="00797B29"/>
    <w:rsid w:val="007A0059"/>
    <w:rsid w:val="007A0068"/>
    <w:rsid w:val="007A0605"/>
    <w:rsid w:val="007A0911"/>
    <w:rsid w:val="007A0A3F"/>
    <w:rsid w:val="007A162B"/>
    <w:rsid w:val="007A1A27"/>
    <w:rsid w:val="007A1EBF"/>
    <w:rsid w:val="007A2648"/>
    <w:rsid w:val="007A3025"/>
    <w:rsid w:val="007A3169"/>
    <w:rsid w:val="007A32EC"/>
    <w:rsid w:val="007A34B0"/>
    <w:rsid w:val="007A34D9"/>
    <w:rsid w:val="007A3674"/>
    <w:rsid w:val="007A4918"/>
    <w:rsid w:val="007A53A9"/>
    <w:rsid w:val="007A6310"/>
    <w:rsid w:val="007A6D2D"/>
    <w:rsid w:val="007A6E95"/>
    <w:rsid w:val="007A7183"/>
    <w:rsid w:val="007A733C"/>
    <w:rsid w:val="007A76EE"/>
    <w:rsid w:val="007B05B5"/>
    <w:rsid w:val="007B0A60"/>
    <w:rsid w:val="007B1750"/>
    <w:rsid w:val="007B1AD1"/>
    <w:rsid w:val="007B1B32"/>
    <w:rsid w:val="007B1BB0"/>
    <w:rsid w:val="007B240C"/>
    <w:rsid w:val="007B252E"/>
    <w:rsid w:val="007B2F99"/>
    <w:rsid w:val="007B38B1"/>
    <w:rsid w:val="007B3B53"/>
    <w:rsid w:val="007B4028"/>
    <w:rsid w:val="007B447E"/>
    <w:rsid w:val="007B45A8"/>
    <w:rsid w:val="007B4D4B"/>
    <w:rsid w:val="007B4D75"/>
    <w:rsid w:val="007B529A"/>
    <w:rsid w:val="007B54B8"/>
    <w:rsid w:val="007B5578"/>
    <w:rsid w:val="007B5D20"/>
    <w:rsid w:val="007B5D58"/>
    <w:rsid w:val="007B7010"/>
    <w:rsid w:val="007C0E40"/>
    <w:rsid w:val="007C1E31"/>
    <w:rsid w:val="007C21C6"/>
    <w:rsid w:val="007C268B"/>
    <w:rsid w:val="007C316A"/>
    <w:rsid w:val="007C3CD9"/>
    <w:rsid w:val="007C3DA5"/>
    <w:rsid w:val="007C3E9D"/>
    <w:rsid w:val="007C4346"/>
    <w:rsid w:val="007C5C9C"/>
    <w:rsid w:val="007C6E3D"/>
    <w:rsid w:val="007C71EA"/>
    <w:rsid w:val="007C7238"/>
    <w:rsid w:val="007D099C"/>
    <w:rsid w:val="007D1028"/>
    <w:rsid w:val="007D1D80"/>
    <w:rsid w:val="007D26BD"/>
    <w:rsid w:val="007D293C"/>
    <w:rsid w:val="007D2E1F"/>
    <w:rsid w:val="007D38DC"/>
    <w:rsid w:val="007D43A1"/>
    <w:rsid w:val="007D47ED"/>
    <w:rsid w:val="007D5051"/>
    <w:rsid w:val="007D566C"/>
    <w:rsid w:val="007D6794"/>
    <w:rsid w:val="007D6960"/>
    <w:rsid w:val="007D6CA4"/>
    <w:rsid w:val="007D72B3"/>
    <w:rsid w:val="007E2120"/>
    <w:rsid w:val="007E21EB"/>
    <w:rsid w:val="007E2546"/>
    <w:rsid w:val="007E2D1E"/>
    <w:rsid w:val="007E2DF6"/>
    <w:rsid w:val="007E2EFE"/>
    <w:rsid w:val="007E308D"/>
    <w:rsid w:val="007E3236"/>
    <w:rsid w:val="007E344F"/>
    <w:rsid w:val="007E3893"/>
    <w:rsid w:val="007E3ACE"/>
    <w:rsid w:val="007E4CDA"/>
    <w:rsid w:val="007E5967"/>
    <w:rsid w:val="007E6025"/>
    <w:rsid w:val="007E6971"/>
    <w:rsid w:val="007E69F3"/>
    <w:rsid w:val="007E7060"/>
    <w:rsid w:val="007E7706"/>
    <w:rsid w:val="007F018C"/>
    <w:rsid w:val="007F0543"/>
    <w:rsid w:val="007F0C4E"/>
    <w:rsid w:val="007F0DF4"/>
    <w:rsid w:val="007F13B5"/>
    <w:rsid w:val="007F16F3"/>
    <w:rsid w:val="007F2292"/>
    <w:rsid w:val="007F28DD"/>
    <w:rsid w:val="007F2B1F"/>
    <w:rsid w:val="007F2E0B"/>
    <w:rsid w:val="007F394A"/>
    <w:rsid w:val="007F5C09"/>
    <w:rsid w:val="007F61D0"/>
    <w:rsid w:val="007F6D0D"/>
    <w:rsid w:val="007F7304"/>
    <w:rsid w:val="007F7E85"/>
    <w:rsid w:val="00801142"/>
    <w:rsid w:val="00801A6A"/>
    <w:rsid w:val="00801EAA"/>
    <w:rsid w:val="0080220E"/>
    <w:rsid w:val="00802749"/>
    <w:rsid w:val="0080293E"/>
    <w:rsid w:val="00802DF9"/>
    <w:rsid w:val="00803A7C"/>
    <w:rsid w:val="00803D2A"/>
    <w:rsid w:val="00804020"/>
    <w:rsid w:val="00804096"/>
    <w:rsid w:val="008046CA"/>
    <w:rsid w:val="0080572C"/>
    <w:rsid w:val="008068AF"/>
    <w:rsid w:val="00806DCE"/>
    <w:rsid w:val="008070B4"/>
    <w:rsid w:val="0080734E"/>
    <w:rsid w:val="00807497"/>
    <w:rsid w:val="00807FA9"/>
    <w:rsid w:val="008103F4"/>
    <w:rsid w:val="00810AFA"/>
    <w:rsid w:val="00811024"/>
    <w:rsid w:val="00812A22"/>
    <w:rsid w:val="0081322B"/>
    <w:rsid w:val="00813B80"/>
    <w:rsid w:val="008151F7"/>
    <w:rsid w:val="008164EE"/>
    <w:rsid w:val="0081744D"/>
    <w:rsid w:val="00817831"/>
    <w:rsid w:val="00817962"/>
    <w:rsid w:val="00817CF8"/>
    <w:rsid w:val="00820E26"/>
    <w:rsid w:val="0082164A"/>
    <w:rsid w:val="00821E7D"/>
    <w:rsid w:val="00822B58"/>
    <w:rsid w:val="00822B71"/>
    <w:rsid w:val="00822E90"/>
    <w:rsid w:val="00823572"/>
    <w:rsid w:val="00823C04"/>
    <w:rsid w:val="00824FBC"/>
    <w:rsid w:val="008251F6"/>
    <w:rsid w:val="008252D2"/>
    <w:rsid w:val="00825483"/>
    <w:rsid w:val="00825680"/>
    <w:rsid w:val="008267DF"/>
    <w:rsid w:val="008269E7"/>
    <w:rsid w:val="00826C23"/>
    <w:rsid w:val="00830433"/>
    <w:rsid w:val="00830CF7"/>
    <w:rsid w:val="00830ED6"/>
    <w:rsid w:val="00831381"/>
    <w:rsid w:val="00831543"/>
    <w:rsid w:val="00832875"/>
    <w:rsid w:val="00832C8D"/>
    <w:rsid w:val="0083351B"/>
    <w:rsid w:val="0083393F"/>
    <w:rsid w:val="00834061"/>
    <w:rsid w:val="00834523"/>
    <w:rsid w:val="008345C6"/>
    <w:rsid w:val="0083562A"/>
    <w:rsid w:val="00835925"/>
    <w:rsid w:val="008360DC"/>
    <w:rsid w:val="0083628E"/>
    <w:rsid w:val="008365BB"/>
    <w:rsid w:val="00836A2C"/>
    <w:rsid w:val="00837591"/>
    <w:rsid w:val="008379FF"/>
    <w:rsid w:val="00840103"/>
    <w:rsid w:val="00840464"/>
    <w:rsid w:val="008404B0"/>
    <w:rsid w:val="0084056A"/>
    <w:rsid w:val="008408D2"/>
    <w:rsid w:val="008417BA"/>
    <w:rsid w:val="00842312"/>
    <w:rsid w:val="00842450"/>
    <w:rsid w:val="0084257C"/>
    <w:rsid w:val="00842B8A"/>
    <w:rsid w:val="00844586"/>
    <w:rsid w:val="0084544B"/>
    <w:rsid w:val="00845C4E"/>
    <w:rsid w:val="00845E6F"/>
    <w:rsid w:val="008464CE"/>
    <w:rsid w:val="00846963"/>
    <w:rsid w:val="00847D77"/>
    <w:rsid w:val="00847DC3"/>
    <w:rsid w:val="0085115A"/>
    <w:rsid w:val="008514C4"/>
    <w:rsid w:val="00851765"/>
    <w:rsid w:val="008519FD"/>
    <w:rsid w:val="00852A4A"/>
    <w:rsid w:val="00852F9B"/>
    <w:rsid w:val="008530F7"/>
    <w:rsid w:val="00853224"/>
    <w:rsid w:val="00853748"/>
    <w:rsid w:val="00853A9C"/>
    <w:rsid w:val="008544FA"/>
    <w:rsid w:val="00855B4A"/>
    <w:rsid w:val="00856A7B"/>
    <w:rsid w:val="0085705C"/>
    <w:rsid w:val="00857AEF"/>
    <w:rsid w:val="00860D70"/>
    <w:rsid w:val="008623A4"/>
    <w:rsid w:val="008628AC"/>
    <w:rsid w:val="008628C6"/>
    <w:rsid w:val="00862CA9"/>
    <w:rsid w:val="0086440D"/>
    <w:rsid w:val="0086457F"/>
    <w:rsid w:val="0086469B"/>
    <w:rsid w:val="00864E4C"/>
    <w:rsid w:val="0086605D"/>
    <w:rsid w:val="008660CA"/>
    <w:rsid w:val="008665BF"/>
    <w:rsid w:val="00866D14"/>
    <w:rsid w:val="0086743A"/>
    <w:rsid w:val="00867935"/>
    <w:rsid w:val="00867D72"/>
    <w:rsid w:val="008705D3"/>
    <w:rsid w:val="00872269"/>
    <w:rsid w:val="008728C4"/>
    <w:rsid w:val="00872D2E"/>
    <w:rsid w:val="00873209"/>
    <w:rsid w:val="00873C9D"/>
    <w:rsid w:val="008744C1"/>
    <w:rsid w:val="008750CA"/>
    <w:rsid w:val="00875221"/>
    <w:rsid w:val="0087737A"/>
    <w:rsid w:val="00877427"/>
    <w:rsid w:val="00877486"/>
    <w:rsid w:val="008775DF"/>
    <w:rsid w:val="00877DE6"/>
    <w:rsid w:val="00880693"/>
    <w:rsid w:val="00881CC3"/>
    <w:rsid w:val="0088226A"/>
    <w:rsid w:val="008822B2"/>
    <w:rsid w:val="00882F8A"/>
    <w:rsid w:val="008831FC"/>
    <w:rsid w:val="00884158"/>
    <w:rsid w:val="00884D5E"/>
    <w:rsid w:val="00884F16"/>
    <w:rsid w:val="00884F74"/>
    <w:rsid w:val="0088535C"/>
    <w:rsid w:val="00886476"/>
    <w:rsid w:val="00886B54"/>
    <w:rsid w:val="00887E42"/>
    <w:rsid w:val="00887E70"/>
    <w:rsid w:val="00887E96"/>
    <w:rsid w:val="00887FC4"/>
    <w:rsid w:val="008901A7"/>
    <w:rsid w:val="008909D9"/>
    <w:rsid w:val="0089111A"/>
    <w:rsid w:val="00892680"/>
    <w:rsid w:val="008926E5"/>
    <w:rsid w:val="0089281D"/>
    <w:rsid w:val="00892996"/>
    <w:rsid w:val="0089354B"/>
    <w:rsid w:val="0089399C"/>
    <w:rsid w:val="00893D49"/>
    <w:rsid w:val="00893FB6"/>
    <w:rsid w:val="008949CD"/>
    <w:rsid w:val="00896DF8"/>
    <w:rsid w:val="008A015D"/>
    <w:rsid w:val="008A02C3"/>
    <w:rsid w:val="008A03C0"/>
    <w:rsid w:val="008A06F9"/>
    <w:rsid w:val="008A0CC9"/>
    <w:rsid w:val="008A149A"/>
    <w:rsid w:val="008A1ACB"/>
    <w:rsid w:val="008A2B8E"/>
    <w:rsid w:val="008A2D07"/>
    <w:rsid w:val="008A3189"/>
    <w:rsid w:val="008A3CA8"/>
    <w:rsid w:val="008A4286"/>
    <w:rsid w:val="008A42B3"/>
    <w:rsid w:val="008A4324"/>
    <w:rsid w:val="008A4DA7"/>
    <w:rsid w:val="008A550E"/>
    <w:rsid w:val="008A74B4"/>
    <w:rsid w:val="008A78E7"/>
    <w:rsid w:val="008B00AD"/>
    <w:rsid w:val="008B0616"/>
    <w:rsid w:val="008B0ADC"/>
    <w:rsid w:val="008B0B4E"/>
    <w:rsid w:val="008B138F"/>
    <w:rsid w:val="008B1969"/>
    <w:rsid w:val="008B244C"/>
    <w:rsid w:val="008B25FE"/>
    <w:rsid w:val="008B40CD"/>
    <w:rsid w:val="008B5A17"/>
    <w:rsid w:val="008B5A71"/>
    <w:rsid w:val="008B5C3B"/>
    <w:rsid w:val="008B5DDA"/>
    <w:rsid w:val="008B6CAC"/>
    <w:rsid w:val="008B6D9B"/>
    <w:rsid w:val="008B7214"/>
    <w:rsid w:val="008C07E8"/>
    <w:rsid w:val="008C0DEC"/>
    <w:rsid w:val="008C1C06"/>
    <w:rsid w:val="008C1CAE"/>
    <w:rsid w:val="008C2375"/>
    <w:rsid w:val="008C27BC"/>
    <w:rsid w:val="008C3707"/>
    <w:rsid w:val="008C49B4"/>
    <w:rsid w:val="008C4C11"/>
    <w:rsid w:val="008C4F8D"/>
    <w:rsid w:val="008C679E"/>
    <w:rsid w:val="008C6B87"/>
    <w:rsid w:val="008C7100"/>
    <w:rsid w:val="008D0771"/>
    <w:rsid w:val="008D07D2"/>
    <w:rsid w:val="008D0C4C"/>
    <w:rsid w:val="008D1ADD"/>
    <w:rsid w:val="008D1B4B"/>
    <w:rsid w:val="008D241B"/>
    <w:rsid w:val="008D2A0B"/>
    <w:rsid w:val="008D2B3F"/>
    <w:rsid w:val="008D2D00"/>
    <w:rsid w:val="008D305D"/>
    <w:rsid w:val="008D3D60"/>
    <w:rsid w:val="008D3D75"/>
    <w:rsid w:val="008D4014"/>
    <w:rsid w:val="008D6245"/>
    <w:rsid w:val="008D6948"/>
    <w:rsid w:val="008D6E0E"/>
    <w:rsid w:val="008D7A81"/>
    <w:rsid w:val="008D7C96"/>
    <w:rsid w:val="008E02C7"/>
    <w:rsid w:val="008E04C5"/>
    <w:rsid w:val="008E0720"/>
    <w:rsid w:val="008E0AC2"/>
    <w:rsid w:val="008E0B28"/>
    <w:rsid w:val="008E0B74"/>
    <w:rsid w:val="008E1BD8"/>
    <w:rsid w:val="008E232C"/>
    <w:rsid w:val="008E2B47"/>
    <w:rsid w:val="008E3366"/>
    <w:rsid w:val="008E3487"/>
    <w:rsid w:val="008E3995"/>
    <w:rsid w:val="008E3AE2"/>
    <w:rsid w:val="008E3D23"/>
    <w:rsid w:val="008E3E5A"/>
    <w:rsid w:val="008E3EF9"/>
    <w:rsid w:val="008E4983"/>
    <w:rsid w:val="008E4CE6"/>
    <w:rsid w:val="008E62D7"/>
    <w:rsid w:val="008E6487"/>
    <w:rsid w:val="008E64F1"/>
    <w:rsid w:val="008E6753"/>
    <w:rsid w:val="008E7EFE"/>
    <w:rsid w:val="008E7F1D"/>
    <w:rsid w:val="008F055D"/>
    <w:rsid w:val="008F0634"/>
    <w:rsid w:val="008F08D6"/>
    <w:rsid w:val="008F162C"/>
    <w:rsid w:val="008F17D1"/>
    <w:rsid w:val="008F1A79"/>
    <w:rsid w:val="008F2724"/>
    <w:rsid w:val="008F39A1"/>
    <w:rsid w:val="008F3A48"/>
    <w:rsid w:val="008F3D00"/>
    <w:rsid w:val="008F3D23"/>
    <w:rsid w:val="008F431A"/>
    <w:rsid w:val="008F4EAC"/>
    <w:rsid w:val="008F51B6"/>
    <w:rsid w:val="008F561E"/>
    <w:rsid w:val="008F5633"/>
    <w:rsid w:val="008F576B"/>
    <w:rsid w:val="008F5FCC"/>
    <w:rsid w:val="008F625A"/>
    <w:rsid w:val="008F6C3D"/>
    <w:rsid w:val="008F7315"/>
    <w:rsid w:val="008F78E7"/>
    <w:rsid w:val="00901064"/>
    <w:rsid w:val="00901A88"/>
    <w:rsid w:val="00901AE8"/>
    <w:rsid w:val="00901D00"/>
    <w:rsid w:val="0090205D"/>
    <w:rsid w:val="00902383"/>
    <w:rsid w:val="0090284A"/>
    <w:rsid w:val="00902FDB"/>
    <w:rsid w:val="00903134"/>
    <w:rsid w:val="00903726"/>
    <w:rsid w:val="009037EB"/>
    <w:rsid w:val="009039FB"/>
    <w:rsid w:val="00903E2D"/>
    <w:rsid w:val="00904BA3"/>
    <w:rsid w:val="00904BF5"/>
    <w:rsid w:val="00905905"/>
    <w:rsid w:val="00906C98"/>
    <w:rsid w:val="00907174"/>
    <w:rsid w:val="0090731D"/>
    <w:rsid w:val="00907469"/>
    <w:rsid w:val="00907C84"/>
    <w:rsid w:val="00910158"/>
    <w:rsid w:val="0091021B"/>
    <w:rsid w:val="00910350"/>
    <w:rsid w:val="00911156"/>
    <w:rsid w:val="0091148C"/>
    <w:rsid w:val="00911FA3"/>
    <w:rsid w:val="00912105"/>
    <w:rsid w:val="009121F0"/>
    <w:rsid w:val="00912B7A"/>
    <w:rsid w:val="00913CAB"/>
    <w:rsid w:val="00914070"/>
    <w:rsid w:val="009142F1"/>
    <w:rsid w:val="0091522A"/>
    <w:rsid w:val="009154DE"/>
    <w:rsid w:val="0091592F"/>
    <w:rsid w:val="00916D31"/>
    <w:rsid w:val="009172D8"/>
    <w:rsid w:val="009174D4"/>
    <w:rsid w:val="009178C7"/>
    <w:rsid w:val="00920147"/>
    <w:rsid w:val="00920FA9"/>
    <w:rsid w:val="0092135B"/>
    <w:rsid w:val="009216ED"/>
    <w:rsid w:val="00921700"/>
    <w:rsid w:val="00921731"/>
    <w:rsid w:val="0092282E"/>
    <w:rsid w:val="00922A2C"/>
    <w:rsid w:val="0092371E"/>
    <w:rsid w:val="00923F63"/>
    <w:rsid w:val="00925B74"/>
    <w:rsid w:val="009268E9"/>
    <w:rsid w:val="00927B4E"/>
    <w:rsid w:val="00927ED2"/>
    <w:rsid w:val="009301CE"/>
    <w:rsid w:val="0093064A"/>
    <w:rsid w:val="009310F3"/>
    <w:rsid w:val="00931E74"/>
    <w:rsid w:val="00932177"/>
    <w:rsid w:val="00932AFA"/>
    <w:rsid w:val="0093398C"/>
    <w:rsid w:val="00934899"/>
    <w:rsid w:val="00934AE2"/>
    <w:rsid w:val="00934C84"/>
    <w:rsid w:val="00934DC8"/>
    <w:rsid w:val="0093500A"/>
    <w:rsid w:val="0093518A"/>
    <w:rsid w:val="0093544D"/>
    <w:rsid w:val="009357A6"/>
    <w:rsid w:val="00936275"/>
    <w:rsid w:val="009369DD"/>
    <w:rsid w:val="0093747D"/>
    <w:rsid w:val="00937944"/>
    <w:rsid w:val="00937FFD"/>
    <w:rsid w:val="0094074C"/>
    <w:rsid w:val="00941B73"/>
    <w:rsid w:val="00941D01"/>
    <w:rsid w:val="00941DE7"/>
    <w:rsid w:val="00943274"/>
    <w:rsid w:val="0094333C"/>
    <w:rsid w:val="00943559"/>
    <w:rsid w:val="00943A06"/>
    <w:rsid w:val="00943EE4"/>
    <w:rsid w:val="00944887"/>
    <w:rsid w:val="00945BA2"/>
    <w:rsid w:val="00945C7F"/>
    <w:rsid w:val="00946197"/>
    <w:rsid w:val="00946C67"/>
    <w:rsid w:val="00946D01"/>
    <w:rsid w:val="00947130"/>
    <w:rsid w:val="00947133"/>
    <w:rsid w:val="00947C15"/>
    <w:rsid w:val="00947CB8"/>
    <w:rsid w:val="00947D6A"/>
    <w:rsid w:val="00950012"/>
    <w:rsid w:val="00950159"/>
    <w:rsid w:val="00950C3B"/>
    <w:rsid w:val="00951061"/>
    <w:rsid w:val="009516E9"/>
    <w:rsid w:val="00952048"/>
    <w:rsid w:val="00952289"/>
    <w:rsid w:val="009527F5"/>
    <w:rsid w:val="00953318"/>
    <w:rsid w:val="0095519D"/>
    <w:rsid w:val="00955E01"/>
    <w:rsid w:val="00956774"/>
    <w:rsid w:val="009569C4"/>
    <w:rsid w:val="00960114"/>
    <w:rsid w:val="009602DA"/>
    <w:rsid w:val="009607D9"/>
    <w:rsid w:val="00960A12"/>
    <w:rsid w:val="00961F55"/>
    <w:rsid w:val="00961FDC"/>
    <w:rsid w:val="00962895"/>
    <w:rsid w:val="00962DE4"/>
    <w:rsid w:val="00963059"/>
    <w:rsid w:val="009643EE"/>
    <w:rsid w:val="00964918"/>
    <w:rsid w:val="00965015"/>
    <w:rsid w:val="00965B4C"/>
    <w:rsid w:val="00966D34"/>
    <w:rsid w:val="009670CF"/>
    <w:rsid w:val="00967649"/>
    <w:rsid w:val="00967DE8"/>
    <w:rsid w:val="00970166"/>
    <w:rsid w:val="00971624"/>
    <w:rsid w:val="00971766"/>
    <w:rsid w:val="00971AED"/>
    <w:rsid w:val="0097260E"/>
    <w:rsid w:val="009728C0"/>
    <w:rsid w:val="00972D17"/>
    <w:rsid w:val="00972E36"/>
    <w:rsid w:val="0097312B"/>
    <w:rsid w:val="0097362C"/>
    <w:rsid w:val="009750EA"/>
    <w:rsid w:val="0097554C"/>
    <w:rsid w:val="00975BCA"/>
    <w:rsid w:val="00975C18"/>
    <w:rsid w:val="00975D29"/>
    <w:rsid w:val="0097651F"/>
    <w:rsid w:val="00976769"/>
    <w:rsid w:val="0097699A"/>
    <w:rsid w:val="00976BF7"/>
    <w:rsid w:val="009770BC"/>
    <w:rsid w:val="00977126"/>
    <w:rsid w:val="0097726B"/>
    <w:rsid w:val="009774D4"/>
    <w:rsid w:val="00980D97"/>
    <w:rsid w:val="009816A1"/>
    <w:rsid w:val="0098225E"/>
    <w:rsid w:val="00982926"/>
    <w:rsid w:val="00982DB9"/>
    <w:rsid w:val="00982F47"/>
    <w:rsid w:val="00983658"/>
    <w:rsid w:val="00983BA7"/>
    <w:rsid w:val="00983D68"/>
    <w:rsid w:val="0098406A"/>
    <w:rsid w:val="009843E8"/>
    <w:rsid w:val="00984791"/>
    <w:rsid w:val="0098494B"/>
    <w:rsid w:val="00984DFF"/>
    <w:rsid w:val="009852BE"/>
    <w:rsid w:val="0098590D"/>
    <w:rsid w:val="00985D01"/>
    <w:rsid w:val="009861A1"/>
    <w:rsid w:val="00986296"/>
    <w:rsid w:val="009878C4"/>
    <w:rsid w:val="00990139"/>
    <w:rsid w:val="009901FD"/>
    <w:rsid w:val="009917C0"/>
    <w:rsid w:val="00991A0C"/>
    <w:rsid w:val="00991F83"/>
    <w:rsid w:val="009924CC"/>
    <w:rsid w:val="00992819"/>
    <w:rsid w:val="00992CEF"/>
    <w:rsid w:val="00993E2D"/>
    <w:rsid w:val="00994149"/>
    <w:rsid w:val="00994B4E"/>
    <w:rsid w:val="009953EE"/>
    <w:rsid w:val="00995613"/>
    <w:rsid w:val="0099774C"/>
    <w:rsid w:val="009978FE"/>
    <w:rsid w:val="00997B02"/>
    <w:rsid w:val="00997B1A"/>
    <w:rsid w:val="009A19E4"/>
    <w:rsid w:val="009A1D0E"/>
    <w:rsid w:val="009A1F37"/>
    <w:rsid w:val="009A34FE"/>
    <w:rsid w:val="009A38BC"/>
    <w:rsid w:val="009A4300"/>
    <w:rsid w:val="009A4ABB"/>
    <w:rsid w:val="009A5210"/>
    <w:rsid w:val="009A5BA6"/>
    <w:rsid w:val="009A6D09"/>
    <w:rsid w:val="009B0191"/>
    <w:rsid w:val="009B01A7"/>
    <w:rsid w:val="009B07DE"/>
    <w:rsid w:val="009B117B"/>
    <w:rsid w:val="009B1461"/>
    <w:rsid w:val="009B2C61"/>
    <w:rsid w:val="009B2E46"/>
    <w:rsid w:val="009B34F4"/>
    <w:rsid w:val="009B3CFD"/>
    <w:rsid w:val="009B426F"/>
    <w:rsid w:val="009B4397"/>
    <w:rsid w:val="009B47CB"/>
    <w:rsid w:val="009B4C47"/>
    <w:rsid w:val="009B5D6E"/>
    <w:rsid w:val="009B5E4A"/>
    <w:rsid w:val="009B67B0"/>
    <w:rsid w:val="009B738F"/>
    <w:rsid w:val="009B7B56"/>
    <w:rsid w:val="009C0568"/>
    <w:rsid w:val="009C0A9D"/>
    <w:rsid w:val="009C0DE2"/>
    <w:rsid w:val="009C16E7"/>
    <w:rsid w:val="009C226B"/>
    <w:rsid w:val="009C26CC"/>
    <w:rsid w:val="009C2A3B"/>
    <w:rsid w:val="009C35E8"/>
    <w:rsid w:val="009C368A"/>
    <w:rsid w:val="009C36F2"/>
    <w:rsid w:val="009C37BA"/>
    <w:rsid w:val="009C49B0"/>
    <w:rsid w:val="009C5A2F"/>
    <w:rsid w:val="009C605E"/>
    <w:rsid w:val="009C6A0A"/>
    <w:rsid w:val="009C7179"/>
    <w:rsid w:val="009C7AA5"/>
    <w:rsid w:val="009D0395"/>
    <w:rsid w:val="009D0898"/>
    <w:rsid w:val="009D0F8E"/>
    <w:rsid w:val="009D1894"/>
    <w:rsid w:val="009D1E19"/>
    <w:rsid w:val="009D2FA8"/>
    <w:rsid w:val="009D3AFA"/>
    <w:rsid w:val="009D4BD7"/>
    <w:rsid w:val="009D56A7"/>
    <w:rsid w:val="009D57C6"/>
    <w:rsid w:val="009D5B62"/>
    <w:rsid w:val="009D6A7E"/>
    <w:rsid w:val="009D6C0C"/>
    <w:rsid w:val="009D79B5"/>
    <w:rsid w:val="009E1828"/>
    <w:rsid w:val="009E1E67"/>
    <w:rsid w:val="009E27E5"/>
    <w:rsid w:val="009E2F0F"/>
    <w:rsid w:val="009E3189"/>
    <w:rsid w:val="009E35D5"/>
    <w:rsid w:val="009E4353"/>
    <w:rsid w:val="009E4A19"/>
    <w:rsid w:val="009E4A83"/>
    <w:rsid w:val="009E5413"/>
    <w:rsid w:val="009E5448"/>
    <w:rsid w:val="009E5476"/>
    <w:rsid w:val="009E6E66"/>
    <w:rsid w:val="009E6F9E"/>
    <w:rsid w:val="009F0208"/>
    <w:rsid w:val="009F1858"/>
    <w:rsid w:val="009F1BDE"/>
    <w:rsid w:val="009F26F4"/>
    <w:rsid w:val="009F2729"/>
    <w:rsid w:val="009F27F7"/>
    <w:rsid w:val="009F29E4"/>
    <w:rsid w:val="009F2B5E"/>
    <w:rsid w:val="009F320C"/>
    <w:rsid w:val="009F37CF"/>
    <w:rsid w:val="009F3C4B"/>
    <w:rsid w:val="009F3D65"/>
    <w:rsid w:val="009F3DC0"/>
    <w:rsid w:val="009F3F0B"/>
    <w:rsid w:val="009F43AC"/>
    <w:rsid w:val="009F495B"/>
    <w:rsid w:val="009F4D41"/>
    <w:rsid w:val="009F503F"/>
    <w:rsid w:val="009F54A8"/>
    <w:rsid w:val="009F5E39"/>
    <w:rsid w:val="009F6819"/>
    <w:rsid w:val="009F6A2C"/>
    <w:rsid w:val="009F70F0"/>
    <w:rsid w:val="009F7253"/>
    <w:rsid w:val="009F7326"/>
    <w:rsid w:val="009F77CF"/>
    <w:rsid w:val="009F7A48"/>
    <w:rsid w:val="009F7BC2"/>
    <w:rsid w:val="009F7E77"/>
    <w:rsid w:val="00A00036"/>
    <w:rsid w:val="00A006E4"/>
    <w:rsid w:val="00A01F94"/>
    <w:rsid w:val="00A0258C"/>
    <w:rsid w:val="00A032E2"/>
    <w:rsid w:val="00A03902"/>
    <w:rsid w:val="00A03E5B"/>
    <w:rsid w:val="00A03E65"/>
    <w:rsid w:val="00A04870"/>
    <w:rsid w:val="00A0563C"/>
    <w:rsid w:val="00A05919"/>
    <w:rsid w:val="00A06D6C"/>
    <w:rsid w:val="00A0709A"/>
    <w:rsid w:val="00A07F55"/>
    <w:rsid w:val="00A10B9F"/>
    <w:rsid w:val="00A10F71"/>
    <w:rsid w:val="00A11093"/>
    <w:rsid w:val="00A1123E"/>
    <w:rsid w:val="00A1141D"/>
    <w:rsid w:val="00A12234"/>
    <w:rsid w:val="00A1263B"/>
    <w:rsid w:val="00A1265F"/>
    <w:rsid w:val="00A12723"/>
    <w:rsid w:val="00A1385D"/>
    <w:rsid w:val="00A13A82"/>
    <w:rsid w:val="00A13E0A"/>
    <w:rsid w:val="00A13EE5"/>
    <w:rsid w:val="00A141D6"/>
    <w:rsid w:val="00A14645"/>
    <w:rsid w:val="00A164C2"/>
    <w:rsid w:val="00A169C0"/>
    <w:rsid w:val="00A173A4"/>
    <w:rsid w:val="00A17647"/>
    <w:rsid w:val="00A211F4"/>
    <w:rsid w:val="00A21B49"/>
    <w:rsid w:val="00A21DA4"/>
    <w:rsid w:val="00A220B0"/>
    <w:rsid w:val="00A223FB"/>
    <w:rsid w:val="00A23B16"/>
    <w:rsid w:val="00A23DBB"/>
    <w:rsid w:val="00A23F08"/>
    <w:rsid w:val="00A24C33"/>
    <w:rsid w:val="00A24D2A"/>
    <w:rsid w:val="00A24D6F"/>
    <w:rsid w:val="00A24E45"/>
    <w:rsid w:val="00A2536A"/>
    <w:rsid w:val="00A253FC"/>
    <w:rsid w:val="00A255C4"/>
    <w:rsid w:val="00A26B19"/>
    <w:rsid w:val="00A27D8A"/>
    <w:rsid w:val="00A3057C"/>
    <w:rsid w:val="00A30FA7"/>
    <w:rsid w:val="00A31E2A"/>
    <w:rsid w:val="00A32743"/>
    <w:rsid w:val="00A328B4"/>
    <w:rsid w:val="00A32BBC"/>
    <w:rsid w:val="00A32C34"/>
    <w:rsid w:val="00A3365C"/>
    <w:rsid w:val="00A33CC5"/>
    <w:rsid w:val="00A34466"/>
    <w:rsid w:val="00A34B2E"/>
    <w:rsid w:val="00A34E4F"/>
    <w:rsid w:val="00A3501B"/>
    <w:rsid w:val="00A35569"/>
    <w:rsid w:val="00A35F71"/>
    <w:rsid w:val="00A360BF"/>
    <w:rsid w:val="00A36DD3"/>
    <w:rsid w:val="00A3702F"/>
    <w:rsid w:val="00A37341"/>
    <w:rsid w:val="00A37801"/>
    <w:rsid w:val="00A378F5"/>
    <w:rsid w:val="00A4131B"/>
    <w:rsid w:val="00A4175A"/>
    <w:rsid w:val="00A41E09"/>
    <w:rsid w:val="00A41E79"/>
    <w:rsid w:val="00A41EC5"/>
    <w:rsid w:val="00A42691"/>
    <w:rsid w:val="00A4287D"/>
    <w:rsid w:val="00A4586C"/>
    <w:rsid w:val="00A4617A"/>
    <w:rsid w:val="00A470E0"/>
    <w:rsid w:val="00A47A9C"/>
    <w:rsid w:val="00A47D41"/>
    <w:rsid w:val="00A50783"/>
    <w:rsid w:val="00A509D1"/>
    <w:rsid w:val="00A51362"/>
    <w:rsid w:val="00A518BD"/>
    <w:rsid w:val="00A51C62"/>
    <w:rsid w:val="00A51CBC"/>
    <w:rsid w:val="00A52060"/>
    <w:rsid w:val="00A52EF9"/>
    <w:rsid w:val="00A52F39"/>
    <w:rsid w:val="00A53B31"/>
    <w:rsid w:val="00A545D7"/>
    <w:rsid w:val="00A54D67"/>
    <w:rsid w:val="00A556B2"/>
    <w:rsid w:val="00A558C2"/>
    <w:rsid w:val="00A575C4"/>
    <w:rsid w:val="00A57FE3"/>
    <w:rsid w:val="00A60207"/>
    <w:rsid w:val="00A6028B"/>
    <w:rsid w:val="00A60320"/>
    <w:rsid w:val="00A60C36"/>
    <w:rsid w:val="00A61285"/>
    <w:rsid w:val="00A6142F"/>
    <w:rsid w:val="00A6172F"/>
    <w:rsid w:val="00A61917"/>
    <w:rsid w:val="00A62308"/>
    <w:rsid w:val="00A62753"/>
    <w:rsid w:val="00A631E2"/>
    <w:rsid w:val="00A6352B"/>
    <w:rsid w:val="00A64CC1"/>
    <w:rsid w:val="00A653C2"/>
    <w:rsid w:val="00A67567"/>
    <w:rsid w:val="00A67F47"/>
    <w:rsid w:val="00A70BC9"/>
    <w:rsid w:val="00A71A92"/>
    <w:rsid w:val="00A72954"/>
    <w:rsid w:val="00A74139"/>
    <w:rsid w:val="00A757A9"/>
    <w:rsid w:val="00A759C1"/>
    <w:rsid w:val="00A763E2"/>
    <w:rsid w:val="00A7645F"/>
    <w:rsid w:val="00A76DC9"/>
    <w:rsid w:val="00A77020"/>
    <w:rsid w:val="00A77E30"/>
    <w:rsid w:val="00A80F44"/>
    <w:rsid w:val="00A81953"/>
    <w:rsid w:val="00A81E2D"/>
    <w:rsid w:val="00A8275C"/>
    <w:rsid w:val="00A82928"/>
    <w:rsid w:val="00A82CC8"/>
    <w:rsid w:val="00A83B39"/>
    <w:rsid w:val="00A84238"/>
    <w:rsid w:val="00A848C4"/>
    <w:rsid w:val="00A8519A"/>
    <w:rsid w:val="00A85389"/>
    <w:rsid w:val="00A85635"/>
    <w:rsid w:val="00A857A8"/>
    <w:rsid w:val="00A86671"/>
    <w:rsid w:val="00A86DA0"/>
    <w:rsid w:val="00A87514"/>
    <w:rsid w:val="00A902C2"/>
    <w:rsid w:val="00A9085C"/>
    <w:rsid w:val="00A91069"/>
    <w:rsid w:val="00A91325"/>
    <w:rsid w:val="00A913D3"/>
    <w:rsid w:val="00A91C88"/>
    <w:rsid w:val="00A91D24"/>
    <w:rsid w:val="00A91DC1"/>
    <w:rsid w:val="00A924F6"/>
    <w:rsid w:val="00A9266C"/>
    <w:rsid w:val="00A928D7"/>
    <w:rsid w:val="00A92C4F"/>
    <w:rsid w:val="00A94078"/>
    <w:rsid w:val="00A944CD"/>
    <w:rsid w:val="00A94B71"/>
    <w:rsid w:val="00A95328"/>
    <w:rsid w:val="00A9581F"/>
    <w:rsid w:val="00A95C54"/>
    <w:rsid w:val="00A9646F"/>
    <w:rsid w:val="00A96FF2"/>
    <w:rsid w:val="00A9785C"/>
    <w:rsid w:val="00AA0FC1"/>
    <w:rsid w:val="00AA128B"/>
    <w:rsid w:val="00AA1542"/>
    <w:rsid w:val="00AA1ACF"/>
    <w:rsid w:val="00AA2495"/>
    <w:rsid w:val="00AA2A45"/>
    <w:rsid w:val="00AA2B09"/>
    <w:rsid w:val="00AA30EE"/>
    <w:rsid w:val="00AA32C9"/>
    <w:rsid w:val="00AA388C"/>
    <w:rsid w:val="00AA3E15"/>
    <w:rsid w:val="00AA4A99"/>
    <w:rsid w:val="00AA4AE9"/>
    <w:rsid w:val="00AA564E"/>
    <w:rsid w:val="00AA573D"/>
    <w:rsid w:val="00AA5C68"/>
    <w:rsid w:val="00AA5CB5"/>
    <w:rsid w:val="00AA62A2"/>
    <w:rsid w:val="00AA6385"/>
    <w:rsid w:val="00AA7E35"/>
    <w:rsid w:val="00AB02A6"/>
    <w:rsid w:val="00AB0D4F"/>
    <w:rsid w:val="00AB1238"/>
    <w:rsid w:val="00AB1A39"/>
    <w:rsid w:val="00AB371A"/>
    <w:rsid w:val="00AB3990"/>
    <w:rsid w:val="00AB3ADE"/>
    <w:rsid w:val="00AB48D2"/>
    <w:rsid w:val="00AB4BEB"/>
    <w:rsid w:val="00AB5C39"/>
    <w:rsid w:val="00AB61BE"/>
    <w:rsid w:val="00AB6816"/>
    <w:rsid w:val="00AB717A"/>
    <w:rsid w:val="00AB71F6"/>
    <w:rsid w:val="00AB78A8"/>
    <w:rsid w:val="00AB7A0D"/>
    <w:rsid w:val="00AC014B"/>
    <w:rsid w:val="00AC06B2"/>
    <w:rsid w:val="00AC1E39"/>
    <w:rsid w:val="00AC2047"/>
    <w:rsid w:val="00AC3790"/>
    <w:rsid w:val="00AC4147"/>
    <w:rsid w:val="00AC415D"/>
    <w:rsid w:val="00AC44C1"/>
    <w:rsid w:val="00AC490C"/>
    <w:rsid w:val="00AC4E83"/>
    <w:rsid w:val="00AC5948"/>
    <w:rsid w:val="00AC5AFF"/>
    <w:rsid w:val="00AC6F58"/>
    <w:rsid w:val="00AC7891"/>
    <w:rsid w:val="00AC78A7"/>
    <w:rsid w:val="00AD0002"/>
    <w:rsid w:val="00AD1387"/>
    <w:rsid w:val="00AD1860"/>
    <w:rsid w:val="00AD1C8C"/>
    <w:rsid w:val="00AD32ED"/>
    <w:rsid w:val="00AD334A"/>
    <w:rsid w:val="00AD343E"/>
    <w:rsid w:val="00AD3A3F"/>
    <w:rsid w:val="00AD3AC6"/>
    <w:rsid w:val="00AD3B50"/>
    <w:rsid w:val="00AD4E82"/>
    <w:rsid w:val="00AD6375"/>
    <w:rsid w:val="00AD6418"/>
    <w:rsid w:val="00AD68DF"/>
    <w:rsid w:val="00AD6AF1"/>
    <w:rsid w:val="00AD798C"/>
    <w:rsid w:val="00AD7FC2"/>
    <w:rsid w:val="00AE004E"/>
    <w:rsid w:val="00AE036C"/>
    <w:rsid w:val="00AE0E1C"/>
    <w:rsid w:val="00AE1857"/>
    <w:rsid w:val="00AE24EB"/>
    <w:rsid w:val="00AE3453"/>
    <w:rsid w:val="00AE363C"/>
    <w:rsid w:val="00AE42C9"/>
    <w:rsid w:val="00AE4621"/>
    <w:rsid w:val="00AE4727"/>
    <w:rsid w:val="00AE6CF9"/>
    <w:rsid w:val="00AE6E36"/>
    <w:rsid w:val="00AE7BC1"/>
    <w:rsid w:val="00AE7C31"/>
    <w:rsid w:val="00AF05C8"/>
    <w:rsid w:val="00AF0F3D"/>
    <w:rsid w:val="00AF0F9C"/>
    <w:rsid w:val="00AF10EA"/>
    <w:rsid w:val="00AF1E56"/>
    <w:rsid w:val="00AF2808"/>
    <w:rsid w:val="00AF31AE"/>
    <w:rsid w:val="00AF338D"/>
    <w:rsid w:val="00AF4052"/>
    <w:rsid w:val="00AF4085"/>
    <w:rsid w:val="00AF40C4"/>
    <w:rsid w:val="00AF54D7"/>
    <w:rsid w:val="00AF5E03"/>
    <w:rsid w:val="00AF6714"/>
    <w:rsid w:val="00AF6CE2"/>
    <w:rsid w:val="00AF6F22"/>
    <w:rsid w:val="00AF7551"/>
    <w:rsid w:val="00AF75FE"/>
    <w:rsid w:val="00AF7782"/>
    <w:rsid w:val="00AF7C3D"/>
    <w:rsid w:val="00AF7D2F"/>
    <w:rsid w:val="00AF7F53"/>
    <w:rsid w:val="00B00CA2"/>
    <w:rsid w:val="00B0183F"/>
    <w:rsid w:val="00B01D78"/>
    <w:rsid w:val="00B02B31"/>
    <w:rsid w:val="00B02DB5"/>
    <w:rsid w:val="00B02E85"/>
    <w:rsid w:val="00B030C0"/>
    <w:rsid w:val="00B038F7"/>
    <w:rsid w:val="00B0390D"/>
    <w:rsid w:val="00B03B16"/>
    <w:rsid w:val="00B03FA2"/>
    <w:rsid w:val="00B040C8"/>
    <w:rsid w:val="00B042C7"/>
    <w:rsid w:val="00B04CE2"/>
    <w:rsid w:val="00B05D0E"/>
    <w:rsid w:val="00B0674C"/>
    <w:rsid w:val="00B06B42"/>
    <w:rsid w:val="00B07886"/>
    <w:rsid w:val="00B07A79"/>
    <w:rsid w:val="00B07E26"/>
    <w:rsid w:val="00B07ED2"/>
    <w:rsid w:val="00B10985"/>
    <w:rsid w:val="00B10BA4"/>
    <w:rsid w:val="00B10CBD"/>
    <w:rsid w:val="00B112C7"/>
    <w:rsid w:val="00B11C27"/>
    <w:rsid w:val="00B124C7"/>
    <w:rsid w:val="00B124E0"/>
    <w:rsid w:val="00B125B5"/>
    <w:rsid w:val="00B1261D"/>
    <w:rsid w:val="00B12B2A"/>
    <w:rsid w:val="00B12C51"/>
    <w:rsid w:val="00B12DEA"/>
    <w:rsid w:val="00B14393"/>
    <w:rsid w:val="00B14805"/>
    <w:rsid w:val="00B1481C"/>
    <w:rsid w:val="00B14F2B"/>
    <w:rsid w:val="00B1515F"/>
    <w:rsid w:val="00B15B88"/>
    <w:rsid w:val="00B15C52"/>
    <w:rsid w:val="00B16400"/>
    <w:rsid w:val="00B16684"/>
    <w:rsid w:val="00B16785"/>
    <w:rsid w:val="00B1715A"/>
    <w:rsid w:val="00B1788D"/>
    <w:rsid w:val="00B17B02"/>
    <w:rsid w:val="00B17EFE"/>
    <w:rsid w:val="00B20758"/>
    <w:rsid w:val="00B21087"/>
    <w:rsid w:val="00B21252"/>
    <w:rsid w:val="00B22E8D"/>
    <w:rsid w:val="00B235AF"/>
    <w:rsid w:val="00B23D3F"/>
    <w:rsid w:val="00B25AF1"/>
    <w:rsid w:val="00B26703"/>
    <w:rsid w:val="00B26AA2"/>
    <w:rsid w:val="00B26D53"/>
    <w:rsid w:val="00B27432"/>
    <w:rsid w:val="00B2757C"/>
    <w:rsid w:val="00B27AA4"/>
    <w:rsid w:val="00B27C4A"/>
    <w:rsid w:val="00B32185"/>
    <w:rsid w:val="00B32E13"/>
    <w:rsid w:val="00B33B76"/>
    <w:rsid w:val="00B341AE"/>
    <w:rsid w:val="00B346FD"/>
    <w:rsid w:val="00B34738"/>
    <w:rsid w:val="00B34CE9"/>
    <w:rsid w:val="00B36D3F"/>
    <w:rsid w:val="00B36DAA"/>
    <w:rsid w:val="00B3737E"/>
    <w:rsid w:val="00B3764B"/>
    <w:rsid w:val="00B41207"/>
    <w:rsid w:val="00B41B61"/>
    <w:rsid w:val="00B42E87"/>
    <w:rsid w:val="00B432D3"/>
    <w:rsid w:val="00B43B97"/>
    <w:rsid w:val="00B445E1"/>
    <w:rsid w:val="00B44890"/>
    <w:rsid w:val="00B44A68"/>
    <w:rsid w:val="00B45587"/>
    <w:rsid w:val="00B455DF"/>
    <w:rsid w:val="00B45849"/>
    <w:rsid w:val="00B4617A"/>
    <w:rsid w:val="00B47BB0"/>
    <w:rsid w:val="00B5045D"/>
    <w:rsid w:val="00B50B16"/>
    <w:rsid w:val="00B50E53"/>
    <w:rsid w:val="00B51DD8"/>
    <w:rsid w:val="00B52483"/>
    <w:rsid w:val="00B524F2"/>
    <w:rsid w:val="00B52A6B"/>
    <w:rsid w:val="00B52CAD"/>
    <w:rsid w:val="00B53251"/>
    <w:rsid w:val="00B5399C"/>
    <w:rsid w:val="00B53BE6"/>
    <w:rsid w:val="00B53E5E"/>
    <w:rsid w:val="00B5498B"/>
    <w:rsid w:val="00B555BE"/>
    <w:rsid w:val="00B5572D"/>
    <w:rsid w:val="00B55981"/>
    <w:rsid w:val="00B5754E"/>
    <w:rsid w:val="00B60801"/>
    <w:rsid w:val="00B609D9"/>
    <w:rsid w:val="00B60A99"/>
    <w:rsid w:val="00B61018"/>
    <w:rsid w:val="00B625C6"/>
    <w:rsid w:val="00B627EF"/>
    <w:rsid w:val="00B62889"/>
    <w:rsid w:val="00B6331B"/>
    <w:rsid w:val="00B63F67"/>
    <w:rsid w:val="00B64180"/>
    <w:rsid w:val="00B64FBC"/>
    <w:rsid w:val="00B65294"/>
    <w:rsid w:val="00B65743"/>
    <w:rsid w:val="00B658A9"/>
    <w:rsid w:val="00B659AD"/>
    <w:rsid w:val="00B66562"/>
    <w:rsid w:val="00B665D1"/>
    <w:rsid w:val="00B666C2"/>
    <w:rsid w:val="00B66E90"/>
    <w:rsid w:val="00B66ECD"/>
    <w:rsid w:val="00B67B6D"/>
    <w:rsid w:val="00B70E98"/>
    <w:rsid w:val="00B71649"/>
    <w:rsid w:val="00B72C1A"/>
    <w:rsid w:val="00B738A9"/>
    <w:rsid w:val="00B73E61"/>
    <w:rsid w:val="00B75F24"/>
    <w:rsid w:val="00B76AD8"/>
    <w:rsid w:val="00B76AF5"/>
    <w:rsid w:val="00B8059B"/>
    <w:rsid w:val="00B80639"/>
    <w:rsid w:val="00B809AD"/>
    <w:rsid w:val="00B823CA"/>
    <w:rsid w:val="00B823D9"/>
    <w:rsid w:val="00B82678"/>
    <w:rsid w:val="00B82B64"/>
    <w:rsid w:val="00B84B37"/>
    <w:rsid w:val="00B84E6F"/>
    <w:rsid w:val="00B84F50"/>
    <w:rsid w:val="00B84FB7"/>
    <w:rsid w:val="00B85196"/>
    <w:rsid w:val="00B85A24"/>
    <w:rsid w:val="00B864AE"/>
    <w:rsid w:val="00B86A92"/>
    <w:rsid w:val="00B87231"/>
    <w:rsid w:val="00B87C11"/>
    <w:rsid w:val="00B87E5D"/>
    <w:rsid w:val="00B90353"/>
    <w:rsid w:val="00B9093F"/>
    <w:rsid w:val="00B90AE7"/>
    <w:rsid w:val="00B90FE9"/>
    <w:rsid w:val="00B91113"/>
    <w:rsid w:val="00B91B53"/>
    <w:rsid w:val="00B91BBC"/>
    <w:rsid w:val="00B91BEB"/>
    <w:rsid w:val="00B91C2E"/>
    <w:rsid w:val="00B920D2"/>
    <w:rsid w:val="00B9255D"/>
    <w:rsid w:val="00B930A6"/>
    <w:rsid w:val="00B935B0"/>
    <w:rsid w:val="00B93889"/>
    <w:rsid w:val="00B94E82"/>
    <w:rsid w:val="00B951B2"/>
    <w:rsid w:val="00B95991"/>
    <w:rsid w:val="00B95AA1"/>
    <w:rsid w:val="00B962A3"/>
    <w:rsid w:val="00B962D6"/>
    <w:rsid w:val="00B9645B"/>
    <w:rsid w:val="00B96982"/>
    <w:rsid w:val="00B96BA0"/>
    <w:rsid w:val="00B971FE"/>
    <w:rsid w:val="00B9755C"/>
    <w:rsid w:val="00B97B08"/>
    <w:rsid w:val="00BA00BC"/>
    <w:rsid w:val="00BA0195"/>
    <w:rsid w:val="00BA0F56"/>
    <w:rsid w:val="00BA116B"/>
    <w:rsid w:val="00BA1E8F"/>
    <w:rsid w:val="00BA2162"/>
    <w:rsid w:val="00BA2913"/>
    <w:rsid w:val="00BA2FC7"/>
    <w:rsid w:val="00BA311B"/>
    <w:rsid w:val="00BA34EE"/>
    <w:rsid w:val="00BA35D2"/>
    <w:rsid w:val="00BA384A"/>
    <w:rsid w:val="00BA3963"/>
    <w:rsid w:val="00BA4133"/>
    <w:rsid w:val="00BA4465"/>
    <w:rsid w:val="00BA5671"/>
    <w:rsid w:val="00BA591E"/>
    <w:rsid w:val="00BA60B4"/>
    <w:rsid w:val="00BA7CFC"/>
    <w:rsid w:val="00BB0581"/>
    <w:rsid w:val="00BB11D8"/>
    <w:rsid w:val="00BB13A2"/>
    <w:rsid w:val="00BB1E0C"/>
    <w:rsid w:val="00BB24A4"/>
    <w:rsid w:val="00BB251B"/>
    <w:rsid w:val="00BB2F90"/>
    <w:rsid w:val="00BB30FD"/>
    <w:rsid w:val="00BB38F6"/>
    <w:rsid w:val="00BB3CF6"/>
    <w:rsid w:val="00BB4B0D"/>
    <w:rsid w:val="00BB4BE5"/>
    <w:rsid w:val="00BB4EC6"/>
    <w:rsid w:val="00BB5BC2"/>
    <w:rsid w:val="00BB6F88"/>
    <w:rsid w:val="00BB70E3"/>
    <w:rsid w:val="00BB7C0D"/>
    <w:rsid w:val="00BC0833"/>
    <w:rsid w:val="00BC0ABE"/>
    <w:rsid w:val="00BC0C51"/>
    <w:rsid w:val="00BC1F7B"/>
    <w:rsid w:val="00BC24E0"/>
    <w:rsid w:val="00BC261B"/>
    <w:rsid w:val="00BC2761"/>
    <w:rsid w:val="00BC2A22"/>
    <w:rsid w:val="00BC3094"/>
    <w:rsid w:val="00BC3318"/>
    <w:rsid w:val="00BC3F2A"/>
    <w:rsid w:val="00BC42C3"/>
    <w:rsid w:val="00BC4434"/>
    <w:rsid w:val="00BC4CD8"/>
    <w:rsid w:val="00BC4CFA"/>
    <w:rsid w:val="00BC4F1D"/>
    <w:rsid w:val="00BC4F8A"/>
    <w:rsid w:val="00BC5024"/>
    <w:rsid w:val="00BC59C2"/>
    <w:rsid w:val="00BC6B7C"/>
    <w:rsid w:val="00BC75E1"/>
    <w:rsid w:val="00BD0199"/>
    <w:rsid w:val="00BD1B8C"/>
    <w:rsid w:val="00BD1FD8"/>
    <w:rsid w:val="00BD222A"/>
    <w:rsid w:val="00BD2D35"/>
    <w:rsid w:val="00BD31EB"/>
    <w:rsid w:val="00BD364A"/>
    <w:rsid w:val="00BD4CA8"/>
    <w:rsid w:val="00BD5556"/>
    <w:rsid w:val="00BD5ABC"/>
    <w:rsid w:val="00BD62E6"/>
    <w:rsid w:val="00BD7942"/>
    <w:rsid w:val="00BD7C3A"/>
    <w:rsid w:val="00BE0199"/>
    <w:rsid w:val="00BE1570"/>
    <w:rsid w:val="00BE1C1C"/>
    <w:rsid w:val="00BE2091"/>
    <w:rsid w:val="00BE2868"/>
    <w:rsid w:val="00BE28A7"/>
    <w:rsid w:val="00BE2DCD"/>
    <w:rsid w:val="00BE343E"/>
    <w:rsid w:val="00BE35AB"/>
    <w:rsid w:val="00BE41E6"/>
    <w:rsid w:val="00BE42BB"/>
    <w:rsid w:val="00BE4376"/>
    <w:rsid w:val="00BE486A"/>
    <w:rsid w:val="00BE49C5"/>
    <w:rsid w:val="00BE56C1"/>
    <w:rsid w:val="00BE5AF3"/>
    <w:rsid w:val="00BE5ED5"/>
    <w:rsid w:val="00BF007E"/>
    <w:rsid w:val="00BF0CB9"/>
    <w:rsid w:val="00BF0D95"/>
    <w:rsid w:val="00BF0E5F"/>
    <w:rsid w:val="00BF27FC"/>
    <w:rsid w:val="00BF3031"/>
    <w:rsid w:val="00BF304A"/>
    <w:rsid w:val="00BF34B3"/>
    <w:rsid w:val="00BF3B24"/>
    <w:rsid w:val="00BF3C0A"/>
    <w:rsid w:val="00BF41FE"/>
    <w:rsid w:val="00BF558E"/>
    <w:rsid w:val="00BF6EFB"/>
    <w:rsid w:val="00BF7343"/>
    <w:rsid w:val="00BF7E86"/>
    <w:rsid w:val="00BF7E8E"/>
    <w:rsid w:val="00C00063"/>
    <w:rsid w:val="00C0009F"/>
    <w:rsid w:val="00C000B7"/>
    <w:rsid w:val="00C001F1"/>
    <w:rsid w:val="00C0091F"/>
    <w:rsid w:val="00C00E6B"/>
    <w:rsid w:val="00C010B9"/>
    <w:rsid w:val="00C01F27"/>
    <w:rsid w:val="00C02F9B"/>
    <w:rsid w:val="00C03749"/>
    <w:rsid w:val="00C048FB"/>
    <w:rsid w:val="00C04E84"/>
    <w:rsid w:val="00C05780"/>
    <w:rsid w:val="00C05AB4"/>
    <w:rsid w:val="00C05C30"/>
    <w:rsid w:val="00C05F74"/>
    <w:rsid w:val="00C06F3E"/>
    <w:rsid w:val="00C07077"/>
    <w:rsid w:val="00C10663"/>
    <w:rsid w:val="00C10A57"/>
    <w:rsid w:val="00C10AD3"/>
    <w:rsid w:val="00C1225D"/>
    <w:rsid w:val="00C1283B"/>
    <w:rsid w:val="00C12D9C"/>
    <w:rsid w:val="00C12EC9"/>
    <w:rsid w:val="00C1344B"/>
    <w:rsid w:val="00C1364F"/>
    <w:rsid w:val="00C13A48"/>
    <w:rsid w:val="00C13A52"/>
    <w:rsid w:val="00C13ACC"/>
    <w:rsid w:val="00C13CF8"/>
    <w:rsid w:val="00C14154"/>
    <w:rsid w:val="00C14536"/>
    <w:rsid w:val="00C1461A"/>
    <w:rsid w:val="00C146B3"/>
    <w:rsid w:val="00C146F6"/>
    <w:rsid w:val="00C14EEE"/>
    <w:rsid w:val="00C15221"/>
    <w:rsid w:val="00C15DE8"/>
    <w:rsid w:val="00C16802"/>
    <w:rsid w:val="00C16E92"/>
    <w:rsid w:val="00C17500"/>
    <w:rsid w:val="00C17670"/>
    <w:rsid w:val="00C17E67"/>
    <w:rsid w:val="00C17FB8"/>
    <w:rsid w:val="00C212A0"/>
    <w:rsid w:val="00C220F6"/>
    <w:rsid w:val="00C22701"/>
    <w:rsid w:val="00C22846"/>
    <w:rsid w:val="00C231F1"/>
    <w:rsid w:val="00C25E9C"/>
    <w:rsid w:val="00C26E55"/>
    <w:rsid w:val="00C270FA"/>
    <w:rsid w:val="00C301FD"/>
    <w:rsid w:val="00C3099A"/>
    <w:rsid w:val="00C30B53"/>
    <w:rsid w:val="00C30D15"/>
    <w:rsid w:val="00C318B1"/>
    <w:rsid w:val="00C32690"/>
    <w:rsid w:val="00C32790"/>
    <w:rsid w:val="00C32C63"/>
    <w:rsid w:val="00C3338F"/>
    <w:rsid w:val="00C333B4"/>
    <w:rsid w:val="00C3466D"/>
    <w:rsid w:val="00C3475C"/>
    <w:rsid w:val="00C347ED"/>
    <w:rsid w:val="00C34A5F"/>
    <w:rsid w:val="00C34BC8"/>
    <w:rsid w:val="00C35157"/>
    <w:rsid w:val="00C35576"/>
    <w:rsid w:val="00C357C4"/>
    <w:rsid w:val="00C35934"/>
    <w:rsid w:val="00C36A2C"/>
    <w:rsid w:val="00C4073A"/>
    <w:rsid w:val="00C419C1"/>
    <w:rsid w:val="00C41DB2"/>
    <w:rsid w:val="00C42068"/>
    <w:rsid w:val="00C42361"/>
    <w:rsid w:val="00C42658"/>
    <w:rsid w:val="00C43A44"/>
    <w:rsid w:val="00C43ABF"/>
    <w:rsid w:val="00C44AE5"/>
    <w:rsid w:val="00C4507B"/>
    <w:rsid w:val="00C45152"/>
    <w:rsid w:val="00C455A7"/>
    <w:rsid w:val="00C45B1B"/>
    <w:rsid w:val="00C45BAB"/>
    <w:rsid w:val="00C45F98"/>
    <w:rsid w:val="00C4642A"/>
    <w:rsid w:val="00C4705B"/>
    <w:rsid w:val="00C4728B"/>
    <w:rsid w:val="00C47461"/>
    <w:rsid w:val="00C47C4D"/>
    <w:rsid w:val="00C47DBA"/>
    <w:rsid w:val="00C50361"/>
    <w:rsid w:val="00C51199"/>
    <w:rsid w:val="00C5158E"/>
    <w:rsid w:val="00C51B58"/>
    <w:rsid w:val="00C521F2"/>
    <w:rsid w:val="00C52A9F"/>
    <w:rsid w:val="00C52FFC"/>
    <w:rsid w:val="00C53232"/>
    <w:rsid w:val="00C54441"/>
    <w:rsid w:val="00C54B4C"/>
    <w:rsid w:val="00C56575"/>
    <w:rsid w:val="00C57E0D"/>
    <w:rsid w:val="00C57E5C"/>
    <w:rsid w:val="00C601AD"/>
    <w:rsid w:val="00C60248"/>
    <w:rsid w:val="00C60F5C"/>
    <w:rsid w:val="00C6184B"/>
    <w:rsid w:val="00C61F1F"/>
    <w:rsid w:val="00C6219E"/>
    <w:rsid w:val="00C62F9F"/>
    <w:rsid w:val="00C6317B"/>
    <w:rsid w:val="00C6347F"/>
    <w:rsid w:val="00C63505"/>
    <w:rsid w:val="00C63F50"/>
    <w:rsid w:val="00C645ED"/>
    <w:rsid w:val="00C65708"/>
    <w:rsid w:val="00C66ECA"/>
    <w:rsid w:val="00C67C7E"/>
    <w:rsid w:val="00C70583"/>
    <w:rsid w:val="00C70FE3"/>
    <w:rsid w:val="00C71205"/>
    <w:rsid w:val="00C71234"/>
    <w:rsid w:val="00C71AF7"/>
    <w:rsid w:val="00C72BA4"/>
    <w:rsid w:val="00C7301C"/>
    <w:rsid w:val="00C73BC4"/>
    <w:rsid w:val="00C75ED0"/>
    <w:rsid w:val="00C761B4"/>
    <w:rsid w:val="00C77196"/>
    <w:rsid w:val="00C77D63"/>
    <w:rsid w:val="00C77E7F"/>
    <w:rsid w:val="00C800BC"/>
    <w:rsid w:val="00C802FC"/>
    <w:rsid w:val="00C803E6"/>
    <w:rsid w:val="00C807FA"/>
    <w:rsid w:val="00C80ECD"/>
    <w:rsid w:val="00C80FBB"/>
    <w:rsid w:val="00C81166"/>
    <w:rsid w:val="00C81747"/>
    <w:rsid w:val="00C81F38"/>
    <w:rsid w:val="00C8209D"/>
    <w:rsid w:val="00C83796"/>
    <w:rsid w:val="00C838D1"/>
    <w:rsid w:val="00C83FE5"/>
    <w:rsid w:val="00C8478C"/>
    <w:rsid w:val="00C848E7"/>
    <w:rsid w:val="00C849F8"/>
    <w:rsid w:val="00C85E6E"/>
    <w:rsid w:val="00C85EAB"/>
    <w:rsid w:val="00C85F8F"/>
    <w:rsid w:val="00C8630E"/>
    <w:rsid w:val="00C86680"/>
    <w:rsid w:val="00C8681F"/>
    <w:rsid w:val="00C86F63"/>
    <w:rsid w:val="00C877A4"/>
    <w:rsid w:val="00C87CE9"/>
    <w:rsid w:val="00C902B6"/>
    <w:rsid w:val="00C908BB"/>
    <w:rsid w:val="00C90C8A"/>
    <w:rsid w:val="00C90DCF"/>
    <w:rsid w:val="00C92054"/>
    <w:rsid w:val="00C92211"/>
    <w:rsid w:val="00C92BB4"/>
    <w:rsid w:val="00C92DCE"/>
    <w:rsid w:val="00C93065"/>
    <w:rsid w:val="00C934A6"/>
    <w:rsid w:val="00C93CC1"/>
    <w:rsid w:val="00C9428A"/>
    <w:rsid w:val="00C94838"/>
    <w:rsid w:val="00C9513D"/>
    <w:rsid w:val="00C96055"/>
    <w:rsid w:val="00C96111"/>
    <w:rsid w:val="00C96189"/>
    <w:rsid w:val="00C96891"/>
    <w:rsid w:val="00C972BC"/>
    <w:rsid w:val="00C972D1"/>
    <w:rsid w:val="00C97B93"/>
    <w:rsid w:val="00CA0300"/>
    <w:rsid w:val="00CA051B"/>
    <w:rsid w:val="00CA05D7"/>
    <w:rsid w:val="00CA08DA"/>
    <w:rsid w:val="00CA1FD3"/>
    <w:rsid w:val="00CA2918"/>
    <w:rsid w:val="00CA3165"/>
    <w:rsid w:val="00CA3464"/>
    <w:rsid w:val="00CA36CE"/>
    <w:rsid w:val="00CA3B67"/>
    <w:rsid w:val="00CA40A4"/>
    <w:rsid w:val="00CA4961"/>
    <w:rsid w:val="00CA4A02"/>
    <w:rsid w:val="00CA68DC"/>
    <w:rsid w:val="00CA6B88"/>
    <w:rsid w:val="00CA7FF9"/>
    <w:rsid w:val="00CB13A8"/>
    <w:rsid w:val="00CB1BD5"/>
    <w:rsid w:val="00CB271A"/>
    <w:rsid w:val="00CB3D3C"/>
    <w:rsid w:val="00CB4B9A"/>
    <w:rsid w:val="00CB4EF4"/>
    <w:rsid w:val="00CB6097"/>
    <w:rsid w:val="00CB7BEE"/>
    <w:rsid w:val="00CC16DD"/>
    <w:rsid w:val="00CC21FB"/>
    <w:rsid w:val="00CC2503"/>
    <w:rsid w:val="00CC28A1"/>
    <w:rsid w:val="00CC2FD5"/>
    <w:rsid w:val="00CC3292"/>
    <w:rsid w:val="00CC32F5"/>
    <w:rsid w:val="00CC3369"/>
    <w:rsid w:val="00CC39AB"/>
    <w:rsid w:val="00CC471A"/>
    <w:rsid w:val="00CC4BD5"/>
    <w:rsid w:val="00CC5388"/>
    <w:rsid w:val="00CC5608"/>
    <w:rsid w:val="00CC5C66"/>
    <w:rsid w:val="00CC5D44"/>
    <w:rsid w:val="00CD0F9E"/>
    <w:rsid w:val="00CD1229"/>
    <w:rsid w:val="00CD1AA0"/>
    <w:rsid w:val="00CD25E3"/>
    <w:rsid w:val="00CD3172"/>
    <w:rsid w:val="00CD34CC"/>
    <w:rsid w:val="00CD431E"/>
    <w:rsid w:val="00CD5222"/>
    <w:rsid w:val="00CD574E"/>
    <w:rsid w:val="00CD5752"/>
    <w:rsid w:val="00CD5D1D"/>
    <w:rsid w:val="00CD6039"/>
    <w:rsid w:val="00CD653D"/>
    <w:rsid w:val="00CD6AF7"/>
    <w:rsid w:val="00CD72C0"/>
    <w:rsid w:val="00CD79B1"/>
    <w:rsid w:val="00CE0FD4"/>
    <w:rsid w:val="00CE109E"/>
    <w:rsid w:val="00CE1154"/>
    <w:rsid w:val="00CE1401"/>
    <w:rsid w:val="00CE1445"/>
    <w:rsid w:val="00CE2E77"/>
    <w:rsid w:val="00CE361C"/>
    <w:rsid w:val="00CE36C7"/>
    <w:rsid w:val="00CE382A"/>
    <w:rsid w:val="00CE3C72"/>
    <w:rsid w:val="00CE47A4"/>
    <w:rsid w:val="00CE4C6E"/>
    <w:rsid w:val="00CE53E6"/>
    <w:rsid w:val="00CE584B"/>
    <w:rsid w:val="00CE602E"/>
    <w:rsid w:val="00CE64CF"/>
    <w:rsid w:val="00CE69ED"/>
    <w:rsid w:val="00CE6C2D"/>
    <w:rsid w:val="00CE75D9"/>
    <w:rsid w:val="00CF029E"/>
    <w:rsid w:val="00CF05CA"/>
    <w:rsid w:val="00CF07C7"/>
    <w:rsid w:val="00CF07CF"/>
    <w:rsid w:val="00CF0D53"/>
    <w:rsid w:val="00CF194A"/>
    <w:rsid w:val="00CF1F3B"/>
    <w:rsid w:val="00CF5934"/>
    <w:rsid w:val="00CF60DC"/>
    <w:rsid w:val="00CF6971"/>
    <w:rsid w:val="00CF703D"/>
    <w:rsid w:val="00CF71C8"/>
    <w:rsid w:val="00CF7ACF"/>
    <w:rsid w:val="00D001A8"/>
    <w:rsid w:val="00D0096A"/>
    <w:rsid w:val="00D00E5E"/>
    <w:rsid w:val="00D00F28"/>
    <w:rsid w:val="00D018F5"/>
    <w:rsid w:val="00D02372"/>
    <w:rsid w:val="00D0245F"/>
    <w:rsid w:val="00D02684"/>
    <w:rsid w:val="00D03322"/>
    <w:rsid w:val="00D0345F"/>
    <w:rsid w:val="00D0379E"/>
    <w:rsid w:val="00D03F27"/>
    <w:rsid w:val="00D04CE2"/>
    <w:rsid w:val="00D04D78"/>
    <w:rsid w:val="00D04E5A"/>
    <w:rsid w:val="00D06F49"/>
    <w:rsid w:val="00D07B77"/>
    <w:rsid w:val="00D102C8"/>
    <w:rsid w:val="00D10905"/>
    <w:rsid w:val="00D112ED"/>
    <w:rsid w:val="00D1179B"/>
    <w:rsid w:val="00D12CA2"/>
    <w:rsid w:val="00D13CC1"/>
    <w:rsid w:val="00D146E4"/>
    <w:rsid w:val="00D14FC1"/>
    <w:rsid w:val="00D15EEF"/>
    <w:rsid w:val="00D16348"/>
    <w:rsid w:val="00D17757"/>
    <w:rsid w:val="00D17A3D"/>
    <w:rsid w:val="00D17B00"/>
    <w:rsid w:val="00D17CA9"/>
    <w:rsid w:val="00D17E1C"/>
    <w:rsid w:val="00D20228"/>
    <w:rsid w:val="00D2045D"/>
    <w:rsid w:val="00D20ED9"/>
    <w:rsid w:val="00D2147C"/>
    <w:rsid w:val="00D217E0"/>
    <w:rsid w:val="00D2197C"/>
    <w:rsid w:val="00D21F07"/>
    <w:rsid w:val="00D2220D"/>
    <w:rsid w:val="00D24297"/>
    <w:rsid w:val="00D24708"/>
    <w:rsid w:val="00D24878"/>
    <w:rsid w:val="00D24EE9"/>
    <w:rsid w:val="00D24FF1"/>
    <w:rsid w:val="00D25DAB"/>
    <w:rsid w:val="00D278A3"/>
    <w:rsid w:val="00D27B47"/>
    <w:rsid w:val="00D3004E"/>
    <w:rsid w:val="00D305AF"/>
    <w:rsid w:val="00D316AB"/>
    <w:rsid w:val="00D31AB2"/>
    <w:rsid w:val="00D3216E"/>
    <w:rsid w:val="00D32EB6"/>
    <w:rsid w:val="00D3346A"/>
    <w:rsid w:val="00D335A4"/>
    <w:rsid w:val="00D33837"/>
    <w:rsid w:val="00D33C3D"/>
    <w:rsid w:val="00D371D2"/>
    <w:rsid w:val="00D37456"/>
    <w:rsid w:val="00D37E47"/>
    <w:rsid w:val="00D37FEF"/>
    <w:rsid w:val="00D40165"/>
    <w:rsid w:val="00D40998"/>
    <w:rsid w:val="00D41722"/>
    <w:rsid w:val="00D420E1"/>
    <w:rsid w:val="00D423F5"/>
    <w:rsid w:val="00D45446"/>
    <w:rsid w:val="00D461F7"/>
    <w:rsid w:val="00D462F3"/>
    <w:rsid w:val="00D46530"/>
    <w:rsid w:val="00D46559"/>
    <w:rsid w:val="00D4664A"/>
    <w:rsid w:val="00D46BD4"/>
    <w:rsid w:val="00D4772C"/>
    <w:rsid w:val="00D50851"/>
    <w:rsid w:val="00D50B51"/>
    <w:rsid w:val="00D50E7C"/>
    <w:rsid w:val="00D50F12"/>
    <w:rsid w:val="00D51DFA"/>
    <w:rsid w:val="00D51FED"/>
    <w:rsid w:val="00D52670"/>
    <w:rsid w:val="00D52839"/>
    <w:rsid w:val="00D52E19"/>
    <w:rsid w:val="00D5306A"/>
    <w:rsid w:val="00D5461A"/>
    <w:rsid w:val="00D54A96"/>
    <w:rsid w:val="00D54BBC"/>
    <w:rsid w:val="00D54F1F"/>
    <w:rsid w:val="00D54FF7"/>
    <w:rsid w:val="00D55FA6"/>
    <w:rsid w:val="00D56922"/>
    <w:rsid w:val="00D5692E"/>
    <w:rsid w:val="00D56DC3"/>
    <w:rsid w:val="00D56DE6"/>
    <w:rsid w:val="00D604A3"/>
    <w:rsid w:val="00D60788"/>
    <w:rsid w:val="00D60D61"/>
    <w:rsid w:val="00D6111D"/>
    <w:rsid w:val="00D61CAE"/>
    <w:rsid w:val="00D61D3E"/>
    <w:rsid w:val="00D61E97"/>
    <w:rsid w:val="00D62D07"/>
    <w:rsid w:val="00D64D9A"/>
    <w:rsid w:val="00D65303"/>
    <w:rsid w:val="00D65E8F"/>
    <w:rsid w:val="00D66699"/>
    <w:rsid w:val="00D6733F"/>
    <w:rsid w:val="00D675CF"/>
    <w:rsid w:val="00D71478"/>
    <w:rsid w:val="00D7199F"/>
    <w:rsid w:val="00D71ABA"/>
    <w:rsid w:val="00D71EAF"/>
    <w:rsid w:val="00D7298F"/>
    <w:rsid w:val="00D72A31"/>
    <w:rsid w:val="00D7325E"/>
    <w:rsid w:val="00D73AC8"/>
    <w:rsid w:val="00D73BAE"/>
    <w:rsid w:val="00D74E06"/>
    <w:rsid w:val="00D7558D"/>
    <w:rsid w:val="00D76206"/>
    <w:rsid w:val="00D762FA"/>
    <w:rsid w:val="00D76EF2"/>
    <w:rsid w:val="00D770F4"/>
    <w:rsid w:val="00D77754"/>
    <w:rsid w:val="00D8016A"/>
    <w:rsid w:val="00D806BA"/>
    <w:rsid w:val="00D82CC6"/>
    <w:rsid w:val="00D845E1"/>
    <w:rsid w:val="00D8476B"/>
    <w:rsid w:val="00D847E5"/>
    <w:rsid w:val="00D84815"/>
    <w:rsid w:val="00D85107"/>
    <w:rsid w:val="00D855CE"/>
    <w:rsid w:val="00D855DA"/>
    <w:rsid w:val="00D86352"/>
    <w:rsid w:val="00D86420"/>
    <w:rsid w:val="00D86AF1"/>
    <w:rsid w:val="00D86F7E"/>
    <w:rsid w:val="00D8724A"/>
    <w:rsid w:val="00D87456"/>
    <w:rsid w:val="00D87D33"/>
    <w:rsid w:val="00D90163"/>
    <w:rsid w:val="00D90FAA"/>
    <w:rsid w:val="00D911A6"/>
    <w:rsid w:val="00D91A02"/>
    <w:rsid w:val="00D93624"/>
    <w:rsid w:val="00D93C31"/>
    <w:rsid w:val="00D94892"/>
    <w:rsid w:val="00D95088"/>
    <w:rsid w:val="00D95E80"/>
    <w:rsid w:val="00D960BD"/>
    <w:rsid w:val="00D965CC"/>
    <w:rsid w:val="00D97207"/>
    <w:rsid w:val="00D9730E"/>
    <w:rsid w:val="00D974BA"/>
    <w:rsid w:val="00D97529"/>
    <w:rsid w:val="00D97585"/>
    <w:rsid w:val="00D9782E"/>
    <w:rsid w:val="00D97E4E"/>
    <w:rsid w:val="00DA0881"/>
    <w:rsid w:val="00DA1734"/>
    <w:rsid w:val="00DA1BEE"/>
    <w:rsid w:val="00DA26CA"/>
    <w:rsid w:val="00DA3188"/>
    <w:rsid w:val="00DA353E"/>
    <w:rsid w:val="00DA565B"/>
    <w:rsid w:val="00DA5AA0"/>
    <w:rsid w:val="00DA642E"/>
    <w:rsid w:val="00DA649C"/>
    <w:rsid w:val="00DA6B00"/>
    <w:rsid w:val="00DA74AC"/>
    <w:rsid w:val="00DA7945"/>
    <w:rsid w:val="00DB01B7"/>
    <w:rsid w:val="00DB07D1"/>
    <w:rsid w:val="00DB09D1"/>
    <w:rsid w:val="00DB0EF5"/>
    <w:rsid w:val="00DB14BC"/>
    <w:rsid w:val="00DB17DD"/>
    <w:rsid w:val="00DB22BF"/>
    <w:rsid w:val="00DB2316"/>
    <w:rsid w:val="00DB23C4"/>
    <w:rsid w:val="00DB2E5E"/>
    <w:rsid w:val="00DB34AB"/>
    <w:rsid w:val="00DB3850"/>
    <w:rsid w:val="00DB4589"/>
    <w:rsid w:val="00DB5B04"/>
    <w:rsid w:val="00DB6695"/>
    <w:rsid w:val="00DB6A7C"/>
    <w:rsid w:val="00DB6AAD"/>
    <w:rsid w:val="00DB72DE"/>
    <w:rsid w:val="00DB7CE9"/>
    <w:rsid w:val="00DC015E"/>
    <w:rsid w:val="00DC08F0"/>
    <w:rsid w:val="00DC1468"/>
    <w:rsid w:val="00DC20A2"/>
    <w:rsid w:val="00DC2744"/>
    <w:rsid w:val="00DC2A5C"/>
    <w:rsid w:val="00DC3063"/>
    <w:rsid w:val="00DC31AF"/>
    <w:rsid w:val="00DC3F6C"/>
    <w:rsid w:val="00DC4267"/>
    <w:rsid w:val="00DC48BB"/>
    <w:rsid w:val="00DC4907"/>
    <w:rsid w:val="00DC4D55"/>
    <w:rsid w:val="00DC5ED9"/>
    <w:rsid w:val="00DC5EF6"/>
    <w:rsid w:val="00DC6344"/>
    <w:rsid w:val="00DC6E10"/>
    <w:rsid w:val="00DC6F3C"/>
    <w:rsid w:val="00DC6FEF"/>
    <w:rsid w:val="00DC725E"/>
    <w:rsid w:val="00DC7C4D"/>
    <w:rsid w:val="00DD0A36"/>
    <w:rsid w:val="00DD0B23"/>
    <w:rsid w:val="00DD0D5E"/>
    <w:rsid w:val="00DD1972"/>
    <w:rsid w:val="00DD2529"/>
    <w:rsid w:val="00DD2897"/>
    <w:rsid w:val="00DD2F66"/>
    <w:rsid w:val="00DD3B69"/>
    <w:rsid w:val="00DD4D17"/>
    <w:rsid w:val="00DD4E7B"/>
    <w:rsid w:val="00DD58BD"/>
    <w:rsid w:val="00DD5C6D"/>
    <w:rsid w:val="00DD5D87"/>
    <w:rsid w:val="00DD5F78"/>
    <w:rsid w:val="00DD6081"/>
    <w:rsid w:val="00DD795C"/>
    <w:rsid w:val="00DE10DA"/>
    <w:rsid w:val="00DE11A0"/>
    <w:rsid w:val="00DE122D"/>
    <w:rsid w:val="00DE14BA"/>
    <w:rsid w:val="00DE18CA"/>
    <w:rsid w:val="00DE1A0B"/>
    <w:rsid w:val="00DE1C14"/>
    <w:rsid w:val="00DE2C48"/>
    <w:rsid w:val="00DE3146"/>
    <w:rsid w:val="00DE378C"/>
    <w:rsid w:val="00DE3D0B"/>
    <w:rsid w:val="00DE466F"/>
    <w:rsid w:val="00DE49A0"/>
    <w:rsid w:val="00DE4D32"/>
    <w:rsid w:val="00DE61FF"/>
    <w:rsid w:val="00DE6951"/>
    <w:rsid w:val="00DE6D7C"/>
    <w:rsid w:val="00DE7EE8"/>
    <w:rsid w:val="00DF0245"/>
    <w:rsid w:val="00DF0737"/>
    <w:rsid w:val="00DF0C12"/>
    <w:rsid w:val="00DF0CC2"/>
    <w:rsid w:val="00DF0E8A"/>
    <w:rsid w:val="00DF0FBE"/>
    <w:rsid w:val="00DF12D5"/>
    <w:rsid w:val="00DF1A04"/>
    <w:rsid w:val="00DF1F04"/>
    <w:rsid w:val="00DF2698"/>
    <w:rsid w:val="00DF3501"/>
    <w:rsid w:val="00DF37D8"/>
    <w:rsid w:val="00DF390B"/>
    <w:rsid w:val="00DF3DDC"/>
    <w:rsid w:val="00DF3FCC"/>
    <w:rsid w:val="00DF4486"/>
    <w:rsid w:val="00DF5013"/>
    <w:rsid w:val="00DF51E1"/>
    <w:rsid w:val="00DF57F6"/>
    <w:rsid w:val="00DF58BD"/>
    <w:rsid w:val="00DF5FD0"/>
    <w:rsid w:val="00DF7172"/>
    <w:rsid w:val="00E0025C"/>
    <w:rsid w:val="00E003FF"/>
    <w:rsid w:val="00E00614"/>
    <w:rsid w:val="00E00F33"/>
    <w:rsid w:val="00E01A09"/>
    <w:rsid w:val="00E01F3B"/>
    <w:rsid w:val="00E0248C"/>
    <w:rsid w:val="00E024E3"/>
    <w:rsid w:val="00E028F9"/>
    <w:rsid w:val="00E02A0B"/>
    <w:rsid w:val="00E02CE2"/>
    <w:rsid w:val="00E02D93"/>
    <w:rsid w:val="00E03A5D"/>
    <w:rsid w:val="00E03AB0"/>
    <w:rsid w:val="00E03D31"/>
    <w:rsid w:val="00E047C1"/>
    <w:rsid w:val="00E05003"/>
    <w:rsid w:val="00E050C8"/>
    <w:rsid w:val="00E05407"/>
    <w:rsid w:val="00E0579C"/>
    <w:rsid w:val="00E05E95"/>
    <w:rsid w:val="00E06842"/>
    <w:rsid w:val="00E06A5E"/>
    <w:rsid w:val="00E06B4E"/>
    <w:rsid w:val="00E07886"/>
    <w:rsid w:val="00E07A65"/>
    <w:rsid w:val="00E102D0"/>
    <w:rsid w:val="00E1043A"/>
    <w:rsid w:val="00E10B93"/>
    <w:rsid w:val="00E11E6F"/>
    <w:rsid w:val="00E11F9B"/>
    <w:rsid w:val="00E12257"/>
    <w:rsid w:val="00E12465"/>
    <w:rsid w:val="00E13757"/>
    <w:rsid w:val="00E147D3"/>
    <w:rsid w:val="00E154F5"/>
    <w:rsid w:val="00E15B6E"/>
    <w:rsid w:val="00E15DB0"/>
    <w:rsid w:val="00E16EE5"/>
    <w:rsid w:val="00E178E2"/>
    <w:rsid w:val="00E17939"/>
    <w:rsid w:val="00E17AFC"/>
    <w:rsid w:val="00E20826"/>
    <w:rsid w:val="00E20AD6"/>
    <w:rsid w:val="00E218E3"/>
    <w:rsid w:val="00E21D5D"/>
    <w:rsid w:val="00E222C2"/>
    <w:rsid w:val="00E22BA5"/>
    <w:rsid w:val="00E23FFB"/>
    <w:rsid w:val="00E2485C"/>
    <w:rsid w:val="00E249F7"/>
    <w:rsid w:val="00E24E00"/>
    <w:rsid w:val="00E25413"/>
    <w:rsid w:val="00E254E7"/>
    <w:rsid w:val="00E25CD8"/>
    <w:rsid w:val="00E25CF6"/>
    <w:rsid w:val="00E27241"/>
    <w:rsid w:val="00E27918"/>
    <w:rsid w:val="00E3002F"/>
    <w:rsid w:val="00E306EA"/>
    <w:rsid w:val="00E30A9A"/>
    <w:rsid w:val="00E30E82"/>
    <w:rsid w:val="00E31270"/>
    <w:rsid w:val="00E316E7"/>
    <w:rsid w:val="00E3197D"/>
    <w:rsid w:val="00E319BE"/>
    <w:rsid w:val="00E32482"/>
    <w:rsid w:val="00E32A28"/>
    <w:rsid w:val="00E32C5A"/>
    <w:rsid w:val="00E32D0A"/>
    <w:rsid w:val="00E335F3"/>
    <w:rsid w:val="00E339A0"/>
    <w:rsid w:val="00E33F81"/>
    <w:rsid w:val="00E34162"/>
    <w:rsid w:val="00E345BA"/>
    <w:rsid w:val="00E345FB"/>
    <w:rsid w:val="00E34851"/>
    <w:rsid w:val="00E34898"/>
    <w:rsid w:val="00E34CE2"/>
    <w:rsid w:val="00E34D83"/>
    <w:rsid w:val="00E3534F"/>
    <w:rsid w:val="00E357BF"/>
    <w:rsid w:val="00E3614E"/>
    <w:rsid w:val="00E36268"/>
    <w:rsid w:val="00E373CC"/>
    <w:rsid w:val="00E37785"/>
    <w:rsid w:val="00E40697"/>
    <w:rsid w:val="00E407BE"/>
    <w:rsid w:val="00E411D5"/>
    <w:rsid w:val="00E41A8B"/>
    <w:rsid w:val="00E41D5C"/>
    <w:rsid w:val="00E41F39"/>
    <w:rsid w:val="00E424B3"/>
    <w:rsid w:val="00E43D02"/>
    <w:rsid w:val="00E4482B"/>
    <w:rsid w:val="00E44F4B"/>
    <w:rsid w:val="00E45245"/>
    <w:rsid w:val="00E45320"/>
    <w:rsid w:val="00E45D1D"/>
    <w:rsid w:val="00E45EB9"/>
    <w:rsid w:val="00E469C9"/>
    <w:rsid w:val="00E46B95"/>
    <w:rsid w:val="00E50201"/>
    <w:rsid w:val="00E50B3F"/>
    <w:rsid w:val="00E50E47"/>
    <w:rsid w:val="00E5116A"/>
    <w:rsid w:val="00E511BB"/>
    <w:rsid w:val="00E5282D"/>
    <w:rsid w:val="00E53839"/>
    <w:rsid w:val="00E53EAC"/>
    <w:rsid w:val="00E551BC"/>
    <w:rsid w:val="00E55760"/>
    <w:rsid w:val="00E55ED0"/>
    <w:rsid w:val="00E56561"/>
    <w:rsid w:val="00E56562"/>
    <w:rsid w:val="00E567EF"/>
    <w:rsid w:val="00E571CE"/>
    <w:rsid w:val="00E57897"/>
    <w:rsid w:val="00E57C6E"/>
    <w:rsid w:val="00E6046F"/>
    <w:rsid w:val="00E61398"/>
    <w:rsid w:val="00E6154F"/>
    <w:rsid w:val="00E62680"/>
    <w:rsid w:val="00E630A1"/>
    <w:rsid w:val="00E63905"/>
    <w:rsid w:val="00E63978"/>
    <w:rsid w:val="00E63C21"/>
    <w:rsid w:val="00E640C5"/>
    <w:rsid w:val="00E65F6F"/>
    <w:rsid w:val="00E66202"/>
    <w:rsid w:val="00E70669"/>
    <w:rsid w:val="00E708A4"/>
    <w:rsid w:val="00E70ED2"/>
    <w:rsid w:val="00E71638"/>
    <w:rsid w:val="00E71C1A"/>
    <w:rsid w:val="00E72851"/>
    <w:rsid w:val="00E72E03"/>
    <w:rsid w:val="00E72E0F"/>
    <w:rsid w:val="00E73505"/>
    <w:rsid w:val="00E73A04"/>
    <w:rsid w:val="00E73B27"/>
    <w:rsid w:val="00E73F02"/>
    <w:rsid w:val="00E74E5F"/>
    <w:rsid w:val="00E757BD"/>
    <w:rsid w:val="00E75CA9"/>
    <w:rsid w:val="00E762C6"/>
    <w:rsid w:val="00E765F1"/>
    <w:rsid w:val="00E76B80"/>
    <w:rsid w:val="00E76BD0"/>
    <w:rsid w:val="00E77945"/>
    <w:rsid w:val="00E81A1B"/>
    <w:rsid w:val="00E81F81"/>
    <w:rsid w:val="00E827DD"/>
    <w:rsid w:val="00E840E2"/>
    <w:rsid w:val="00E8488A"/>
    <w:rsid w:val="00E90462"/>
    <w:rsid w:val="00E90CDA"/>
    <w:rsid w:val="00E91372"/>
    <w:rsid w:val="00E914D9"/>
    <w:rsid w:val="00E91C2B"/>
    <w:rsid w:val="00E929F2"/>
    <w:rsid w:val="00E94181"/>
    <w:rsid w:val="00E945F1"/>
    <w:rsid w:val="00E9485F"/>
    <w:rsid w:val="00E949E2"/>
    <w:rsid w:val="00E95157"/>
    <w:rsid w:val="00E953B7"/>
    <w:rsid w:val="00E95BAA"/>
    <w:rsid w:val="00E9658C"/>
    <w:rsid w:val="00E96834"/>
    <w:rsid w:val="00E96F34"/>
    <w:rsid w:val="00E97117"/>
    <w:rsid w:val="00EA0158"/>
    <w:rsid w:val="00EA0323"/>
    <w:rsid w:val="00EA04CE"/>
    <w:rsid w:val="00EA25C1"/>
    <w:rsid w:val="00EA2858"/>
    <w:rsid w:val="00EA2F06"/>
    <w:rsid w:val="00EA3964"/>
    <w:rsid w:val="00EA5229"/>
    <w:rsid w:val="00EA5A2C"/>
    <w:rsid w:val="00EA5D05"/>
    <w:rsid w:val="00EA603F"/>
    <w:rsid w:val="00EA6874"/>
    <w:rsid w:val="00EA6960"/>
    <w:rsid w:val="00EA7270"/>
    <w:rsid w:val="00EA7997"/>
    <w:rsid w:val="00EA7D2C"/>
    <w:rsid w:val="00EB01CB"/>
    <w:rsid w:val="00EB05A1"/>
    <w:rsid w:val="00EB1426"/>
    <w:rsid w:val="00EB1683"/>
    <w:rsid w:val="00EB1BE5"/>
    <w:rsid w:val="00EB2BCB"/>
    <w:rsid w:val="00EB2C19"/>
    <w:rsid w:val="00EB41AB"/>
    <w:rsid w:val="00EB4958"/>
    <w:rsid w:val="00EB4B26"/>
    <w:rsid w:val="00EB61A2"/>
    <w:rsid w:val="00EB684E"/>
    <w:rsid w:val="00EB704E"/>
    <w:rsid w:val="00EB7062"/>
    <w:rsid w:val="00EC0338"/>
    <w:rsid w:val="00EC0515"/>
    <w:rsid w:val="00EC158F"/>
    <w:rsid w:val="00EC205F"/>
    <w:rsid w:val="00EC221B"/>
    <w:rsid w:val="00EC4034"/>
    <w:rsid w:val="00EC475A"/>
    <w:rsid w:val="00EC4AFA"/>
    <w:rsid w:val="00EC5543"/>
    <w:rsid w:val="00EC595E"/>
    <w:rsid w:val="00EC6571"/>
    <w:rsid w:val="00EC65C4"/>
    <w:rsid w:val="00EC6787"/>
    <w:rsid w:val="00ED141C"/>
    <w:rsid w:val="00ED18A3"/>
    <w:rsid w:val="00ED1DC1"/>
    <w:rsid w:val="00ED1E34"/>
    <w:rsid w:val="00ED23BB"/>
    <w:rsid w:val="00ED2C63"/>
    <w:rsid w:val="00ED4026"/>
    <w:rsid w:val="00ED45B9"/>
    <w:rsid w:val="00ED47D0"/>
    <w:rsid w:val="00ED49C3"/>
    <w:rsid w:val="00ED4DD2"/>
    <w:rsid w:val="00ED5293"/>
    <w:rsid w:val="00ED53E3"/>
    <w:rsid w:val="00ED632F"/>
    <w:rsid w:val="00ED6905"/>
    <w:rsid w:val="00ED7664"/>
    <w:rsid w:val="00EE06D8"/>
    <w:rsid w:val="00EE0BBE"/>
    <w:rsid w:val="00EE135D"/>
    <w:rsid w:val="00EE1EB4"/>
    <w:rsid w:val="00EE237F"/>
    <w:rsid w:val="00EE25D1"/>
    <w:rsid w:val="00EE2F53"/>
    <w:rsid w:val="00EE3D07"/>
    <w:rsid w:val="00EE4832"/>
    <w:rsid w:val="00EE4D44"/>
    <w:rsid w:val="00EE5060"/>
    <w:rsid w:val="00EE514C"/>
    <w:rsid w:val="00EE53D5"/>
    <w:rsid w:val="00EE5972"/>
    <w:rsid w:val="00EE61AD"/>
    <w:rsid w:val="00EE6D21"/>
    <w:rsid w:val="00EE6FA7"/>
    <w:rsid w:val="00EE76FE"/>
    <w:rsid w:val="00EE7D7D"/>
    <w:rsid w:val="00EE7EC2"/>
    <w:rsid w:val="00EF0EFB"/>
    <w:rsid w:val="00EF1C21"/>
    <w:rsid w:val="00EF1D2C"/>
    <w:rsid w:val="00EF217E"/>
    <w:rsid w:val="00EF32D3"/>
    <w:rsid w:val="00EF43A9"/>
    <w:rsid w:val="00EF449C"/>
    <w:rsid w:val="00EF45DE"/>
    <w:rsid w:val="00EF48D5"/>
    <w:rsid w:val="00EF4AD5"/>
    <w:rsid w:val="00EF5744"/>
    <w:rsid w:val="00EF62BD"/>
    <w:rsid w:val="00EF6761"/>
    <w:rsid w:val="00EF7287"/>
    <w:rsid w:val="00F00250"/>
    <w:rsid w:val="00F0065D"/>
    <w:rsid w:val="00F00C78"/>
    <w:rsid w:val="00F00E7B"/>
    <w:rsid w:val="00F02B52"/>
    <w:rsid w:val="00F036A2"/>
    <w:rsid w:val="00F0405D"/>
    <w:rsid w:val="00F042AB"/>
    <w:rsid w:val="00F0592B"/>
    <w:rsid w:val="00F063B3"/>
    <w:rsid w:val="00F06B37"/>
    <w:rsid w:val="00F06B57"/>
    <w:rsid w:val="00F07448"/>
    <w:rsid w:val="00F074BC"/>
    <w:rsid w:val="00F10158"/>
    <w:rsid w:val="00F108BD"/>
    <w:rsid w:val="00F116F7"/>
    <w:rsid w:val="00F12884"/>
    <w:rsid w:val="00F12A13"/>
    <w:rsid w:val="00F12BF4"/>
    <w:rsid w:val="00F12DC2"/>
    <w:rsid w:val="00F12E38"/>
    <w:rsid w:val="00F130E2"/>
    <w:rsid w:val="00F13281"/>
    <w:rsid w:val="00F13A06"/>
    <w:rsid w:val="00F13AC4"/>
    <w:rsid w:val="00F150AC"/>
    <w:rsid w:val="00F15583"/>
    <w:rsid w:val="00F166FB"/>
    <w:rsid w:val="00F173FE"/>
    <w:rsid w:val="00F213C7"/>
    <w:rsid w:val="00F215C7"/>
    <w:rsid w:val="00F222C4"/>
    <w:rsid w:val="00F22389"/>
    <w:rsid w:val="00F226BD"/>
    <w:rsid w:val="00F22902"/>
    <w:rsid w:val="00F22CBC"/>
    <w:rsid w:val="00F233EF"/>
    <w:rsid w:val="00F23AE0"/>
    <w:rsid w:val="00F23B3A"/>
    <w:rsid w:val="00F24E35"/>
    <w:rsid w:val="00F24FB3"/>
    <w:rsid w:val="00F26CEE"/>
    <w:rsid w:val="00F26FBD"/>
    <w:rsid w:val="00F275B8"/>
    <w:rsid w:val="00F277EB"/>
    <w:rsid w:val="00F27F84"/>
    <w:rsid w:val="00F3138D"/>
    <w:rsid w:val="00F3153B"/>
    <w:rsid w:val="00F317A7"/>
    <w:rsid w:val="00F318F9"/>
    <w:rsid w:val="00F31EB0"/>
    <w:rsid w:val="00F31F86"/>
    <w:rsid w:val="00F33477"/>
    <w:rsid w:val="00F3440A"/>
    <w:rsid w:val="00F34AF3"/>
    <w:rsid w:val="00F352AE"/>
    <w:rsid w:val="00F35A2B"/>
    <w:rsid w:val="00F363F1"/>
    <w:rsid w:val="00F365AB"/>
    <w:rsid w:val="00F365CD"/>
    <w:rsid w:val="00F367C0"/>
    <w:rsid w:val="00F36D0A"/>
    <w:rsid w:val="00F4044D"/>
    <w:rsid w:val="00F405BE"/>
    <w:rsid w:val="00F40EFB"/>
    <w:rsid w:val="00F40F4C"/>
    <w:rsid w:val="00F42205"/>
    <w:rsid w:val="00F4230F"/>
    <w:rsid w:val="00F425F6"/>
    <w:rsid w:val="00F4398D"/>
    <w:rsid w:val="00F43D97"/>
    <w:rsid w:val="00F44194"/>
    <w:rsid w:val="00F44908"/>
    <w:rsid w:val="00F44CF3"/>
    <w:rsid w:val="00F451B3"/>
    <w:rsid w:val="00F457B0"/>
    <w:rsid w:val="00F46961"/>
    <w:rsid w:val="00F472E1"/>
    <w:rsid w:val="00F479B9"/>
    <w:rsid w:val="00F479E7"/>
    <w:rsid w:val="00F47DA5"/>
    <w:rsid w:val="00F500A3"/>
    <w:rsid w:val="00F50656"/>
    <w:rsid w:val="00F519BC"/>
    <w:rsid w:val="00F52623"/>
    <w:rsid w:val="00F52AB1"/>
    <w:rsid w:val="00F533A4"/>
    <w:rsid w:val="00F536B2"/>
    <w:rsid w:val="00F53976"/>
    <w:rsid w:val="00F53DF2"/>
    <w:rsid w:val="00F542B9"/>
    <w:rsid w:val="00F5432C"/>
    <w:rsid w:val="00F544BE"/>
    <w:rsid w:val="00F557FB"/>
    <w:rsid w:val="00F56834"/>
    <w:rsid w:val="00F56B8C"/>
    <w:rsid w:val="00F574A3"/>
    <w:rsid w:val="00F601BF"/>
    <w:rsid w:val="00F60738"/>
    <w:rsid w:val="00F60CD0"/>
    <w:rsid w:val="00F61010"/>
    <w:rsid w:val="00F610CD"/>
    <w:rsid w:val="00F61603"/>
    <w:rsid w:val="00F61BA7"/>
    <w:rsid w:val="00F61F03"/>
    <w:rsid w:val="00F62253"/>
    <w:rsid w:val="00F62373"/>
    <w:rsid w:val="00F6274F"/>
    <w:rsid w:val="00F62923"/>
    <w:rsid w:val="00F62D75"/>
    <w:rsid w:val="00F62FEE"/>
    <w:rsid w:val="00F632FA"/>
    <w:rsid w:val="00F63409"/>
    <w:rsid w:val="00F6391A"/>
    <w:rsid w:val="00F70D88"/>
    <w:rsid w:val="00F715C4"/>
    <w:rsid w:val="00F71657"/>
    <w:rsid w:val="00F71B73"/>
    <w:rsid w:val="00F7232A"/>
    <w:rsid w:val="00F72731"/>
    <w:rsid w:val="00F73600"/>
    <w:rsid w:val="00F73B81"/>
    <w:rsid w:val="00F7487A"/>
    <w:rsid w:val="00F74B15"/>
    <w:rsid w:val="00F74C37"/>
    <w:rsid w:val="00F74D4A"/>
    <w:rsid w:val="00F75176"/>
    <w:rsid w:val="00F75DC7"/>
    <w:rsid w:val="00F75EF0"/>
    <w:rsid w:val="00F763FA"/>
    <w:rsid w:val="00F771E9"/>
    <w:rsid w:val="00F77702"/>
    <w:rsid w:val="00F777CD"/>
    <w:rsid w:val="00F77B35"/>
    <w:rsid w:val="00F8005C"/>
    <w:rsid w:val="00F808D1"/>
    <w:rsid w:val="00F80C0E"/>
    <w:rsid w:val="00F81D38"/>
    <w:rsid w:val="00F81E1B"/>
    <w:rsid w:val="00F82549"/>
    <w:rsid w:val="00F82DC9"/>
    <w:rsid w:val="00F8309A"/>
    <w:rsid w:val="00F8322A"/>
    <w:rsid w:val="00F85298"/>
    <w:rsid w:val="00F861B5"/>
    <w:rsid w:val="00F864A8"/>
    <w:rsid w:val="00F86A4F"/>
    <w:rsid w:val="00F8700C"/>
    <w:rsid w:val="00F876B5"/>
    <w:rsid w:val="00F87E3F"/>
    <w:rsid w:val="00F90307"/>
    <w:rsid w:val="00F90C05"/>
    <w:rsid w:val="00F91132"/>
    <w:rsid w:val="00F91364"/>
    <w:rsid w:val="00F92763"/>
    <w:rsid w:val="00F92BCF"/>
    <w:rsid w:val="00F94427"/>
    <w:rsid w:val="00F94DDE"/>
    <w:rsid w:val="00F95750"/>
    <w:rsid w:val="00F96EFC"/>
    <w:rsid w:val="00F972BB"/>
    <w:rsid w:val="00F976A4"/>
    <w:rsid w:val="00FA0D2F"/>
    <w:rsid w:val="00FA1F59"/>
    <w:rsid w:val="00FA2E6D"/>
    <w:rsid w:val="00FA314C"/>
    <w:rsid w:val="00FA372C"/>
    <w:rsid w:val="00FA3938"/>
    <w:rsid w:val="00FA40DB"/>
    <w:rsid w:val="00FA4337"/>
    <w:rsid w:val="00FA4639"/>
    <w:rsid w:val="00FA4984"/>
    <w:rsid w:val="00FA52E5"/>
    <w:rsid w:val="00FA611F"/>
    <w:rsid w:val="00FA6FBA"/>
    <w:rsid w:val="00FA7917"/>
    <w:rsid w:val="00FB0327"/>
    <w:rsid w:val="00FB04AB"/>
    <w:rsid w:val="00FB094F"/>
    <w:rsid w:val="00FB1346"/>
    <w:rsid w:val="00FB13F7"/>
    <w:rsid w:val="00FB185B"/>
    <w:rsid w:val="00FB1A81"/>
    <w:rsid w:val="00FB21FC"/>
    <w:rsid w:val="00FB2245"/>
    <w:rsid w:val="00FB2286"/>
    <w:rsid w:val="00FB3699"/>
    <w:rsid w:val="00FB391B"/>
    <w:rsid w:val="00FB3D8F"/>
    <w:rsid w:val="00FB402F"/>
    <w:rsid w:val="00FB41D4"/>
    <w:rsid w:val="00FB49C7"/>
    <w:rsid w:val="00FB4CEC"/>
    <w:rsid w:val="00FB4FDB"/>
    <w:rsid w:val="00FB5867"/>
    <w:rsid w:val="00FB6082"/>
    <w:rsid w:val="00FB6296"/>
    <w:rsid w:val="00FB65E2"/>
    <w:rsid w:val="00FB6664"/>
    <w:rsid w:val="00FB69F3"/>
    <w:rsid w:val="00FB6ACD"/>
    <w:rsid w:val="00FB721F"/>
    <w:rsid w:val="00FB7686"/>
    <w:rsid w:val="00FC0D37"/>
    <w:rsid w:val="00FC0E93"/>
    <w:rsid w:val="00FC1175"/>
    <w:rsid w:val="00FC27A7"/>
    <w:rsid w:val="00FC2DF1"/>
    <w:rsid w:val="00FC369D"/>
    <w:rsid w:val="00FC37D7"/>
    <w:rsid w:val="00FC4079"/>
    <w:rsid w:val="00FC4AF2"/>
    <w:rsid w:val="00FC4FD5"/>
    <w:rsid w:val="00FC5208"/>
    <w:rsid w:val="00FC5D41"/>
    <w:rsid w:val="00FC5E93"/>
    <w:rsid w:val="00FC6C07"/>
    <w:rsid w:val="00FC72DE"/>
    <w:rsid w:val="00FC7342"/>
    <w:rsid w:val="00FC7368"/>
    <w:rsid w:val="00FD0998"/>
    <w:rsid w:val="00FD14D0"/>
    <w:rsid w:val="00FD35E1"/>
    <w:rsid w:val="00FD5524"/>
    <w:rsid w:val="00FD5D02"/>
    <w:rsid w:val="00FD5EA2"/>
    <w:rsid w:val="00FD6588"/>
    <w:rsid w:val="00FD66BD"/>
    <w:rsid w:val="00FD794B"/>
    <w:rsid w:val="00FD7A5D"/>
    <w:rsid w:val="00FE0120"/>
    <w:rsid w:val="00FE027C"/>
    <w:rsid w:val="00FE08BB"/>
    <w:rsid w:val="00FE0B13"/>
    <w:rsid w:val="00FE1308"/>
    <w:rsid w:val="00FE2227"/>
    <w:rsid w:val="00FE2E89"/>
    <w:rsid w:val="00FE399A"/>
    <w:rsid w:val="00FE4459"/>
    <w:rsid w:val="00FE4799"/>
    <w:rsid w:val="00FE49C7"/>
    <w:rsid w:val="00FE4D09"/>
    <w:rsid w:val="00FE5162"/>
    <w:rsid w:val="00FE6F50"/>
    <w:rsid w:val="00FE7E85"/>
    <w:rsid w:val="00FF037A"/>
    <w:rsid w:val="00FF0394"/>
    <w:rsid w:val="00FF0502"/>
    <w:rsid w:val="00FF089C"/>
    <w:rsid w:val="00FF3014"/>
    <w:rsid w:val="00FF30F4"/>
    <w:rsid w:val="00FF34AF"/>
    <w:rsid w:val="00FF3AB7"/>
    <w:rsid w:val="00FF4CC1"/>
    <w:rsid w:val="00FF531A"/>
    <w:rsid w:val="00FF56C0"/>
    <w:rsid w:val="00FF5ADE"/>
    <w:rsid w:val="00FF5ED9"/>
    <w:rsid w:val="00FF61F2"/>
    <w:rsid w:val="00FF6B49"/>
    <w:rsid w:val="00FF72FA"/>
    <w:rsid w:val="194FF5D5"/>
    <w:rsid w:val="224818C6"/>
    <w:rsid w:val="604504E6"/>
    <w:rsid w:val="747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3C808D"/>
  <w15:chartTrackingRefBased/>
  <w15:docId w15:val="{75B57ADD-6CA7-4739-ACC5-B03F1EDE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0FEA"/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0C0569"/>
    <w:pPr>
      <w:keepNext/>
      <w:keepLines/>
      <w:pageBreakBefore/>
      <w:numPr>
        <w:numId w:val="3"/>
      </w:numPr>
      <w:tabs>
        <w:tab w:val="left" w:leader="underscore" w:pos="0"/>
        <w:tab w:val="left" w:leader="underscore" w:pos="9072"/>
      </w:tabs>
      <w:spacing w:after="12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nhideWhenUsed/>
    <w:qFormat/>
    <w:rsid w:val="00D1179B"/>
    <w:pPr>
      <w:keepNext/>
      <w:keepLines/>
      <w:numPr>
        <w:ilvl w:val="1"/>
        <w:numId w:val="3"/>
      </w:numPr>
      <w:tabs>
        <w:tab w:val="left" w:pos="850"/>
        <w:tab w:val="left" w:pos="3262"/>
      </w:tabs>
      <w:spacing w:before="120" w:after="120" w:line="288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635A9B"/>
    <w:pPr>
      <w:keepNext/>
      <w:keepLines/>
      <w:numPr>
        <w:ilvl w:val="2"/>
        <w:numId w:val="3"/>
      </w:numPr>
      <w:spacing w:before="40" w:after="0"/>
      <w:ind w:left="1440"/>
      <w:outlineLvl w:val="2"/>
    </w:pPr>
    <w:rPr>
      <w:rFonts w:eastAsiaTheme="majorEastAsia" w:cstheme="majorBidi"/>
      <w:b/>
      <w:i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B823D9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F185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9F185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9F185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185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185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C0569"/>
    <w:rPr>
      <w:rFonts w:ascii="Calibri" w:eastAsiaTheme="majorEastAsia" w:hAnsi="Calibri" w:cstheme="majorBidi"/>
      <w:b/>
      <w:color w:val="000000" w:themeColor="text1"/>
      <w:sz w:val="32"/>
      <w:szCs w:val="32"/>
      <w:lang w:val="de-CH"/>
    </w:rPr>
  </w:style>
  <w:style w:type="paragraph" w:styleId="KeinLeerraum">
    <w:name w:val="No Spacing"/>
    <w:link w:val="KeinLeerraumZchn"/>
    <w:uiPriority w:val="1"/>
    <w:qFormat/>
    <w:rsid w:val="006857CE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57CE"/>
    <w:rPr>
      <w:rFonts w:eastAsiaTheme="minorEastAsia"/>
    </w:rPr>
  </w:style>
  <w:style w:type="character" w:customStyle="1" w:styleId="berschrift2Zchn">
    <w:name w:val="Überschrift 2 Zchn"/>
    <w:basedOn w:val="Absatz-Standardschriftart"/>
    <w:link w:val="berschrift2"/>
    <w:rsid w:val="00D1179B"/>
    <w:rPr>
      <w:rFonts w:ascii="Calibri" w:eastAsiaTheme="majorEastAsia" w:hAnsi="Calibri" w:cstheme="majorBidi"/>
      <w:b/>
      <w:i/>
      <w:color w:val="000000" w:themeColor="text1"/>
      <w:sz w:val="28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635A9B"/>
    <w:rPr>
      <w:rFonts w:ascii="Calibri" w:eastAsiaTheme="majorEastAsia" w:hAnsi="Calibri" w:cstheme="majorBidi"/>
      <w:b/>
      <w:i/>
      <w:color w:val="000000" w:themeColor="text1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rsid w:val="00B823D9"/>
    <w:rPr>
      <w:rFonts w:ascii="Calibri" w:eastAsiaTheme="majorEastAsia" w:hAnsi="Calibri" w:cstheme="majorBidi"/>
      <w:i/>
      <w:iCs/>
      <w:color w:val="2F5496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rsid w:val="009F185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rsid w:val="009F185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rsid w:val="009F185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18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18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1858"/>
    <w:pPr>
      <w:pageBreakBefore w:val="0"/>
      <w:numPr>
        <w:numId w:val="0"/>
      </w:numPr>
      <w:tabs>
        <w:tab w:val="clear" w:pos="0"/>
        <w:tab w:val="clear" w:pos="9072"/>
      </w:tabs>
      <w:spacing w:before="240" w:line="259" w:lineRule="auto"/>
      <w:outlineLvl w:val="9"/>
    </w:pPr>
    <w:rPr>
      <w:rFonts w:asciiTheme="majorHAnsi" w:hAnsiTheme="majorHAnsi"/>
      <w:b w:val="0"/>
      <w:i/>
      <w:color w:val="2F5496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647DBD"/>
    <w:pPr>
      <w:tabs>
        <w:tab w:val="left" w:pos="440"/>
        <w:tab w:val="right" w:leader="dot" w:pos="9016"/>
      </w:tabs>
      <w:spacing w:after="100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5A2CE4"/>
    <w:rPr>
      <w:rFonts w:ascii="Calibri" w:hAnsi="Calibri"/>
      <w:color w:val="0563C1" w:themeColor="hyperlink"/>
      <w:sz w:val="22"/>
      <w:u w:val="single"/>
    </w:rPr>
  </w:style>
  <w:style w:type="table" w:styleId="Tabellenraster">
    <w:name w:val="Table Grid"/>
    <w:basedOn w:val="NormaleTabelle"/>
    <w:rsid w:val="0068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04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405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04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405D"/>
    <w:rPr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A6142F"/>
    <w:pPr>
      <w:tabs>
        <w:tab w:val="left" w:pos="880"/>
        <w:tab w:val="right" w:leader="dot" w:pos="9016"/>
      </w:tabs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303DF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qFormat/>
    <w:rsid w:val="004303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CDB">
    <w:name w:val="Text_CDB"/>
    <w:basedOn w:val="KeinLeerraum"/>
    <w:qFormat/>
    <w:rsid w:val="007F28DD"/>
  </w:style>
  <w:style w:type="character" w:customStyle="1" w:styleId="AbsatzZchn">
    <w:name w:val="Absatz Zchn"/>
    <w:link w:val="Absatz"/>
    <w:locked/>
    <w:rsid w:val="00032531"/>
    <w:rPr>
      <w:rFonts w:ascii="Calibri" w:hAnsi="Calibri" w:cs="Yu Mincho Light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032531"/>
    <w:pPr>
      <w:spacing w:before="120" w:after="0" w:line="240" w:lineRule="auto"/>
      <w:jc w:val="both"/>
    </w:pPr>
    <w:rPr>
      <w:rFonts w:ascii="Calibri" w:hAnsi="Calibri" w:cs="Yu Mincho Light"/>
      <w:sz w:val="24"/>
      <w:szCs w:val="24"/>
      <w:lang w:eastAsia="de-DE"/>
    </w:rPr>
  </w:style>
  <w:style w:type="character" w:customStyle="1" w:styleId="Absatz0PtZchn">
    <w:name w:val="Absatz 0Pt. Zchn"/>
    <w:link w:val="Absatz0Pt"/>
    <w:locked/>
    <w:rsid w:val="007F28DD"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rsid w:val="007F28DD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rsid w:val="007F28DD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ufzhlungspunkt1n">
    <w:name w:val="Aufzählungspunkt 1n"/>
    <w:basedOn w:val="Absatz"/>
    <w:rsid w:val="007F28DD"/>
    <w:pPr>
      <w:numPr>
        <w:numId w:val="1"/>
      </w:numPr>
      <w:overflowPunct w:val="0"/>
      <w:autoSpaceDE w:val="0"/>
      <w:autoSpaceDN w:val="0"/>
      <w:adjustRightInd w:val="0"/>
      <w:spacing w:before="60"/>
      <w:textAlignment w:val="baseline"/>
    </w:pPr>
    <w:rPr>
      <w:rFonts w:eastAsia="Times New Roman"/>
    </w:rPr>
  </w:style>
  <w:style w:type="paragraph" w:customStyle="1" w:styleId="Inhaltsverzeichnis12">
    <w:name w:val="Inhaltsverzeichnis 12"/>
    <w:basedOn w:val="Absatz"/>
    <w:uiPriority w:val="99"/>
    <w:rsid w:val="007F28DD"/>
    <w:pPr>
      <w:spacing w:before="600" w:after="300"/>
      <w:contextualSpacing/>
      <w:jc w:val="left"/>
    </w:pPr>
    <w:rPr>
      <w:b/>
    </w:rPr>
  </w:style>
  <w:style w:type="paragraph" w:customStyle="1" w:styleId="AbsatzTab12PtTitel">
    <w:name w:val="Absatz Tab 12 Pt Titel"/>
    <w:basedOn w:val="Absatz"/>
    <w:rsid w:val="006B1F94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Standard"/>
    <w:rsid w:val="006B1F94"/>
    <w:pPr>
      <w:spacing w:before="20" w:after="20" w:line="260" w:lineRule="exact"/>
    </w:pPr>
    <w:rPr>
      <w:rFonts w:eastAsia="Wingdings" w:cs="Yu Mincho Light"/>
      <w:i/>
      <w:iCs/>
      <w:sz w:val="24"/>
      <w:szCs w:val="24"/>
      <w:lang w:eastAsia="de-DE"/>
    </w:rPr>
  </w:style>
  <w:style w:type="paragraph" w:customStyle="1" w:styleId="Absatzkurs">
    <w:name w:val="Absatz kurs."/>
    <w:basedOn w:val="Absatz"/>
    <w:rsid w:val="007F28DD"/>
    <w:rPr>
      <w:i/>
    </w:rPr>
  </w:style>
  <w:style w:type="paragraph" w:styleId="Listenabsatz">
    <w:name w:val="List Paragraph"/>
    <w:basedOn w:val="Standard"/>
    <w:uiPriority w:val="34"/>
    <w:unhideWhenUsed/>
    <w:qFormat/>
    <w:rsid w:val="007F28DD"/>
    <w:pPr>
      <w:widowControl w:val="0"/>
      <w:spacing w:after="0" w:line="260" w:lineRule="atLeast"/>
      <w:ind w:left="720"/>
      <w:contextualSpacing/>
    </w:pPr>
    <w:rPr>
      <w:rFonts w:ascii="Yu Mincho Light" w:hAnsi="Yu Mincho Light"/>
    </w:rPr>
  </w:style>
  <w:style w:type="character" w:customStyle="1" w:styleId="text-light">
    <w:name w:val="text-light"/>
    <w:basedOn w:val="Absatz-Standardschriftart"/>
    <w:rsid w:val="00032531"/>
    <w:rPr>
      <w:rFonts w:ascii="Calibri" w:hAnsi="Calibri"/>
    </w:rPr>
  </w:style>
  <w:style w:type="paragraph" w:styleId="Abbildungsverzeichnis">
    <w:name w:val="table of figures"/>
    <w:basedOn w:val="Standard"/>
    <w:next w:val="Standard"/>
    <w:uiPriority w:val="99"/>
    <w:unhideWhenUsed/>
    <w:rsid w:val="006C5F5D"/>
    <w:pPr>
      <w:spacing w:after="0"/>
      <w:ind w:left="440" w:hanging="440"/>
    </w:pPr>
    <w:rPr>
      <w:rFonts w:asciiTheme="minorHAnsi" w:hAnsiTheme="minorHAnsi" w:cstheme="minorHAnsi"/>
      <w:caps/>
      <w:sz w:val="20"/>
      <w:szCs w:val="20"/>
    </w:rPr>
  </w:style>
  <w:style w:type="character" w:customStyle="1" w:styleId="block">
    <w:name w:val="block"/>
    <w:basedOn w:val="Absatz-Standardschriftart"/>
    <w:rsid w:val="004339B5"/>
  </w:style>
  <w:style w:type="paragraph" w:styleId="Funotentext">
    <w:name w:val="footnote text"/>
    <w:basedOn w:val="Standard"/>
    <w:link w:val="FunotentextZchn"/>
    <w:uiPriority w:val="99"/>
    <w:semiHidden/>
    <w:unhideWhenUsed/>
    <w:rsid w:val="004339B5"/>
    <w:pPr>
      <w:spacing w:after="0" w:line="240" w:lineRule="auto"/>
    </w:pPr>
    <w:rPr>
      <w:rFonts w:ascii="Yu Mincho Light" w:hAnsi="Yu Mincho Light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39B5"/>
    <w:rPr>
      <w:rFonts w:ascii="Yu Mincho Light" w:hAnsi="Yu Mincho Light"/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4339B5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9D3AFA"/>
    <w:rPr>
      <w:b/>
      <w:bCs/>
    </w:rPr>
  </w:style>
  <w:style w:type="character" w:customStyle="1" w:styleId="sc-j0oacw-1">
    <w:name w:val="sc-j0oacw-1"/>
    <w:basedOn w:val="Absatz-Standardschriftart"/>
    <w:rsid w:val="009D3AFA"/>
  </w:style>
  <w:style w:type="table" w:styleId="Gitternetztabelle4Akzent1">
    <w:name w:val="Grid Table 4 Accent 1"/>
    <w:basedOn w:val="NormaleTabelle"/>
    <w:uiPriority w:val="49"/>
    <w:rsid w:val="00E154F5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bsatzTab12Pt1-1">
    <w:name w:val="Absatz Tab 12 Pt 1-1"/>
    <w:basedOn w:val="Absatz"/>
    <w:rsid w:val="00B51DD8"/>
    <w:pPr>
      <w:spacing w:before="20" w:after="20" w:line="260" w:lineRule="exact"/>
      <w:jc w:val="left"/>
    </w:pPr>
    <w:rPr>
      <w:rFonts w:eastAsia="Times New Roman"/>
      <w:lang w:val="de-CH"/>
    </w:rPr>
  </w:style>
  <w:style w:type="paragraph" w:customStyle="1" w:styleId="Aufzhlungspunkt2n">
    <w:name w:val="Aufzählungspunkt 2n"/>
    <w:basedOn w:val="Absatz"/>
    <w:rsid w:val="00B51DD8"/>
    <w:pPr>
      <w:numPr>
        <w:numId w:val="2"/>
      </w:numPr>
      <w:tabs>
        <w:tab w:val="num" w:pos="360"/>
      </w:tabs>
      <w:spacing w:before="60"/>
      <w:jc w:val="left"/>
    </w:pPr>
    <w:rPr>
      <w:rFonts w:eastAsia="Calibri"/>
      <w:lang w:val="de-CH"/>
    </w:rPr>
  </w:style>
  <w:style w:type="paragraph" w:customStyle="1" w:styleId="Tab-Abstand0">
    <w:name w:val="Tab-Abstand 0"/>
    <w:basedOn w:val="Standard"/>
    <w:rsid w:val="00B51DD8"/>
    <w:pPr>
      <w:keepNext/>
      <w:spacing w:after="0" w:line="180" w:lineRule="exact"/>
      <w:jc w:val="both"/>
    </w:pPr>
    <w:rPr>
      <w:rFonts w:ascii="Cambria Math" w:eastAsia="Courier New" w:hAnsi="Cambria Math" w:cs="Yu Mincho Light"/>
      <w:color w:val="000000"/>
      <w:sz w:val="24"/>
      <w:szCs w:val="24"/>
      <w:lang w:eastAsia="de-DE"/>
    </w:rPr>
  </w:style>
  <w:style w:type="paragraph" w:customStyle="1" w:styleId="Text-Titel">
    <w:name w:val="Text-Titel"/>
    <w:basedOn w:val="Absatz"/>
    <w:next w:val="Absatz"/>
    <w:rsid w:val="00B51DD8"/>
    <w:pPr>
      <w:keepNext/>
      <w:spacing w:before="160"/>
    </w:pPr>
    <w:rPr>
      <w:rFonts w:eastAsia="Times New Roman"/>
      <w:b/>
      <w:lang w:val="de-CH"/>
    </w:rPr>
  </w:style>
  <w:style w:type="paragraph" w:customStyle="1" w:styleId="AbsatzTab10Pt1-1KurFett">
    <w:name w:val="Absatz Tab 10 Pt 1-1 Kur Fett"/>
    <w:basedOn w:val="Standard"/>
    <w:rsid w:val="00E57C6E"/>
    <w:pPr>
      <w:tabs>
        <w:tab w:val="left" w:pos="837"/>
      </w:tabs>
      <w:spacing w:before="20" w:after="20" w:line="220" w:lineRule="exact"/>
    </w:pPr>
    <w:rPr>
      <w:rFonts w:eastAsia="Wingdings" w:cs="Yu Mincho Light"/>
      <w:b/>
      <w:i/>
      <w:iCs/>
      <w:sz w:val="18"/>
      <w:szCs w:val="18"/>
      <w:lang w:eastAsia="de-DE"/>
    </w:rPr>
  </w:style>
  <w:style w:type="paragraph" w:customStyle="1" w:styleId="AbsatzTab12PtTitelgrn">
    <w:name w:val="Absatz Tab 12 Pt Titel grün"/>
    <w:basedOn w:val="AbsatzTab12PtTitel"/>
    <w:rsid w:val="00B51DD8"/>
    <w:rPr>
      <w:color w:val="009900"/>
      <w:lang w:val="de-CH"/>
    </w:rPr>
  </w:style>
  <w:style w:type="paragraph" w:customStyle="1" w:styleId="AbsatzTab12PtTitelrot">
    <w:name w:val="Absatz Tab 12 Pt Titel rot"/>
    <w:basedOn w:val="AbsatzTab12PtTitel"/>
    <w:rsid w:val="00B51DD8"/>
    <w:rPr>
      <w:color w:val="FF0000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BE35AB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177A18"/>
    <w:pPr>
      <w:spacing w:after="100"/>
      <w:ind w:left="660"/>
    </w:pPr>
    <w:rPr>
      <w:rFonts w:asciiTheme="minorHAnsi" w:eastAsiaTheme="minorEastAsia" w:hAnsiTheme="minorHAnsi"/>
      <w:lang w:val="de-DE" w:eastAsia="ja-JP"/>
    </w:rPr>
  </w:style>
  <w:style w:type="paragraph" w:styleId="Verzeichnis5">
    <w:name w:val="toc 5"/>
    <w:basedOn w:val="Standard"/>
    <w:next w:val="Standard"/>
    <w:autoRedefine/>
    <w:uiPriority w:val="39"/>
    <w:unhideWhenUsed/>
    <w:rsid w:val="00177A18"/>
    <w:pPr>
      <w:spacing w:after="100"/>
      <w:ind w:left="880"/>
    </w:pPr>
    <w:rPr>
      <w:rFonts w:asciiTheme="minorHAnsi" w:eastAsiaTheme="minorEastAsia" w:hAnsiTheme="minorHAnsi"/>
      <w:lang w:val="de-DE" w:eastAsia="ja-JP"/>
    </w:rPr>
  </w:style>
  <w:style w:type="paragraph" w:styleId="Verzeichnis6">
    <w:name w:val="toc 6"/>
    <w:basedOn w:val="Standard"/>
    <w:next w:val="Standard"/>
    <w:autoRedefine/>
    <w:uiPriority w:val="39"/>
    <w:unhideWhenUsed/>
    <w:rsid w:val="00177A18"/>
    <w:pPr>
      <w:spacing w:after="100"/>
      <w:ind w:left="1100"/>
    </w:pPr>
    <w:rPr>
      <w:rFonts w:asciiTheme="minorHAnsi" w:eastAsiaTheme="minorEastAsia" w:hAnsiTheme="minorHAnsi"/>
      <w:lang w:val="de-DE" w:eastAsia="ja-JP"/>
    </w:rPr>
  </w:style>
  <w:style w:type="paragraph" w:styleId="Verzeichnis7">
    <w:name w:val="toc 7"/>
    <w:basedOn w:val="Standard"/>
    <w:next w:val="Standard"/>
    <w:autoRedefine/>
    <w:uiPriority w:val="39"/>
    <w:unhideWhenUsed/>
    <w:rsid w:val="00177A18"/>
    <w:pPr>
      <w:spacing w:after="100"/>
      <w:ind w:left="1320"/>
    </w:pPr>
    <w:rPr>
      <w:rFonts w:asciiTheme="minorHAnsi" w:eastAsiaTheme="minorEastAsia" w:hAnsiTheme="minorHAnsi"/>
      <w:lang w:val="de-DE" w:eastAsia="ja-JP"/>
    </w:rPr>
  </w:style>
  <w:style w:type="paragraph" w:styleId="Verzeichnis8">
    <w:name w:val="toc 8"/>
    <w:basedOn w:val="Standard"/>
    <w:next w:val="Standard"/>
    <w:autoRedefine/>
    <w:uiPriority w:val="39"/>
    <w:unhideWhenUsed/>
    <w:rsid w:val="00177A18"/>
    <w:pPr>
      <w:spacing w:after="100"/>
      <w:ind w:left="1540"/>
    </w:pPr>
    <w:rPr>
      <w:rFonts w:asciiTheme="minorHAnsi" w:eastAsiaTheme="minorEastAsia" w:hAnsiTheme="minorHAnsi"/>
      <w:lang w:val="de-DE" w:eastAsia="ja-JP"/>
    </w:rPr>
  </w:style>
  <w:style w:type="paragraph" w:styleId="Verzeichnis9">
    <w:name w:val="toc 9"/>
    <w:basedOn w:val="Standard"/>
    <w:next w:val="Standard"/>
    <w:autoRedefine/>
    <w:uiPriority w:val="39"/>
    <w:unhideWhenUsed/>
    <w:rsid w:val="00177A18"/>
    <w:pPr>
      <w:spacing w:after="100"/>
      <w:ind w:left="1760"/>
    </w:pPr>
    <w:rPr>
      <w:rFonts w:asciiTheme="minorHAnsi" w:eastAsiaTheme="minorEastAsia" w:hAnsiTheme="minorHAnsi"/>
      <w:lang w:val="de-DE" w:eastAsia="ja-JP"/>
    </w:rPr>
  </w:style>
  <w:style w:type="paragraph" w:styleId="berarbeitung">
    <w:name w:val="Revision"/>
    <w:hidden/>
    <w:uiPriority w:val="99"/>
    <w:semiHidden/>
    <w:rsid w:val="00247A91"/>
    <w:pPr>
      <w:spacing w:after="0" w:line="240" w:lineRule="auto"/>
    </w:pPr>
    <w:rPr>
      <w:rFonts w:ascii="Calibri" w:hAnsi="Calibri"/>
      <w:lang w:val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F352AE"/>
    <w:rPr>
      <w:color w:val="954F72" w:themeColor="followedHyperlink"/>
      <w:u w:val="single"/>
    </w:rPr>
  </w:style>
  <w:style w:type="paragraph" w:customStyle="1" w:styleId="aTraktNum1EFD">
    <w:name w:val="_a_Trakt_Num1_EFD"/>
    <w:basedOn w:val="berschrift1"/>
    <w:next w:val="TextCDB"/>
    <w:semiHidden/>
    <w:qFormat/>
    <w:rsid w:val="00435561"/>
    <w:pPr>
      <w:keepNext w:val="0"/>
      <w:keepLines w:val="0"/>
      <w:pageBreakBefore w:val="0"/>
      <w:numPr>
        <w:numId w:val="26"/>
      </w:numPr>
      <w:tabs>
        <w:tab w:val="clear" w:pos="0"/>
        <w:tab w:val="clear" w:pos="552"/>
        <w:tab w:val="clear" w:pos="9072"/>
        <w:tab w:val="num" w:pos="567"/>
        <w:tab w:val="left" w:pos="850"/>
      </w:tabs>
      <w:spacing w:before="80" w:after="80" w:line="288" w:lineRule="auto"/>
    </w:pPr>
    <w:rPr>
      <w:rFonts w:ascii="Arial" w:eastAsia="Times New Roman" w:hAnsi="Arial" w:cs="Arial"/>
      <w:bCs/>
      <w:color w:val="auto"/>
      <w:kern w:val="28"/>
      <w:sz w:val="22"/>
      <w:lang w:eastAsia="de-CH"/>
    </w:rPr>
  </w:style>
  <w:style w:type="paragraph" w:customStyle="1" w:styleId="aTraktNum2EFD">
    <w:name w:val="_a_Trakt_Num2_EFD"/>
    <w:basedOn w:val="aTraktNum1EFD"/>
    <w:next w:val="TextCDB"/>
    <w:semiHidden/>
    <w:qFormat/>
    <w:rsid w:val="00435561"/>
    <w:pPr>
      <w:numPr>
        <w:ilvl w:val="1"/>
      </w:numPr>
      <w:tabs>
        <w:tab w:val="clear" w:pos="576"/>
        <w:tab w:val="num" w:pos="1440"/>
      </w:tabs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435561"/>
    <w:pPr>
      <w:numPr>
        <w:ilvl w:val="2"/>
      </w:numPr>
      <w:tabs>
        <w:tab w:val="clear" w:pos="720"/>
        <w:tab w:val="num" w:pos="2160"/>
      </w:tabs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435561"/>
    <w:pPr>
      <w:numPr>
        <w:ilvl w:val="3"/>
      </w:numPr>
      <w:tabs>
        <w:tab w:val="clear" w:pos="864"/>
        <w:tab w:val="left" w:pos="920"/>
        <w:tab w:val="num" w:pos="2880"/>
      </w:tabs>
      <w:outlineLvl w:val="3"/>
    </w:pPr>
    <w:rPr>
      <w:b w:val="0"/>
    </w:rPr>
  </w:style>
  <w:style w:type="paragraph" w:customStyle="1" w:styleId="FormatvorlageBITTabelle11Pt">
    <w:name w:val="Formatvorlage _BIT_Tabelle + 11 Pt."/>
    <w:basedOn w:val="Standard"/>
    <w:rsid w:val="00435561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paragraph">
    <w:name w:val="paragraph"/>
    <w:basedOn w:val="Standard"/>
    <w:rsid w:val="000B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0B040C"/>
  </w:style>
  <w:style w:type="character" w:customStyle="1" w:styleId="eop">
    <w:name w:val="eop"/>
    <w:basedOn w:val="Absatz-Standardschriftart"/>
    <w:rsid w:val="000B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rdnerstruktur\Vorlagen\Vorlage%20Dokumentationen_02_NEHM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204525F5CE6D4A95AEC7061EE6EC0C" ma:contentTypeVersion="6" ma:contentTypeDescription="Ein neues Dokument erstellen." ma:contentTypeScope="" ma:versionID="8c5d1e7ee06ed35f59bfb747a08424df">
  <xsd:schema xmlns:xsd="http://www.w3.org/2001/XMLSchema" xmlns:xs="http://www.w3.org/2001/XMLSchema" xmlns:p="http://schemas.microsoft.com/office/2006/metadata/properties" xmlns:ns2="e2aeffe6-9af6-4494-b459-e73fc730d3c3" targetNamespace="http://schemas.microsoft.com/office/2006/metadata/properties" ma:root="true" ma:fieldsID="87bb834158cdc7c5cdbf6dbc9a7e1699" ns2:_="">
    <xsd:import namespace="e2aeffe6-9af6-4494-b459-e73fc730d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effe6-9af6-4494-b459-e73fc730d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E3B609-E88A-4673-A00A-BB0F1AE9BA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4976D4-C4A9-422B-B3BB-883BC4C21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C2D49-7C0E-4DFD-9B96-7A9AA7CFC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effe6-9af6-4494-b459-e73fc730d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BEEE5-1960-4936-9CCD-7A2311A5BD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Dokumentationen_02_NEHMEN</Template>
  <TotalTime>0</TotalTime>
  <Pages>14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Links>
    <vt:vector size="1176" baseType="variant">
      <vt:variant>
        <vt:i4>65539</vt:i4>
      </vt:variant>
      <vt:variant>
        <vt:i4>1290</vt:i4>
      </vt:variant>
      <vt:variant>
        <vt:i4>0</vt:i4>
      </vt:variant>
      <vt:variant>
        <vt:i4>5</vt:i4>
      </vt:variant>
      <vt:variant>
        <vt:lpwstr>https://browserleaks.com/</vt:lpwstr>
      </vt:variant>
      <vt:variant>
        <vt:lpwstr/>
      </vt:variant>
      <vt:variant>
        <vt:i4>3211306</vt:i4>
      </vt:variant>
      <vt:variant>
        <vt:i4>1149</vt:i4>
      </vt:variant>
      <vt:variant>
        <vt:i4>0</vt:i4>
      </vt:variant>
      <vt:variant>
        <vt:i4>5</vt:i4>
      </vt:variant>
      <vt:variant>
        <vt:lpwstr>http://www.hermes.admin.ch/</vt:lpwstr>
      </vt:variant>
      <vt:variant>
        <vt:lpwstr/>
      </vt:variant>
      <vt:variant>
        <vt:i4>8257651</vt:i4>
      </vt:variant>
      <vt:variant>
        <vt:i4>1131</vt:i4>
      </vt:variant>
      <vt:variant>
        <vt:i4>0</vt:i4>
      </vt:variant>
      <vt:variant>
        <vt:i4>5</vt:i4>
      </vt:variant>
      <vt:variant>
        <vt:lpwstr>https://www.thomasmaurer.ch/2018/05/how-to-install-vpn-on-windows-server-2019/</vt:lpwstr>
      </vt:variant>
      <vt:variant>
        <vt:lpwstr/>
      </vt:variant>
      <vt:variant>
        <vt:i4>3670103</vt:i4>
      </vt:variant>
      <vt:variant>
        <vt:i4>1128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https://www.dell.com/de-ch/work/shop/server-storage-und-netzwerke/poweredge-t440-full-configuration/spd/poweredge-t440/emea_t440_vi_vp?configurationid=5f1c907a-2492-4f58-914f-1b42998e3f00</vt:lpwstr>
      </vt:variant>
      <vt:variant>
        <vt:lpwstr/>
      </vt:variant>
      <vt:variant>
        <vt:i4>6357082</vt:i4>
      </vt:variant>
      <vt:variant>
        <vt:i4>1125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https://www.dell.com/de-ch/work/shop/server-storage-und-netzwerke/poweredge-t440-full-configuration/spd/poweredge-t440/emea_t440_vi_vp?configurationid=ec201fbd-44eb-484a-b9a8-0eb463405c2c</vt:lpwstr>
      </vt:variant>
      <vt:variant>
        <vt:lpwstr/>
      </vt:variant>
      <vt:variant>
        <vt:i4>3539027</vt:i4>
      </vt:variant>
      <vt:variant>
        <vt:i4>1122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https://www.dell.com/de-ch/work/shop/server-storage-und-netzwerke/poweredge-t440-full-configuration/spd/poweredge-t440/emea_t440_vi_vp?configurationid=ff3e386d-6a67-4cf4-9b3e-92133e817543</vt:lpwstr>
      </vt:variant>
      <vt:variant>
        <vt:lpwstr/>
      </vt:variant>
      <vt:variant>
        <vt:i4>2424857</vt:i4>
      </vt:variant>
      <vt:variant>
        <vt:i4>1119</vt:i4>
      </vt:variant>
      <vt:variant>
        <vt:i4>0</vt:i4>
      </vt:variant>
      <vt:variant>
        <vt:i4>5</vt:i4>
      </vt:variant>
      <vt:variant>
        <vt:lpwstr>https://www.dell.com/de-ch/work/shop/workstations/precision-3240-compact/spd/precision-3240-workstation/s005p3240cffw11wer_vi?configurationid=a3a31e7a-cb00-4b11-a3b8-eb82b140e735</vt:lpwstr>
      </vt:variant>
      <vt:variant>
        <vt:lpwstr/>
      </vt:variant>
      <vt:variant>
        <vt:i4>6225929</vt:i4>
      </vt:variant>
      <vt:variant>
        <vt:i4>1116</vt:i4>
      </vt:variant>
      <vt:variant>
        <vt:i4>0</vt:i4>
      </vt:variant>
      <vt:variant>
        <vt:i4>5</vt:i4>
      </vt:variant>
      <vt:variant>
        <vt:lpwstr>https://www.digitec.ch/de/s1/product/logitech-mk295-silent-ch-kabellos-tastatur-13695332?supplier=3204073</vt:lpwstr>
      </vt:variant>
      <vt:variant>
        <vt:lpwstr/>
      </vt:variant>
      <vt:variant>
        <vt:i4>3342389</vt:i4>
      </vt:variant>
      <vt:variant>
        <vt:i4>1113</vt:i4>
      </vt:variant>
      <vt:variant>
        <vt:i4>0</vt:i4>
      </vt:variant>
      <vt:variant>
        <vt:i4>5</vt:i4>
      </vt:variant>
      <vt:variant>
        <vt:lpwstr>https://www.digitec.ch/de/s1/product/philips-v-line-273v7qdsb-27-1920-x-1080-pixels-monitor-6337353</vt:lpwstr>
      </vt:variant>
      <vt:variant>
        <vt:lpwstr/>
      </vt:variant>
      <vt:variant>
        <vt:i4>1048636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_Toc88732519</vt:lpwstr>
      </vt:variant>
      <vt:variant>
        <vt:i4>1114172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_Toc88732518</vt:lpwstr>
      </vt:variant>
      <vt:variant>
        <vt:i4>1966140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_Toc88732517</vt:lpwstr>
      </vt:variant>
      <vt:variant>
        <vt:i4>2031676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_Toc88732516</vt:lpwstr>
      </vt:variant>
      <vt:variant>
        <vt:i4>1835068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_Toc88732515</vt:lpwstr>
      </vt:variant>
      <vt:variant>
        <vt:i4>1900604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_Toc88732514</vt:lpwstr>
      </vt:variant>
      <vt:variant>
        <vt:i4>1703996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_Toc88732513</vt:lpwstr>
      </vt:variant>
      <vt:variant>
        <vt:i4>1769532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_Toc88732512</vt:lpwstr>
      </vt:variant>
      <vt:variant>
        <vt:i4>1572924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_Toc88732511</vt:lpwstr>
      </vt:variant>
      <vt:variant>
        <vt:i4>1638460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_Toc88732510</vt:lpwstr>
      </vt:variant>
      <vt:variant>
        <vt:i4>1048637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_Toc88732509</vt:lpwstr>
      </vt:variant>
      <vt:variant>
        <vt:i4>1572924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_Toc88733004</vt:lpwstr>
      </vt:variant>
      <vt:variant>
        <vt:i4>2031676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_Toc88733003</vt:lpwstr>
      </vt:variant>
      <vt:variant>
        <vt:i4>1966140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_Toc88733002</vt:lpwstr>
      </vt:variant>
      <vt:variant>
        <vt:i4>1900604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_Toc88733001</vt:lpwstr>
      </vt:variant>
      <vt:variant>
        <vt:i4>1835068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_Toc88733000</vt:lpwstr>
      </vt:variant>
      <vt:variant>
        <vt:i4>1835060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_Toc88732999</vt:lpwstr>
      </vt:variant>
      <vt:variant>
        <vt:i4>1900596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_Toc88732998</vt:lpwstr>
      </vt:variant>
      <vt:variant>
        <vt:i4>1179700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_Toc88732997</vt:lpwstr>
      </vt:variant>
      <vt:variant>
        <vt:i4>1245236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_Toc88732996</vt:lpwstr>
      </vt:variant>
      <vt:variant>
        <vt:i4>1048628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_Toc88732995</vt:lpwstr>
      </vt:variant>
      <vt:variant>
        <vt:i4>1114164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_Toc88732994</vt:lpwstr>
      </vt:variant>
      <vt:variant>
        <vt:i4>1441844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_Toc88732993</vt:lpwstr>
      </vt:variant>
      <vt:variant>
        <vt:i4>1507380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_Toc88732992</vt:lpwstr>
      </vt:variant>
      <vt:variant>
        <vt:i4>1310772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_Toc88732991</vt:lpwstr>
      </vt:variant>
      <vt:variant>
        <vt:i4>1376308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_Toc88732990</vt:lpwstr>
      </vt:variant>
      <vt:variant>
        <vt:i4>1835061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_Toc88732989</vt:lpwstr>
      </vt:variant>
      <vt:variant>
        <vt:i4>1900597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_Toc88732988</vt:lpwstr>
      </vt:variant>
      <vt:variant>
        <vt:i4>1179701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_Toc88732987</vt:lpwstr>
      </vt:variant>
      <vt:variant>
        <vt:i4>1245237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_Toc88732986</vt:lpwstr>
      </vt:variant>
      <vt:variant>
        <vt:i4>1048629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_Toc88732985</vt:lpwstr>
      </vt:variant>
      <vt:variant>
        <vt:i4>1114165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_Toc88732984</vt:lpwstr>
      </vt:variant>
      <vt:variant>
        <vt:i4>1441845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_Toc88732983</vt:lpwstr>
      </vt:variant>
      <vt:variant>
        <vt:i4>1507381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_Toc88732982</vt:lpwstr>
      </vt:variant>
      <vt:variant>
        <vt:i4>1310773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_Toc88732981</vt:lpwstr>
      </vt:variant>
      <vt:variant>
        <vt:i4>1376309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_Toc88732980</vt:lpwstr>
      </vt:variant>
      <vt:variant>
        <vt:i4>1835066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_Toc88732979</vt:lpwstr>
      </vt:variant>
      <vt:variant>
        <vt:i4>1900602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_Toc88732978</vt:lpwstr>
      </vt:variant>
      <vt:variant>
        <vt:i4>1179706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_Toc88732977</vt:lpwstr>
      </vt:variant>
      <vt:variant>
        <vt:i4>1245242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_Toc88732976</vt:lpwstr>
      </vt:variant>
      <vt:variant>
        <vt:i4>1048634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_Toc88732975</vt:lpwstr>
      </vt:variant>
      <vt:variant>
        <vt:i4>1114170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_Toc88732974</vt:lpwstr>
      </vt:variant>
      <vt:variant>
        <vt:i4>1441850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_Toc88732973</vt:lpwstr>
      </vt:variant>
      <vt:variant>
        <vt:i4>1507386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_Toc88732972</vt:lpwstr>
      </vt:variant>
      <vt:variant>
        <vt:i4>1310778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_Toc88732971</vt:lpwstr>
      </vt:variant>
      <vt:variant>
        <vt:i4>1376314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_Toc88732970</vt:lpwstr>
      </vt:variant>
      <vt:variant>
        <vt:i4>1835067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_Toc88732969</vt:lpwstr>
      </vt:variant>
      <vt:variant>
        <vt:i4>1900603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_Toc88732968</vt:lpwstr>
      </vt:variant>
      <vt:variant>
        <vt:i4>1179707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_Toc88732967</vt:lpwstr>
      </vt:variant>
      <vt:variant>
        <vt:i4>1245243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_Toc88732966</vt:lpwstr>
      </vt:variant>
      <vt:variant>
        <vt:i4>1048635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_Toc88732965</vt:lpwstr>
      </vt:variant>
      <vt:variant>
        <vt:i4>1114171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_Toc88732964</vt:lpwstr>
      </vt:variant>
      <vt:variant>
        <vt:i4>1441851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_Toc88732963</vt:lpwstr>
      </vt:variant>
      <vt:variant>
        <vt:i4>1507387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_Toc88732962</vt:lpwstr>
      </vt:variant>
      <vt:variant>
        <vt:i4>1310779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_Toc88732961</vt:lpwstr>
      </vt:variant>
      <vt:variant>
        <vt:i4>1572916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_Toc88732692</vt:lpwstr>
      </vt:variant>
      <vt:variant>
        <vt:i4>1769524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_Toc88732691</vt:lpwstr>
      </vt:variant>
      <vt:variant>
        <vt:i4>1703988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_Toc88732690</vt:lpwstr>
      </vt:variant>
      <vt:variant>
        <vt:i4>1245237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_Toc88732689</vt:lpwstr>
      </vt:variant>
      <vt:variant>
        <vt:i4>1179701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_Toc88732688</vt:lpwstr>
      </vt:variant>
      <vt:variant>
        <vt:i4>1900597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_Toc88732687</vt:lpwstr>
      </vt:variant>
      <vt:variant>
        <vt:i4>1835061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_Toc88732686</vt:lpwstr>
      </vt:variant>
      <vt:variant>
        <vt:i4>2031669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_Toc88732685</vt:lpwstr>
      </vt:variant>
      <vt:variant>
        <vt:i4>1966133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_Toc88732684</vt:lpwstr>
      </vt:variant>
      <vt:variant>
        <vt:i4>1638453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_Toc88732683</vt:lpwstr>
      </vt:variant>
      <vt:variant>
        <vt:i4>1572917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_Toc88732682</vt:lpwstr>
      </vt:variant>
      <vt:variant>
        <vt:i4>1769525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_Toc88732681</vt:lpwstr>
      </vt:variant>
      <vt:variant>
        <vt:i4>1703989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_Toc88732680</vt:lpwstr>
      </vt:variant>
      <vt:variant>
        <vt:i4>1245242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_Toc88732679</vt:lpwstr>
      </vt:variant>
      <vt:variant>
        <vt:i4>1179706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_Toc88732678</vt:lpwstr>
      </vt:variant>
      <vt:variant>
        <vt:i4>1900602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_Toc88732677</vt:lpwstr>
      </vt:variant>
      <vt:variant>
        <vt:i4>1835066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_Toc88732676</vt:lpwstr>
      </vt:variant>
      <vt:variant>
        <vt:i4>2031674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_Toc88732675</vt:lpwstr>
      </vt:variant>
      <vt:variant>
        <vt:i4>1966138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_Toc88732674</vt:lpwstr>
      </vt:variant>
      <vt:variant>
        <vt:i4>1638458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_Toc88732673</vt:lpwstr>
      </vt:variant>
      <vt:variant>
        <vt:i4>1572922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_Toc88732672</vt:lpwstr>
      </vt:variant>
      <vt:variant>
        <vt:i4>1769530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_Toc88732671</vt:lpwstr>
      </vt:variant>
      <vt:variant>
        <vt:i4>1703994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_Toc88732670</vt:lpwstr>
      </vt:variant>
      <vt:variant>
        <vt:i4>1245243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_Toc88732669</vt:lpwstr>
      </vt:variant>
      <vt:variant>
        <vt:i4>1179707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_Toc88732668</vt:lpwstr>
      </vt:variant>
      <vt:variant>
        <vt:i4>1900603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_Toc88732667</vt:lpwstr>
      </vt:variant>
      <vt:variant>
        <vt:i4>1835067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_Toc88732666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_Toc88732665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_Toc88732664</vt:lpwstr>
      </vt:variant>
      <vt:variant>
        <vt:i4>1638459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_Toc88732663</vt:lpwstr>
      </vt:variant>
      <vt:variant>
        <vt:i4>1572923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_Toc88732662</vt:lpwstr>
      </vt:variant>
      <vt:variant>
        <vt:i4>1769531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_Toc88732661</vt:lpwstr>
      </vt:variant>
      <vt:variant>
        <vt:i4>1703995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_Toc88732660</vt:lpwstr>
      </vt:variant>
      <vt:variant>
        <vt:i4>1245240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_Toc88732659</vt:lpwstr>
      </vt:variant>
      <vt:variant>
        <vt:i4>1179704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_Toc88732658</vt:lpwstr>
      </vt:variant>
      <vt:variant>
        <vt:i4>1900600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_Toc88732657</vt:lpwstr>
      </vt:variant>
      <vt:variant>
        <vt:i4>1835064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_Toc88732656</vt:lpwstr>
      </vt:variant>
      <vt:variant>
        <vt:i4>2031672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_Toc88732655</vt:lpwstr>
      </vt:variant>
      <vt:variant>
        <vt:i4>1966136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_Toc88732654</vt:lpwstr>
      </vt:variant>
      <vt:variant>
        <vt:i4>1638456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_Toc88732653</vt:lpwstr>
      </vt:variant>
      <vt:variant>
        <vt:i4>1572920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_Toc88732652</vt:lpwstr>
      </vt:variant>
      <vt:variant>
        <vt:i4>1769528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_Toc88732651</vt:lpwstr>
      </vt:variant>
      <vt:variant>
        <vt:i4>1703992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_Toc88732650</vt:lpwstr>
      </vt:variant>
      <vt:variant>
        <vt:i4>1245241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_Toc88732649</vt:lpwstr>
      </vt:variant>
      <vt:variant>
        <vt:i4>1179705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_Toc88732648</vt:lpwstr>
      </vt:variant>
      <vt:variant>
        <vt:i4>1900601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_Toc88732647</vt:lpwstr>
      </vt:variant>
      <vt:variant>
        <vt:i4>1835065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_Toc88732646</vt:lpwstr>
      </vt:variant>
      <vt:variant>
        <vt:i4>2031673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_Toc88732645</vt:lpwstr>
      </vt:variant>
      <vt:variant>
        <vt:i4>1966137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_Toc88732644</vt:lpwstr>
      </vt:variant>
      <vt:variant>
        <vt:i4>1638457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_Toc88732643</vt:lpwstr>
      </vt:variant>
      <vt:variant>
        <vt:i4>1572921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_Toc88732642</vt:lpwstr>
      </vt:variant>
      <vt:variant>
        <vt:i4>1769529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_Toc88732641</vt:lpwstr>
      </vt:variant>
      <vt:variant>
        <vt:i4>1703993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_Toc88732640</vt:lpwstr>
      </vt:variant>
      <vt:variant>
        <vt:i4>1245246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_Toc88732639</vt:lpwstr>
      </vt:variant>
      <vt:variant>
        <vt:i4>1179710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_Toc88732638</vt:lpwstr>
      </vt:variant>
      <vt:variant>
        <vt:i4>1900606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_Toc88732637</vt:lpwstr>
      </vt:variant>
      <vt:variant>
        <vt:i4>1835070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_Toc88732636</vt:lpwstr>
      </vt:variant>
      <vt:variant>
        <vt:i4>2031678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_Toc88732635</vt:lpwstr>
      </vt:variant>
      <vt:variant>
        <vt:i4>1966142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_Toc88732634</vt:lpwstr>
      </vt:variant>
      <vt:variant>
        <vt:i4>1638462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_Toc88732633</vt:lpwstr>
      </vt:variant>
      <vt:variant>
        <vt:i4>1572926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_Toc88732632</vt:lpwstr>
      </vt:variant>
      <vt:variant>
        <vt:i4>1769534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_Toc88732631</vt:lpwstr>
      </vt:variant>
      <vt:variant>
        <vt:i4>1703998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_Toc88732630</vt:lpwstr>
      </vt:variant>
      <vt:variant>
        <vt:i4>1245247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_Toc88732629</vt:lpwstr>
      </vt:variant>
      <vt:variant>
        <vt:i4>1179711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_Toc88732628</vt:lpwstr>
      </vt:variant>
      <vt:variant>
        <vt:i4>1900607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_Toc88732627</vt:lpwstr>
      </vt:variant>
      <vt:variant>
        <vt:i4>1835071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_Toc88732626</vt:lpwstr>
      </vt:variant>
      <vt:variant>
        <vt:i4>2031679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_Toc88732625</vt:lpwstr>
      </vt:variant>
      <vt:variant>
        <vt:i4>1966143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_Toc88732624</vt:lpwstr>
      </vt:variant>
      <vt:variant>
        <vt:i4>1638463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_Toc88732623</vt:lpwstr>
      </vt:variant>
      <vt:variant>
        <vt:i4>1572927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_Toc88732622</vt:lpwstr>
      </vt:variant>
      <vt:variant>
        <vt:i4>1769535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_Toc88732621</vt:lpwstr>
      </vt:variant>
      <vt:variant>
        <vt:i4>1703999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_Toc88732620</vt:lpwstr>
      </vt:variant>
      <vt:variant>
        <vt:i4>1245244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_Toc88732619</vt:lpwstr>
      </vt:variant>
      <vt:variant>
        <vt:i4>1179708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_Toc88732618</vt:lpwstr>
      </vt:variant>
      <vt:variant>
        <vt:i4>1900604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_Toc88732617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_Toc88732616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_Toc88732615</vt:lpwstr>
      </vt:variant>
      <vt:variant>
        <vt:i4>1966140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_Toc88732614</vt:lpwstr>
      </vt:variant>
      <vt:variant>
        <vt:i4>1638460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_Toc88732613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_Toc88732612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_Toc88732611</vt:lpwstr>
      </vt:variant>
      <vt:variant>
        <vt:i4>1703996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_Toc88732610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_Toc88732609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_Toc88732608</vt:lpwstr>
      </vt:variant>
      <vt:variant>
        <vt:i4>1900605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_Toc88732607</vt:lpwstr>
      </vt:variant>
      <vt:variant>
        <vt:i4>1835069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_Toc88732606</vt:lpwstr>
      </vt:variant>
      <vt:variant>
        <vt:i4>2031677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_Toc88732605</vt:lpwstr>
      </vt:variant>
      <vt:variant>
        <vt:i4>1966141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_Toc88732604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_Toc88732603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_Toc88732602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_Toc88732601</vt:lpwstr>
      </vt:variant>
      <vt:variant>
        <vt:i4>1703997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_Toc88732600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_Toc88732599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_Toc88732598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_Toc88732597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_Toc88732596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_Toc88732595</vt:lpwstr>
      </vt:variant>
      <vt:variant>
        <vt:i4>1900596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_Toc88732594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_Toc88732593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_Toc88732592</vt:lpwstr>
      </vt:variant>
      <vt:variant>
        <vt:i4>1572916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_Toc88732591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_Toc88732590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_Toc88732589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_Toc88732588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_Toc88732587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_Toc88732586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_Toc88732585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_Toc88732584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_Toc88732583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_Toc88732582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_Toc88732581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_Toc88732580</vt:lpwstr>
      </vt:variant>
      <vt:variant>
        <vt:i4>1048634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_Toc88732579</vt:lpwstr>
      </vt:variant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_Toc88732578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_Toc88732577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_Toc88732576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_Toc88732575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_Toc88732574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_Toc88732573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_Toc88732572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_Toc88732571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_Toc88732570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_Toc88732569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_Toc88732568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_Toc88732567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_Toc88732566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_Toc88732565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_Toc88732564</vt:lpwstr>
      </vt:variant>
      <vt:variant>
        <vt:i4>4915309</vt:i4>
      </vt:variant>
      <vt:variant>
        <vt:i4>6</vt:i4>
      </vt:variant>
      <vt:variant>
        <vt:i4>0</vt:i4>
      </vt:variant>
      <vt:variant>
        <vt:i4>5</vt:i4>
      </vt:variant>
      <vt:variant>
        <vt:lpwstr>mailto:joao.correia@ict.csbe.ch</vt:lpwstr>
      </vt:variant>
      <vt:variant>
        <vt:lpwstr/>
      </vt:variant>
      <vt:variant>
        <vt:i4>2293789</vt:i4>
      </vt:variant>
      <vt:variant>
        <vt:i4>3</vt:i4>
      </vt:variant>
      <vt:variant>
        <vt:i4>0</vt:i4>
      </vt:variant>
      <vt:variant>
        <vt:i4>5</vt:i4>
      </vt:variant>
      <vt:variant>
        <vt:lpwstr>mailto:jannis.zwahlen@ict.csbe.ch</vt:lpwstr>
      </vt:variant>
      <vt:variant>
        <vt:lpwstr/>
      </vt:variant>
      <vt:variant>
        <vt:i4>3473424</vt:i4>
      </vt:variant>
      <vt:variant>
        <vt:i4>0</vt:i4>
      </vt:variant>
      <vt:variant>
        <vt:i4>0</vt:i4>
      </vt:variant>
      <vt:variant>
        <vt:i4>5</vt:i4>
      </vt:variant>
      <vt:variant>
        <vt:lpwstr>mailto:andre.heuberger@ict.csbe.ch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IT-Kleinprojekt dokumentation</dc:subject>
  <dc:creator>Jannis Zwahlen</dc:creator>
  <cp:keywords/>
  <dc:description/>
  <cp:lastModifiedBy>Joao Correia</cp:lastModifiedBy>
  <cp:revision>2</cp:revision>
  <cp:lastPrinted>2021-12-10T10:44:00Z</cp:lastPrinted>
  <dcterms:created xsi:type="dcterms:W3CDTF">2022-03-02T10:57:00Z</dcterms:created>
  <dcterms:modified xsi:type="dcterms:W3CDTF">2022-03-02T10:57:00Z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0x0101005D204525F5CE6D4A95AEC7061EE6EC0C</vt:lpwstr>
  </property>
</Properties>
</file>